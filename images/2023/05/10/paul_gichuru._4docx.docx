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1EF" w:rsidRPr="00D6368E" w:rsidRDefault="0009437E" w:rsidP="00FE29B2">
      <w:pPr>
        <w:ind w:left="5760" w:firstLine="720"/>
        <w:jc w:val="right"/>
        <w:rPr>
          <w:rFonts w:ascii="Bookman Old Style" w:hAnsi="Bookman Old Style" w:cs="Times New Roman"/>
          <w:b/>
          <w:sz w:val="32"/>
          <w:szCs w:val="32"/>
        </w:rPr>
      </w:pPr>
      <w:r>
        <w:rPr>
          <w:rFonts w:ascii="Bookman Old Style" w:hAnsi="Bookman Old Style" w:cs="Times New Roman"/>
          <w:b/>
          <w:sz w:val="32"/>
          <w:szCs w:val="32"/>
        </w:rPr>
        <w:t>10</w:t>
      </w:r>
      <w:r w:rsidR="000D57AC">
        <w:rPr>
          <w:rFonts w:ascii="Bookman Old Style" w:hAnsi="Bookman Old Style" w:cs="Times New Roman"/>
          <w:b/>
          <w:sz w:val="32"/>
          <w:szCs w:val="32"/>
        </w:rPr>
        <w:t>/5</w:t>
      </w:r>
      <w:r w:rsidR="00E43219">
        <w:rPr>
          <w:rFonts w:ascii="Bookman Old Style" w:hAnsi="Bookman Old Style" w:cs="Times New Roman"/>
          <w:b/>
          <w:sz w:val="32"/>
          <w:szCs w:val="32"/>
        </w:rPr>
        <w:t>/2023</w:t>
      </w:r>
    </w:p>
    <w:p w:rsidR="00DE1863" w:rsidRPr="00D6368E" w:rsidRDefault="00484F48" w:rsidP="00E56723">
      <w:pPr>
        <w:tabs>
          <w:tab w:val="left" w:pos="4050"/>
        </w:tabs>
        <w:ind w:firstLine="720"/>
        <w:rPr>
          <w:rFonts w:ascii="Bookman Old Style" w:hAnsi="Bookman Old Style" w:cs="Times New Roman"/>
          <w:sz w:val="32"/>
          <w:szCs w:val="32"/>
        </w:rPr>
      </w:pPr>
      <w:r w:rsidRPr="00D6368E">
        <w:rPr>
          <w:rFonts w:ascii="Bookman Old Style" w:hAnsi="Bookman Old Style" w:cs="Times New Roman"/>
          <w:sz w:val="32"/>
          <w:szCs w:val="32"/>
        </w:rPr>
        <w:t xml:space="preserve">                      </w:t>
      </w:r>
      <w:r w:rsidR="000B6687" w:rsidRPr="00D6368E">
        <w:rPr>
          <w:rFonts w:ascii="Bookman Old Style" w:hAnsi="Bookman Old Style" w:cs="Times New Roman"/>
          <w:sz w:val="32"/>
          <w:szCs w:val="32"/>
        </w:rPr>
        <w:t xml:space="preserve">                        </w:t>
      </w:r>
    </w:p>
    <w:p w:rsidR="00C33868" w:rsidRPr="00D6368E" w:rsidRDefault="00C33868" w:rsidP="007E4F5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C71A9" w:rsidRPr="00D6368E" w:rsidRDefault="00C832F8" w:rsidP="006D5F3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368E">
        <w:rPr>
          <w:rFonts w:ascii="Times New Roman" w:hAnsi="Times New Roman" w:cs="Times New Roman"/>
          <w:b/>
          <w:bCs/>
          <w:sz w:val="32"/>
          <w:szCs w:val="32"/>
          <w:u w:val="single"/>
        </w:rPr>
        <w:t>RADIOLOGICAL</w:t>
      </w:r>
      <w:r w:rsidR="00A94F1B" w:rsidRPr="00D6368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2341C1" w:rsidRPr="00D6368E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</w:t>
      </w:r>
    </w:p>
    <w:p w:rsidR="00E72845" w:rsidRDefault="00E72845" w:rsidP="007E4DF7">
      <w:pPr>
        <w:tabs>
          <w:tab w:val="left" w:pos="5734"/>
        </w:tabs>
        <w:rPr>
          <w:rFonts w:ascii="Times New Roman" w:hAnsi="Times New Roman" w:cs="Times New Roman"/>
          <w:b/>
          <w:sz w:val="36"/>
          <w:szCs w:val="36"/>
        </w:rPr>
      </w:pPr>
    </w:p>
    <w:p w:rsidR="000A1FFD" w:rsidRPr="00041B98" w:rsidRDefault="000B4361" w:rsidP="007E4DF7">
      <w:pPr>
        <w:tabs>
          <w:tab w:val="left" w:pos="5734"/>
        </w:tabs>
        <w:rPr>
          <w:rFonts w:ascii="Times New Roman" w:hAnsi="Times New Roman" w:cs="Times New Roman"/>
          <w:b/>
          <w:sz w:val="36"/>
          <w:szCs w:val="36"/>
        </w:rPr>
      </w:pPr>
      <w:r w:rsidRPr="00041B98">
        <w:rPr>
          <w:rFonts w:ascii="Times New Roman" w:hAnsi="Times New Roman" w:cs="Times New Roman"/>
          <w:b/>
          <w:sz w:val="36"/>
          <w:szCs w:val="36"/>
        </w:rPr>
        <w:t>NAME</w:t>
      </w:r>
      <w:r w:rsidR="003D3937" w:rsidRPr="00041B98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3268F1">
        <w:rPr>
          <w:rFonts w:ascii="Times New Roman" w:hAnsi="Times New Roman" w:cs="Times New Roman"/>
          <w:b/>
          <w:sz w:val="36"/>
          <w:szCs w:val="36"/>
        </w:rPr>
        <w:t xml:space="preserve">                               </w:t>
      </w:r>
      <w:r w:rsidR="0009437E">
        <w:rPr>
          <w:rFonts w:ascii="Times New Roman" w:hAnsi="Times New Roman" w:cs="Times New Roman"/>
          <w:b/>
          <w:sz w:val="36"/>
          <w:szCs w:val="36"/>
        </w:rPr>
        <w:t>PAUL GICHURA</w:t>
      </w:r>
      <w:bookmarkStart w:id="0" w:name="_GoBack"/>
      <w:bookmarkEnd w:id="0"/>
    </w:p>
    <w:p w:rsidR="00241B9C" w:rsidRPr="00041B98" w:rsidRDefault="00C90C9C" w:rsidP="007E4DF7">
      <w:pPr>
        <w:rPr>
          <w:rFonts w:ascii="Times New Roman" w:hAnsi="Times New Roman" w:cs="Times New Roman"/>
          <w:b/>
          <w:sz w:val="36"/>
          <w:szCs w:val="36"/>
        </w:rPr>
      </w:pPr>
      <w:r w:rsidRPr="00041B98">
        <w:rPr>
          <w:rFonts w:ascii="Times New Roman" w:hAnsi="Times New Roman" w:cs="Times New Roman"/>
          <w:b/>
          <w:sz w:val="36"/>
          <w:szCs w:val="36"/>
        </w:rPr>
        <w:t>AGE:</w:t>
      </w:r>
      <w:r w:rsidRPr="00041B98">
        <w:rPr>
          <w:rFonts w:ascii="Times New Roman" w:hAnsi="Times New Roman" w:cs="Times New Roman"/>
          <w:b/>
          <w:sz w:val="36"/>
          <w:szCs w:val="36"/>
        </w:rPr>
        <w:tab/>
      </w:r>
      <w:r w:rsidRPr="00041B98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</w:t>
      </w:r>
      <w:r w:rsidR="00AA3054">
        <w:rPr>
          <w:rFonts w:ascii="Times New Roman" w:hAnsi="Times New Roman" w:cs="Times New Roman"/>
          <w:b/>
          <w:sz w:val="36"/>
          <w:szCs w:val="36"/>
        </w:rPr>
        <w:t>ADULT</w:t>
      </w:r>
    </w:p>
    <w:p w:rsidR="00D71FD1" w:rsidRPr="00041B98" w:rsidRDefault="000B4361" w:rsidP="00DE4C33">
      <w:pPr>
        <w:rPr>
          <w:rFonts w:ascii="Times New Roman" w:hAnsi="Times New Roman" w:cs="Times New Roman"/>
          <w:b/>
          <w:sz w:val="36"/>
          <w:szCs w:val="36"/>
        </w:rPr>
      </w:pPr>
      <w:r w:rsidRPr="00041B98">
        <w:rPr>
          <w:rFonts w:ascii="Times New Roman" w:hAnsi="Times New Roman" w:cs="Times New Roman"/>
          <w:b/>
          <w:sz w:val="36"/>
          <w:szCs w:val="36"/>
        </w:rPr>
        <w:t xml:space="preserve">SEX:      </w:t>
      </w:r>
      <w:r w:rsidRPr="00041B98">
        <w:rPr>
          <w:rFonts w:ascii="Times New Roman" w:hAnsi="Times New Roman" w:cs="Times New Roman"/>
          <w:b/>
          <w:sz w:val="36"/>
          <w:szCs w:val="36"/>
        </w:rPr>
        <w:tab/>
      </w:r>
      <w:r w:rsidRPr="00041B98">
        <w:rPr>
          <w:rFonts w:ascii="Times New Roman" w:hAnsi="Times New Roman" w:cs="Times New Roman"/>
          <w:b/>
          <w:sz w:val="36"/>
          <w:szCs w:val="36"/>
        </w:rPr>
        <w:tab/>
      </w:r>
      <w:r w:rsidRPr="00041B98">
        <w:rPr>
          <w:rFonts w:ascii="Times New Roman" w:hAnsi="Times New Roman" w:cs="Times New Roman"/>
          <w:b/>
          <w:sz w:val="36"/>
          <w:szCs w:val="36"/>
        </w:rPr>
        <w:tab/>
        <w:t xml:space="preserve">             </w:t>
      </w:r>
      <w:r w:rsidR="00A74EA6">
        <w:rPr>
          <w:rFonts w:ascii="Times New Roman" w:hAnsi="Times New Roman" w:cs="Times New Roman"/>
          <w:b/>
          <w:sz w:val="36"/>
          <w:szCs w:val="36"/>
        </w:rPr>
        <w:t>M</w:t>
      </w:r>
      <w:r w:rsidRPr="00041B98">
        <w:rPr>
          <w:rFonts w:ascii="Times New Roman" w:hAnsi="Times New Roman" w:cs="Times New Roman"/>
          <w:b/>
          <w:sz w:val="36"/>
          <w:szCs w:val="36"/>
        </w:rPr>
        <w:t>ALE</w:t>
      </w:r>
      <w:r w:rsidRPr="00041B98"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</w:p>
    <w:p w:rsidR="006A21F2" w:rsidRDefault="000B4361" w:rsidP="009066E9">
      <w:pPr>
        <w:rPr>
          <w:rFonts w:ascii="Times New Roman" w:hAnsi="Times New Roman" w:cs="Times New Roman"/>
          <w:b/>
          <w:sz w:val="32"/>
          <w:szCs w:val="32"/>
        </w:rPr>
      </w:pPr>
      <w:r w:rsidRPr="00041B98">
        <w:rPr>
          <w:rFonts w:ascii="Times New Roman" w:hAnsi="Times New Roman" w:cs="Times New Roman"/>
          <w:b/>
          <w:sz w:val="36"/>
          <w:szCs w:val="36"/>
        </w:rPr>
        <w:t>REF:</w:t>
      </w:r>
      <w:r w:rsidRPr="00041B98">
        <w:rPr>
          <w:rFonts w:ascii="Times New Roman" w:hAnsi="Times New Roman" w:cs="Times New Roman"/>
          <w:b/>
          <w:sz w:val="36"/>
          <w:szCs w:val="36"/>
        </w:rPr>
        <w:tab/>
      </w:r>
      <w:r w:rsidR="003A32E4">
        <w:rPr>
          <w:rFonts w:ascii="Times New Roman" w:hAnsi="Times New Roman" w:cs="Times New Roman"/>
          <w:b/>
          <w:sz w:val="36"/>
          <w:szCs w:val="36"/>
        </w:rPr>
        <w:tab/>
      </w:r>
      <w:r w:rsidR="003A32E4">
        <w:rPr>
          <w:rFonts w:ascii="Times New Roman" w:hAnsi="Times New Roman" w:cs="Times New Roman"/>
          <w:b/>
          <w:sz w:val="36"/>
          <w:szCs w:val="36"/>
        </w:rPr>
        <w:tab/>
      </w:r>
      <w:r w:rsidR="003A32E4">
        <w:rPr>
          <w:rFonts w:ascii="Times New Roman" w:hAnsi="Times New Roman" w:cs="Times New Roman"/>
          <w:b/>
          <w:sz w:val="36"/>
          <w:szCs w:val="36"/>
        </w:rPr>
        <w:tab/>
        <w:t xml:space="preserve">     </w:t>
      </w:r>
      <w:r w:rsidR="00F44581">
        <w:rPr>
          <w:rFonts w:ascii="Times New Roman" w:hAnsi="Times New Roman" w:cs="Times New Roman"/>
          <w:b/>
          <w:sz w:val="36"/>
          <w:szCs w:val="36"/>
        </w:rPr>
        <w:t>Films for reporting</w:t>
      </w:r>
    </w:p>
    <w:p w:rsidR="00876642" w:rsidRDefault="00876642" w:rsidP="00584953">
      <w:pPr>
        <w:spacing w:line="276" w:lineRule="auto"/>
        <w:rPr>
          <w:rFonts w:ascii="Times New Roman" w:eastAsiaTheme="minorEastAsia" w:hAnsi="Times New Roman" w:cs="Times New Roman"/>
          <w:b/>
          <w:sz w:val="32"/>
          <w:szCs w:val="32"/>
          <w:u w:val="single"/>
          <w:lang w:bidi="lo-LA"/>
        </w:rPr>
      </w:pPr>
    </w:p>
    <w:p w:rsidR="002656B1" w:rsidRDefault="00D61964" w:rsidP="00C7359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1308A">
        <w:rPr>
          <w:rFonts w:ascii="Times New Roman" w:eastAsiaTheme="minorEastAsia" w:hAnsi="Times New Roman" w:cs="Times New Roman"/>
          <w:b/>
          <w:sz w:val="32"/>
          <w:szCs w:val="32"/>
          <w:u w:val="single"/>
          <w:lang w:bidi="lo-LA"/>
        </w:rPr>
        <w:t xml:space="preserve">RE:  </w:t>
      </w:r>
      <w:r w:rsidR="00AA3054">
        <w:rPr>
          <w:rFonts w:ascii="Times New Roman" w:eastAsiaTheme="minorEastAsia" w:hAnsi="Times New Roman" w:cs="Times New Roman"/>
          <w:b/>
          <w:sz w:val="32"/>
          <w:szCs w:val="32"/>
          <w:u w:val="single"/>
          <w:lang w:bidi="lo-LA"/>
        </w:rPr>
        <w:t>CT HEAD</w:t>
      </w:r>
    </w:p>
    <w:p w:rsidR="00D61964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>NECT head done from the base of skull to the vertex.</w:t>
      </w:r>
    </w:p>
    <w:p w:rsidR="00F44581" w:rsidRPr="00F44581" w:rsidRDefault="00FC21CA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>
        <w:rPr>
          <w:rFonts w:ascii="Times New Roman" w:eastAsiaTheme="minorEastAsia" w:hAnsi="Times New Roman" w:cs="Times New Roman"/>
          <w:sz w:val="32"/>
          <w:szCs w:val="32"/>
          <w:lang w:bidi="lo-LA"/>
        </w:rPr>
        <w:t>There is cerebral hypo attenuation noted in the territory of the right middle cerebral artery with a right dense MCA sign.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There is mild compression of the right lateral ventricle. 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No midline shift. 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proofErr w:type="spellStart"/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>Falx</w:t>
      </w:r>
      <w:proofErr w:type="spellEnd"/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 is midline. 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Extra axial spaces are basal cisterns are normal. 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>Cerebellum and brain stem are normal.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proofErr w:type="spellStart"/>
      <w:proofErr w:type="gramStart"/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>Calvarium</w:t>
      </w:r>
      <w:proofErr w:type="spellEnd"/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>, visualized cervical spine, cranio cervical junction, base of skull are</w:t>
      </w:r>
      <w:proofErr w:type="gramEnd"/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 normal. 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Paranasal sinuses and mastoids air cells are clear. 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Visualized orbits are normal. </w:t>
      </w:r>
    </w:p>
    <w:p w:rsidR="00F44581" w:rsidRPr="00F44581" w:rsidRDefault="00F44581" w:rsidP="00F44581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Theme="minorEastAsia" w:hAnsi="Times New Roman" w:cs="Times New Roman"/>
          <w:sz w:val="32"/>
          <w:szCs w:val="32"/>
          <w:lang w:bidi="lo-LA"/>
        </w:rPr>
      </w:pPr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Normal </w:t>
      </w:r>
      <w:proofErr w:type="spellStart"/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>sella</w:t>
      </w:r>
      <w:proofErr w:type="spellEnd"/>
      <w:r w:rsidRPr="00F44581">
        <w:rPr>
          <w:rFonts w:ascii="Times New Roman" w:eastAsiaTheme="minorEastAsia" w:hAnsi="Times New Roman" w:cs="Times New Roman"/>
          <w:sz w:val="32"/>
          <w:szCs w:val="32"/>
          <w:lang w:bidi="lo-LA"/>
        </w:rPr>
        <w:t xml:space="preserve"> and pituitary. </w:t>
      </w:r>
    </w:p>
    <w:p w:rsidR="00F44581" w:rsidRDefault="00F44581" w:rsidP="00C90C9C">
      <w:pPr>
        <w:spacing w:line="276" w:lineRule="auto"/>
        <w:rPr>
          <w:rFonts w:ascii="Times New Roman" w:eastAsiaTheme="minorEastAsia" w:hAnsi="Times New Roman" w:cs="Times New Roman"/>
          <w:b/>
          <w:sz w:val="32"/>
          <w:szCs w:val="32"/>
          <w:lang w:bidi="lo-LA"/>
        </w:rPr>
      </w:pPr>
    </w:p>
    <w:p w:rsidR="00F44581" w:rsidRPr="00D61964" w:rsidRDefault="00F44581" w:rsidP="00C90C9C">
      <w:pPr>
        <w:spacing w:line="276" w:lineRule="auto"/>
        <w:rPr>
          <w:rFonts w:ascii="Times New Roman" w:eastAsiaTheme="minorEastAsia" w:hAnsi="Times New Roman" w:cs="Times New Roman"/>
          <w:b/>
          <w:sz w:val="32"/>
          <w:szCs w:val="32"/>
          <w:lang w:bidi="lo-LA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lang w:bidi="lo-LA"/>
        </w:rPr>
        <w:t xml:space="preserve">IMP:  Features of right middle cerebral artery territory infarct. </w:t>
      </w:r>
    </w:p>
    <w:p w:rsidR="006552EF" w:rsidRDefault="006552EF" w:rsidP="00C90C9C">
      <w:pPr>
        <w:spacing w:line="276" w:lineRule="auto"/>
        <w:rPr>
          <w:rFonts w:ascii="Times New Roman" w:eastAsiaTheme="minorEastAsia" w:hAnsi="Times New Roman" w:cs="Times New Roman"/>
          <w:b/>
          <w:sz w:val="32"/>
          <w:szCs w:val="32"/>
          <w:lang w:bidi="lo-LA"/>
        </w:rPr>
      </w:pPr>
    </w:p>
    <w:p w:rsidR="00F44581" w:rsidRDefault="00F44581" w:rsidP="009066E9">
      <w:pPr>
        <w:rPr>
          <w:rFonts w:ascii="Times New Roman" w:hAnsi="Times New Roman" w:cs="Times New Roman"/>
          <w:b/>
          <w:sz w:val="32"/>
          <w:szCs w:val="32"/>
        </w:rPr>
      </w:pPr>
    </w:p>
    <w:p w:rsidR="00C70798" w:rsidRPr="00D6368E" w:rsidRDefault="00F8649F" w:rsidP="009066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</w:t>
      </w:r>
      <w:r w:rsidR="00F31961" w:rsidRPr="00D6368E">
        <w:rPr>
          <w:rFonts w:ascii="Times New Roman" w:hAnsi="Times New Roman" w:cs="Times New Roman"/>
          <w:b/>
          <w:sz w:val="32"/>
          <w:szCs w:val="32"/>
        </w:rPr>
        <w:t xml:space="preserve">R Z. OGUTTU </w:t>
      </w:r>
    </w:p>
    <w:p w:rsidR="00C70798" w:rsidRPr="00D6368E" w:rsidRDefault="008570A9" w:rsidP="007F1F10">
      <w:pPr>
        <w:rPr>
          <w:rFonts w:ascii="Times New Roman" w:hAnsi="Times New Roman" w:cs="Times New Roman"/>
          <w:b/>
          <w:sz w:val="32"/>
          <w:szCs w:val="32"/>
        </w:rPr>
      </w:pPr>
      <w:r w:rsidRPr="00D6368E">
        <w:rPr>
          <w:rFonts w:ascii="Times New Roman" w:hAnsi="Times New Roman" w:cs="Times New Roman"/>
          <w:b/>
          <w:sz w:val="32"/>
          <w:szCs w:val="32"/>
        </w:rPr>
        <w:t xml:space="preserve">CONSULTANT </w:t>
      </w:r>
      <w:r w:rsidR="00C70798" w:rsidRPr="00D6368E">
        <w:rPr>
          <w:rFonts w:ascii="Times New Roman" w:hAnsi="Times New Roman" w:cs="Times New Roman"/>
          <w:b/>
          <w:sz w:val="32"/>
          <w:szCs w:val="32"/>
        </w:rPr>
        <w:t>RADIOLOGIST</w:t>
      </w:r>
    </w:p>
    <w:sectPr w:rsidR="00C70798" w:rsidRPr="00D6368E" w:rsidSect="004C58B3">
      <w:pgSz w:w="11909" w:h="16834" w:code="9"/>
      <w:pgMar w:top="279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FE0" w:rsidRDefault="00486FE0" w:rsidP="002F25E5">
      <w:r>
        <w:separator/>
      </w:r>
    </w:p>
  </w:endnote>
  <w:endnote w:type="continuationSeparator" w:id="0">
    <w:p w:rsidR="00486FE0" w:rsidRDefault="00486FE0" w:rsidP="002F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FE0" w:rsidRDefault="00486FE0" w:rsidP="002F25E5">
      <w:r>
        <w:separator/>
      </w:r>
    </w:p>
  </w:footnote>
  <w:footnote w:type="continuationSeparator" w:id="0">
    <w:p w:rsidR="00486FE0" w:rsidRDefault="00486FE0" w:rsidP="002F2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65D"/>
    <w:multiLevelType w:val="hybridMultilevel"/>
    <w:tmpl w:val="4D28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0094E"/>
    <w:multiLevelType w:val="hybridMultilevel"/>
    <w:tmpl w:val="27A6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85815"/>
    <w:multiLevelType w:val="hybridMultilevel"/>
    <w:tmpl w:val="EB78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04622"/>
    <w:multiLevelType w:val="hybridMultilevel"/>
    <w:tmpl w:val="829E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968FF"/>
    <w:multiLevelType w:val="hybridMultilevel"/>
    <w:tmpl w:val="7E02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839B1"/>
    <w:multiLevelType w:val="hybridMultilevel"/>
    <w:tmpl w:val="EDC0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B113E"/>
    <w:multiLevelType w:val="hybridMultilevel"/>
    <w:tmpl w:val="6AD0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2D5DA4"/>
    <w:multiLevelType w:val="hybridMultilevel"/>
    <w:tmpl w:val="6FA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517406"/>
    <w:multiLevelType w:val="hybridMultilevel"/>
    <w:tmpl w:val="A192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E46A4"/>
    <w:multiLevelType w:val="hybridMultilevel"/>
    <w:tmpl w:val="A8C6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4671E"/>
    <w:multiLevelType w:val="hybridMultilevel"/>
    <w:tmpl w:val="8284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194941"/>
    <w:multiLevelType w:val="hybridMultilevel"/>
    <w:tmpl w:val="1632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7634D"/>
    <w:multiLevelType w:val="hybridMultilevel"/>
    <w:tmpl w:val="9B3A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F81B1D"/>
    <w:multiLevelType w:val="hybridMultilevel"/>
    <w:tmpl w:val="B70E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9106AB"/>
    <w:multiLevelType w:val="hybridMultilevel"/>
    <w:tmpl w:val="FB58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041CCB"/>
    <w:multiLevelType w:val="hybridMultilevel"/>
    <w:tmpl w:val="8EB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387370"/>
    <w:multiLevelType w:val="hybridMultilevel"/>
    <w:tmpl w:val="B712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F97983"/>
    <w:multiLevelType w:val="hybridMultilevel"/>
    <w:tmpl w:val="F8B2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D31888"/>
    <w:multiLevelType w:val="hybridMultilevel"/>
    <w:tmpl w:val="890AA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738AB"/>
    <w:multiLevelType w:val="hybridMultilevel"/>
    <w:tmpl w:val="57DC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F920F0"/>
    <w:multiLevelType w:val="hybridMultilevel"/>
    <w:tmpl w:val="62D8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BD7185"/>
    <w:multiLevelType w:val="hybridMultilevel"/>
    <w:tmpl w:val="A614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33036F"/>
    <w:multiLevelType w:val="hybridMultilevel"/>
    <w:tmpl w:val="AE3CB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2C57AA"/>
    <w:multiLevelType w:val="hybridMultilevel"/>
    <w:tmpl w:val="B40C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D634A9"/>
    <w:multiLevelType w:val="hybridMultilevel"/>
    <w:tmpl w:val="EE92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9C72B2"/>
    <w:multiLevelType w:val="hybridMultilevel"/>
    <w:tmpl w:val="EB2E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A70245"/>
    <w:multiLevelType w:val="hybridMultilevel"/>
    <w:tmpl w:val="83A4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E95C5D"/>
    <w:multiLevelType w:val="hybridMultilevel"/>
    <w:tmpl w:val="5ACA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BF0307"/>
    <w:multiLevelType w:val="hybridMultilevel"/>
    <w:tmpl w:val="A1CC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6A001C"/>
    <w:multiLevelType w:val="hybridMultilevel"/>
    <w:tmpl w:val="A146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D96905"/>
    <w:multiLevelType w:val="hybridMultilevel"/>
    <w:tmpl w:val="86D4F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1BB8"/>
    <w:multiLevelType w:val="hybridMultilevel"/>
    <w:tmpl w:val="3056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1D4256"/>
    <w:multiLevelType w:val="hybridMultilevel"/>
    <w:tmpl w:val="3006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6E60DA"/>
    <w:multiLevelType w:val="hybridMultilevel"/>
    <w:tmpl w:val="AF1C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7307C1"/>
    <w:multiLevelType w:val="hybridMultilevel"/>
    <w:tmpl w:val="4674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B95AF3"/>
    <w:multiLevelType w:val="hybridMultilevel"/>
    <w:tmpl w:val="ED62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C06C45"/>
    <w:multiLevelType w:val="hybridMultilevel"/>
    <w:tmpl w:val="C1FC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580F05"/>
    <w:multiLevelType w:val="hybridMultilevel"/>
    <w:tmpl w:val="BDA8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2"/>
  </w:num>
  <w:num w:numId="3">
    <w:abstractNumId w:val="2"/>
  </w:num>
  <w:num w:numId="4">
    <w:abstractNumId w:val="16"/>
  </w:num>
  <w:num w:numId="5">
    <w:abstractNumId w:val="0"/>
  </w:num>
  <w:num w:numId="6">
    <w:abstractNumId w:val="36"/>
  </w:num>
  <w:num w:numId="7">
    <w:abstractNumId w:val="21"/>
  </w:num>
  <w:num w:numId="8">
    <w:abstractNumId w:val="27"/>
  </w:num>
  <w:num w:numId="9">
    <w:abstractNumId w:val="29"/>
  </w:num>
  <w:num w:numId="10">
    <w:abstractNumId w:val="10"/>
  </w:num>
  <w:num w:numId="11">
    <w:abstractNumId w:val="9"/>
  </w:num>
  <w:num w:numId="12">
    <w:abstractNumId w:val="34"/>
  </w:num>
  <w:num w:numId="13">
    <w:abstractNumId w:val="35"/>
  </w:num>
  <w:num w:numId="14">
    <w:abstractNumId w:val="24"/>
  </w:num>
  <w:num w:numId="15">
    <w:abstractNumId w:val="14"/>
  </w:num>
  <w:num w:numId="16">
    <w:abstractNumId w:val="3"/>
  </w:num>
  <w:num w:numId="17">
    <w:abstractNumId w:val="18"/>
  </w:num>
  <w:num w:numId="18">
    <w:abstractNumId w:val="28"/>
  </w:num>
  <w:num w:numId="19">
    <w:abstractNumId w:val="17"/>
  </w:num>
  <w:num w:numId="20">
    <w:abstractNumId w:val="25"/>
  </w:num>
  <w:num w:numId="21">
    <w:abstractNumId w:val="19"/>
  </w:num>
  <w:num w:numId="22">
    <w:abstractNumId w:val="33"/>
  </w:num>
  <w:num w:numId="23">
    <w:abstractNumId w:val="20"/>
  </w:num>
  <w:num w:numId="24">
    <w:abstractNumId w:val="37"/>
  </w:num>
  <w:num w:numId="25">
    <w:abstractNumId w:val="8"/>
  </w:num>
  <w:num w:numId="26">
    <w:abstractNumId w:val="26"/>
  </w:num>
  <w:num w:numId="27">
    <w:abstractNumId w:val="22"/>
  </w:num>
  <w:num w:numId="28">
    <w:abstractNumId w:val="1"/>
  </w:num>
  <w:num w:numId="29">
    <w:abstractNumId w:val="30"/>
  </w:num>
  <w:num w:numId="30">
    <w:abstractNumId w:val="12"/>
  </w:num>
  <w:num w:numId="31">
    <w:abstractNumId w:val="13"/>
  </w:num>
  <w:num w:numId="32">
    <w:abstractNumId w:val="5"/>
  </w:num>
  <w:num w:numId="33">
    <w:abstractNumId w:val="6"/>
  </w:num>
  <w:num w:numId="34">
    <w:abstractNumId w:val="4"/>
  </w:num>
  <w:num w:numId="35">
    <w:abstractNumId w:val="7"/>
  </w:num>
  <w:num w:numId="36">
    <w:abstractNumId w:val="31"/>
  </w:num>
  <w:num w:numId="37">
    <w:abstractNumId w:val="23"/>
  </w:num>
  <w:num w:numId="38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6A"/>
    <w:rsid w:val="00000067"/>
    <w:rsid w:val="0000008E"/>
    <w:rsid w:val="00000164"/>
    <w:rsid w:val="000002AB"/>
    <w:rsid w:val="0000041E"/>
    <w:rsid w:val="0000041F"/>
    <w:rsid w:val="00000455"/>
    <w:rsid w:val="000005EF"/>
    <w:rsid w:val="000007D6"/>
    <w:rsid w:val="00000817"/>
    <w:rsid w:val="00000876"/>
    <w:rsid w:val="000008F0"/>
    <w:rsid w:val="00000968"/>
    <w:rsid w:val="00000C3B"/>
    <w:rsid w:val="00000C6F"/>
    <w:rsid w:val="00000C9A"/>
    <w:rsid w:val="00000CC5"/>
    <w:rsid w:val="00000DA6"/>
    <w:rsid w:val="00000DE6"/>
    <w:rsid w:val="00000FF6"/>
    <w:rsid w:val="00001029"/>
    <w:rsid w:val="00001075"/>
    <w:rsid w:val="000010A4"/>
    <w:rsid w:val="000010B8"/>
    <w:rsid w:val="0000123F"/>
    <w:rsid w:val="000012B7"/>
    <w:rsid w:val="000014C9"/>
    <w:rsid w:val="0000153C"/>
    <w:rsid w:val="000016F0"/>
    <w:rsid w:val="0000174E"/>
    <w:rsid w:val="00001751"/>
    <w:rsid w:val="000017D6"/>
    <w:rsid w:val="00001834"/>
    <w:rsid w:val="0000198F"/>
    <w:rsid w:val="000019B8"/>
    <w:rsid w:val="00001A66"/>
    <w:rsid w:val="00001BDE"/>
    <w:rsid w:val="00001CA7"/>
    <w:rsid w:val="00001E16"/>
    <w:rsid w:val="00001EE2"/>
    <w:rsid w:val="00001FB7"/>
    <w:rsid w:val="00002058"/>
    <w:rsid w:val="00002191"/>
    <w:rsid w:val="0000234B"/>
    <w:rsid w:val="000023B0"/>
    <w:rsid w:val="0000248B"/>
    <w:rsid w:val="00002500"/>
    <w:rsid w:val="00002581"/>
    <w:rsid w:val="000027F1"/>
    <w:rsid w:val="00002813"/>
    <w:rsid w:val="00002864"/>
    <w:rsid w:val="00002894"/>
    <w:rsid w:val="000028BA"/>
    <w:rsid w:val="000029FB"/>
    <w:rsid w:val="00002A06"/>
    <w:rsid w:val="00002D7F"/>
    <w:rsid w:val="00002E65"/>
    <w:rsid w:val="00002FC1"/>
    <w:rsid w:val="00003017"/>
    <w:rsid w:val="00003060"/>
    <w:rsid w:val="00003385"/>
    <w:rsid w:val="00003495"/>
    <w:rsid w:val="00003676"/>
    <w:rsid w:val="000036C8"/>
    <w:rsid w:val="00003728"/>
    <w:rsid w:val="0000379F"/>
    <w:rsid w:val="000039C6"/>
    <w:rsid w:val="00003A6B"/>
    <w:rsid w:val="00003C0C"/>
    <w:rsid w:val="00003E38"/>
    <w:rsid w:val="000040BB"/>
    <w:rsid w:val="00004178"/>
    <w:rsid w:val="0000433D"/>
    <w:rsid w:val="000043CB"/>
    <w:rsid w:val="000044C7"/>
    <w:rsid w:val="000044E1"/>
    <w:rsid w:val="000045E6"/>
    <w:rsid w:val="0000472C"/>
    <w:rsid w:val="000047BC"/>
    <w:rsid w:val="000047DC"/>
    <w:rsid w:val="000047E6"/>
    <w:rsid w:val="00004819"/>
    <w:rsid w:val="00004C93"/>
    <w:rsid w:val="00004DAC"/>
    <w:rsid w:val="00004FAC"/>
    <w:rsid w:val="00005073"/>
    <w:rsid w:val="0000528F"/>
    <w:rsid w:val="000052D8"/>
    <w:rsid w:val="000052F2"/>
    <w:rsid w:val="000053EB"/>
    <w:rsid w:val="000054AB"/>
    <w:rsid w:val="000054CA"/>
    <w:rsid w:val="00005529"/>
    <w:rsid w:val="00005790"/>
    <w:rsid w:val="00005869"/>
    <w:rsid w:val="000058F5"/>
    <w:rsid w:val="0000595F"/>
    <w:rsid w:val="00005A5C"/>
    <w:rsid w:val="00005C22"/>
    <w:rsid w:val="00005D90"/>
    <w:rsid w:val="00005EBE"/>
    <w:rsid w:val="00005F63"/>
    <w:rsid w:val="00005F7A"/>
    <w:rsid w:val="000060D3"/>
    <w:rsid w:val="00006346"/>
    <w:rsid w:val="00006400"/>
    <w:rsid w:val="000064FC"/>
    <w:rsid w:val="0000661C"/>
    <w:rsid w:val="00006760"/>
    <w:rsid w:val="000067E8"/>
    <w:rsid w:val="00006931"/>
    <w:rsid w:val="00006934"/>
    <w:rsid w:val="00006998"/>
    <w:rsid w:val="00006AD5"/>
    <w:rsid w:val="00006BB5"/>
    <w:rsid w:val="00006CCB"/>
    <w:rsid w:val="00006DC2"/>
    <w:rsid w:val="00006EBA"/>
    <w:rsid w:val="00007084"/>
    <w:rsid w:val="000070A1"/>
    <w:rsid w:val="000071B9"/>
    <w:rsid w:val="000071D5"/>
    <w:rsid w:val="000071E0"/>
    <w:rsid w:val="000076EA"/>
    <w:rsid w:val="00007744"/>
    <w:rsid w:val="0000779E"/>
    <w:rsid w:val="000079CA"/>
    <w:rsid w:val="00007AC2"/>
    <w:rsid w:val="00007C1E"/>
    <w:rsid w:val="00007CC7"/>
    <w:rsid w:val="00007F0C"/>
    <w:rsid w:val="00007FA6"/>
    <w:rsid w:val="00007FE2"/>
    <w:rsid w:val="00010211"/>
    <w:rsid w:val="000109C9"/>
    <w:rsid w:val="00010AD9"/>
    <w:rsid w:val="00010AEE"/>
    <w:rsid w:val="00010BB1"/>
    <w:rsid w:val="00010BBB"/>
    <w:rsid w:val="00010C0D"/>
    <w:rsid w:val="00010D22"/>
    <w:rsid w:val="00010E4C"/>
    <w:rsid w:val="00010ECE"/>
    <w:rsid w:val="000110C9"/>
    <w:rsid w:val="000110F6"/>
    <w:rsid w:val="00011241"/>
    <w:rsid w:val="000112D9"/>
    <w:rsid w:val="0001132E"/>
    <w:rsid w:val="00011463"/>
    <w:rsid w:val="00011628"/>
    <w:rsid w:val="00011BD0"/>
    <w:rsid w:val="00011DE4"/>
    <w:rsid w:val="00011EBA"/>
    <w:rsid w:val="00011ED5"/>
    <w:rsid w:val="00011F22"/>
    <w:rsid w:val="00011F9A"/>
    <w:rsid w:val="0001200D"/>
    <w:rsid w:val="00012145"/>
    <w:rsid w:val="0001216B"/>
    <w:rsid w:val="000122F3"/>
    <w:rsid w:val="0001239C"/>
    <w:rsid w:val="000124B3"/>
    <w:rsid w:val="000124E7"/>
    <w:rsid w:val="00012AAF"/>
    <w:rsid w:val="00012B03"/>
    <w:rsid w:val="00012C22"/>
    <w:rsid w:val="00012D07"/>
    <w:rsid w:val="00012DD8"/>
    <w:rsid w:val="00012ED9"/>
    <w:rsid w:val="00012F0D"/>
    <w:rsid w:val="000130CF"/>
    <w:rsid w:val="0001311B"/>
    <w:rsid w:val="000131EE"/>
    <w:rsid w:val="00013380"/>
    <w:rsid w:val="0001348F"/>
    <w:rsid w:val="000134AA"/>
    <w:rsid w:val="000135DE"/>
    <w:rsid w:val="00013656"/>
    <w:rsid w:val="00013722"/>
    <w:rsid w:val="00013748"/>
    <w:rsid w:val="00013945"/>
    <w:rsid w:val="00013A22"/>
    <w:rsid w:val="00013C12"/>
    <w:rsid w:val="00013DC1"/>
    <w:rsid w:val="00013DDA"/>
    <w:rsid w:val="0001400D"/>
    <w:rsid w:val="000140A3"/>
    <w:rsid w:val="000140A7"/>
    <w:rsid w:val="0001447A"/>
    <w:rsid w:val="0001449A"/>
    <w:rsid w:val="0001452A"/>
    <w:rsid w:val="00014705"/>
    <w:rsid w:val="00014720"/>
    <w:rsid w:val="0001473E"/>
    <w:rsid w:val="00014854"/>
    <w:rsid w:val="00014AC2"/>
    <w:rsid w:val="00014B11"/>
    <w:rsid w:val="00014D16"/>
    <w:rsid w:val="00014F0E"/>
    <w:rsid w:val="00015007"/>
    <w:rsid w:val="000150E8"/>
    <w:rsid w:val="00015260"/>
    <w:rsid w:val="00015886"/>
    <w:rsid w:val="00015888"/>
    <w:rsid w:val="000158EB"/>
    <w:rsid w:val="00015978"/>
    <w:rsid w:val="00015B73"/>
    <w:rsid w:val="00015BB6"/>
    <w:rsid w:val="00015C37"/>
    <w:rsid w:val="00015C83"/>
    <w:rsid w:val="00015EE5"/>
    <w:rsid w:val="00016005"/>
    <w:rsid w:val="0001610B"/>
    <w:rsid w:val="0001647E"/>
    <w:rsid w:val="000166EE"/>
    <w:rsid w:val="0001679C"/>
    <w:rsid w:val="000167A7"/>
    <w:rsid w:val="000167C3"/>
    <w:rsid w:val="000167DD"/>
    <w:rsid w:val="00016C81"/>
    <w:rsid w:val="00016E75"/>
    <w:rsid w:val="00016F8A"/>
    <w:rsid w:val="00017091"/>
    <w:rsid w:val="00017179"/>
    <w:rsid w:val="000172AC"/>
    <w:rsid w:val="000173CD"/>
    <w:rsid w:val="000173D8"/>
    <w:rsid w:val="00017451"/>
    <w:rsid w:val="0001758D"/>
    <w:rsid w:val="000175D9"/>
    <w:rsid w:val="00017797"/>
    <w:rsid w:val="000179B4"/>
    <w:rsid w:val="00017B2A"/>
    <w:rsid w:val="00017DAF"/>
    <w:rsid w:val="0002008B"/>
    <w:rsid w:val="00020280"/>
    <w:rsid w:val="00020532"/>
    <w:rsid w:val="00020535"/>
    <w:rsid w:val="0002054B"/>
    <w:rsid w:val="000206D7"/>
    <w:rsid w:val="000206F4"/>
    <w:rsid w:val="0002075D"/>
    <w:rsid w:val="000207CC"/>
    <w:rsid w:val="000207E1"/>
    <w:rsid w:val="000209A4"/>
    <w:rsid w:val="00020B5F"/>
    <w:rsid w:val="00020BCC"/>
    <w:rsid w:val="00020C0E"/>
    <w:rsid w:val="00020C2F"/>
    <w:rsid w:val="00020CB5"/>
    <w:rsid w:val="00020E0B"/>
    <w:rsid w:val="00020E46"/>
    <w:rsid w:val="00020F4C"/>
    <w:rsid w:val="00020F66"/>
    <w:rsid w:val="00020FAF"/>
    <w:rsid w:val="00021187"/>
    <w:rsid w:val="0002118F"/>
    <w:rsid w:val="000211F3"/>
    <w:rsid w:val="000212AB"/>
    <w:rsid w:val="00021440"/>
    <w:rsid w:val="00021490"/>
    <w:rsid w:val="000215D6"/>
    <w:rsid w:val="00021702"/>
    <w:rsid w:val="000218C2"/>
    <w:rsid w:val="00021A20"/>
    <w:rsid w:val="00021BCE"/>
    <w:rsid w:val="00021C1F"/>
    <w:rsid w:val="00021C55"/>
    <w:rsid w:val="00021EFD"/>
    <w:rsid w:val="00022027"/>
    <w:rsid w:val="000222B3"/>
    <w:rsid w:val="000223C0"/>
    <w:rsid w:val="000224A2"/>
    <w:rsid w:val="00022529"/>
    <w:rsid w:val="000225AC"/>
    <w:rsid w:val="0002279A"/>
    <w:rsid w:val="000228AC"/>
    <w:rsid w:val="00022AC7"/>
    <w:rsid w:val="00022BE0"/>
    <w:rsid w:val="00022BF3"/>
    <w:rsid w:val="00022C3C"/>
    <w:rsid w:val="00022E22"/>
    <w:rsid w:val="00022E61"/>
    <w:rsid w:val="00022E9E"/>
    <w:rsid w:val="00022EF8"/>
    <w:rsid w:val="00022F1B"/>
    <w:rsid w:val="00022F5B"/>
    <w:rsid w:val="00023031"/>
    <w:rsid w:val="00023149"/>
    <w:rsid w:val="00023231"/>
    <w:rsid w:val="000233A3"/>
    <w:rsid w:val="000233C6"/>
    <w:rsid w:val="00023449"/>
    <w:rsid w:val="00023513"/>
    <w:rsid w:val="0002368F"/>
    <w:rsid w:val="000239B3"/>
    <w:rsid w:val="00023B41"/>
    <w:rsid w:val="00023CF3"/>
    <w:rsid w:val="00023D08"/>
    <w:rsid w:val="00023E1A"/>
    <w:rsid w:val="00023EF4"/>
    <w:rsid w:val="00023F4A"/>
    <w:rsid w:val="00023F83"/>
    <w:rsid w:val="000241DC"/>
    <w:rsid w:val="0002427F"/>
    <w:rsid w:val="0002434A"/>
    <w:rsid w:val="000243AA"/>
    <w:rsid w:val="00024489"/>
    <w:rsid w:val="00024655"/>
    <w:rsid w:val="0002465C"/>
    <w:rsid w:val="000248B3"/>
    <w:rsid w:val="000249BE"/>
    <w:rsid w:val="00024A00"/>
    <w:rsid w:val="00024C39"/>
    <w:rsid w:val="00024FE4"/>
    <w:rsid w:val="000250E6"/>
    <w:rsid w:val="0002521E"/>
    <w:rsid w:val="0002524B"/>
    <w:rsid w:val="000253D9"/>
    <w:rsid w:val="0002544B"/>
    <w:rsid w:val="00025533"/>
    <w:rsid w:val="00025787"/>
    <w:rsid w:val="0002585D"/>
    <w:rsid w:val="000258FB"/>
    <w:rsid w:val="0002591F"/>
    <w:rsid w:val="00025960"/>
    <w:rsid w:val="00025972"/>
    <w:rsid w:val="00025E95"/>
    <w:rsid w:val="00025FBC"/>
    <w:rsid w:val="0002606C"/>
    <w:rsid w:val="00026208"/>
    <w:rsid w:val="0002632A"/>
    <w:rsid w:val="00026741"/>
    <w:rsid w:val="000267C5"/>
    <w:rsid w:val="000267E9"/>
    <w:rsid w:val="00026885"/>
    <w:rsid w:val="00026900"/>
    <w:rsid w:val="00026932"/>
    <w:rsid w:val="000269A6"/>
    <w:rsid w:val="00026A13"/>
    <w:rsid w:val="00026A5E"/>
    <w:rsid w:val="00026A71"/>
    <w:rsid w:val="00026A72"/>
    <w:rsid w:val="00026AFC"/>
    <w:rsid w:val="00026C0F"/>
    <w:rsid w:val="00026C27"/>
    <w:rsid w:val="00026C4E"/>
    <w:rsid w:val="00026D40"/>
    <w:rsid w:val="00026EC7"/>
    <w:rsid w:val="00026F14"/>
    <w:rsid w:val="00027086"/>
    <w:rsid w:val="00027112"/>
    <w:rsid w:val="0002720E"/>
    <w:rsid w:val="000275D9"/>
    <w:rsid w:val="00027618"/>
    <w:rsid w:val="0002770F"/>
    <w:rsid w:val="00027720"/>
    <w:rsid w:val="000277A4"/>
    <w:rsid w:val="0002792B"/>
    <w:rsid w:val="00027931"/>
    <w:rsid w:val="00027A18"/>
    <w:rsid w:val="00027A19"/>
    <w:rsid w:val="00027A5D"/>
    <w:rsid w:val="00027AA0"/>
    <w:rsid w:val="00027AE9"/>
    <w:rsid w:val="00027B4B"/>
    <w:rsid w:val="00027BE1"/>
    <w:rsid w:val="00027D37"/>
    <w:rsid w:val="00027E5E"/>
    <w:rsid w:val="000300E2"/>
    <w:rsid w:val="000304EC"/>
    <w:rsid w:val="00030536"/>
    <w:rsid w:val="0003063A"/>
    <w:rsid w:val="00030930"/>
    <w:rsid w:val="000309CB"/>
    <w:rsid w:val="00030A78"/>
    <w:rsid w:val="00030DDC"/>
    <w:rsid w:val="000310A2"/>
    <w:rsid w:val="000310E8"/>
    <w:rsid w:val="00031187"/>
    <w:rsid w:val="000312BC"/>
    <w:rsid w:val="000312C6"/>
    <w:rsid w:val="00031361"/>
    <w:rsid w:val="000313BF"/>
    <w:rsid w:val="0003147D"/>
    <w:rsid w:val="00031A04"/>
    <w:rsid w:val="00031AB9"/>
    <w:rsid w:val="00031C40"/>
    <w:rsid w:val="00031EE0"/>
    <w:rsid w:val="00031FEA"/>
    <w:rsid w:val="00031FF3"/>
    <w:rsid w:val="0003207D"/>
    <w:rsid w:val="00032291"/>
    <w:rsid w:val="0003229D"/>
    <w:rsid w:val="000322EC"/>
    <w:rsid w:val="00032425"/>
    <w:rsid w:val="0003248B"/>
    <w:rsid w:val="00032547"/>
    <w:rsid w:val="000325AA"/>
    <w:rsid w:val="00032906"/>
    <w:rsid w:val="00032930"/>
    <w:rsid w:val="000329A4"/>
    <w:rsid w:val="00032FAB"/>
    <w:rsid w:val="00033025"/>
    <w:rsid w:val="00033028"/>
    <w:rsid w:val="0003307D"/>
    <w:rsid w:val="0003316A"/>
    <w:rsid w:val="00033186"/>
    <w:rsid w:val="0003334E"/>
    <w:rsid w:val="0003371E"/>
    <w:rsid w:val="00033A76"/>
    <w:rsid w:val="00033A8E"/>
    <w:rsid w:val="00033ABA"/>
    <w:rsid w:val="00033C88"/>
    <w:rsid w:val="00033C89"/>
    <w:rsid w:val="00033CF8"/>
    <w:rsid w:val="00033F3D"/>
    <w:rsid w:val="00033F9C"/>
    <w:rsid w:val="0003418C"/>
    <w:rsid w:val="00034265"/>
    <w:rsid w:val="000349A0"/>
    <w:rsid w:val="00034B60"/>
    <w:rsid w:val="00034BCC"/>
    <w:rsid w:val="00034C5B"/>
    <w:rsid w:val="000351A1"/>
    <w:rsid w:val="0003525A"/>
    <w:rsid w:val="0003531B"/>
    <w:rsid w:val="000356F5"/>
    <w:rsid w:val="00035933"/>
    <w:rsid w:val="00035970"/>
    <w:rsid w:val="00035A13"/>
    <w:rsid w:val="00035CC1"/>
    <w:rsid w:val="00035D91"/>
    <w:rsid w:val="00035F0F"/>
    <w:rsid w:val="000361B1"/>
    <w:rsid w:val="000364ED"/>
    <w:rsid w:val="00036696"/>
    <w:rsid w:val="0003671D"/>
    <w:rsid w:val="0003685C"/>
    <w:rsid w:val="00036A14"/>
    <w:rsid w:val="00036A17"/>
    <w:rsid w:val="00036B50"/>
    <w:rsid w:val="00036B68"/>
    <w:rsid w:val="00036B8C"/>
    <w:rsid w:val="00036F3C"/>
    <w:rsid w:val="00036F49"/>
    <w:rsid w:val="00036FA4"/>
    <w:rsid w:val="000374AB"/>
    <w:rsid w:val="000374E0"/>
    <w:rsid w:val="000375E0"/>
    <w:rsid w:val="00037608"/>
    <w:rsid w:val="0003785F"/>
    <w:rsid w:val="00037932"/>
    <w:rsid w:val="0003793B"/>
    <w:rsid w:val="00037A26"/>
    <w:rsid w:val="00037A40"/>
    <w:rsid w:val="00037AF7"/>
    <w:rsid w:val="00037B94"/>
    <w:rsid w:val="00037C01"/>
    <w:rsid w:val="00037C9F"/>
    <w:rsid w:val="00037D72"/>
    <w:rsid w:val="00037F0F"/>
    <w:rsid w:val="000400D9"/>
    <w:rsid w:val="000400E4"/>
    <w:rsid w:val="000401D2"/>
    <w:rsid w:val="00040467"/>
    <w:rsid w:val="0004047F"/>
    <w:rsid w:val="000404FC"/>
    <w:rsid w:val="000405F4"/>
    <w:rsid w:val="00040974"/>
    <w:rsid w:val="00040A0E"/>
    <w:rsid w:val="00040CE2"/>
    <w:rsid w:val="00040FA5"/>
    <w:rsid w:val="00041168"/>
    <w:rsid w:val="00041267"/>
    <w:rsid w:val="0004128F"/>
    <w:rsid w:val="000412EE"/>
    <w:rsid w:val="0004147D"/>
    <w:rsid w:val="00041673"/>
    <w:rsid w:val="00041B98"/>
    <w:rsid w:val="00041BA3"/>
    <w:rsid w:val="00041E56"/>
    <w:rsid w:val="00041E6B"/>
    <w:rsid w:val="00041F10"/>
    <w:rsid w:val="00041F77"/>
    <w:rsid w:val="00042008"/>
    <w:rsid w:val="000421B1"/>
    <w:rsid w:val="000421D3"/>
    <w:rsid w:val="00042248"/>
    <w:rsid w:val="00042330"/>
    <w:rsid w:val="000423F0"/>
    <w:rsid w:val="000424A8"/>
    <w:rsid w:val="00042586"/>
    <w:rsid w:val="00042738"/>
    <w:rsid w:val="0004273D"/>
    <w:rsid w:val="000428E0"/>
    <w:rsid w:val="0004297D"/>
    <w:rsid w:val="00042A55"/>
    <w:rsid w:val="00042AE7"/>
    <w:rsid w:val="00042AED"/>
    <w:rsid w:val="00042B54"/>
    <w:rsid w:val="00042B9C"/>
    <w:rsid w:val="00042DFF"/>
    <w:rsid w:val="00042E8C"/>
    <w:rsid w:val="00042EDE"/>
    <w:rsid w:val="00042F35"/>
    <w:rsid w:val="0004300D"/>
    <w:rsid w:val="0004305D"/>
    <w:rsid w:val="00043209"/>
    <w:rsid w:val="00043518"/>
    <w:rsid w:val="000435D8"/>
    <w:rsid w:val="000436BF"/>
    <w:rsid w:val="000438B6"/>
    <w:rsid w:val="000439F3"/>
    <w:rsid w:val="00043B0C"/>
    <w:rsid w:val="00043B55"/>
    <w:rsid w:val="00043BC1"/>
    <w:rsid w:val="00043C4A"/>
    <w:rsid w:val="00043F81"/>
    <w:rsid w:val="00044206"/>
    <w:rsid w:val="000446BD"/>
    <w:rsid w:val="000448B7"/>
    <w:rsid w:val="00044B65"/>
    <w:rsid w:val="00044B92"/>
    <w:rsid w:val="00044BF1"/>
    <w:rsid w:val="00044DAC"/>
    <w:rsid w:val="00044EF8"/>
    <w:rsid w:val="00044FB8"/>
    <w:rsid w:val="000450E1"/>
    <w:rsid w:val="000452B0"/>
    <w:rsid w:val="000454B2"/>
    <w:rsid w:val="00045766"/>
    <w:rsid w:val="00045767"/>
    <w:rsid w:val="00045AB5"/>
    <w:rsid w:val="00045DDD"/>
    <w:rsid w:val="00045E84"/>
    <w:rsid w:val="00045F74"/>
    <w:rsid w:val="00045FDF"/>
    <w:rsid w:val="00045FFC"/>
    <w:rsid w:val="00046050"/>
    <w:rsid w:val="00046171"/>
    <w:rsid w:val="00046370"/>
    <w:rsid w:val="000463DD"/>
    <w:rsid w:val="000464A7"/>
    <w:rsid w:val="00046516"/>
    <w:rsid w:val="000465F4"/>
    <w:rsid w:val="0004662C"/>
    <w:rsid w:val="000466CE"/>
    <w:rsid w:val="0004685F"/>
    <w:rsid w:val="000468F5"/>
    <w:rsid w:val="00046B7B"/>
    <w:rsid w:val="00046BEE"/>
    <w:rsid w:val="00046CF3"/>
    <w:rsid w:val="00046E1E"/>
    <w:rsid w:val="00046E9D"/>
    <w:rsid w:val="00047059"/>
    <w:rsid w:val="0004706B"/>
    <w:rsid w:val="0004725C"/>
    <w:rsid w:val="00047408"/>
    <w:rsid w:val="0004744A"/>
    <w:rsid w:val="000474C6"/>
    <w:rsid w:val="00047506"/>
    <w:rsid w:val="000475A2"/>
    <w:rsid w:val="00047825"/>
    <w:rsid w:val="0004793C"/>
    <w:rsid w:val="00047953"/>
    <w:rsid w:val="00047C17"/>
    <w:rsid w:val="00047C53"/>
    <w:rsid w:val="00047D94"/>
    <w:rsid w:val="00047F48"/>
    <w:rsid w:val="000501A8"/>
    <w:rsid w:val="00050375"/>
    <w:rsid w:val="0005038E"/>
    <w:rsid w:val="000505E4"/>
    <w:rsid w:val="000506F1"/>
    <w:rsid w:val="0005077C"/>
    <w:rsid w:val="000507C5"/>
    <w:rsid w:val="0005087A"/>
    <w:rsid w:val="00050A2E"/>
    <w:rsid w:val="00050A7E"/>
    <w:rsid w:val="00050B9B"/>
    <w:rsid w:val="00050BDC"/>
    <w:rsid w:val="00050F08"/>
    <w:rsid w:val="00050FAF"/>
    <w:rsid w:val="000513E3"/>
    <w:rsid w:val="000513F3"/>
    <w:rsid w:val="00051418"/>
    <w:rsid w:val="000517C8"/>
    <w:rsid w:val="000517D4"/>
    <w:rsid w:val="00051B59"/>
    <w:rsid w:val="00051B8A"/>
    <w:rsid w:val="00051C10"/>
    <w:rsid w:val="00051CCC"/>
    <w:rsid w:val="00051D0F"/>
    <w:rsid w:val="00051F32"/>
    <w:rsid w:val="000522A4"/>
    <w:rsid w:val="000522D3"/>
    <w:rsid w:val="000524D3"/>
    <w:rsid w:val="00052501"/>
    <w:rsid w:val="000526D0"/>
    <w:rsid w:val="00052751"/>
    <w:rsid w:val="00052950"/>
    <w:rsid w:val="00052BD1"/>
    <w:rsid w:val="00052C29"/>
    <w:rsid w:val="00052C7A"/>
    <w:rsid w:val="00052D93"/>
    <w:rsid w:val="00052DA1"/>
    <w:rsid w:val="00053047"/>
    <w:rsid w:val="0005308E"/>
    <w:rsid w:val="00053221"/>
    <w:rsid w:val="00053248"/>
    <w:rsid w:val="0005328E"/>
    <w:rsid w:val="0005341F"/>
    <w:rsid w:val="0005344A"/>
    <w:rsid w:val="00053473"/>
    <w:rsid w:val="00053486"/>
    <w:rsid w:val="000536B5"/>
    <w:rsid w:val="00053775"/>
    <w:rsid w:val="000538DC"/>
    <w:rsid w:val="000538F4"/>
    <w:rsid w:val="00053913"/>
    <w:rsid w:val="00053924"/>
    <w:rsid w:val="00053928"/>
    <w:rsid w:val="0005395E"/>
    <w:rsid w:val="00053960"/>
    <w:rsid w:val="000539B6"/>
    <w:rsid w:val="00053A0E"/>
    <w:rsid w:val="00053A3D"/>
    <w:rsid w:val="00053A52"/>
    <w:rsid w:val="00053AC5"/>
    <w:rsid w:val="00053C35"/>
    <w:rsid w:val="00053E45"/>
    <w:rsid w:val="00053EF9"/>
    <w:rsid w:val="0005416D"/>
    <w:rsid w:val="00054469"/>
    <w:rsid w:val="000545C4"/>
    <w:rsid w:val="0005465C"/>
    <w:rsid w:val="00054677"/>
    <w:rsid w:val="000546F1"/>
    <w:rsid w:val="00054778"/>
    <w:rsid w:val="000547C8"/>
    <w:rsid w:val="00054959"/>
    <w:rsid w:val="00054988"/>
    <w:rsid w:val="00054C31"/>
    <w:rsid w:val="00054CDC"/>
    <w:rsid w:val="00054E78"/>
    <w:rsid w:val="00054F43"/>
    <w:rsid w:val="00054F65"/>
    <w:rsid w:val="00054F8A"/>
    <w:rsid w:val="00054FE9"/>
    <w:rsid w:val="00055032"/>
    <w:rsid w:val="00055066"/>
    <w:rsid w:val="00055103"/>
    <w:rsid w:val="00055306"/>
    <w:rsid w:val="0005533B"/>
    <w:rsid w:val="00055429"/>
    <w:rsid w:val="0005544F"/>
    <w:rsid w:val="0005549E"/>
    <w:rsid w:val="000555BE"/>
    <w:rsid w:val="00055639"/>
    <w:rsid w:val="000556D3"/>
    <w:rsid w:val="00055A1C"/>
    <w:rsid w:val="00055A65"/>
    <w:rsid w:val="00055B33"/>
    <w:rsid w:val="00055B6C"/>
    <w:rsid w:val="00055B98"/>
    <w:rsid w:val="00055CAD"/>
    <w:rsid w:val="00055CD1"/>
    <w:rsid w:val="00055DA4"/>
    <w:rsid w:val="00055DB5"/>
    <w:rsid w:val="00055DF7"/>
    <w:rsid w:val="00055E11"/>
    <w:rsid w:val="00055EAA"/>
    <w:rsid w:val="00056042"/>
    <w:rsid w:val="000560E2"/>
    <w:rsid w:val="0005612E"/>
    <w:rsid w:val="00056213"/>
    <w:rsid w:val="00056258"/>
    <w:rsid w:val="000562D7"/>
    <w:rsid w:val="00056351"/>
    <w:rsid w:val="000563A3"/>
    <w:rsid w:val="0005668D"/>
    <w:rsid w:val="0005689F"/>
    <w:rsid w:val="000568D2"/>
    <w:rsid w:val="0005699D"/>
    <w:rsid w:val="000569E0"/>
    <w:rsid w:val="00056B9D"/>
    <w:rsid w:val="00056BC4"/>
    <w:rsid w:val="000570DB"/>
    <w:rsid w:val="00057138"/>
    <w:rsid w:val="0005749F"/>
    <w:rsid w:val="000574EA"/>
    <w:rsid w:val="00057617"/>
    <w:rsid w:val="0005761D"/>
    <w:rsid w:val="00057661"/>
    <w:rsid w:val="000576B4"/>
    <w:rsid w:val="0005783C"/>
    <w:rsid w:val="0005792E"/>
    <w:rsid w:val="00057939"/>
    <w:rsid w:val="00057AC0"/>
    <w:rsid w:val="00057AE1"/>
    <w:rsid w:val="00057BC3"/>
    <w:rsid w:val="00057EAC"/>
    <w:rsid w:val="00060042"/>
    <w:rsid w:val="0006018A"/>
    <w:rsid w:val="00060298"/>
    <w:rsid w:val="00060300"/>
    <w:rsid w:val="000604A7"/>
    <w:rsid w:val="00060803"/>
    <w:rsid w:val="00060950"/>
    <w:rsid w:val="00060A14"/>
    <w:rsid w:val="00060BC3"/>
    <w:rsid w:val="00060D39"/>
    <w:rsid w:val="00060EB6"/>
    <w:rsid w:val="00060FB5"/>
    <w:rsid w:val="0006111B"/>
    <w:rsid w:val="00061346"/>
    <w:rsid w:val="0006139C"/>
    <w:rsid w:val="00061470"/>
    <w:rsid w:val="0006157E"/>
    <w:rsid w:val="000617AD"/>
    <w:rsid w:val="000619E9"/>
    <w:rsid w:val="00061A5E"/>
    <w:rsid w:val="000620EA"/>
    <w:rsid w:val="000621AA"/>
    <w:rsid w:val="000621DB"/>
    <w:rsid w:val="000623E2"/>
    <w:rsid w:val="000625A8"/>
    <w:rsid w:val="000626D8"/>
    <w:rsid w:val="00062721"/>
    <w:rsid w:val="000627B7"/>
    <w:rsid w:val="000629A3"/>
    <w:rsid w:val="00062A99"/>
    <w:rsid w:val="00062B10"/>
    <w:rsid w:val="00062BFF"/>
    <w:rsid w:val="00062C57"/>
    <w:rsid w:val="00062D6A"/>
    <w:rsid w:val="00062E58"/>
    <w:rsid w:val="00062E8A"/>
    <w:rsid w:val="00062F43"/>
    <w:rsid w:val="00063091"/>
    <w:rsid w:val="00063184"/>
    <w:rsid w:val="000632B1"/>
    <w:rsid w:val="00063543"/>
    <w:rsid w:val="00063725"/>
    <w:rsid w:val="000637E0"/>
    <w:rsid w:val="00063A10"/>
    <w:rsid w:val="00063DD5"/>
    <w:rsid w:val="00063DE7"/>
    <w:rsid w:val="00063E0A"/>
    <w:rsid w:val="00063E87"/>
    <w:rsid w:val="000640C3"/>
    <w:rsid w:val="000641A5"/>
    <w:rsid w:val="0006421D"/>
    <w:rsid w:val="00064369"/>
    <w:rsid w:val="000645B6"/>
    <w:rsid w:val="00064834"/>
    <w:rsid w:val="000648C3"/>
    <w:rsid w:val="00064CD1"/>
    <w:rsid w:val="00064D11"/>
    <w:rsid w:val="00064E7F"/>
    <w:rsid w:val="00064ECA"/>
    <w:rsid w:val="00064F22"/>
    <w:rsid w:val="00064FBD"/>
    <w:rsid w:val="00065033"/>
    <w:rsid w:val="00065035"/>
    <w:rsid w:val="000652AD"/>
    <w:rsid w:val="00065462"/>
    <w:rsid w:val="000654ED"/>
    <w:rsid w:val="0006563E"/>
    <w:rsid w:val="0006564C"/>
    <w:rsid w:val="00065AEB"/>
    <w:rsid w:val="00065B61"/>
    <w:rsid w:val="00065DB7"/>
    <w:rsid w:val="00065FB0"/>
    <w:rsid w:val="00065FF1"/>
    <w:rsid w:val="00066151"/>
    <w:rsid w:val="00066379"/>
    <w:rsid w:val="0006639A"/>
    <w:rsid w:val="00066844"/>
    <w:rsid w:val="00066AF7"/>
    <w:rsid w:val="00066BD4"/>
    <w:rsid w:val="00066BDC"/>
    <w:rsid w:val="00066C0B"/>
    <w:rsid w:val="00066C3B"/>
    <w:rsid w:val="00066DB5"/>
    <w:rsid w:val="00066FA3"/>
    <w:rsid w:val="000670DE"/>
    <w:rsid w:val="0006742D"/>
    <w:rsid w:val="0006760F"/>
    <w:rsid w:val="00067749"/>
    <w:rsid w:val="0006781A"/>
    <w:rsid w:val="000678D4"/>
    <w:rsid w:val="00067928"/>
    <w:rsid w:val="00067977"/>
    <w:rsid w:val="00067A47"/>
    <w:rsid w:val="00067A8F"/>
    <w:rsid w:val="00067AE8"/>
    <w:rsid w:val="00067AFA"/>
    <w:rsid w:val="00067B71"/>
    <w:rsid w:val="00067FEC"/>
    <w:rsid w:val="0007002E"/>
    <w:rsid w:val="00070101"/>
    <w:rsid w:val="0007053D"/>
    <w:rsid w:val="00070A75"/>
    <w:rsid w:val="00070C1F"/>
    <w:rsid w:val="00070C43"/>
    <w:rsid w:val="00070FF7"/>
    <w:rsid w:val="000711C3"/>
    <w:rsid w:val="00071262"/>
    <w:rsid w:val="00071413"/>
    <w:rsid w:val="00071573"/>
    <w:rsid w:val="0007161F"/>
    <w:rsid w:val="000716BE"/>
    <w:rsid w:val="000716DF"/>
    <w:rsid w:val="00071A3D"/>
    <w:rsid w:val="00071A8E"/>
    <w:rsid w:val="00071A96"/>
    <w:rsid w:val="00071C29"/>
    <w:rsid w:val="00071C71"/>
    <w:rsid w:val="00071C8D"/>
    <w:rsid w:val="00071C95"/>
    <w:rsid w:val="00071CC6"/>
    <w:rsid w:val="00071E6A"/>
    <w:rsid w:val="00071F21"/>
    <w:rsid w:val="000720E6"/>
    <w:rsid w:val="000720F1"/>
    <w:rsid w:val="000721B6"/>
    <w:rsid w:val="0007226C"/>
    <w:rsid w:val="00072310"/>
    <w:rsid w:val="000723BC"/>
    <w:rsid w:val="00072650"/>
    <w:rsid w:val="0007268C"/>
    <w:rsid w:val="00072829"/>
    <w:rsid w:val="000728C0"/>
    <w:rsid w:val="00072A08"/>
    <w:rsid w:val="00072C47"/>
    <w:rsid w:val="00072D56"/>
    <w:rsid w:val="00072D96"/>
    <w:rsid w:val="00072ED9"/>
    <w:rsid w:val="00072F09"/>
    <w:rsid w:val="00073009"/>
    <w:rsid w:val="000736BD"/>
    <w:rsid w:val="000737C6"/>
    <w:rsid w:val="000738F4"/>
    <w:rsid w:val="000739FD"/>
    <w:rsid w:val="00073AB9"/>
    <w:rsid w:val="00073E65"/>
    <w:rsid w:val="00073E7D"/>
    <w:rsid w:val="00073EAC"/>
    <w:rsid w:val="00073F7D"/>
    <w:rsid w:val="00073F97"/>
    <w:rsid w:val="0007421C"/>
    <w:rsid w:val="0007429B"/>
    <w:rsid w:val="00074465"/>
    <w:rsid w:val="000744FF"/>
    <w:rsid w:val="00074786"/>
    <w:rsid w:val="00074980"/>
    <w:rsid w:val="000749A8"/>
    <w:rsid w:val="00074A1B"/>
    <w:rsid w:val="00074B00"/>
    <w:rsid w:val="00074B54"/>
    <w:rsid w:val="00074BEE"/>
    <w:rsid w:val="00074D1A"/>
    <w:rsid w:val="00074E55"/>
    <w:rsid w:val="00074E95"/>
    <w:rsid w:val="00074FC8"/>
    <w:rsid w:val="00075078"/>
    <w:rsid w:val="00075437"/>
    <w:rsid w:val="000754B9"/>
    <w:rsid w:val="000754CA"/>
    <w:rsid w:val="000754D6"/>
    <w:rsid w:val="00075679"/>
    <w:rsid w:val="0007576E"/>
    <w:rsid w:val="00075771"/>
    <w:rsid w:val="00075811"/>
    <w:rsid w:val="00075969"/>
    <w:rsid w:val="00075A59"/>
    <w:rsid w:val="00075A5A"/>
    <w:rsid w:val="00075AC6"/>
    <w:rsid w:val="00075AFF"/>
    <w:rsid w:val="00075BAB"/>
    <w:rsid w:val="00075CB8"/>
    <w:rsid w:val="00075DA7"/>
    <w:rsid w:val="00076076"/>
    <w:rsid w:val="00076110"/>
    <w:rsid w:val="00076168"/>
    <w:rsid w:val="00076290"/>
    <w:rsid w:val="00076350"/>
    <w:rsid w:val="000763CE"/>
    <w:rsid w:val="0007640D"/>
    <w:rsid w:val="000764B1"/>
    <w:rsid w:val="000765A9"/>
    <w:rsid w:val="000767ED"/>
    <w:rsid w:val="00076822"/>
    <w:rsid w:val="000768A0"/>
    <w:rsid w:val="000769E5"/>
    <w:rsid w:val="00076A19"/>
    <w:rsid w:val="00076F6F"/>
    <w:rsid w:val="000770AF"/>
    <w:rsid w:val="00077104"/>
    <w:rsid w:val="0007720A"/>
    <w:rsid w:val="00077560"/>
    <w:rsid w:val="000775E8"/>
    <w:rsid w:val="000776E0"/>
    <w:rsid w:val="00077727"/>
    <w:rsid w:val="00077746"/>
    <w:rsid w:val="000777BC"/>
    <w:rsid w:val="000777F8"/>
    <w:rsid w:val="0007796C"/>
    <w:rsid w:val="000779D6"/>
    <w:rsid w:val="000779DD"/>
    <w:rsid w:val="00077A2F"/>
    <w:rsid w:val="00077AED"/>
    <w:rsid w:val="00077B83"/>
    <w:rsid w:val="00077BB7"/>
    <w:rsid w:val="00077CC8"/>
    <w:rsid w:val="00077DB8"/>
    <w:rsid w:val="00077DC0"/>
    <w:rsid w:val="00077DDD"/>
    <w:rsid w:val="00077E94"/>
    <w:rsid w:val="00077EF0"/>
    <w:rsid w:val="00077F15"/>
    <w:rsid w:val="00077FF5"/>
    <w:rsid w:val="0008000C"/>
    <w:rsid w:val="00080057"/>
    <w:rsid w:val="00080082"/>
    <w:rsid w:val="0008016D"/>
    <w:rsid w:val="0008022D"/>
    <w:rsid w:val="0008028A"/>
    <w:rsid w:val="00080293"/>
    <w:rsid w:val="000802AA"/>
    <w:rsid w:val="0008034B"/>
    <w:rsid w:val="00080604"/>
    <w:rsid w:val="0008085E"/>
    <w:rsid w:val="000808F1"/>
    <w:rsid w:val="00080902"/>
    <w:rsid w:val="00080A51"/>
    <w:rsid w:val="00080B53"/>
    <w:rsid w:val="00080BD7"/>
    <w:rsid w:val="00080C78"/>
    <w:rsid w:val="00080C9C"/>
    <w:rsid w:val="00080D17"/>
    <w:rsid w:val="00080E1E"/>
    <w:rsid w:val="00080F3A"/>
    <w:rsid w:val="00080FF3"/>
    <w:rsid w:val="00081255"/>
    <w:rsid w:val="00081259"/>
    <w:rsid w:val="000813B6"/>
    <w:rsid w:val="000814EB"/>
    <w:rsid w:val="00081594"/>
    <w:rsid w:val="000818CC"/>
    <w:rsid w:val="0008198A"/>
    <w:rsid w:val="00081A16"/>
    <w:rsid w:val="00082067"/>
    <w:rsid w:val="00082158"/>
    <w:rsid w:val="00082237"/>
    <w:rsid w:val="00082383"/>
    <w:rsid w:val="000824C6"/>
    <w:rsid w:val="00082536"/>
    <w:rsid w:val="000825ED"/>
    <w:rsid w:val="0008268E"/>
    <w:rsid w:val="000828E7"/>
    <w:rsid w:val="00082A3B"/>
    <w:rsid w:val="00082A45"/>
    <w:rsid w:val="00082B1E"/>
    <w:rsid w:val="00082CBC"/>
    <w:rsid w:val="00082E2E"/>
    <w:rsid w:val="00082E97"/>
    <w:rsid w:val="00082EBC"/>
    <w:rsid w:val="00082ED8"/>
    <w:rsid w:val="00082F70"/>
    <w:rsid w:val="00083023"/>
    <w:rsid w:val="00083114"/>
    <w:rsid w:val="00083150"/>
    <w:rsid w:val="000832FF"/>
    <w:rsid w:val="0008343D"/>
    <w:rsid w:val="0008354D"/>
    <w:rsid w:val="00083832"/>
    <w:rsid w:val="00083892"/>
    <w:rsid w:val="0008397C"/>
    <w:rsid w:val="00083A1B"/>
    <w:rsid w:val="00083B0D"/>
    <w:rsid w:val="00083B90"/>
    <w:rsid w:val="00083D17"/>
    <w:rsid w:val="00083FEE"/>
    <w:rsid w:val="00084005"/>
    <w:rsid w:val="00084060"/>
    <w:rsid w:val="000842A8"/>
    <w:rsid w:val="0008441E"/>
    <w:rsid w:val="00084598"/>
    <w:rsid w:val="000845ED"/>
    <w:rsid w:val="00084660"/>
    <w:rsid w:val="0008472D"/>
    <w:rsid w:val="000848C8"/>
    <w:rsid w:val="00084960"/>
    <w:rsid w:val="00084A9D"/>
    <w:rsid w:val="00084ADC"/>
    <w:rsid w:val="00084E90"/>
    <w:rsid w:val="00084EC9"/>
    <w:rsid w:val="000850D1"/>
    <w:rsid w:val="00085135"/>
    <w:rsid w:val="00085137"/>
    <w:rsid w:val="000851FE"/>
    <w:rsid w:val="000852A6"/>
    <w:rsid w:val="000853CC"/>
    <w:rsid w:val="00085455"/>
    <w:rsid w:val="00085665"/>
    <w:rsid w:val="0008566F"/>
    <w:rsid w:val="00085924"/>
    <w:rsid w:val="000859B8"/>
    <w:rsid w:val="00085ADA"/>
    <w:rsid w:val="00085AF7"/>
    <w:rsid w:val="00085BC1"/>
    <w:rsid w:val="00085C42"/>
    <w:rsid w:val="00085D39"/>
    <w:rsid w:val="00085D86"/>
    <w:rsid w:val="00085E78"/>
    <w:rsid w:val="00085ED0"/>
    <w:rsid w:val="00085F21"/>
    <w:rsid w:val="00085F73"/>
    <w:rsid w:val="00086274"/>
    <w:rsid w:val="00086582"/>
    <w:rsid w:val="00086667"/>
    <w:rsid w:val="000868E8"/>
    <w:rsid w:val="0008694D"/>
    <w:rsid w:val="00086BA7"/>
    <w:rsid w:val="00086CB6"/>
    <w:rsid w:val="00086D71"/>
    <w:rsid w:val="00086D79"/>
    <w:rsid w:val="00086D8A"/>
    <w:rsid w:val="00086F7E"/>
    <w:rsid w:val="00086FFC"/>
    <w:rsid w:val="000870CC"/>
    <w:rsid w:val="00087161"/>
    <w:rsid w:val="00087319"/>
    <w:rsid w:val="00087515"/>
    <w:rsid w:val="000875BB"/>
    <w:rsid w:val="000876AD"/>
    <w:rsid w:val="00087730"/>
    <w:rsid w:val="000877CD"/>
    <w:rsid w:val="00087A33"/>
    <w:rsid w:val="00087AAB"/>
    <w:rsid w:val="00087C53"/>
    <w:rsid w:val="00087C73"/>
    <w:rsid w:val="00087CE5"/>
    <w:rsid w:val="00087D51"/>
    <w:rsid w:val="00087D69"/>
    <w:rsid w:val="00087E50"/>
    <w:rsid w:val="00087F05"/>
    <w:rsid w:val="00087F0E"/>
    <w:rsid w:val="000900D8"/>
    <w:rsid w:val="00090364"/>
    <w:rsid w:val="000905E0"/>
    <w:rsid w:val="000905E3"/>
    <w:rsid w:val="000906C2"/>
    <w:rsid w:val="00090B8B"/>
    <w:rsid w:val="00090CE3"/>
    <w:rsid w:val="00090D03"/>
    <w:rsid w:val="00090D3D"/>
    <w:rsid w:val="00090DED"/>
    <w:rsid w:val="00090E08"/>
    <w:rsid w:val="00090E79"/>
    <w:rsid w:val="00090FC8"/>
    <w:rsid w:val="00091015"/>
    <w:rsid w:val="00091170"/>
    <w:rsid w:val="00091250"/>
    <w:rsid w:val="0009150E"/>
    <w:rsid w:val="000915B6"/>
    <w:rsid w:val="0009176E"/>
    <w:rsid w:val="00091792"/>
    <w:rsid w:val="000917BB"/>
    <w:rsid w:val="00091861"/>
    <w:rsid w:val="000918F6"/>
    <w:rsid w:val="00091999"/>
    <w:rsid w:val="000919B0"/>
    <w:rsid w:val="00091A3B"/>
    <w:rsid w:val="00091C11"/>
    <w:rsid w:val="00091C6D"/>
    <w:rsid w:val="00091CCF"/>
    <w:rsid w:val="00091D31"/>
    <w:rsid w:val="00091FE2"/>
    <w:rsid w:val="00092091"/>
    <w:rsid w:val="00092291"/>
    <w:rsid w:val="00092339"/>
    <w:rsid w:val="00092590"/>
    <w:rsid w:val="0009261B"/>
    <w:rsid w:val="0009275F"/>
    <w:rsid w:val="000928BB"/>
    <w:rsid w:val="00092947"/>
    <w:rsid w:val="00092A64"/>
    <w:rsid w:val="00092AAA"/>
    <w:rsid w:val="00092AEF"/>
    <w:rsid w:val="00092D0B"/>
    <w:rsid w:val="0009315B"/>
    <w:rsid w:val="00093261"/>
    <w:rsid w:val="00093315"/>
    <w:rsid w:val="00093341"/>
    <w:rsid w:val="000934B1"/>
    <w:rsid w:val="0009353B"/>
    <w:rsid w:val="000936A2"/>
    <w:rsid w:val="00093701"/>
    <w:rsid w:val="00093739"/>
    <w:rsid w:val="00093847"/>
    <w:rsid w:val="00093E98"/>
    <w:rsid w:val="000940CC"/>
    <w:rsid w:val="000940DB"/>
    <w:rsid w:val="000942E6"/>
    <w:rsid w:val="00094331"/>
    <w:rsid w:val="0009437E"/>
    <w:rsid w:val="000944BB"/>
    <w:rsid w:val="000945E4"/>
    <w:rsid w:val="000947D1"/>
    <w:rsid w:val="000947F6"/>
    <w:rsid w:val="00094816"/>
    <w:rsid w:val="000949C4"/>
    <w:rsid w:val="00094B91"/>
    <w:rsid w:val="00094D04"/>
    <w:rsid w:val="00094EDA"/>
    <w:rsid w:val="00095072"/>
    <w:rsid w:val="0009509F"/>
    <w:rsid w:val="000950BF"/>
    <w:rsid w:val="000950CA"/>
    <w:rsid w:val="00095298"/>
    <w:rsid w:val="00095335"/>
    <w:rsid w:val="0009559A"/>
    <w:rsid w:val="000957B7"/>
    <w:rsid w:val="0009582E"/>
    <w:rsid w:val="00095B9E"/>
    <w:rsid w:val="00095D0D"/>
    <w:rsid w:val="00095D3A"/>
    <w:rsid w:val="00095FEF"/>
    <w:rsid w:val="00096021"/>
    <w:rsid w:val="00096085"/>
    <w:rsid w:val="000962CD"/>
    <w:rsid w:val="0009635A"/>
    <w:rsid w:val="00096395"/>
    <w:rsid w:val="0009643D"/>
    <w:rsid w:val="00096586"/>
    <w:rsid w:val="00096747"/>
    <w:rsid w:val="00096788"/>
    <w:rsid w:val="00096958"/>
    <w:rsid w:val="0009696B"/>
    <w:rsid w:val="00096996"/>
    <w:rsid w:val="000969F6"/>
    <w:rsid w:val="00096A5A"/>
    <w:rsid w:val="00096AB0"/>
    <w:rsid w:val="00096AB2"/>
    <w:rsid w:val="00096B30"/>
    <w:rsid w:val="00096BAD"/>
    <w:rsid w:val="00096C39"/>
    <w:rsid w:val="000971F3"/>
    <w:rsid w:val="000974DF"/>
    <w:rsid w:val="0009752B"/>
    <w:rsid w:val="00097540"/>
    <w:rsid w:val="00097632"/>
    <w:rsid w:val="00097778"/>
    <w:rsid w:val="000977C5"/>
    <w:rsid w:val="0009791B"/>
    <w:rsid w:val="00097950"/>
    <w:rsid w:val="00097D0C"/>
    <w:rsid w:val="00097D37"/>
    <w:rsid w:val="00097EC1"/>
    <w:rsid w:val="000A0186"/>
    <w:rsid w:val="000A01F8"/>
    <w:rsid w:val="000A030A"/>
    <w:rsid w:val="000A0391"/>
    <w:rsid w:val="000A0450"/>
    <w:rsid w:val="000A04C2"/>
    <w:rsid w:val="000A0511"/>
    <w:rsid w:val="000A06CB"/>
    <w:rsid w:val="000A06DF"/>
    <w:rsid w:val="000A07F1"/>
    <w:rsid w:val="000A0810"/>
    <w:rsid w:val="000A0855"/>
    <w:rsid w:val="000A08FE"/>
    <w:rsid w:val="000A0AD6"/>
    <w:rsid w:val="000A0BE0"/>
    <w:rsid w:val="000A0F4C"/>
    <w:rsid w:val="000A114C"/>
    <w:rsid w:val="000A1279"/>
    <w:rsid w:val="000A1282"/>
    <w:rsid w:val="000A12C1"/>
    <w:rsid w:val="000A12F4"/>
    <w:rsid w:val="000A1422"/>
    <w:rsid w:val="000A1782"/>
    <w:rsid w:val="000A1813"/>
    <w:rsid w:val="000A18AD"/>
    <w:rsid w:val="000A1B6E"/>
    <w:rsid w:val="000A1DF8"/>
    <w:rsid w:val="000A1E25"/>
    <w:rsid w:val="000A1EBA"/>
    <w:rsid w:val="000A1FFD"/>
    <w:rsid w:val="000A2044"/>
    <w:rsid w:val="000A2177"/>
    <w:rsid w:val="000A2179"/>
    <w:rsid w:val="000A2197"/>
    <w:rsid w:val="000A21C6"/>
    <w:rsid w:val="000A226A"/>
    <w:rsid w:val="000A2379"/>
    <w:rsid w:val="000A2380"/>
    <w:rsid w:val="000A23FB"/>
    <w:rsid w:val="000A2459"/>
    <w:rsid w:val="000A2506"/>
    <w:rsid w:val="000A255F"/>
    <w:rsid w:val="000A29A6"/>
    <w:rsid w:val="000A2A29"/>
    <w:rsid w:val="000A2B98"/>
    <w:rsid w:val="000A2D16"/>
    <w:rsid w:val="000A2D83"/>
    <w:rsid w:val="000A2D8A"/>
    <w:rsid w:val="000A2E40"/>
    <w:rsid w:val="000A2E46"/>
    <w:rsid w:val="000A2E8E"/>
    <w:rsid w:val="000A30EF"/>
    <w:rsid w:val="000A318D"/>
    <w:rsid w:val="000A3238"/>
    <w:rsid w:val="000A331E"/>
    <w:rsid w:val="000A341F"/>
    <w:rsid w:val="000A3624"/>
    <w:rsid w:val="000A365C"/>
    <w:rsid w:val="000A37F0"/>
    <w:rsid w:val="000A3BD3"/>
    <w:rsid w:val="000A3CC7"/>
    <w:rsid w:val="000A3CF6"/>
    <w:rsid w:val="000A3CF9"/>
    <w:rsid w:val="000A3D97"/>
    <w:rsid w:val="000A3DD6"/>
    <w:rsid w:val="000A3EC9"/>
    <w:rsid w:val="000A3F47"/>
    <w:rsid w:val="000A3FDC"/>
    <w:rsid w:val="000A4137"/>
    <w:rsid w:val="000A42C5"/>
    <w:rsid w:val="000A42D9"/>
    <w:rsid w:val="000A4300"/>
    <w:rsid w:val="000A4335"/>
    <w:rsid w:val="000A4441"/>
    <w:rsid w:val="000A4535"/>
    <w:rsid w:val="000A453D"/>
    <w:rsid w:val="000A45E8"/>
    <w:rsid w:val="000A4890"/>
    <w:rsid w:val="000A4B17"/>
    <w:rsid w:val="000A4E81"/>
    <w:rsid w:val="000A501C"/>
    <w:rsid w:val="000A50AC"/>
    <w:rsid w:val="000A53FF"/>
    <w:rsid w:val="000A54B8"/>
    <w:rsid w:val="000A587A"/>
    <w:rsid w:val="000A58A4"/>
    <w:rsid w:val="000A59CF"/>
    <w:rsid w:val="000A59DB"/>
    <w:rsid w:val="000A5D29"/>
    <w:rsid w:val="000A60CD"/>
    <w:rsid w:val="000A630E"/>
    <w:rsid w:val="000A63F3"/>
    <w:rsid w:val="000A6619"/>
    <w:rsid w:val="000A684D"/>
    <w:rsid w:val="000A68A9"/>
    <w:rsid w:val="000A6970"/>
    <w:rsid w:val="000A6A77"/>
    <w:rsid w:val="000A6B4B"/>
    <w:rsid w:val="000A6C16"/>
    <w:rsid w:val="000A6D6E"/>
    <w:rsid w:val="000A6E45"/>
    <w:rsid w:val="000A7038"/>
    <w:rsid w:val="000A7178"/>
    <w:rsid w:val="000A7277"/>
    <w:rsid w:val="000A73DC"/>
    <w:rsid w:val="000A7472"/>
    <w:rsid w:val="000A7492"/>
    <w:rsid w:val="000A7712"/>
    <w:rsid w:val="000A7890"/>
    <w:rsid w:val="000A790F"/>
    <w:rsid w:val="000A7AD9"/>
    <w:rsid w:val="000A7B2B"/>
    <w:rsid w:val="000A7D29"/>
    <w:rsid w:val="000A7F10"/>
    <w:rsid w:val="000B017A"/>
    <w:rsid w:val="000B0231"/>
    <w:rsid w:val="000B0350"/>
    <w:rsid w:val="000B04C5"/>
    <w:rsid w:val="000B05D7"/>
    <w:rsid w:val="000B06AC"/>
    <w:rsid w:val="000B0800"/>
    <w:rsid w:val="000B086A"/>
    <w:rsid w:val="000B09A1"/>
    <w:rsid w:val="000B0CE7"/>
    <w:rsid w:val="000B0D1A"/>
    <w:rsid w:val="000B0E3D"/>
    <w:rsid w:val="000B0FCA"/>
    <w:rsid w:val="000B12C7"/>
    <w:rsid w:val="000B12DC"/>
    <w:rsid w:val="000B13B3"/>
    <w:rsid w:val="000B1477"/>
    <w:rsid w:val="000B14FA"/>
    <w:rsid w:val="000B1641"/>
    <w:rsid w:val="000B183C"/>
    <w:rsid w:val="000B1990"/>
    <w:rsid w:val="000B1B89"/>
    <w:rsid w:val="000B1DB5"/>
    <w:rsid w:val="000B1E90"/>
    <w:rsid w:val="000B1F21"/>
    <w:rsid w:val="000B2010"/>
    <w:rsid w:val="000B2089"/>
    <w:rsid w:val="000B20D2"/>
    <w:rsid w:val="000B2159"/>
    <w:rsid w:val="000B2185"/>
    <w:rsid w:val="000B21C6"/>
    <w:rsid w:val="000B22AF"/>
    <w:rsid w:val="000B235E"/>
    <w:rsid w:val="000B24F5"/>
    <w:rsid w:val="000B28CA"/>
    <w:rsid w:val="000B2936"/>
    <w:rsid w:val="000B2B33"/>
    <w:rsid w:val="000B2C18"/>
    <w:rsid w:val="000B2E12"/>
    <w:rsid w:val="000B2E67"/>
    <w:rsid w:val="000B3002"/>
    <w:rsid w:val="000B30A0"/>
    <w:rsid w:val="000B3272"/>
    <w:rsid w:val="000B32A4"/>
    <w:rsid w:val="000B33B2"/>
    <w:rsid w:val="000B3527"/>
    <w:rsid w:val="000B35A2"/>
    <w:rsid w:val="000B35B6"/>
    <w:rsid w:val="000B35D5"/>
    <w:rsid w:val="000B35FE"/>
    <w:rsid w:val="000B363B"/>
    <w:rsid w:val="000B37CD"/>
    <w:rsid w:val="000B383F"/>
    <w:rsid w:val="000B385B"/>
    <w:rsid w:val="000B3A7C"/>
    <w:rsid w:val="000B3B0F"/>
    <w:rsid w:val="000B3B99"/>
    <w:rsid w:val="000B3C6D"/>
    <w:rsid w:val="000B3D0A"/>
    <w:rsid w:val="000B3E20"/>
    <w:rsid w:val="000B3E8E"/>
    <w:rsid w:val="000B4106"/>
    <w:rsid w:val="000B418B"/>
    <w:rsid w:val="000B425E"/>
    <w:rsid w:val="000B4361"/>
    <w:rsid w:val="000B43A5"/>
    <w:rsid w:val="000B46AE"/>
    <w:rsid w:val="000B4717"/>
    <w:rsid w:val="000B47A6"/>
    <w:rsid w:val="000B4849"/>
    <w:rsid w:val="000B48B3"/>
    <w:rsid w:val="000B4A71"/>
    <w:rsid w:val="000B4BAE"/>
    <w:rsid w:val="000B4BDB"/>
    <w:rsid w:val="000B4E30"/>
    <w:rsid w:val="000B50B5"/>
    <w:rsid w:val="000B5198"/>
    <w:rsid w:val="000B51ED"/>
    <w:rsid w:val="000B5299"/>
    <w:rsid w:val="000B53D7"/>
    <w:rsid w:val="000B5515"/>
    <w:rsid w:val="000B57A1"/>
    <w:rsid w:val="000B5829"/>
    <w:rsid w:val="000B584F"/>
    <w:rsid w:val="000B5A6B"/>
    <w:rsid w:val="000B5AE9"/>
    <w:rsid w:val="000B5ED4"/>
    <w:rsid w:val="000B6157"/>
    <w:rsid w:val="000B630A"/>
    <w:rsid w:val="000B63CA"/>
    <w:rsid w:val="000B63DE"/>
    <w:rsid w:val="000B6687"/>
    <w:rsid w:val="000B68E4"/>
    <w:rsid w:val="000B6B0C"/>
    <w:rsid w:val="000B6BBC"/>
    <w:rsid w:val="000B6D1D"/>
    <w:rsid w:val="000B6D8E"/>
    <w:rsid w:val="000B6D99"/>
    <w:rsid w:val="000B6E73"/>
    <w:rsid w:val="000B6EE9"/>
    <w:rsid w:val="000B7291"/>
    <w:rsid w:val="000B72BA"/>
    <w:rsid w:val="000B733A"/>
    <w:rsid w:val="000B7389"/>
    <w:rsid w:val="000B73DB"/>
    <w:rsid w:val="000B755D"/>
    <w:rsid w:val="000B7727"/>
    <w:rsid w:val="000B77DC"/>
    <w:rsid w:val="000B7918"/>
    <w:rsid w:val="000B79A1"/>
    <w:rsid w:val="000B7BE5"/>
    <w:rsid w:val="000B7DAD"/>
    <w:rsid w:val="000B7DB4"/>
    <w:rsid w:val="000B7F2C"/>
    <w:rsid w:val="000B7F34"/>
    <w:rsid w:val="000C0059"/>
    <w:rsid w:val="000C0102"/>
    <w:rsid w:val="000C03E9"/>
    <w:rsid w:val="000C060A"/>
    <w:rsid w:val="000C06F9"/>
    <w:rsid w:val="000C07A7"/>
    <w:rsid w:val="000C0837"/>
    <w:rsid w:val="000C0B8A"/>
    <w:rsid w:val="000C0BAE"/>
    <w:rsid w:val="000C0E1C"/>
    <w:rsid w:val="000C0F87"/>
    <w:rsid w:val="000C10DC"/>
    <w:rsid w:val="000C111A"/>
    <w:rsid w:val="000C12B9"/>
    <w:rsid w:val="000C1394"/>
    <w:rsid w:val="000C18C5"/>
    <w:rsid w:val="000C1940"/>
    <w:rsid w:val="000C1A4D"/>
    <w:rsid w:val="000C1A70"/>
    <w:rsid w:val="000C1BB9"/>
    <w:rsid w:val="000C1DD7"/>
    <w:rsid w:val="000C1EEE"/>
    <w:rsid w:val="000C1FC2"/>
    <w:rsid w:val="000C1FE0"/>
    <w:rsid w:val="000C201D"/>
    <w:rsid w:val="000C20A1"/>
    <w:rsid w:val="000C21BD"/>
    <w:rsid w:val="000C2429"/>
    <w:rsid w:val="000C248E"/>
    <w:rsid w:val="000C262D"/>
    <w:rsid w:val="000C273A"/>
    <w:rsid w:val="000C27E6"/>
    <w:rsid w:val="000C2939"/>
    <w:rsid w:val="000C2998"/>
    <w:rsid w:val="000C2AFD"/>
    <w:rsid w:val="000C2DC6"/>
    <w:rsid w:val="000C2E07"/>
    <w:rsid w:val="000C2FFF"/>
    <w:rsid w:val="000C30EB"/>
    <w:rsid w:val="000C3147"/>
    <w:rsid w:val="000C31DE"/>
    <w:rsid w:val="000C339C"/>
    <w:rsid w:val="000C3410"/>
    <w:rsid w:val="000C3524"/>
    <w:rsid w:val="000C381C"/>
    <w:rsid w:val="000C3908"/>
    <w:rsid w:val="000C3C7D"/>
    <w:rsid w:val="000C3CFA"/>
    <w:rsid w:val="000C3E26"/>
    <w:rsid w:val="000C3E3B"/>
    <w:rsid w:val="000C3E81"/>
    <w:rsid w:val="000C3EF3"/>
    <w:rsid w:val="000C3F2E"/>
    <w:rsid w:val="000C4074"/>
    <w:rsid w:val="000C40B1"/>
    <w:rsid w:val="000C40D7"/>
    <w:rsid w:val="000C41BF"/>
    <w:rsid w:val="000C41FC"/>
    <w:rsid w:val="000C429B"/>
    <w:rsid w:val="000C43EE"/>
    <w:rsid w:val="000C44DD"/>
    <w:rsid w:val="000C44FF"/>
    <w:rsid w:val="000C4528"/>
    <w:rsid w:val="000C462B"/>
    <w:rsid w:val="000C46AD"/>
    <w:rsid w:val="000C4701"/>
    <w:rsid w:val="000C4A52"/>
    <w:rsid w:val="000C4C96"/>
    <w:rsid w:val="000C4CA4"/>
    <w:rsid w:val="000C4D5D"/>
    <w:rsid w:val="000C4E71"/>
    <w:rsid w:val="000C5448"/>
    <w:rsid w:val="000C5528"/>
    <w:rsid w:val="000C5784"/>
    <w:rsid w:val="000C581C"/>
    <w:rsid w:val="000C595F"/>
    <w:rsid w:val="000C59DC"/>
    <w:rsid w:val="000C5AF6"/>
    <w:rsid w:val="000C5B3A"/>
    <w:rsid w:val="000C5B94"/>
    <w:rsid w:val="000C5DD6"/>
    <w:rsid w:val="000C5E3F"/>
    <w:rsid w:val="000C5EB7"/>
    <w:rsid w:val="000C61AF"/>
    <w:rsid w:val="000C6311"/>
    <w:rsid w:val="000C631D"/>
    <w:rsid w:val="000C63D8"/>
    <w:rsid w:val="000C63E4"/>
    <w:rsid w:val="000C6497"/>
    <w:rsid w:val="000C67A3"/>
    <w:rsid w:val="000C69D6"/>
    <w:rsid w:val="000C6A3F"/>
    <w:rsid w:val="000C6AD5"/>
    <w:rsid w:val="000C6BE0"/>
    <w:rsid w:val="000C713F"/>
    <w:rsid w:val="000C715C"/>
    <w:rsid w:val="000C7168"/>
    <w:rsid w:val="000C717C"/>
    <w:rsid w:val="000C71A2"/>
    <w:rsid w:val="000C71FC"/>
    <w:rsid w:val="000C7217"/>
    <w:rsid w:val="000C733C"/>
    <w:rsid w:val="000C7393"/>
    <w:rsid w:val="000C770B"/>
    <w:rsid w:val="000C7910"/>
    <w:rsid w:val="000C79F2"/>
    <w:rsid w:val="000D0173"/>
    <w:rsid w:val="000D01E3"/>
    <w:rsid w:val="000D0317"/>
    <w:rsid w:val="000D03A2"/>
    <w:rsid w:val="000D0562"/>
    <w:rsid w:val="000D0695"/>
    <w:rsid w:val="000D07C6"/>
    <w:rsid w:val="000D07C8"/>
    <w:rsid w:val="000D0826"/>
    <w:rsid w:val="000D0AB7"/>
    <w:rsid w:val="000D0B36"/>
    <w:rsid w:val="000D0BA1"/>
    <w:rsid w:val="000D0BBA"/>
    <w:rsid w:val="000D0C96"/>
    <w:rsid w:val="000D0CA3"/>
    <w:rsid w:val="000D0D61"/>
    <w:rsid w:val="000D0E0A"/>
    <w:rsid w:val="000D0E60"/>
    <w:rsid w:val="000D0E6B"/>
    <w:rsid w:val="000D0F10"/>
    <w:rsid w:val="000D11CE"/>
    <w:rsid w:val="000D1211"/>
    <w:rsid w:val="000D12DA"/>
    <w:rsid w:val="000D12E4"/>
    <w:rsid w:val="000D17F8"/>
    <w:rsid w:val="000D1829"/>
    <w:rsid w:val="000D1864"/>
    <w:rsid w:val="000D1936"/>
    <w:rsid w:val="000D1AF4"/>
    <w:rsid w:val="000D1B38"/>
    <w:rsid w:val="000D1C2E"/>
    <w:rsid w:val="000D1D99"/>
    <w:rsid w:val="000D1DA3"/>
    <w:rsid w:val="000D1E09"/>
    <w:rsid w:val="000D1F60"/>
    <w:rsid w:val="000D20C5"/>
    <w:rsid w:val="000D23DD"/>
    <w:rsid w:val="000D24A1"/>
    <w:rsid w:val="000D2538"/>
    <w:rsid w:val="000D254B"/>
    <w:rsid w:val="000D27BD"/>
    <w:rsid w:val="000D27D7"/>
    <w:rsid w:val="000D28D3"/>
    <w:rsid w:val="000D29A9"/>
    <w:rsid w:val="000D29BC"/>
    <w:rsid w:val="000D2F12"/>
    <w:rsid w:val="000D337E"/>
    <w:rsid w:val="000D3401"/>
    <w:rsid w:val="000D3523"/>
    <w:rsid w:val="000D367A"/>
    <w:rsid w:val="000D38EC"/>
    <w:rsid w:val="000D39D8"/>
    <w:rsid w:val="000D3ADE"/>
    <w:rsid w:val="000D3B9A"/>
    <w:rsid w:val="000D3BF1"/>
    <w:rsid w:val="000D3CD0"/>
    <w:rsid w:val="000D3D24"/>
    <w:rsid w:val="000D3D6C"/>
    <w:rsid w:val="000D3E38"/>
    <w:rsid w:val="000D40F0"/>
    <w:rsid w:val="000D414E"/>
    <w:rsid w:val="000D424B"/>
    <w:rsid w:val="000D4257"/>
    <w:rsid w:val="000D4356"/>
    <w:rsid w:val="000D444E"/>
    <w:rsid w:val="000D449D"/>
    <w:rsid w:val="000D44A5"/>
    <w:rsid w:val="000D47D5"/>
    <w:rsid w:val="000D4923"/>
    <w:rsid w:val="000D4D79"/>
    <w:rsid w:val="000D4DE4"/>
    <w:rsid w:val="000D4E49"/>
    <w:rsid w:val="000D5045"/>
    <w:rsid w:val="000D506B"/>
    <w:rsid w:val="000D51AC"/>
    <w:rsid w:val="000D549A"/>
    <w:rsid w:val="000D55CA"/>
    <w:rsid w:val="000D564A"/>
    <w:rsid w:val="000D57AC"/>
    <w:rsid w:val="000D58DA"/>
    <w:rsid w:val="000D5912"/>
    <w:rsid w:val="000D5BB8"/>
    <w:rsid w:val="000D5BDF"/>
    <w:rsid w:val="000D5D1C"/>
    <w:rsid w:val="000D5F43"/>
    <w:rsid w:val="000D5FE2"/>
    <w:rsid w:val="000D608F"/>
    <w:rsid w:val="000D6347"/>
    <w:rsid w:val="000D639D"/>
    <w:rsid w:val="000D6771"/>
    <w:rsid w:val="000D688F"/>
    <w:rsid w:val="000D69C4"/>
    <w:rsid w:val="000D6B8F"/>
    <w:rsid w:val="000D6C38"/>
    <w:rsid w:val="000D6C3A"/>
    <w:rsid w:val="000D6C74"/>
    <w:rsid w:val="000D6C7D"/>
    <w:rsid w:val="000D6D64"/>
    <w:rsid w:val="000D6E1D"/>
    <w:rsid w:val="000D6F3C"/>
    <w:rsid w:val="000D70C0"/>
    <w:rsid w:val="000D7149"/>
    <w:rsid w:val="000D7183"/>
    <w:rsid w:val="000D72CD"/>
    <w:rsid w:val="000D75B5"/>
    <w:rsid w:val="000D7734"/>
    <w:rsid w:val="000D774E"/>
    <w:rsid w:val="000D7A2C"/>
    <w:rsid w:val="000D7A38"/>
    <w:rsid w:val="000D7C7B"/>
    <w:rsid w:val="000D7CB1"/>
    <w:rsid w:val="000D7E9A"/>
    <w:rsid w:val="000D7F6C"/>
    <w:rsid w:val="000E0091"/>
    <w:rsid w:val="000E0297"/>
    <w:rsid w:val="000E044C"/>
    <w:rsid w:val="000E05E1"/>
    <w:rsid w:val="000E06FB"/>
    <w:rsid w:val="000E0814"/>
    <w:rsid w:val="000E0920"/>
    <w:rsid w:val="000E0A69"/>
    <w:rsid w:val="000E0CDC"/>
    <w:rsid w:val="000E0E44"/>
    <w:rsid w:val="000E0EFC"/>
    <w:rsid w:val="000E10A6"/>
    <w:rsid w:val="000E10EE"/>
    <w:rsid w:val="000E1156"/>
    <w:rsid w:val="000E12A0"/>
    <w:rsid w:val="000E141E"/>
    <w:rsid w:val="000E153D"/>
    <w:rsid w:val="000E1702"/>
    <w:rsid w:val="000E1841"/>
    <w:rsid w:val="000E1868"/>
    <w:rsid w:val="000E187C"/>
    <w:rsid w:val="000E18D8"/>
    <w:rsid w:val="000E19ED"/>
    <w:rsid w:val="000E1A3F"/>
    <w:rsid w:val="000E1B65"/>
    <w:rsid w:val="000E1C94"/>
    <w:rsid w:val="000E1CD2"/>
    <w:rsid w:val="000E2115"/>
    <w:rsid w:val="000E21A7"/>
    <w:rsid w:val="000E241C"/>
    <w:rsid w:val="000E26AE"/>
    <w:rsid w:val="000E28C0"/>
    <w:rsid w:val="000E2A5C"/>
    <w:rsid w:val="000E2C3F"/>
    <w:rsid w:val="000E2CCD"/>
    <w:rsid w:val="000E2CEE"/>
    <w:rsid w:val="000E2D1C"/>
    <w:rsid w:val="000E2DF4"/>
    <w:rsid w:val="000E2E96"/>
    <w:rsid w:val="000E2EFE"/>
    <w:rsid w:val="000E3020"/>
    <w:rsid w:val="000E313B"/>
    <w:rsid w:val="000E32C5"/>
    <w:rsid w:val="000E3428"/>
    <w:rsid w:val="000E3467"/>
    <w:rsid w:val="000E350F"/>
    <w:rsid w:val="000E367D"/>
    <w:rsid w:val="000E3771"/>
    <w:rsid w:val="000E3791"/>
    <w:rsid w:val="000E37E8"/>
    <w:rsid w:val="000E3848"/>
    <w:rsid w:val="000E39A5"/>
    <w:rsid w:val="000E39AB"/>
    <w:rsid w:val="000E39E7"/>
    <w:rsid w:val="000E3A27"/>
    <w:rsid w:val="000E3B38"/>
    <w:rsid w:val="000E3B3D"/>
    <w:rsid w:val="000E3BBE"/>
    <w:rsid w:val="000E3BC3"/>
    <w:rsid w:val="000E3C0D"/>
    <w:rsid w:val="000E4025"/>
    <w:rsid w:val="000E4063"/>
    <w:rsid w:val="000E430D"/>
    <w:rsid w:val="000E4477"/>
    <w:rsid w:val="000E44E4"/>
    <w:rsid w:val="000E4592"/>
    <w:rsid w:val="000E46BC"/>
    <w:rsid w:val="000E46E1"/>
    <w:rsid w:val="000E4803"/>
    <w:rsid w:val="000E48C7"/>
    <w:rsid w:val="000E49AD"/>
    <w:rsid w:val="000E4B01"/>
    <w:rsid w:val="000E4C00"/>
    <w:rsid w:val="000E4CEE"/>
    <w:rsid w:val="000E4D32"/>
    <w:rsid w:val="000E4E8E"/>
    <w:rsid w:val="000E4FA5"/>
    <w:rsid w:val="000E500E"/>
    <w:rsid w:val="000E503D"/>
    <w:rsid w:val="000E5157"/>
    <w:rsid w:val="000E51B5"/>
    <w:rsid w:val="000E51BC"/>
    <w:rsid w:val="000E51CA"/>
    <w:rsid w:val="000E51F0"/>
    <w:rsid w:val="000E52AA"/>
    <w:rsid w:val="000E552A"/>
    <w:rsid w:val="000E5687"/>
    <w:rsid w:val="000E5848"/>
    <w:rsid w:val="000E5942"/>
    <w:rsid w:val="000E5C7E"/>
    <w:rsid w:val="000E5CB4"/>
    <w:rsid w:val="000E5D8E"/>
    <w:rsid w:val="000E5ED1"/>
    <w:rsid w:val="000E5F01"/>
    <w:rsid w:val="000E5F5C"/>
    <w:rsid w:val="000E5FE9"/>
    <w:rsid w:val="000E6038"/>
    <w:rsid w:val="000E60D7"/>
    <w:rsid w:val="000E6350"/>
    <w:rsid w:val="000E63FE"/>
    <w:rsid w:val="000E640C"/>
    <w:rsid w:val="000E6433"/>
    <w:rsid w:val="000E64E1"/>
    <w:rsid w:val="000E673B"/>
    <w:rsid w:val="000E68BB"/>
    <w:rsid w:val="000E6A63"/>
    <w:rsid w:val="000E6B52"/>
    <w:rsid w:val="000E6BDA"/>
    <w:rsid w:val="000E6E6A"/>
    <w:rsid w:val="000E6F43"/>
    <w:rsid w:val="000E6F67"/>
    <w:rsid w:val="000E705D"/>
    <w:rsid w:val="000E71D5"/>
    <w:rsid w:val="000E73A7"/>
    <w:rsid w:val="000E740D"/>
    <w:rsid w:val="000E7448"/>
    <w:rsid w:val="000E7455"/>
    <w:rsid w:val="000E74FC"/>
    <w:rsid w:val="000E75A0"/>
    <w:rsid w:val="000E75A5"/>
    <w:rsid w:val="000E7A78"/>
    <w:rsid w:val="000E7ABD"/>
    <w:rsid w:val="000E7AF3"/>
    <w:rsid w:val="000E7B1C"/>
    <w:rsid w:val="000E7B3C"/>
    <w:rsid w:val="000E7D3E"/>
    <w:rsid w:val="000E7E79"/>
    <w:rsid w:val="000F0099"/>
    <w:rsid w:val="000F00D9"/>
    <w:rsid w:val="000F00E7"/>
    <w:rsid w:val="000F013F"/>
    <w:rsid w:val="000F024C"/>
    <w:rsid w:val="000F027E"/>
    <w:rsid w:val="000F02C3"/>
    <w:rsid w:val="000F03FB"/>
    <w:rsid w:val="000F0645"/>
    <w:rsid w:val="000F079D"/>
    <w:rsid w:val="000F07E5"/>
    <w:rsid w:val="000F08AE"/>
    <w:rsid w:val="000F090D"/>
    <w:rsid w:val="000F098E"/>
    <w:rsid w:val="000F0B97"/>
    <w:rsid w:val="000F0C71"/>
    <w:rsid w:val="000F0F05"/>
    <w:rsid w:val="000F0FB8"/>
    <w:rsid w:val="000F1034"/>
    <w:rsid w:val="000F1476"/>
    <w:rsid w:val="000F157F"/>
    <w:rsid w:val="000F16CB"/>
    <w:rsid w:val="000F17C6"/>
    <w:rsid w:val="000F1899"/>
    <w:rsid w:val="000F19AF"/>
    <w:rsid w:val="000F1A0B"/>
    <w:rsid w:val="000F1A60"/>
    <w:rsid w:val="000F1D4D"/>
    <w:rsid w:val="000F1D7A"/>
    <w:rsid w:val="000F1DA6"/>
    <w:rsid w:val="000F1E35"/>
    <w:rsid w:val="000F1E58"/>
    <w:rsid w:val="000F1E8E"/>
    <w:rsid w:val="000F1F91"/>
    <w:rsid w:val="000F205A"/>
    <w:rsid w:val="000F25ED"/>
    <w:rsid w:val="000F2781"/>
    <w:rsid w:val="000F29DD"/>
    <w:rsid w:val="000F2B73"/>
    <w:rsid w:val="000F2BF7"/>
    <w:rsid w:val="000F2CE5"/>
    <w:rsid w:val="000F2CF8"/>
    <w:rsid w:val="000F2EA6"/>
    <w:rsid w:val="000F3287"/>
    <w:rsid w:val="000F3289"/>
    <w:rsid w:val="000F32A9"/>
    <w:rsid w:val="000F3394"/>
    <w:rsid w:val="000F3469"/>
    <w:rsid w:val="000F3892"/>
    <w:rsid w:val="000F38DD"/>
    <w:rsid w:val="000F3A2F"/>
    <w:rsid w:val="000F3C66"/>
    <w:rsid w:val="000F3D57"/>
    <w:rsid w:val="000F4011"/>
    <w:rsid w:val="000F4256"/>
    <w:rsid w:val="000F4268"/>
    <w:rsid w:val="000F427C"/>
    <w:rsid w:val="000F46EC"/>
    <w:rsid w:val="000F4779"/>
    <w:rsid w:val="000F48C1"/>
    <w:rsid w:val="000F49F5"/>
    <w:rsid w:val="000F4ABB"/>
    <w:rsid w:val="000F4BE0"/>
    <w:rsid w:val="000F4C2D"/>
    <w:rsid w:val="000F4CDC"/>
    <w:rsid w:val="000F4F71"/>
    <w:rsid w:val="000F4FC2"/>
    <w:rsid w:val="000F4FFB"/>
    <w:rsid w:val="000F5122"/>
    <w:rsid w:val="000F52B4"/>
    <w:rsid w:val="000F535B"/>
    <w:rsid w:val="000F5380"/>
    <w:rsid w:val="000F53AB"/>
    <w:rsid w:val="000F5415"/>
    <w:rsid w:val="000F5533"/>
    <w:rsid w:val="000F561B"/>
    <w:rsid w:val="000F562B"/>
    <w:rsid w:val="000F5862"/>
    <w:rsid w:val="000F5923"/>
    <w:rsid w:val="000F5BB2"/>
    <w:rsid w:val="000F5C65"/>
    <w:rsid w:val="000F5E03"/>
    <w:rsid w:val="000F6149"/>
    <w:rsid w:val="000F645C"/>
    <w:rsid w:val="000F6527"/>
    <w:rsid w:val="000F6886"/>
    <w:rsid w:val="000F69CA"/>
    <w:rsid w:val="000F6CBC"/>
    <w:rsid w:val="000F6E79"/>
    <w:rsid w:val="000F6E8C"/>
    <w:rsid w:val="000F6FA8"/>
    <w:rsid w:val="000F70D5"/>
    <w:rsid w:val="000F7141"/>
    <w:rsid w:val="000F7165"/>
    <w:rsid w:val="000F71D8"/>
    <w:rsid w:val="000F7383"/>
    <w:rsid w:val="000F75B5"/>
    <w:rsid w:val="000F7605"/>
    <w:rsid w:val="000F76E6"/>
    <w:rsid w:val="000F7842"/>
    <w:rsid w:val="000F78E5"/>
    <w:rsid w:val="000F7AF7"/>
    <w:rsid w:val="000F7B30"/>
    <w:rsid w:val="000F7C82"/>
    <w:rsid w:val="000F7E3D"/>
    <w:rsid w:val="00100028"/>
    <w:rsid w:val="00100107"/>
    <w:rsid w:val="00100232"/>
    <w:rsid w:val="00100563"/>
    <w:rsid w:val="00100581"/>
    <w:rsid w:val="001007FA"/>
    <w:rsid w:val="0010087E"/>
    <w:rsid w:val="00100CE4"/>
    <w:rsid w:val="00100E67"/>
    <w:rsid w:val="00100EC3"/>
    <w:rsid w:val="00100EFA"/>
    <w:rsid w:val="00100F06"/>
    <w:rsid w:val="00100FC1"/>
    <w:rsid w:val="00101137"/>
    <w:rsid w:val="001011DB"/>
    <w:rsid w:val="00101349"/>
    <w:rsid w:val="001014DA"/>
    <w:rsid w:val="0010155B"/>
    <w:rsid w:val="0010170E"/>
    <w:rsid w:val="00101DA5"/>
    <w:rsid w:val="0010202A"/>
    <w:rsid w:val="00102047"/>
    <w:rsid w:val="00102698"/>
    <w:rsid w:val="0010272B"/>
    <w:rsid w:val="00102885"/>
    <w:rsid w:val="00102B10"/>
    <w:rsid w:val="00102CA7"/>
    <w:rsid w:val="00102E79"/>
    <w:rsid w:val="00102FAF"/>
    <w:rsid w:val="001031D9"/>
    <w:rsid w:val="001033E0"/>
    <w:rsid w:val="001035F5"/>
    <w:rsid w:val="00103656"/>
    <w:rsid w:val="00103B85"/>
    <w:rsid w:val="00103D1C"/>
    <w:rsid w:val="00103E03"/>
    <w:rsid w:val="00104021"/>
    <w:rsid w:val="00104161"/>
    <w:rsid w:val="001041B6"/>
    <w:rsid w:val="0010426B"/>
    <w:rsid w:val="0010439E"/>
    <w:rsid w:val="001044BB"/>
    <w:rsid w:val="00104646"/>
    <w:rsid w:val="00104707"/>
    <w:rsid w:val="00104948"/>
    <w:rsid w:val="00104987"/>
    <w:rsid w:val="00104BDD"/>
    <w:rsid w:val="00104BF9"/>
    <w:rsid w:val="00104D0E"/>
    <w:rsid w:val="00104D37"/>
    <w:rsid w:val="00104D40"/>
    <w:rsid w:val="00104D7F"/>
    <w:rsid w:val="00104E9A"/>
    <w:rsid w:val="00104EFA"/>
    <w:rsid w:val="00104F0F"/>
    <w:rsid w:val="00105128"/>
    <w:rsid w:val="001051CD"/>
    <w:rsid w:val="001051E2"/>
    <w:rsid w:val="0010536C"/>
    <w:rsid w:val="00105673"/>
    <w:rsid w:val="00105ECC"/>
    <w:rsid w:val="00105F0B"/>
    <w:rsid w:val="00105FD9"/>
    <w:rsid w:val="00105FF2"/>
    <w:rsid w:val="00106043"/>
    <w:rsid w:val="00106208"/>
    <w:rsid w:val="0010628B"/>
    <w:rsid w:val="00106480"/>
    <w:rsid w:val="00106502"/>
    <w:rsid w:val="0010676C"/>
    <w:rsid w:val="00106864"/>
    <w:rsid w:val="00106AAB"/>
    <w:rsid w:val="00106CDA"/>
    <w:rsid w:val="00106D54"/>
    <w:rsid w:val="00107091"/>
    <w:rsid w:val="001071C6"/>
    <w:rsid w:val="0010721E"/>
    <w:rsid w:val="001072B3"/>
    <w:rsid w:val="001073B4"/>
    <w:rsid w:val="001073D9"/>
    <w:rsid w:val="00107537"/>
    <w:rsid w:val="00107572"/>
    <w:rsid w:val="001075A8"/>
    <w:rsid w:val="00107803"/>
    <w:rsid w:val="0010789B"/>
    <w:rsid w:val="001078E2"/>
    <w:rsid w:val="001079C6"/>
    <w:rsid w:val="00107B7E"/>
    <w:rsid w:val="00107BA7"/>
    <w:rsid w:val="00107CF6"/>
    <w:rsid w:val="00107D9E"/>
    <w:rsid w:val="00107DBC"/>
    <w:rsid w:val="00107DD2"/>
    <w:rsid w:val="001100FE"/>
    <w:rsid w:val="00110254"/>
    <w:rsid w:val="001102AA"/>
    <w:rsid w:val="00110304"/>
    <w:rsid w:val="00110321"/>
    <w:rsid w:val="001103B0"/>
    <w:rsid w:val="001103FE"/>
    <w:rsid w:val="0011056A"/>
    <w:rsid w:val="00110644"/>
    <w:rsid w:val="001106C3"/>
    <w:rsid w:val="001106CD"/>
    <w:rsid w:val="001108B0"/>
    <w:rsid w:val="00110907"/>
    <w:rsid w:val="00110978"/>
    <w:rsid w:val="00110B8C"/>
    <w:rsid w:val="00110C6D"/>
    <w:rsid w:val="00110D8F"/>
    <w:rsid w:val="001111FA"/>
    <w:rsid w:val="0011133A"/>
    <w:rsid w:val="0011148B"/>
    <w:rsid w:val="00111538"/>
    <w:rsid w:val="001115C9"/>
    <w:rsid w:val="00111936"/>
    <w:rsid w:val="001119BA"/>
    <w:rsid w:val="00111A67"/>
    <w:rsid w:val="00111B65"/>
    <w:rsid w:val="00111E02"/>
    <w:rsid w:val="00111FE4"/>
    <w:rsid w:val="0011201D"/>
    <w:rsid w:val="001120D6"/>
    <w:rsid w:val="001120F0"/>
    <w:rsid w:val="00112135"/>
    <w:rsid w:val="0011221C"/>
    <w:rsid w:val="00112295"/>
    <w:rsid w:val="0011229E"/>
    <w:rsid w:val="00112343"/>
    <w:rsid w:val="00112454"/>
    <w:rsid w:val="0011255D"/>
    <w:rsid w:val="0011265C"/>
    <w:rsid w:val="00112737"/>
    <w:rsid w:val="001127AB"/>
    <w:rsid w:val="00112863"/>
    <w:rsid w:val="00112C13"/>
    <w:rsid w:val="00112D89"/>
    <w:rsid w:val="00112E17"/>
    <w:rsid w:val="00112ED6"/>
    <w:rsid w:val="00112F53"/>
    <w:rsid w:val="0011301B"/>
    <w:rsid w:val="00113097"/>
    <w:rsid w:val="0011312E"/>
    <w:rsid w:val="001132A6"/>
    <w:rsid w:val="001132D1"/>
    <w:rsid w:val="001132F3"/>
    <w:rsid w:val="00113345"/>
    <w:rsid w:val="0011335F"/>
    <w:rsid w:val="001134BF"/>
    <w:rsid w:val="001134D2"/>
    <w:rsid w:val="00113731"/>
    <w:rsid w:val="001137A2"/>
    <w:rsid w:val="001137D2"/>
    <w:rsid w:val="001137F2"/>
    <w:rsid w:val="00113838"/>
    <w:rsid w:val="0011386F"/>
    <w:rsid w:val="001138B1"/>
    <w:rsid w:val="001138FF"/>
    <w:rsid w:val="00113ABF"/>
    <w:rsid w:val="00113CB7"/>
    <w:rsid w:val="00113CF7"/>
    <w:rsid w:val="00113D3B"/>
    <w:rsid w:val="00113D83"/>
    <w:rsid w:val="00113DB2"/>
    <w:rsid w:val="00113EBE"/>
    <w:rsid w:val="00113F24"/>
    <w:rsid w:val="00113FA8"/>
    <w:rsid w:val="00113FDE"/>
    <w:rsid w:val="00114110"/>
    <w:rsid w:val="00114223"/>
    <w:rsid w:val="0011429F"/>
    <w:rsid w:val="001143E1"/>
    <w:rsid w:val="00114466"/>
    <w:rsid w:val="001146E8"/>
    <w:rsid w:val="0011474E"/>
    <w:rsid w:val="001147F7"/>
    <w:rsid w:val="00114835"/>
    <w:rsid w:val="001148E9"/>
    <w:rsid w:val="00114A60"/>
    <w:rsid w:val="00114BC8"/>
    <w:rsid w:val="00114E1A"/>
    <w:rsid w:val="00114E2E"/>
    <w:rsid w:val="00115573"/>
    <w:rsid w:val="00115722"/>
    <w:rsid w:val="00115823"/>
    <w:rsid w:val="001158F5"/>
    <w:rsid w:val="0011595C"/>
    <w:rsid w:val="0011597D"/>
    <w:rsid w:val="00115984"/>
    <w:rsid w:val="00115A87"/>
    <w:rsid w:val="00115ACD"/>
    <w:rsid w:val="00115AF0"/>
    <w:rsid w:val="00115BE4"/>
    <w:rsid w:val="00115C4B"/>
    <w:rsid w:val="00115D15"/>
    <w:rsid w:val="00115D8D"/>
    <w:rsid w:val="00115F56"/>
    <w:rsid w:val="0011608B"/>
    <w:rsid w:val="001162FA"/>
    <w:rsid w:val="00116415"/>
    <w:rsid w:val="00116435"/>
    <w:rsid w:val="0011660C"/>
    <w:rsid w:val="00116964"/>
    <w:rsid w:val="001169D7"/>
    <w:rsid w:val="00116AC3"/>
    <w:rsid w:val="00116AE5"/>
    <w:rsid w:val="00116BAC"/>
    <w:rsid w:val="00116C84"/>
    <w:rsid w:val="00117154"/>
    <w:rsid w:val="00117353"/>
    <w:rsid w:val="001173C2"/>
    <w:rsid w:val="0011744D"/>
    <w:rsid w:val="00117462"/>
    <w:rsid w:val="00117604"/>
    <w:rsid w:val="00117887"/>
    <w:rsid w:val="001178E3"/>
    <w:rsid w:val="00117A65"/>
    <w:rsid w:val="00117D28"/>
    <w:rsid w:val="00117E69"/>
    <w:rsid w:val="001201A7"/>
    <w:rsid w:val="001201B0"/>
    <w:rsid w:val="0012022C"/>
    <w:rsid w:val="0012024E"/>
    <w:rsid w:val="0012045F"/>
    <w:rsid w:val="00120474"/>
    <w:rsid w:val="00120503"/>
    <w:rsid w:val="001206FF"/>
    <w:rsid w:val="001207D7"/>
    <w:rsid w:val="0012082D"/>
    <w:rsid w:val="00120910"/>
    <w:rsid w:val="00120C09"/>
    <w:rsid w:val="00120C7D"/>
    <w:rsid w:val="00120C92"/>
    <w:rsid w:val="00120CE0"/>
    <w:rsid w:val="00120D1C"/>
    <w:rsid w:val="00120F3C"/>
    <w:rsid w:val="0012143B"/>
    <w:rsid w:val="001216A2"/>
    <w:rsid w:val="001216AC"/>
    <w:rsid w:val="0012182D"/>
    <w:rsid w:val="00121882"/>
    <w:rsid w:val="001218A9"/>
    <w:rsid w:val="00121B01"/>
    <w:rsid w:val="00121C39"/>
    <w:rsid w:val="00121C5A"/>
    <w:rsid w:val="00121D69"/>
    <w:rsid w:val="00121E70"/>
    <w:rsid w:val="00122527"/>
    <w:rsid w:val="00122770"/>
    <w:rsid w:val="00122798"/>
    <w:rsid w:val="00122BFC"/>
    <w:rsid w:val="00122CA1"/>
    <w:rsid w:val="00122D4D"/>
    <w:rsid w:val="00122DF3"/>
    <w:rsid w:val="00122E16"/>
    <w:rsid w:val="00122E26"/>
    <w:rsid w:val="00122E55"/>
    <w:rsid w:val="00122F6B"/>
    <w:rsid w:val="001231A0"/>
    <w:rsid w:val="001231DC"/>
    <w:rsid w:val="001231F6"/>
    <w:rsid w:val="00123225"/>
    <w:rsid w:val="00123241"/>
    <w:rsid w:val="0012342B"/>
    <w:rsid w:val="001234AC"/>
    <w:rsid w:val="001236EF"/>
    <w:rsid w:val="0012377A"/>
    <w:rsid w:val="001237FA"/>
    <w:rsid w:val="00123A12"/>
    <w:rsid w:val="00123CB1"/>
    <w:rsid w:val="00123D19"/>
    <w:rsid w:val="00123D1E"/>
    <w:rsid w:val="00123DC5"/>
    <w:rsid w:val="00123E01"/>
    <w:rsid w:val="001242A6"/>
    <w:rsid w:val="00124358"/>
    <w:rsid w:val="00124536"/>
    <w:rsid w:val="00124649"/>
    <w:rsid w:val="00124717"/>
    <w:rsid w:val="00124774"/>
    <w:rsid w:val="00124BF6"/>
    <w:rsid w:val="00124C32"/>
    <w:rsid w:val="00124F46"/>
    <w:rsid w:val="00124F69"/>
    <w:rsid w:val="0012502B"/>
    <w:rsid w:val="001251C1"/>
    <w:rsid w:val="00125460"/>
    <w:rsid w:val="001256A0"/>
    <w:rsid w:val="001256FD"/>
    <w:rsid w:val="001257F1"/>
    <w:rsid w:val="00125931"/>
    <w:rsid w:val="00125AAC"/>
    <w:rsid w:val="00125B79"/>
    <w:rsid w:val="00125E27"/>
    <w:rsid w:val="00125EF7"/>
    <w:rsid w:val="00125F05"/>
    <w:rsid w:val="00126005"/>
    <w:rsid w:val="001263A5"/>
    <w:rsid w:val="00126637"/>
    <w:rsid w:val="001267DD"/>
    <w:rsid w:val="00126881"/>
    <w:rsid w:val="001269B0"/>
    <w:rsid w:val="00126BAF"/>
    <w:rsid w:val="00126C38"/>
    <w:rsid w:val="00126DFD"/>
    <w:rsid w:val="00126E20"/>
    <w:rsid w:val="00127075"/>
    <w:rsid w:val="001270CB"/>
    <w:rsid w:val="001272CD"/>
    <w:rsid w:val="001272D0"/>
    <w:rsid w:val="001272D6"/>
    <w:rsid w:val="0012744A"/>
    <w:rsid w:val="0012780C"/>
    <w:rsid w:val="00127950"/>
    <w:rsid w:val="00127A51"/>
    <w:rsid w:val="00127BC5"/>
    <w:rsid w:val="00127BEF"/>
    <w:rsid w:val="00127BFD"/>
    <w:rsid w:val="00130048"/>
    <w:rsid w:val="00130199"/>
    <w:rsid w:val="001301B4"/>
    <w:rsid w:val="00130219"/>
    <w:rsid w:val="001303D9"/>
    <w:rsid w:val="001304F1"/>
    <w:rsid w:val="001304F4"/>
    <w:rsid w:val="00130650"/>
    <w:rsid w:val="00130689"/>
    <w:rsid w:val="0013075D"/>
    <w:rsid w:val="001307D1"/>
    <w:rsid w:val="00130970"/>
    <w:rsid w:val="00130979"/>
    <w:rsid w:val="00130B9D"/>
    <w:rsid w:val="00130D99"/>
    <w:rsid w:val="00130F56"/>
    <w:rsid w:val="00131015"/>
    <w:rsid w:val="001310F6"/>
    <w:rsid w:val="0013115F"/>
    <w:rsid w:val="001311A5"/>
    <w:rsid w:val="001311B7"/>
    <w:rsid w:val="0013121F"/>
    <w:rsid w:val="00131363"/>
    <w:rsid w:val="001313BC"/>
    <w:rsid w:val="001313BD"/>
    <w:rsid w:val="001313E5"/>
    <w:rsid w:val="00131437"/>
    <w:rsid w:val="001314F7"/>
    <w:rsid w:val="00131560"/>
    <w:rsid w:val="00131843"/>
    <w:rsid w:val="00131900"/>
    <w:rsid w:val="00131939"/>
    <w:rsid w:val="0013199C"/>
    <w:rsid w:val="00131A44"/>
    <w:rsid w:val="00131C8D"/>
    <w:rsid w:val="00131DE8"/>
    <w:rsid w:val="00131ED2"/>
    <w:rsid w:val="00131FBA"/>
    <w:rsid w:val="00131FE6"/>
    <w:rsid w:val="00132239"/>
    <w:rsid w:val="00132312"/>
    <w:rsid w:val="00132365"/>
    <w:rsid w:val="0013241D"/>
    <w:rsid w:val="0013252E"/>
    <w:rsid w:val="00132545"/>
    <w:rsid w:val="001325B9"/>
    <w:rsid w:val="001325C9"/>
    <w:rsid w:val="001326BE"/>
    <w:rsid w:val="00132827"/>
    <w:rsid w:val="001328D5"/>
    <w:rsid w:val="00132AFA"/>
    <w:rsid w:val="00132DDE"/>
    <w:rsid w:val="00132DF6"/>
    <w:rsid w:val="00132E41"/>
    <w:rsid w:val="00132F06"/>
    <w:rsid w:val="001330FD"/>
    <w:rsid w:val="00133117"/>
    <w:rsid w:val="0013324F"/>
    <w:rsid w:val="00133269"/>
    <w:rsid w:val="0013328B"/>
    <w:rsid w:val="00133319"/>
    <w:rsid w:val="001333C2"/>
    <w:rsid w:val="0013345A"/>
    <w:rsid w:val="00133620"/>
    <w:rsid w:val="00133724"/>
    <w:rsid w:val="00133774"/>
    <w:rsid w:val="00133B44"/>
    <w:rsid w:val="00133C18"/>
    <w:rsid w:val="00133C7A"/>
    <w:rsid w:val="00133FE7"/>
    <w:rsid w:val="0013402A"/>
    <w:rsid w:val="001340EF"/>
    <w:rsid w:val="00134189"/>
    <w:rsid w:val="001341FE"/>
    <w:rsid w:val="001346C2"/>
    <w:rsid w:val="00134748"/>
    <w:rsid w:val="00134A52"/>
    <w:rsid w:val="00134AF0"/>
    <w:rsid w:val="00134B3B"/>
    <w:rsid w:val="00134C67"/>
    <w:rsid w:val="00134D8D"/>
    <w:rsid w:val="00134E21"/>
    <w:rsid w:val="00134F2C"/>
    <w:rsid w:val="0013507B"/>
    <w:rsid w:val="0013512C"/>
    <w:rsid w:val="001351B1"/>
    <w:rsid w:val="00135378"/>
    <w:rsid w:val="0013551F"/>
    <w:rsid w:val="00135577"/>
    <w:rsid w:val="00135977"/>
    <w:rsid w:val="001359D7"/>
    <w:rsid w:val="00135A40"/>
    <w:rsid w:val="00135A50"/>
    <w:rsid w:val="00135AC9"/>
    <w:rsid w:val="00135AF1"/>
    <w:rsid w:val="00135B20"/>
    <w:rsid w:val="00135C8E"/>
    <w:rsid w:val="00135DD8"/>
    <w:rsid w:val="00135EED"/>
    <w:rsid w:val="00136054"/>
    <w:rsid w:val="001361C1"/>
    <w:rsid w:val="001361D9"/>
    <w:rsid w:val="00136348"/>
    <w:rsid w:val="00136399"/>
    <w:rsid w:val="00136516"/>
    <w:rsid w:val="001365FA"/>
    <w:rsid w:val="001366FC"/>
    <w:rsid w:val="00136AC8"/>
    <w:rsid w:val="00136ACF"/>
    <w:rsid w:val="00136B57"/>
    <w:rsid w:val="00136BBF"/>
    <w:rsid w:val="00136C0D"/>
    <w:rsid w:val="00136C97"/>
    <w:rsid w:val="00136D22"/>
    <w:rsid w:val="00136F17"/>
    <w:rsid w:val="00137074"/>
    <w:rsid w:val="00137151"/>
    <w:rsid w:val="001371E6"/>
    <w:rsid w:val="00137484"/>
    <w:rsid w:val="00137585"/>
    <w:rsid w:val="00137779"/>
    <w:rsid w:val="00137AC6"/>
    <w:rsid w:val="00137B24"/>
    <w:rsid w:val="00137BFA"/>
    <w:rsid w:val="00137C03"/>
    <w:rsid w:val="00137DE2"/>
    <w:rsid w:val="00137EA3"/>
    <w:rsid w:val="00137FCB"/>
    <w:rsid w:val="0014007F"/>
    <w:rsid w:val="0014010B"/>
    <w:rsid w:val="001401D0"/>
    <w:rsid w:val="00140469"/>
    <w:rsid w:val="00140529"/>
    <w:rsid w:val="001405AA"/>
    <w:rsid w:val="001405B6"/>
    <w:rsid w:val="00140691"/>
    <w:rsid w:val="001409B1"/>
    <w:rsid w:val="00140A5E"/>
    <w:rsid w:val="00140A99"/>
    <w:rsid w:val="00140BA4"/>
    <w:rsid w:val="00140C1C"/>
    <w:rsid w:val="00140C64"/>
    <w:rsid w:val="00140DC0"/>
    <w:rsid w:val="0014107B"/>
    <w:rsid w:val="001410ED"/>
    <w:rsid w:val="001411DA"/>
    <w:rsid w:val="00141249"/>
    <w:rsid w:val="00141356"/>
    <w:rsid w:val="001416C8"/>
    <w:rsid w:val="00141766"/>
    <w:rsid w:val="001417C0"/>
    <w:rsid w:val="001417D9"/>
    <w:rsid w:val="001419AD"/>
    <w:rsid w:val="001419CA"/>
    <w:rsid w:val="00141DCA"/>
    <w:rsid w:val="00141E11"/>
    <w:rsid w:val="00141FDD"/>
    <w:rsid w:val="00142029"/>
    <w:rsid w:val="001421B1"/>
    <w:rsid w:val="001421B2"/>
    <w:rsid w:val="001421BA"/>
    <w:rsid w:val="00142567"/>
    <w:rsid w:val="0014265E"/>
    <w:rsid w:val="00142689"/>
    <w:rsid w:val="001426CE"/>
    <w:rsid w:val="00142737"/>
    <w:rsid w:val="00142786"/>
    <w:rsid w:val="001427ED"/>
    <w:rsid w:val="00142968"/>
    <w:rsid w:val="00142B27"/>
    <w:rsid w:val="00142B37"/>
    <w:rsid w:val="00142B58"/>
    <w:rsid w:val="00142D7A"/>
    <w:rsid w:val="0014304A"/>
    <w:rsid w:val="00143091"/>
    <w:rsid w:val="0014317C"/>
    <w:rsid w:val="00143236"/>
    <w:rsid w:val="00143276"/>
    <w:rsid w:val="001432DD"/>
    <w:rsid w:val="00143372"/>
    <w:rsid w:val="001435D1"/>
    <w:rsid w:val="00143623"/>
    <w:rsid w:val="001436E6"/>
    <w:rsid w:val="00143723"/>
    <w:rsid w:val="001438C0"/>
    <w:rsid w:val="001438E8"/>
    <w:rsid w:val="00143A3A"/>
    <w:rsid w:val="00143C50"/>
    <w:rsid w:val="00143D14"/>
    <w:rsid w:val="00143D1D"/>
    <w:rsid w:val="00143D32"/>
    <w:rsid w:val="00143D3F"/>
    <w:rsid w:val="00143DCF"/>
    <w:rsid w:val="00143DE9"/>
    <w:rsid w:val="00143E63"/>
    <w:rsid w:val="00144040"/>
    <w:rsid w:val="00144059"/>
    <w:rsid w:val="0014414A"/>
    <w:rsid w:val="001441FD"/>
    <w:rsid w:val="00144259"/>
    <w:rsid w:val="00144453"/>
    <w:rsid w:val="00144576"/>
    <w:rsid w:val="001447B2"/>
    <w:rsid w:val="001448B8"/>
    <w:rsid w:val="00144A72"/>
    <w:rsid w:val="00144AA5"/>
    <w:rsid w:val="00144B6A"/>
    <w:rsid w:val="00144C39"/>
    <w:rsid w:val="00144C81"/>
    <w:rsid w:val="00145001"/>
    <w:rsid w:val="00145237"/>
    <w:rsid w:val="00145287"/>
    <w:rsid w:val="00145327"/>
    <w:rsid w:val="001453AA"/>
    <w:rsid w:val="00145451"/>
    <w:rsid w:val="0014549A"/>
    <w:rsid w:val="0014565D"/>
    <w:rsid w:val="001456C1"/>
    <w:rsid w:val="00145858"/>
    <w:rsid w:val="0014596D"/>
    <w:rsid w:val="00145A90"/>
    <w:rsid w:val="00146081"/>
    <w:rsid w:val="001460A1"/>
    <w:rsid w:val="001461E7"/>
    <w:rsid w:val="00146264"/>
    <w:rsid w:val="001462A2"/>
    <w:rsid w:val="001465AA"/>
    <w:rsid w:val="00146602"/>
    <w:rsid w:val="00146668"/>
    <w:rsid w:val="001467E4"/>
    <w:rsid w:val="001469E2"/>
    <w:rsid w:val="00146A3A"/>
    <w:rsid w:val="00146A3F"/>
    <w:rsid w:val="00146C15"/>
    <w:rsid w:val="00146CEB"/>
    <w:rsid w:val="00146F54"/>
    <w:rsid w:val="00147265"/>
    <w:rsid w:val="001473A8"/>
    <w:rsid w:val="001475C8"/>
    <w:rsid w:val="00147605"/>
    <w:rsid w:val="0014765E"/>
    <w:rsid w:val="00147682"/>
    <w:rsid w:val="001477CF"/>
    <w:rsid w:val="0014785D"/>
    <w:rsid w:val="00147AE2"/>
    <w:rsid w:val="00147C30"/>
    <w:rsid w:val="00147E66"/>
    <w:rsid w:val="00147FAC"/>
    <w:rsid w:val="00147FEF"/>
    <w:rsid w:val="00150080"/>
    <w:rsid w:val="001502E6"/>
    <w:rsid w:val="00150314"/>
    <w:rsid w:val="0015031B"/>
    <w:rsid w:val="00150355"/>
    <w:rsid w:val="0015038A"/>
    <w:rsid w:val="00150450"/>
    <w:rsid w:val="001504E5"/>
    <w:rsid w:val="0015061C"/>
    <w:rsid w:val="0015095F"/>
    <w:rsid w:val="00150A7D"/>
    <w:rsid w:val="00150A85"/>
    <w:rsid w:val="00150BB6"/>
    <w:rsid w:val="00150BBD"/>
    <w:rsid w:val="00150C01"/>
    <w:rsid w:val="00150C7E"/>
    <w:rsid w:val="00150C94"/>
    <w:rsid w:val="00150D4C"/>
    <w:rsid w:val="00150EBB"/>
    <w:rsid w:val="00150ECC"/>
    <w:rsid w:val="00151141"/>
    <w:rsid w:val="00151175"/>
    <w:rsid w:val="001511E7"/>
    <w:rsid w:val="0015122E"/>
    <w:rsid w:val="00151378"/>
    <w:rsid w:val="00151381"/>
    <w:rsid w:val="00151609"/>
    <w:rsid w:val="00151673"/>
    <w:rsid w:val="001518CA"/>
    <w:rsid w:val="001519CF"/>
    <w:rsid w:val="00151C55"/>
    <w:rsid w:val="00151C86"/>
    <w:rsid w:val="00151EF3"/>
    <w:rsid w:val="00151F67"/>
    <w:rsid w:val="001520DD"/>
    <w:rsid w:val="001521C8"/>
    <w:rsid w:val="001521DA"/>
    <w:rsid w:val="001522B9"/>
    <w:rsid w:val="00152384"/>
    <w:rsid w:val="001523BE"/>
    <w:rsid w:val="001524C4"/>
    <w:rsid w:val="001529B1"/>
    <w:rsid w:val="00152DA5"/>
    <w:rsid w:val="00152EA3"/>
    <w:rsid w:val="00152EB3"/>
    <w:rsid w:val="00152FBB"/>
    <w:rsid w:val="001530C2"/>
    <w:rsid w:val="001530E6"/>
    <w:rsid w:val="0015310D"/>
    <w:rsid w:val="001531B7"/>
    <w:rsid w:val="001531F2"/>
    <w:rsid w:val="0015323E"/>
    <w:rsid w:val="00153279"/>
    <w:rsid w:val="001532B1"/>
    <w:rsid w:val="001533E3"/>
    <w:rsid w:val="00153476"/>
    <w:rsid w:val="00153742"/>
    <w:rsid w:val="00153793"/>
    <w:rsid w:val="001537AC"/>
    <w:rsid w:val="001538A1"/>
    <w:rsid w:val="00153902"/>
    <w:rsid w:val="00153926"/>
    <w:rsid w:val="00153A3F"/>
    <w:rsid w:val="00153C22"/>
    <w:rsid w:val="00153CB0"/>
    <w:rsid w:val="00153D70"/>
    <w:rsid w:val="00153ECE"/>
    <w:rsid w:val="00153F0E"/>
    <w:rsid w:val="00154040"/>
    <w:rsid w:val="001540B2"/>
    <w:rsid w:val="0015414C"/>
    <w:rsid w:val="00154206"/>
    <w:rsid w:val="00154372"/>
    <w:rsid w:val="001545E7"/>
    <w:rsid w:val="001546A4"/>
    <w:rsid w:val="0015476C"/>
    <w:rsid w:val="0015477B"/>
    <w:rsid w:val="00154ADB"/>
    <w:rsid w:val="00154C73"/>
    <w:rsid w:val="00154D90"/>
    <w:rsid w:val="00154F71"/>
    <w:rsid w:val="00155135"/>
    <w:rsid w:val="0015513D"/>
    <w:rsid w:val="001552F0"/>
    <w:rsid w:val="00155335"/>
    <w:rsid w:val="00155344"/>
    <w:rsid w:val="001554FE"/>
    <w:rsid w:val="001555AF"/>
    <w:rsid w:val="001555B3"/>
    <w:rsid w:val="001555C2"/>
    <w:rsid w:val="00155609"/>
    <w:rsid w:val="00155869"/>
    <w:rsid w:val="001559ED"/>
    <w:rsid w:val="00155A8A"/>
    <w:rsid w:val="00155B1D"/>
    <w:rsid w:val="00155B98"/>
    <w:rsid w:val="00155BAC"/>
    <w:rsid w:val="00155DAC"/>
    <w:rsid w:val="00155DFF"/>
    <w:rsid w:val="00155E90"/>
    <w:rsid w:val="00155F8F"/>
    <w:rsid w:val="00155FCE"/>
    <w:rsid w:val="001560C6"/>
    <w:rsid w:val="00156195"/>
    <w:rsid w:val="0015632E"/>
    <w:rsid w:val="0015634A"/>
    <w:rsid w:val="00156370"/>
    <w:rsid w:val="001566CF"/>
    <w:rsid w:val="0015670B"/>
    <w:rsid w:val="00156729"/>
    <w:rsid w:val="00156768"/>
    <w:rsid w:val="00156889"/>
    <w:rsid w:val="00156C60"/>
    <w:rsid w:val="00156D4F"/>
    <w:rsid w:val="00156DDC"/>
    <w:rsid w:val="00156EE0"/>
    <w:rsid w:val="00156FD9"/>
    <w:rsid w:val="0015700A"/>
    <w:rsid w:val="0015702C"/>
    <w:rsid w:val="001572EA"/>
    <w:rsid w:val="00157317"/>
    <w:rsid w:val="001575CE"/>
    <w:rsid w:val="00157667"/>
    <w:rsid w:val="001577F6"/>
    <w:rsid w:val="00157851"/>
    <w:rsid w:val="00157978"/>
    <w:rsid w:val="00157ACD"/>
    <w:rsid w:val="00157BB2"/>
    <w:rsid w:val="00157E59"/>
    <w:rsid w:val="00157EC2"/>
    <w:rsid w:val="00157EF4"/>
    <w:rsid w:val="001600D0"/>
    <w:rsid w:val="0016011A"/>
    <w:rsid w:val="00160188"/>
    <w:rsid w:val="001603A6"/>
    <w:rsid w:val="00160749"/>
    <w:rsid w:val="00160759"/>
    <w:rsid w:val="001609E4"/>
    <w:rsid w:val="00160A1A"/>
    <w:rsid w:val="00160B62"/>
    <w:rsid w:val="00160BAB"/>
    <w:rsid w:val="00160E04"/>
    <w:rsid w:val="00160E8C"/>
    <w:rsid w:val="001610AC"/>
    <w:rsid w:val="001610BD"/>
    <w:rsid w:val="00161208"/>
    <w:rsid w:val="00161422"/>
    <w:rsid w:val="00161492"/>
    <w:rsid w:val="001614AF"/>
    <w:rsid w:val="0016164C"/>
    <w:rsid w:val="0016167C"/>
    <w:rsid w:val="0016173C"/>
    <w:rsid w:val="00161876"/>
    <w:rsid w:val="00161889"/>
    <w:rsid w:val="00161932"/>
    <w:rsid w:val="0016195D"/>
    <w:rsid w:val="001619CB"/>
    <w:rsid w:val="00161B77"/>
    <w:rsid w:val="00161CF1"/>
    <w:rsid w:val="00161D1C"/>
    <w:rsid w:val="00161EB2"/>
    <w:rsid w:val="00161EFE"/>
    <w:rsid w:val="00162042"/>
    <w:rsid w:val="00162091"/>
    <w:rsid w:val="001620FF"/>
    <w:rsid w:val="001621C8"/>
    <w:rsid w:val="001621DC"/>
    <w:rsid w:val="00162200"/>
    <w:rsid w:val="00162254"/>
    <w:rsid w:val="0016251D"/>
    <w:rsid w:val="0016252A"/>
    <w:rsid w:val="001626F3"/>
    <w:rsid w:val="00162735"/>
    <w:rsid w:val="00162A52"/>
    <w:rsid w:val="00162AA4"/>
    <w:rsid w:val="00162D82"/>
    <w:rsid w:val="00162E2E"/>
    <w:rsid w:val="00162E59"/>
    <w:rsid w:val="00162ED8"/>
    <w:rsid w:val="00162FB4"/>
    <w:rsid w:val="00163174"/>
    <w:rsid w:val="00163307"/>
    <w:rsid w:val="00163465"/>
    <w:rsid w:val="00163519"/>
    <w:rsid w:val="0016353A"/>
    <w:rsid w:val="00163583"/>
    <w:rsid w:val="00163585"/>
    <w:rsid w:val="0016364E"/>
    <w:rsid w:val="00163689"/>
    <w:rsid w:val="00163881"/>
    <w:rsid w:val="001638D4"/>
    <w:rsid w:val="00163A6A"/>
    <w:rsid w:val="00163A81"/>
    <w:rsid w:val="00163B30"/>
    <w:rsid w:val="00163B6D"/>
    <w:rsid w:val="00163E33"/>
    <w:rsid w:val="00163EE0"/>
    <w:rsid w:val="0016404F"/>
    <w:rsid w:val="0016421B"/>
    <w:rsid w:val="0016427C"/>
    <w:rsid w:val="001642B1"/>
    <w:rsid w:val="001642D7"/>
    <w:rsid w:val="0016445D"/>
    <w:rsid w:val="001644B7"/>
    <w:rsid w:val="00164622"/>
    <w:rsid w:val="001649EF"/>
    <w:rsid w:val="00164ABD"/>
    <w:rsid w:val="00164B2B"/>
    <w:rsid w:val="00164B4F"/>
    <w:rsid w:val="00164BF2"/>
    <w:rsid w:val="00164D95"/>
    <w:rsid w:val="00164F5E"/>
    <w:rsid w:val="00164F63"/>
    <w:rsid w:val="001650FD"/>
    <w:rsid w:val="00165139"/>
    <w:rsid w:val="001651A8"/>
    <w:rsid w:val="0016557D"/>
    <w:rsid w:val="0016569C"/>
    <w:rsid w:val="0016572F"/>
    <w:rsid w:val="001658A9"/>
    <w:rsid w:val="00165944"/>
    <w:rsid w:val="00165E34"/>
    <w:rsid w:val="00165EB2"/>
    <w:rsid w:val="0016632E"/>
    <w:rsid w:val="00166351"/>
    <w:rsid w:val="00166789"/>
    <w:rsid w:val="00166B2C"/>
    <w:rsid w:val="00166B99"/>
    <w:rsid w:val="00166D0C"/>
    <w:rsid w:val="00166DFD"/>
    <w:rsid w:val="00166EB0"/>
    <w:rsid w:val="00166F62"/>
    <w:rsid w:val="00166FC0"/>
    <w:rsid w:val="001670B1"/>
    <w:rsid w:val="001670B9"/>
    <w:rsid w:val="001670F3"/>
    <w:rsid w:val="001671C2"/>
    <w:rsid w:val="00167292"/>
    <w:rsid w:val="0016735F"/>
    <w:rsid w:val="00167567"/>
    <w:rsid w:val="001675C6"/>
    <w:rsid w:val="001675EB"/>
    <w:rsid w:val="00167696"/>
    <w:rsid w:val="0016769C"/>
    <w:rsid w:val="0016770B"/>
    <w:rsid w:val="001677AB"/>
    <w:rsid w:val="00167875"/>
    <w:rsid w:val="001678E2"/>
    <w:rsid w:val="001678F2"/>
    <w:rsid w:val="00167917"/>
    <w:rsid w:val="0016792D"/>
    <w:rsid w:val="001679E2"/>
    <w:rsid w:val="00167C55"/>
    <w:rsid w:val="00167D48"/>
    <w:rsid w:val="00167D78"/>
    <w:rsid w:val="00167D99"/>
    <w:rsid w:val="00167F3F"/>
    <w:rsid w:val="00167FB1"/>
    <w:rsid w:val="00167FBE"/>
    <w:rsid w:val="001700D5"/>
    <w:rsid w:val="0017019F"/>
    <w:rsid w:val="00170221"/>
    <w:rsid w:val="00170276"/>
    <w:rsid w:val="0017027F"/>
    <w:rsid w:val="00170337"/>
    <w:rsid w:val="0017045D"/>
    <w:rsid w:val="001704B7"/>
    <w:rsid w:val="00170675"/>
    <w:rsid w:val="00170687"/>
    <w:rsid w:val="001706E0"/>
    <w:rsid w:val="0017082C"/>
    <w:rsid w:val="0017082F"/>
    <w:rsid w:val="00170842"/>
    <w:rsid w:val="001708A7"/>
    <w:rsid w:val="00170A1C"/>
    <w:rsid w:val="00170B27"/>
    <w:rsid w:val="00170B95"/>
    <w:rsid w:val="00170D22"/>
    <w:rsid w:val="00170D7A"/>
    <w:rsid w:val="00170D9A"/>
    <w:rsid w:val="00170DF7"/>
    <w:rsid w:val="00170EE8"/>
    <w:rsid w:val="00170F07"/>
    <w:rsid w:val="00170F79"/>
    <w:rsid w:val="0017108E"/>
    <w:rsid w:val="00171324"/>
    <w:rsid w:val="00171353"/>
    <w:rsid w:val="00171872"/>
    <w:rsid w:val="00171ABE"/>
    <w:rsid w:val="00171EB6"/>
    <w:rsid w:val="00171F4B"/>
    <w:rsid w:val="00171F4D"/>
    <w:rsid w:val="00171F84"/>
    <w:rsid w:val="0017201C"/>
    <w:rsid w:val="00172236"/>
    <w:rsid w:val="001722F5"/>
    <w:rsid w:val="0017232B"/>
    <w:rsid w:val="001723A0"/>
    <w:rsid w:val="00172476"/>
    <w:rsid w:val="001725A0"/>
    <w:rsid w:val="001727E8"/>
    <w:rsid w:val="0017283E"/>
    <w:rsid w:val="00172AC6"/>
    <w:rsid w:val="00172D5F"/>
    <w:rsid w:val="00172D7F"/>
    <w:rsid w:val="00172DE7"/>
    <w:rsid w:val="00172E39"/>
    <w:rsid w:val="00173072"/>
    <w:rsid w:val="001731ED"/>
    <w:rsid w:val="00173408"/>
    <w:rsid w:val="00173808"/>
    <w:rsid w:val="0017380A"/>
    <w:rsid w:val="0017392C"/>
    <w:rsid w:val="0017397D"/>
    <w:rsid w:val="00173993"/>
    <w:rsid w:val="00173994"/>
    <w:rsid w:val="00173A08"/>
    <w:rsid w:val="00173A6C"/>
    <w:rsid w:val="00173B1F"/>
    <w:rsid w:val="00173C2B"/>
    <w:rsid w:val="00173C88"/>
    <w:rsid w:val="00173CC4"/>
    <w:rsid w:val="00173CC8"/>
    <w:rsid w:val="00173DF5"/>
    <w:rsid w:val="00173E89"/>
    <w:rsid w:val="00173F35"/>
    <w:rsid w:val="00173F44"/>
    <w:rsid w:val="00174191"/>
    <w:rsid w:val="0017420B"/>
    <w:rsid w:val="00174377"/>
    <w:rsid w:val="00174417"/>
    <w:rsid w:val="00174483"/>
    <w:rsid w:val="00174595"/>
    <w:rsid w:val="0017459B"/>
    <w:rsid w:val="001745F0"/>
    <w:rsid w:val="0017483E"/>
    <w:rsid w:val="0017496C"/>
    <w:rsid w:val="00174983"/>
    <w:rsid w:val="001749A4"/>
    <w:rsid w:val="00174D90"/>
    <w:rsid w:val="00174DD6"/>
    <w:rsid w:val="001751A7"/>
    <w:rsid w:val="001751E4"/>
    <w:rsid w:val="001751F2"/>
    <w:rsid w:val="001752F7"/>
    <w:rsid w:val="00175422"/>
    <w:rsid w:val="0017549F"/>
    <w:rsid w:val="00175790"/>
    <w:rsid w:val="00175974"/>
    <w:rsid w:val="00175E1D"/>
    <w:rsid w:val="00176127"/>
    <w:rsid w:val="0017622D"/>
    <w:rsid w:val="0017630E"/>
    <w:rsid w:val="001763B4"/>
    <w:rsid w:val="0017656A"/>
    <w:rsid w:val="00176582"/>
    <w:rsid w:val="001765C8"/>
    <w:rsid w:val="001768B5"/>
    <w:rsid w:val="001769B8"/>
    <w:rsid w:val="00176A73"/>
    <w:rsid w:val="00176C48"/>
    <w:rsid w:val="00176CCD"/>
    <w:rsid w:val="00176D17"/>
    <w:rsid w:val="00176E51"/>
    <w:rsid w:val="00176F30"/>
    <w:rsid w:val="00176FB6"/>
    <w:rsid w:val="001773A9"/>
    <w:rsid w:val="001774F7"/>
    <w:rsid w:val="0017752B"/>
    <w:rsid w:val="001775A5"/>
    <w:rsid w:val="001775CC"/>
    <w:rsid w:val="00177688"/>
    <w:rsid w:val="001776F7"/>
    <w:rsid w:val="0017775A"/>
    <w:rsid w:val="001778E4"/>
    <w:rsid w:val="0017790C"/>
    <w:rsid w:val="00177912"/>
    <w:rsid w:val="0017799B"/>
    <w:rsid w:val="00177CCF"/>
    <w:rsid w:val="00177D3F"/>
    <w:rsid w:val="00177DD5"/>
    <w:rsid w:val="00177F23"/>
    <w:rsid w:val="0018005A"/>
    <w:rsid w:val="00180110"/>
    <w:rsid w:val="0018028F"/>
    <w:rsid w:val="001802CD"/>
    <w:rsid w:val="001804D5"/>
    <w:rsid w:val="001805CF"/>
    <w:rsid w:val="0018064B"/>
    <w:rsid w:val="001807CD"/>
    <w:rsid w:val="00180847"/>
    <w:rsid w:val="00180A1A"/>
    <w:rsid w:val="00180A47"/>
    <w:rsid w:val="00180A81"/>
    <w:rsid w:val="00180AE7"/>
    <w:rsid w:val="00180B56"/>
    <w:rsid w:val="00180B99"/>
    <w:rsid w:val="00180C3C"/>
    <w:rsid w:val="00180C74"/>
    <w:rsid w:val="00180E02"/>
    <w:rsid w:val="00180E7F"/>
    <w:rsid w:val="00180FC0"/>
    <w:rsid w:val="00181199"/>
    <w:rsid w:val="00181361"/>
    <w:rsid w:val="00181378"/>
    <w:rsid w:val="00181432"/>
    <w:rsid w:val="00181583"/>
    <w:rsid w:val="001815C1"/>
    <w:rsid w:val="001815FA"/>
    <w:rsid w:val="00181658"/>
    <w:rsid w:val="00181677"/>
    <w:rsid w:val="001818EE"/>
    <w:rsid w:val="00181950"/>
    <w:rsid w:val="00181CF5"/>
    <w:rsid w:val="00181D3B"/>
    <w:rsid w:val="0018201A"/>
    <w:rsid w:val="00182089"/>
    <w:rsid w:val="0018208E"/>
    <w:rsid w:val="001822BE"/>
    <w:rsid w:val="001822ED"/>
    <w:rsid w:val="001822FD"/>
    <w:rsid w:val="001824A3"/>
    <w:rsid w:val="001826EE"/>
    <w:rsid w:val="00182CE2"/>
    <w:rsid w:val="0018303A"/>
    <w:rsid w:val="001830CB"/>
    <w:rsid w:val="00183130"/>
    <w:rsid w:val="0018347A"/>
    <w:rsid w:val="0018366F"/>
    <w:rsid w:val="001839A4"/>
    <w:rsid w:val="00183A39"/>
    <w:rsid w:val="00183AC7"/>
    <w:rsid w:val="00183DE1"/>
    <w:rsid w:val="00183E4D"/>
    <w:rsid w:val="00183E58"/>
    <w:rsid w:val="00183F0C"/>
    <w:rsid w:val="00183F90"/>
    <w:rsid w:val="00183F9C"/>
    <w:rsid w:val="001841A4"/>
    <w:rsid w:val="00184257"/>
    <w:rsid w:val="0018436D"/>
    <w:rsid w:val="0018438F"/>
    <w:rsid w:val="001845C5"/>
    <w:rsid w:val="001847E7"/>
    <w:rsid w:val="00184951"/>
    <w:rsid w:val="00184AD0"/>
    <w:rsid w:val="00184C13"/>
    <w:rsid w:val="00184C89"/>
    <w:rsid w:val="00184E71"/>
    <w:rsid w:val="00184EEB"/>
    <w:rsid w:val="00184F34"/>
    <w:rsid w:val="0018502E"/>
    <w:rsid w:val="0018521E"/>
    <w:rsid w:val="001854A9"/>
    <w:rsid w:val="001855AB"/>
    <w:rsid w:val="0018565B"/>
    <w:rsid w:val="001856ED"/>
    <w:rsid w:val="001856F1"/>
    <w:rsid w:val="00185743"/>
    <w:rsid w:val="001857A0"/>
    <w:rsid w:val="001857B2"/>
    <w:rsid w:val="00185A9C"/>
    <w:rsid w:val="00185B69"/>
    <w:rsid w:val="00185C7E"/>
    <w:rsid w:val="00185C9C"/>
    <w:rsid w:val="00185E48"/>
    <w:rsid w:val="00185EE3"/>
    <w:rsid w:val="0018609D"/>
    <w:rsid w:val="001860FC"/>
    <w:rsid w:val="00186147"/>
    <w:rsid w:val="001862CE"/>
    <w:rsid w:val="00186387"/>
    <w:rsid w:val="0018643C"/>
    <w:rsid w:val="00186470"/>
    <w:rsid w:val="00186525"/>
    <w:rsid w:val="001866E6"/>
    <w:rsid w:val="0018677E"/>
    <w:rsid w:val="0018687D"/>
    <w:rsid w:val="001868C7"/>
    <w:rsid w:val="001868E7"/>
    <w:rsid w:val="001868EF"/>
    <w:rsid w:val="00186A32"/>
    <w:rsid w:val="00186A5E"/>
    <w:rsid w:val="00186D55"/>
    <w:rsid w:val="00186E11"/>
    <w:rsid w:val="00186F66"/>
    <w:rsid w:val="00186F6B"/>
    <w:rsid w:val="00187013"/>
    <w:rsid w:val="001871B0"/>
    <w:rsid w:val="001871E0"/>
    <w:rsid w:val="001871E6"/>
    <w:rsid w:val="0018722A"/>
    <w:rsid w:val="0018749E"/>
    <w:rsid w:val="001875A1"/>
    <w:rsid w:val="00187613"/>
    <w:rsid w:val="0018769A"/>
    <w:rsid w:val="00187768"/>
    <w:rsid w:val="001877FE"/>
    <w:rsid w:val="00187801"/>
    <w:rsid w:val="00187957"/>
    <w:rsid w:val="001879EF"/>
    <w:rsid w:val="00187A15"/>
    <w:rsid w:val="00187A73"/>
    <w:rsid w:val="00187BD7"/>
    <w:rsid w:val="00187C2B"/>
    <w:rsid w:val="00187CE3"/>
    <w:rsid w:val="00187D1A"/>
    <w:rsid w:val="00187E35"/>
    <w:rsid w:val="001900C4"/>
    <w:rsid w:val="001904AA"/>
    <w:rsid w:val="0019069A"/>
    <w:rsid w:val="001906B1"/>
    <w:rsid w:val="001907A8"/>
    <w:rsid w:val="00190828"/>
    <w:rsid w:val="0019082A"/>
    <w:rsid w:val="0019097D"/>
    <w:rsid w:val="00190DC1"/>
    <w:rsid w:val="001910E6"/>
    <w:rsid w:val="00191215"/>
    <w:rsid w:val="00191289"/>
    <w:rsid w:val="00191305"/>
    <w:rsid w:val="00191424"/>
    <w:rsid w:val="00191713"/>
    <w:rsid w:val="00191860"/>
    <w:rsid w:val="00191A11"/>
    <w:rsid w:val="00191B85"/>
    <w:rsid w:val="00191BF3"/>
    <w:rsid w:val="00191C7E"/>
    <w:rsid w:val="00191E59"/>
    <w:rsid w:val="00191EDC"/>
    <w:rsid w:val="00192101"/>
    <w:rsid w:val="00192522"/>
    <w:rsid w:val="001926A3"/>
    <w:rsid w:val="001926CA"/>
    <w:rsid w:val="00192884"/>
    <w:rsid w:val="00192982"/>
    <w:rsid w:val="001929AD"/>
    <w:rsid w:val="001929B6"/>
    <w:rsid w:val="00192CDF"/>
    <w:rsid w:val="00192E9E"/>
    <w:rsid w:val="00192EC0"/>
    <w:rsid w:val="00193039"/>
    <w:rsid w:val="00193094"/>
    <w:rsid w:val="001931AA"/>
    <w:rsid w:val="00193353"/>
    <w:rsid w:val="0019352D"/>
    <w:rsid w:val="00193549"/>
    <w:rsid w:val="001936EF"/>
    <w:rsid w:val="0019374F"/>
    <w:rsid w:val="0019393C"/>
    <w:rsid w:val="00193CD3"/>
    <w:rsid w:val="00193D7A"/>
    <w:rsid w:val="00193DEB"/>
    <w:rsid w:val="00193E20"/>
    <w:rsid w:val="00193E4E"/>
    <w:rsid w:val="00194278"/>
    <w:rsid w:val="00194353"/>
    <w:rsid w:val="0019437E"/>
    <w:rsid w:val="00194381"/>
    <w:rsid w:val="001944E0"/>
    <w:rsid w:val="001945C7"/>
    <w:rsid w:val="00194629"/>
    <w:rsid w:val="00194659"/>
    <w:rsid w:val="001946AB"/>
    <w:rsid w:val="00194969"/>
    <w:rsid w:val="00194D98"/>
    <w:rsid w:val="00194E23"/>
    <w:rsid w:val="00194E33"/>
    <w:rsid w:val="00194E9A"/>
    <w:rsid w:val="00194F79"/>
    <w:rsid w:val="00194F9C"/>
    <w:rsid w:val="001950B9"/>
    <w:rsid w:val="0019536B"/>
    <w:rsid w:val="001953E8"/>
    <w:rsid w:val="00195524"/>
    <w:rsid w:val="0019578A"/>
    <w:rsid w:val="00195860"/>
    <w:rsid w:val="0019586F"/>
    <w:rsid w:val="00195902"/>
    <w:rsid w:val="00195D8E"/>
    <w:rsid w:val="00195DB5"/>
    <w:rsid w:val="00195F27"/>
    <w:rsid w:val="00196029"/>
    <w:rsid w:val="00196057"/>
    <w:rsid w:val="001960DC"/>
    <w:rsid w:val="00196148"/>
    <w:rsid w:val="00196153"/>
    <w:rsid w:val="00196255"/>
    <w:rsid w:val="00196264"/>
    <w:rsid w:val="0019650C"/>
    <w:rsid w:val="00196595"/>
    <w:rsid w:val="0019662C"/>
    <w:rsid w:val="00196667"/>
    <w:rsid w:val="0019666A"/>
    <w:rsid w:val="001967E5"/>
    <w:rsid w:val="00196A46"/>
    <w:rsid w:val="00196A89"/>
    <w:rsid w:val="00196F46"/>
    <w:rsid w:val="001972CC"/>
    <w:rsid w:val="001973AB"/>
    <w:rsid w:val="00197496"/>
    <w:rsid w:val="001974B0"/>
    <w:rsid w:val="001974D2"/>
    <w:rsid w:val="00197568"/>
    <w:rsid w:val="00197649"/>
    <w:rsid w:val="00197697"/>
    <w:rsid w:val="00197722"/>
    <w:rsid w:val="0019780C"/>
    <w:rsid w:val="00197911"/>
    <w:rsid w:val="001979BF"/>
    <w:rsid w:val="00197A20"/>
    <w:rsid w:val="00197B95"/>
    <w:rsid w:val="00197C2C"/>
    <w:rsid w:val="00197D27"/>
    <w:rsid w:val="00197D8C"/>
    <w:rsid w:val="00197E1D"/>
    <w:rsid w:val="00197E2F"/>
    <w:rsid w:val="00197F80"/>
    <w:rsid w:val="001A021E"/>
    <w:rsid w:val="001A02A5"/>
    <w:rsid w:val="001A02F2"/>
    <w:rsid w:val="001A03D4"/>
    <w:rsid w:val="001A043B"/>
    <w:rsid w:val="001A05BE"/>
    <w:rsid w:val="001A0653"/>
    <w:rsid w:val="001A07AE"/>
    <w:rsid w:val="001A0ABA"/>
    <w:rsid w:val="001A0B9F"/>
    <w:rsid w:val="001A0BD8"/>
    <w:rsid w:val="001A0C9D"/>
    <w:rsid w:val="001A0D00"/>
    <w:rsid w:val="001A0ED8"/>
    <w:rsid w:val="001A1300"/>
    <w:rsid w:val="001A1459"/>
    <w:rsid w:val="001A16A1"/>
    <w:rsid w:val="001A17F3"/>
    <w:rsid w:val="001A18A8"/>
    <w:rsid w:val="001A1B01"/>
    <w:rsid w:val="001A1B07"/>
    <w:rsid w:val="001A1B5C"/>
    <w:rsid w:val="001A1D2B"/>
    <w:rsid w:val="001A1E07"/>
    <w:rsid w:val="001A1F1A"/>
    <w:rsid w:val="001A1F62"/>
    <w:rsid w:val="001A2005"/>
    <w:rsid w:val="001A2006"/>
    <w:rsid w:val="001A229E"/>
    <w:rsid w:val="001A22E1"/>
    <w:rsid w:val="001A2349"/>
    <w:rsid w:val="001A2514"/>
    <w:rsid w:val="001A2547"/>
    <w:rsid w:val="001A27C8"/>
    <w:rsid w:val="001A2815"/>
    <w:rsid w:val="001A2977"/>
    <w:rsid w:val="001A29C8"/>
    <w:rsid w:val="001A2B1D"/>
    <w:rsid w:val="001A2B25"/>
    <w:rsid w:val="001A2B98"/>
    <w:rsid w:val="001A2C58"/>
    <w:rsid w:val="001A2DA0"/>
    <w:rsid w:val="001A2EE4"/>
    <w:rsid w:val="001A2F42"/>
    <w:rsid w:val="001A30CE"/>
    <w:rsid w:val="001A3257"/>
    <w:rsid w:val="001A32B4"/>
    <w:rsid w:val="001A338A"/>
    <w:rsid w:val="001A33FD"/>
    <w:rsid w:val="001A34D7"/>
    <w:rsid w:val="001A3645"/>
    <w:rsid w:val="001A369D"/>
    <w:rsid w:val="001A37FC"/>
    <w:rsid w:val="001A3832"/>
    <w:rsid w:val="001A38F7"/>
    <w:rsid w:val="001A3A41"/>
    <w:rsid w:val="001A42A1"/>
    <w:rsid w:val="001A43A2"/>
    <w:rsid w:val="001A43DF"/>
    <w:rsid w:val="001A4406"/>
    <w:rsid w:val="001A44DE"/>
    <w:rsid w:val="001A4529"/>
    <w:rsid w:val="001A4597"/>
    <w:rsid w:val="001A463D"/>
    <w:rsid w:val="001A477C"/>
    <w:rsid w:val="001A4B21"/>
    <w:rsid w:val="001A4B36"/>
    <w:rsid w:val="001A4BC9"/>
    <w:rsid w:val="001A4C09"/>
    <w:rsid w:val="001A4E34"/>
    <w:rsid w:val="001A4FBE"/>
    <w:rsid w:val="001A5065"/>
    <w:rsid w:val="001A50C5"/>
    <w:rsid w:val="001A5167"/>
    <w:rsid w:val="001A51D5"/>
    <w:rsid w:val="001A523E"/>
    <w:rsid w:val="001A535A"/>
    <w:rsid w:val="001A55C2"/>
    <w:rsid w:val="001A58D0"/>
    <w:rsid w:val="001A58D6"/>
    <w:rsid w:val="001A59BE"/>
    <w:rsid w:val="001A5AA4"/>
    <w:rsid w:val="001A5B58"/>
    <w:rsid w:val="001A5E2E"/>
    <w:rsid w:val="001A5EE5"/>
    <w:rsid w:val="001A5FD6"/>
    <w:rsid w:val="001A61A6"/>
    <w:rsid w:val="001A634E"/>
    <w:rsid w:val="001A636A"/>
    <w:rsid w:val="001A6444"/>
    <w:rsid w:val="001A64D8"/>
    <w:rsid w:val="001A65B2"/>
    <w:rsid w:val="001A670D"/>
    <w:rsid w:val="001A68DE"/>
    <w:rsid w:val="001A694E"/>
    <w:rsid w:val="001A6B71"/>
    <w:rsid w:val="001A6CFC"/>
    <w:rsid w:val="001A6E53"/>
    <w:rsid w:val="001A71A2"/>
    <w:rsid w:val="001A74AE"/>
    <w:rsid w:val="001A7A7F"/>
    <w:rsid w:val="001A7BDA"/>
    <w:rsid w:val="001A7E02"/>
    <w:rsid w:val="001A7F41"/>
    <w:rsid w:val="001A7FC9"/>
    <w:rsid w:val="001B013F"/>
    <w:rsid w:val="001B016C"/>
    <w:rsid w:val="001B01A4"/>
    <w:rsid w:val="001B02D1"/>
    <w:rsid w:val="001B0424"/>
    <w:rsid w:val="001B04D4"/>
    <w:rsid w:val="001B0593"/>
    <w:rsid w:val="001B07FE"/>
    <w:rsid w:val="001B083D"/>
    <w:rsid w:val="001B0942"/>
    <w:rsid w:val="001B0A28"/>
    <w:rsid w:val="001B0AFD"/>
    <w:rsid w:val="001B0BCE"/>
    <w:rsid w:val="001B0CE4"/>
    <w:rsid w:val="001B0DBF"/>
    <w:rsid w:val="001B0E35"/>
    <w:rsid w:val="001B0F61"/>
    <w:rsid w:val="001B1136"/>
    <w:rsid w:val="001B13E8"/>
    <w:rsid w:val="001B157F"/>
    <w:rsid w:val="001B15EB"/>
    <w:rsid w:val="001B1709"/>
    <w:rsid w:val="001B1749"/>
    <w:rsid w:val="001B1756"/>
    <w:rsid w:val="001B178F"/>
    <w:rsid w:val="001B17B7"/>
    <w:rsid w:val="001B1965"/>
    <w:rsid w:val="001B1985"/>
    <w:rsid w:val="001B1BB4"/>
    <w:rsid w:val="001B1C53"/>
    <w:rsid w:val="001B1DAA"/>
    <w:rsid w:val="001B1F50"/>
    <w:rsid w:val="001B1F7A"/>
    <w:rsid w:val="001B1F9D"/>
    <w:rsid w:val="001B2013"/>
    <w:rsid w:val="001B2094"/>
    <w:rsid w:val="001B223D"/>
    <w:rsid w:val="001B22AB"/>
    <w:rsid w:val="001B22D2"/>
    <w:rsid w:val="001B2303"/>
    <w:rsid w:val="001B2327"/>
    <w:rsid w:val="001B239C"/>
    <w:rsid w:val="001B24BC"/>
    <w:rsid w:val="001B2544"/>
    <w:rsid w:val="001B2711"/>
    <w:rsid w:val="001B276B"/>
    <w:rsid w:val="001B2786"/>
    <w:rsid w:val="001B2989"/>
    <w:rsid w:val="001B298C"/>
    <w:rsid w:val="001B2B72"/>
    <w:rsid w:val="001B2C8B"/>
    <w:rsid w:val="001B2E17"/>
    <w:rsid w:val="001B2EEA"/>
    <w:rsid w:val="001B2FF1"/>
    <w:rsid w:val="001B3013"/>
    <w:rsid w:val="001B3094"/>
    <w:rsid w:val="001B30C1"/>
    <w:rsid w:val="001B31AD"/>
    <w:rsid w:val="001B3482"/>
    <w:rsid w:val="001B361B"/>
    <w:rsid w:val="001B3620"/>
    <w:rsid w:val="001B36D6"/>
    <w:rsid w:val="001B381E"/>
    <w:rsid w:val="001B3B6C"/>
    <w:rsid w:val="001B3E5B"/>
    <w:rsid w:val="001B405C"/>
    <w:rsid w:val="001B4090"/>
    <w:rsid w:val="001B40C4"/>
    <w:rsid w:val="001B410C"/>
    <w:rsid w:val="001B4126"/>
    <w:rsid w:val="001B4257"/>
    <w:rsid w:val="001B43BF"/>
    <w:rsid w:val="001B4418"/>
    <w:rsid w:val="001B444B"/>
    <w:rsid w:val="001B44E6"/>
    <w:rsid w:val="001B4629"/>
    <w:rsid w:val="001B4806"/>
    <w:rsid w:val="001B4983"/>
    <w:rsid w:val="001B4B03"/>
    <w:rsid w:val="001B4B38"/>
    <w:rsid w:val="001B4B86"/>
    <w:rsid w:val="001B4C11"/>
    <w:rsid w:val="001B4D01"/>
    <w:rsid w:val="001B4F03"/>
    <w:rsid w:val="001B4FAE"/>
    <w:rsid w:val="001B4FC0"/>
    <w:rsid w:val="001B50CF"/>
    <w:rsid w:val="001B5139"/>
    <w:rsid w:val="001B522E"/>
    <w:rsid w:val="001B523F"/>
    <w:rsid w:val="001B52EA"/>
    <w:rsid w:val="001B59FE"/>
    <w:rsid w:val="001B5AE1"/>
    <w:rsid w:val="001B5B4D"/>
    <w:rsid w:val="001B5BFD"/>
    <w:rsid w:val="001B5C36"/>
    <w:rsid w:val="001B5CBB"/>
    <w:rsid w:val="001B5F59"/>
    <w:rsid w:val="001B61FF"/>
    <w:rsid w:val="001B6347"/>
    <w:rsid w:val="001B6403"/>
    <w:rsid w:val="001B657C"/>
    <w:rsid w:val="001B6767"/>
    <w:rsid w:val="001B6952"/>
    <w:rsid w:val="001B6A83"/>
    <w:rsid w:val="001B6BA4"/>
    <w:rsid w:val="001B6D1C"/>
    <w:rsid w:val="001B6D20"/>
    <w:rsid w:val="001B6D2B"/>
    <w:rsid w:val="001B6DDC"/>
    <w:rsid w:val="001B6DDE"/>
    <w:rsid w:val="001B6F14"/>
    <w:rsid w:val="001B7073"/>
    <w:rsid w:val="001B709A"/>
    <w:rsid w:val="001B7135"/>
    <w:rsid w:val="001B7262"/>
    <w:rsid w:val="001B72BB"/>
    <w:rsid w:val="001B7407"/>
    <w:rsid w:val="001B7760"/>
    <w:rsid w:val="001B7841"/>
    <w:rsid w:val="001B7875"/>
    <w:rsid w:val="001B7882"/>
    <w:rsid w:val="001B7888"/>
    <w:rsid w:val="001B792B"/>
    <w:rsid w:val="001B79C8"/>
    <w:rsid w:val="001B7B03"/>
    <w:rsid w:val="001B7B0A"/>
    <w:rsid w:val="001B7B65"/>
    <w:rsid w:val="001B7C21"/>
    <w:rsid w:val="001B7CE5"/>
    <w:rsid w:val="001C0071"/>
    <w:rsid w:val="001C009C"/>
    <w:rsid w:val="001C016D"/>
    <w:rsid w:val="001C0266"/>
    <w:rsid w:val="001C02FA"/>
    <w:rsid w:val="001C045E"/>
    <w:rsid w:val="001C04F4"/>
    <w:rsid w:val="001C0694"/>
    <w:rsid w:val="001C07E2"/>
    <w:rsid w:val="001C0820"/>
    <w:rsid w:val="001C0953"/>
    <w:rsid w:val="001C0968"/>
    <w:rsid w:val="001C0CB1"/>
    <w:rsid w:val="001C0D37"/>
    <w:rsid w:val="001C0D6B"/>
    <w:rsid w:val="001C0DB1"/>
    <w:rsid w:val="001C0E2E"/>
    <w:rsid w:val="001C10E4"/>
    <w:rsid w:val="001C118F"/>
    <w:rsid w:val="001C12FF"/>
    <w:rsid w:val="001C1332"/>
    <w:rsid w:val="001C1339"/>
    <w:rsid w:val="001C16A1"/>
    <w:rsid w:val="001C1716"/>
    <w:rsid w:val="001C1803"/>
    <w:rsid w:val="001C1A02"/>
    <w:rsid w:val="001C1AF4"/>
    <w:rsid w:val="001C1B25"/>
    <w:rsid w:val="001C1C19"/>
    <w:rsid w:val="001C1CF0"/>
    <w:rsid w:val="001C1E03"/>
    <w:rsid w:val="001C1E23"/>
    <w:rsid w:val="001C1EC4"/>
    <w:rsid w:val="001C205B"/>
    <w:rsid w:val="001C222E"/>
    <w:rsid w:val="001C222F"/>
    <w:rsid w:val="001C2556"/>
    <w:rsid w:val="001C258C"/>
    <w:rsid w:val="001C25A2"/>
    <w:rsid w:val="001C266B"/>
    <w:rsid w:val="001C2951"/>
    <w:rsid w:val="001C29D4"/>
    <w:rsid w:val="001C2BF6"/>
    <w:rsid w:val="001C2D28"/>
    <w:rsid w:val="001C302F"/>
    <w:rsid w:val="001C30E3"/>
    <w:rsid w:val="001C3528"/>
    <w:rsid w:val="001C355C"/>
    <w:rsid w:val="001C358A"/>
    <w:rsid w:val="001C35CF"/>
    <w:rsid w:val="001C35F6"/>
    <w:rsid w:val="001C3635"/>
    <w:rsid w:val="001C3719"/>
    <w:rsid w:val="001C3982"/>
    <w:rsid w:val="001C3AEC"/>
    <w:rsid w:val="001C3C88"/>
    <w:rsid w:val="001C3F49"/>
    <w:rsid w:val="001C3F5B"/>
    <w:rsid w:val="001C3FF7"/>
    <w:rsid w:val="001C40B2"/>
    <w:rsid w:val="001C410E"/>
    <w:rsid w:val="001C42DB"/>
    <w:rsid w:val="001C4453"/>
    <w:rsid w:val="001C4484"/>
    <w:rsid w:val="001C4551"/>
    <w:rsid w:val="001C45EA"/>
    <w:rsid w:val="001C46B4"/>
    <w:rsid w:val="001C46CE"/>
    <w:rsid w:val="001C48FA"/>
    <w:rsid w:val="001C4AA5"/>
    <w:rsid w:val="001C4AF4"/>
    <w:rsid w:val="001C4BEC"/>
    <w:rsid w:val="001C4CAB"/>
    <w:rsid w:val="001C512A"/>
    <w:rsid w:val="001C5236"/>
    <w:rsid w:val="001C52A7"/>
    <w:rsid w:val="001C5347"/>
    <w:rsid w:val="001C5447"/>
    <w:rsid w:val="001C5536"/>
    <w:rsid w:val="001C5554"/>
    <w:rsid w:val="001C55D2"/>
    <w:rsid w:val="001C5815"/>
    <w:rsid w:val="001C5943"/>
    <w:rsid w:val="001C5A9B"/>
    <w:rsid w:val="001C5B9B"/>
    <w:rsid w:val="001C5CB3"/>
    <w:rsid w:val="001C5D7F"/>
    <w:rsid w:val="001C5DFE"/>
    <w:rsid w:val="001C5EAA"/>
    <w:rsid w:val="001C5F78"/>
    <w:rsid w:val="001C5FB2"/>
    <w:rsid w:val="001C60F1"/>
    <w:rsid w:val="001C6165"/>
    <w:rsid w:val="001C62D7"/>
    <w:rsid w:val="001C63E4"/>
    <w:rsid w:val="001C6438"/>
    <w:rsid w:val="001C66B7"/>
    <w:rsid w:val="001C6831"/>
    <w:rsid w:val="001C688F"/>
    <w:rsid w:val="001C6A98"/>
    <w:rsid w:val="001C6B58"/>
    <w:rsid w:val="001C6C79"/>
    <w:rsid w:val="001C6EC8"/>
    <w:rsid w:val="001C6F4B"/>
    <w:rsid w:val="001C71EA"/>
    <w:rsid w:val="001C72B1"/>
    <w:rsid w:val="001C7422"/>
    <w:rsid w:val="001C74A6"/>
    <w:rsid w:val="001C74DA"/>
    <w:rsid w:val="001C7527"/>
    <w:rsid w:val="001C75A5"/>
    <w:rsid w:val="001C77D8"/>
    <w:rsid w:val="001C77E0"/>
    <w:rsid w:val="001C7873"/>
    <w:rsid w:val="001C7B5E"/>
    <w:rsid w:val="001C7CAF"/>
    <w:rsid w:val="001C7D33"/>
    <w:rsid w:val="001C7FE5"/>
    <w:rsid w:val="001D03AE"/>
    <w:rsid w:val="001D0799"/>
    <w:rsid w:val="001D0C94"/>
    <w:rsid w:val="001D0EB4"/>
    <w:rsid w:val="001D0F15"/>
    <w:rsid w:val="001D12CE"/>
    <w:rsid w:val="001D134A"/>
    <w:rsid w:val="001D1386"/>
    <w:rsid w:val="001D1590"/>
    <w:rsid w:val="001D15E5"/>
    <w:rsid w:val="001D18DC"/>
    <w:rsid w:val="001D1930"/>
    <w:rsid w:val="001D19A0"/>
    <w:rsid w:val="001D1A5C"/>
    <w:rsid w:val="001D1A63"/>
    <w:rsid w:val="001D1BAA"/>
    <w:rsid w:val="001D1BD2"/>
    <w:rsid w:val="001D1C02"/>
    <w:rsid w:val="001D1CC5"/>
    <w:rsid w:val="001D1E39"/>
    <w:rsid w:val="001D1F23"/>
    <w:rsid w:val="001D1F27"/>
    <w:rsid w:val="001D1F2F"/>
    <w:rsid w:val="001D207F"/>
    <w:rsid w:val="001D2250"/>
    <w:rsid w:val="001D22B2"/>
    <w:rsid w:val="001D28FE"/>
    <w:rsid w:val="001D2953"/>
    <w:rsid w:val="001D29E3"/>
    <w:rsid w:val="001D2A5C"/>
    <w:rsid w:val="001D2B24"/>
    <w:rsid w:val="001D2CFA"/>
    <w:rsid w:val="001D2EE3"/>
    <w:rsid w:val="001D2F42"/>
    <w:rsid w:val="001D31DD"/>
    <w:rsid w:val="001D33B1"/>
    <w:rsid w:val="001D34E8"/>
    <w:rsid w:val="001D3606"/>
    <w:rsid w:val="001D386E"/>
    <w:rsid w:val="001D3C29"/>
    <w:rsid w:val="001D3CFD"/>
    <w:rsid w:val="001D3E88"/>
    <w:rsid w:val="001D3ED9"/>
    <w:rsid w:val="001D3F55"/>
    <w:rsid w:val="001D3F65"/>
    <w:rsid w:val="001D4059"/>
    <w:rsid w:val="001D4798"/>
    <w:rsid w:val="001D47BF"/>
    <w:rsid w:val="001D47F8"/>
    <w:rsid w:val="001D49E0"/>
    <w:rsid w:val="001D4C6B"/>
    <w:rsid w:val="001D4CBB"/>
    <w:rsid w:val="001D4D0E"/>
    <w:rsid w:val="001D4D4C"/>
    <w:rsid w:val="001D4E44"/>
    <w:rsid w:val="001D50B2"/>
    <w:rsid w:val="001D50BC"/>
    <w:rsid w:val="001D5311"/>
    <w:rsid w:val="001D5315"/>
    <w:rsid w:val="001D5373"/>
    <w:rsid w:val="001D53A7"/>
    <w:rsid w:val="001D544B"/>
    <w:rsid w:val="001D54F3"/>
    <w:rsid w:val="001D551B"/>
    <w:rsid w:val="001D558B"/>
    <w:rsid w:val="001D558C"/>
    <w:rsid w:val="001D5680"/>
    <w:rsid w:val="001D56E6"/>
    <w:rsid w:val="001D5859"/>
    <w:rsid w:val="001D588A"/>
    <w:rsid w:val="001D59E5"/>
    <w:rsid w:val="001D5C9C"/>
    <w:rsid w:val="001D5CBC"/>
    <w:rsid w:val="001D5E22"/>
    <w:rsid w:val="001D5E6D"/>
    <w:rsid w:val="001D60A0"/>
    <w:rsid w:val="001D6115"/>
    <w:rsid w:val="001D6282"/>
    <w:rsid w:val="001D651B"/>
    <w:rsid w:val="001D6550"/>
    <w:rsid w:val="001D6907"/>
    <w:rsid w:val="001D6983"/>
    <w:rsid w:val="001D6A21"/>
    <w:rsid w:val="001D6A51"/>
    <w:rsid w:val="001D6AE8"/>
    <w:rsid w:val="001D6D16"/>
    <w:rsid w:val="001D6D2E"/>
    <w:rsid w:val="001D6D40"/>
    <w:rsid w:val="001D6E19"/>
    <w:rsid w:val="001D6E61"/>
    <w:rsid w:val="001D7141"/>
    <w:rsid w:val="001D7182"/>
    <w:rsid w:val="001D71D4"/>
    <w:rsid w:val="001D74B4"/>
    <w:rsid w:val="001D74BF"/>
    <w:rsid w:val="001D74C7"/>
    <w:rsid w:val="001D7619"/>
    <w:rsid w:val="001D7681"/>
    <w:rsid w:val="001D7709"/>
    <w:rsid w:val="001D7794"/>
    <w:rsid w:val="001D7AA1"/>
    <w:rsid w:val="001D7B35"/>
    <w:rsid w:val="001D7BBA"/>
    <w:rsid w:val="001D7EDD"/>
    <w:rsid w:val="001E00F1"/>
    <w:rsid w:val="001E03EE"/>
    <w:rsid w:val="001E041A"/>
    <w:rsid w:val="001E046F"/>
    <w:rsid w:val="001E0617"/>
    <w:rsid w:val="001E066C"/>
    <w:rsid w:val="001E06EC"/>
    <w:rsid w:val="001E07D3"/>
    <w:rsid w:val="001E089F"/>
    <w:rsid w:val="001E08DB"/>
    <w:rsid w:val="001E0AF2"/>
    <w:rsid w:val="001E0B7B"/>
    <w:rsid w:val="001E0BA9"/>
    <w:rsid w:val="001E0C51"/>
    <w:rsid w:val="001E0D14"/>
    <w:rsid w:val="001E0D1E"/>
    <w:rsid w:val="001E0D32"/>
    <w:rsid w:val="001E0D33"/>
    <w:rsid w:val="001E0E3F"/>
    <w:rsid w:val="001E11D6"/>
    <w:rsid w:val="001E13B5"/>
    <w:rsid w:val="001E1412"/>
    <w:rsid w:val="001E1446"/>
    <w:rsid w:val="001E146D"/>
    <w:rsid w:val="001E14EF"/>
    <w:rsid w:val="001E16AF"/>
    <w:rsid w:val="001E1864"/>
    <w:rsid w:val="001E1A2F"/>
    <w:rsid w:val="001E1A58"/>
    <w:rsid w:val="001E1B63"/>
    <w:rsid w:val="001E1BCE"/>
    <w:rsid w:val="001E1BDC"/>
    <w:rsid w:val="001E1D84"/>
    <w:rsid w:val="001E1E47"/>
    <w:rsid w:val="001E20CE"/>
    <w:rsid w:val="001E2399"/>
    <w:rsid w:val="001E25D5"/>
    <w:rsid w:val="001E2688"/>
    <w:rsid w:val="001E2907"/>
    <w:rsid w:val="001E2951"/>
    <w:rsid w:val="001E2980"/>
    <w:rsid w:val="001E2A45"/>
    <w:rsid w:val="001E2AE4"/>
    <w:rsid w:val="001E2AF3"/>
    <w:rsid w:val="001E2C9B"/>
    <w:rsid w:val="001E2CAB"/>
    <w:rsid w:val="001E2CCD"/>
    <w:rsid w:val="001E2CF9"/>
    <w:rsid w:val="001E2D24"/>
    <w:rsid w:val="001E2D33"/>
    <w:rsid w:val="001E2DA2"/>
    <w:rsid w:val="001E2E93"/>
    <w:rsid w:val="001E3145"/>
    <w:rsid w:val="001E32B3"/>
    <w:rsid w:val="001E32D6"/>
    <w:rsid w:val="001E35C3"/>
    <w:rsid w:val="001E3626"/>
    <w:rsid w:val="001E3627"/>
    <w:rsid w:val="001E37A7"/>
    <w:rsid w:val="001E389D"/>
    <w:rsid w:val="001E3A5C"/>
    <w:rsid w:val="001E3ABA"/>
    <w:rsid w:val="001E3B7D"/>
    <w:rsid w:val="001E3B89"/>
    <w:rsid w:val="001E3C68"/>
    <w:rsid w:val="001E3C74"/>
    <w:rsid w:val="001E3CD3"/>
    <w:rsid w:val="001E3CDE"/>
    <w:rsid w:val="001E3E02"/>
    <w:rsid w:val="001E3E2D"/>
    <w:rsid w:val="001E3EC1"/>
    <w:rsid w:val="001E3F19"/>
    <w:rsid w:val="001E3F8F"/>
    <w:rsid w:val="001E410D"/>
    <w:rsid w:val="001E4141"/>
    <w:rsid w:val="001E4221"/>
    <w:rsid w:val="001E433B"/>
    <w:rsid w:val="001E455A"/>
    <w:rsid w:val="001E45DA"/>
    <w:rsid w:val="001E483B"/>
    <w:rsid w:val="001E4843"/>
    <w:rsid w:val="001E48E9"/>
    <w:rsid w:val="001E48FE"/>
    <w:rsid w:val="001E4905"/>
    <w:rsid w:val="001E4970"/>
    <w:rsid w:val="001E49DD"/>
    <w:rsid w:val="001E4BAD"/>
    <w:rsid w:val="001E4D3E"/>
    <w:rsid w:val="001E511F"/>
    <w:rsid w:val="001E53D7"/>
    <w:rsid w:val="001E5491"/>
    <w:rsid w:val="001E562C"/>
    <w:rsid w:val="001E562D"/>
    <w:rsid w:val="001E5729"/>
    <w:rsid w:val="001E5802"/>
    <w:rsid w:val="001E5812"/>
    <w:rsid w:val="001E59BB"/>
    <w:rsid w:val="001E5B2A"/>
    <w:rsid w:val="001E5E0A"/>
    <w:rsid w:val="001E5E43"/>
    <w:rsid w:val="001E5E7C"/>
    <w:rsid w:val="001E5E94"/>
    <w:rsid w:val="001E5EA4"/>
    <w:rsid w:val="001E5F30"/>
    <w:rsid w:val="001E5FD8"/>
    <w:rsid w:val="001E602B"/>
    <w:rsid w:val="001E610C"/>
    <w:rsid w:val="001E6888"/>
    <w:rsid w:val="001E690C"/>
    <w:rsid w:val="001E6B1B"/>
    <w:rsid w:val="001E6B84"/>
    <w:rsid w:val="001E6C45"/>
    <w:rsid w:val="001E6D0C"/>
    <w:rsid w:val="001E6D6C"/>
    <w:rsid w:val="001E6F03"/>
    <w:rsid w:val="001E6F0C"/>
    <w:rsid w:val="001E70A9"/>
    <w:rsid w:val="001E712B"/>
    <w:rsid w:val="001E7168"/>
    <w:rsid w:val="001E720D"/>
    <w:rsid w:val="001E7341"/>
    <w:rsid w:val="001E7523"/>
    <w:rsid w:val="001E7525"/>
    <w:rsid w:val="001E752D"/>
    <w:rsid w:val="001E7802"/>
    <w:rsid w:val="001E7971"/>
    <w:rsid w:val="001E79A2"/>
    <w:rsid w:val="001E7B8B"/>
    <w:rsid w:val="001E7D29"/>
    <w:rsid w:val="001E7D74"/>
    <w:rsid w:val="001E7E4C"/>
    <w:rsid w:val="001F002C"/>
    <w:rsid w:val="001F0111"/>
    <w:rsid w:val="001F0172"/>
    <w:rsid w:val="001F0226"/>
    <w:rsid w:val="001F0261"/>
    <w:rsid w:val="001F0286"/>
    <w:rsid w:val="001F0359"/>
    <w:rsid w:val="001F0473"/>
    <w:rsid w:val="001F0586"/>
    <w:rsid w:val="001F05C8"/>
    <w:rsid w:val="001F0642"/>
    <w:rsid w:val="001F06C3"/>
    <w:rsid w:val="001F0837"/>
    <w:rsid w:val="001F099B"/>
    <w:rsid w:val="001F0B3D"/>
    <w:rsid w:val="001F0C6E"/>
    <w:rsid w:val="001F0CD8"/>
    <w:rsid w:val="001F0CE4"/>
    <w:rsid w:val="001F0DB3"/>
    <w:rsid w:val="001F0FC7"/>
    <w:rsid w:val="001F111C"/>
    <w:rsid w:val="001F1293"/>
    <w:rsid w:val="001F1679"/>
    <w:rsid w:val="001F167D"/>
    <w:rsid w:val="001F16B0"/>
    <w:rsid w:val="001F17C0"/>
    <w:rsid w:val="001F188B"/>
    <w:rsid w:val="001F1D57"/>
    <w:rsid w:val="001F1D73"/>
    <w:rsid w:val="001F1DFF"/>
    <w:rsid w:val="001F1F0A"/>
    <w:rsid w:val="001F1F1A"/>
    <w:rsid w:val="001F1F28"/>
    <w:rsid w:val="001F1FB8"/>
    <w:rsid w:val="001F2009"/>
    <w:rsid w:val="001F2082"/>
    <w:rsid w:val="001F220C"/>
    <w:rsid w:val="001F2275"/>
    <w:rsid w:val="001F2331"/>
    <w:rsid w:val="001F2419"/>
    <w:rsid w:val="001F2434"/>
    <w:rsid w:val="001F283B"/>
    <w:rsid w:val="001F28FB"/>
    <w:rsid w:val="001F298F"/>
    <w:rsid w:val="001F2ADA"/>
    <w:rsid w:val="001F2C20"/>
    <w:rsid w:val="001F2E71"/>
    <w:rsid w:val="001F2EE2"/>
    <w:rsid w:val="001F2FB8"/>
    <w:rsid w:val="001F32E9"/>
    <w:rsid w:val="001F335B"/>
    <w:rsid w:val="001F33BC"/>
    <w:rsid w:val="001F33C8"/>
    <w:rsid w:val="001F3454"/>
    <w:rsid w:val="001F34EC"/>
    <w:rsid w:val="001F3540"/>
    <w:rsid w:val="001F356D"/>
    <w:rsid w:val="001F35E6"/>
    <w:rsid w:val="001F38B5"/>
    <w:rsid w:val="001F3933"/>
    <w:rsid w:val="001F3971"/>
    <w:rsid w:val="001F3975"/>
    <w:rsid w:val="001F3A7C"/>
    <w:rsid w:val="001F3B59"/>
    <w:rsid w:val="001F3BEB"/>
    <w:rsid w:val="001F3D2E"/>
    <w:rsid w:val="001F3E13"/>
    <w:rsid w:val="001F3E20"/>
    <w:rsid w:val="001F3ED8"/>
    <w:rsid w:val="001F3F0D"/>
    <w:rsid w:val="001F414A"/>
    <w:rsid w:val="001F4286"/>
    <w:rsid w:val="001F4291"/>
    <w:rsid w:val="001F4300"/>
    <w:rsid w:val="001F4772"/>
    <w:rsid w:val="001F4B06"/>
    <w:rsid w:val="001F4BB6"/>
    <w:rsid w:val="001F4BD6"/>
    <w:rsid w:val="001F4D71"/>
    <w:rsid w:val="001F500B"/>
    <w:rsid w:val="001F51C6"/>
    <w:rsid w:val="001F51F4"/>
    <w:rsid w:val="001F5218"/>
    <w:rsid w:val="001F5224"/>
    <w:rsid w:val="001F537E"/>
    <w:rsid w:val="001F5524"/>
    <w:rsid w:val="001F5731"/>
    <w:rsid w:val="001F57C9"/>
    <w:rsid w:val="001F5938"/>
    <w:rsid w:val="001F5A13"/>
    <w:rsid w:val="001F5AE9"/>
    <w:rsid w:val="001F5B12"/>
    <w:rsid w:val="001F5C4F"/>
    <w:rsid w:val="001F5CA0"/>
    <w:rsid w:val="001F6141"/>
    <w:rsid w:val="001F61DC"/>
    <w:rsid w:val="001F6392"/>
    <w:rsid w:val="001F63E7"/>
    <w:rsid w:val="001F6565"/>
    <w:rsid w:val="001F65A1"/>
    <w:rsid w:val="001F6830"/>
    <w:rsid w:val="001F689B"/>
    <w:rsid w:val="001F68EB"/>
    <w:rsid w:val="001F6ABF"/>
    <w:rsid w:val="001F6B00"/>
    <w:rsid w:val="001F6BE2"/>
    <w:rsid w:val="001F6C79"/>
    <w:rsid w:val="001F6D34"/>
    <w:rsid w:val="001F6DA3"/>
    <w:rsid w:val="001F6E3F"/>
    <w:rsid w:val="001F6F23"/>
    <w:rsid w:val="001F71EF"/>
    <w:rsid w:val="001F723A"/>
    <w:rsid w:val="001F7358"/>
    <w:rsid w:val="001F7492"/>
    <w:rsid w:val="001F74BA"/>
    <w:rsid w:val="001F752E"/>
    <w:rsid w:val="001F7641"/>
    <w:rsid w:val="001F768C"/>
    <w:rsid w:val="001F76A5"/>
    <w:rsid w:val="001F7B53"/>
    <w:rsid w:val="001F7C62"/>
    <w:rsid w:val="001F7CE4"/>
    <w:rsid w:val="001F7D1A"/>
    <w:rsid w:val="001F7EE1"/>
    <w:rsid w:val="001F7F64"/>
    <w:rsid w:val="001F7F9C"/>
    <w:rsid w:val="0020000E"/>
    <w:rsid w:val="002000A0"/>
    <w:rsid w:val="00200206"/>
    <w:rsid w:val="002002B6"/>
    <w:rsid w:val="002003FD"/>
    <w:rsid w:val="002005BD"/>
    <w:rsid w:val="0020061C"/>
    <w:rsid w:val="00200B2C"/>
    <w:rsid w:val="00200B8B"/>
    <w:rsid w:val="00200B9A"/>
    <w:rsid w:val="00200BE4"/>
    <w:rsid w:val="00200D97"/>
    <w:rsid w:val="00200DEA"/>
    <w:rsid w:val="00201206"/>
    <w:rsid w:val="00201293"/>
    <w:rsid w:val="002012E7"/>
    <w:rsid w:val="002014FA"/>
    <w:rsid w:val="00201524"/>
    <w:rsid w:val="00201546"/>
    <w:rsid w:val="00201568"/>
    <w:rsid w:val="002016B0"/>
    <w:rsid w:val="002016E9"/>
    <w:rsid w:val="002016F1"/>
    <w:rsid w:val="0020190F"/>
    <w:rsid w:val="0020193E"/>
    <w:rsid w:val="00201996"/>
    <w:rsid w:val="00201A16"/>
    <w:rsid w:val="00201A33"/>
    <w:rsid w:val="00201A91"/>
    <w:rsid w:val="00201C95"/>
    <w:rsid w:val="00201D40"/>
    <w:rsid w:val="00201D5E"/>
    <w:rsid w:val="00201DA1"/>
    <w:rsid w:val="00201F2C"/>
    <w:rsid w:val="00201FC7"/>
    <w:rsid w:val="00202139"/>
    <w:rsid w:val="002022EA"/>
    <w:rsid w:val="0020249B"/>
    <w:rsid w:val="00202528"/>
    <w:rsid w:val="002025D0"/>
    <w:rsid w:val="0020267E"/>
    <w:rsid w:val="002026D8"/>
    <w:rsid w:val="002027B0"/>
    <w:rsid w:val="002029B8"/>
    <w:rsid w:val="00202A05"/>
    <w:rsid w:val="00202C55"/>
    <w:rsid w:val="00202CC7"/>
    <w:rsid w:val="00202DEA"/>
    <w:rsid w:val="00202EDA"/>
    <w:rsid w:val="00202EDE"/>
    <w:rsid w:val="00203020"/>
    <w:rsid w:val="00203037"/>
    <w:rsid w:val="00203283"/>
    <w:rsid w:val="00203340"/>
    <w:rsid w:val="00203595"/>
    <w:rsid w:val="00203653"/>
    <w:rsid w:val="00203722"/>
    <w:rsid w:val="0020374F"/>
    <w:rsid w:val="00203801"/>
    <w:rsid w:val="002038DA"/>
    <w:rsid w:val="002038E6"/>
    <w:rsid w:val="002039AB"/>
    <w:rsid w:val="002039C9"/>
    <w:rsid w:val="00203A6F"/>
    <w:rsid w:val="00203D2B"/>
    <w:rsid w:val="00203DFD"/>
    <w:rsid w:val="00203E80"/>
    <w:rsid w:val="00203FA8"/>
    <w:rsid w:val="00204063"/>
    <w:rsid w:val="002045E8"/>
    <w:rsid w:val="00204607"/>
    <w:rsid w:val="00204810"/>
    <w:rsid w:val="00204A5C"/>
    <w:rsid w:val="0020520E"/>
    <w:rsid w:val="00205214"/>
    <w:rsid w:val="002053C1"/>
    <w:rsid w:val="002054B4"/>
    <w:rsid w:val="00205550"/>
    <w:rsid w:val="002055E4"/>
    <w:rsid w:val="002055F0"/>
    <w:rsid w:val="00205814"/>
    <w:rsid w:val="0020587E"/>
    <w:rsid w:val="002058A3"/>
    <w:rsid w:val="00205973"/>
    <w:rsid w:val="002059C6"/>
    <w:rsid w:val="00205C00"/>
    <w:rsid w:val="00205C1B"/>
    <w:rsid w:val="00205D62"/>
    <w:rsid w:val="00205DC7"/>
    <w:rsid w:val="00205DD5"/>
    <w:rsid w:val="00205E4C"/>
    <w:rsid w:val="0020604F"/>
    <w:rsid w:val="002060DF"/>
    <w:rsid w:val="0020615B"/>
    <w:rsid w:val="002063A8"/>
    <w:rsid w:val="00206444"/>
    <w:rsid w:val="00206610"/>
    <w:rsid w:val="0020673F"/>
    <w:rsid w:val="00206746"/>
    <w:rsid w:val="002068C3"/>
    <w:rsid w:val="00206A8C"/>
    <w:rsid w:val="00206EB0"/>
    <w:rsid w:val="00206F55"/>
    <w:rsid w:val="00207017"/>
    <w:rsid w:val="00207031"/>
    <w:rsid w:val="0020708C"/>
    <w:rsid w:val="00207093"/>
    <w:rsid w:val="0020711E"/>
    <w:rsid w:val="00207353"/>
    <w:rsid w:val="00207358"/>
    <w:rsid w:val="00207485"/>
    <w:rsid w:val="00207599"/>
    <w:rsid w:val="00207723"/>
    <w:rsid w:val="002078DB"/>
    <w:rsid w:val="00207ADF"/>
    <w:rsid w:val="00207BB1"/>
    <w:rsid w:val="00207CCE"/>
    <w:rsid w:val="00207D90"/>
    <w:rsid w:val="00207F21"/>
    <w:rsid w:val="00207F66"/>
    <w:rsid w:val="00207F6C"/>
    <w:rsid w:val="002100BE"/>
    <w:rsid w:val="002102C5"/>
    <w:rsid w:val="0021039D"/>
    <w:rsid w:val="00210589"/>
    <w:rsid w:val="0021068F"/>
    <w:rsid w:val="0021075E"/>
    <w:rsid w:val="002107B9"/>
    <w:rsid w:val="00210811"/>
    <w:rsid w:val="002108AC"/>
    <w:rsid w:val="00210957"/>
    <w:rsid w:val="00210A27"/>
    <w:rsid w:val="00210AD1"/>
    <w:rsid w:val="00210AE4"/>
    <w:rsid w:val="00210BE1"/>
    <w:rsid w:val="00210D0D"/>
    <w:rsid w:val="00210D11"/>
    <w:rsid w:val="00210D93"/>
    <w:rsid w:val="00210E15"/>
    <w:rsid w:val="00210E8A"/>
    <w:rsid w:val="00211018"/>
    <w:rsid w:val="002110D9"/>
    <w:rsid w:val="00211134"/>
    <w:rsid w:val="0021115B"/>
    <w:rsid w:val="002114AB"/>
    <w:rsid w:val="002114DD"/>
    <w:rsid w:val="00211690"/>
    <w:rsid w:val="002116A7"/>
    <w:rsid w:val="002117FC"/>
    <w:rsid w:val="002119AD"/>
    <w:rsid w:val="00211A53"/>
    <w:rsid w:val="00211BBB"/>
    <w:rsid w:val="00211CCD"/>
    <w:rsid w:val="00211ED3"/>
    <w:rsid w:val="00211ED9"/>
    <w:rsid w:val="00212281"/>
    <w:rsid w:val="002122FF"/>
    <w:rsid w:val="00212316"/>
    <w:rsid w:val="002123E4"/>
    <w:rsid w:val="002127D0"/>
    <w:rsid w:val="00212811"/>
    <w:rsid w:val="0021282B"/>
    <w:rsid w:val="0021285C"/>
    <w:rsid w:val="002128D5"/>
    <w:rsid w:val="00212A82"/>
    <w:rsid w:val="00212BFE"/>
    <w:rsid w:val="00212D26"/>
    <w:rsid w:val="00212F7F"/>
    <w:rsid w:val="0021307B"/>
    <w:rsid w:val="00213127"/>
    <w:rsid w:val="00213289"/>
    <w:rsid w:val="00213329"/>
    <w:rsid w:val="00213494"/>
    <w:rsid w:val="0021354D"/>
    <w:rsid w:val="0021360F"/>
    <w:rsid w:val="00213880"/>
    <w:rsid w:val="00213ABC"/>
    <w:rsid w:val="00213AE5"/>
    <w:rsid w:val="00213BAF"/>
    <w:rsid w:val="00213CF2"/>
    <w:rsid w:val="00213E24"/>
    <w:rsid w:val="00213E90"/>
    <w:rsid w:val="00213F6D"/>
    <w:rsid w:val="002140D1"/>
    <w:rsid w:val="00214128"/>
    <w:rsid w:val="0021425E"/>
    <w:rsid w:val="002142D5"/>
    <w:rsid w:val="00214448"/>
    <w:rsid w:val="0021460A"/>
    <w:rsid w:val="00214798"/>
    <w:rsid w:val="002147F2"/>
    <w:rsid w:val="002149A8"/>
    <w:rsid w:val="00214B81"/>
    <w:rsid w:val="00214BA3"/>
    <w:rsid w:val="00214BDE"/>
    <w:rsid w:val="00214C23"/>
    <w:rsid w:val="00214CDA"/>
    <w:rsid w:val="00214D31"/>
    <w:rsid w:val="00214E93"/>
    <w:rsid w:val="00214F75"/>
    <w:rsid w:val="0021503A"/>
    <w:rsid w:val="0021511C"/>
    <w:rsid w:val="0021515D"/>
    <w:rsid w:val="002151F8"/>
    <w:rsid w:val="002152FB"/>
    <w:rsid w:val="00215353"/>
    <w:rsid w:val="00215423"/>
    <w:rsid w:val="002155EB"/>
    <w:rsid w:val="00215637"/>
    <w:rsid w:val="00215767"/>
    <w:rsid w:val="00215935"/>
    <w:rsid w:val="002159A9"/>
    <w:rsid w:val="00215C8D"/>
    <w:rsid w:val="00215E96"/>
    <w:rsid w:val="00215F5C"/>
    <w:rsid w:val="00215FE0"/>
    <w:rsid w:val="0021603E"/>
    <w:rsid w:val="002160FB"/>
    <w:rsid w:val="00216194"/>
    <w:rsid w:val="00216211"/>
    <w:rsid w:val="002162CD"/>
    <w:rsid w:val="00216347"/>
    <w:rsid w:val="00216356"/>
    <w:rsid w:val="00216395"/>
    <w:rsid w:val="00216482"/>
    <w:rsid w:val="0021656F"/>
    <w:rsid w:val="002166E1"/>
    <w:rsid w:val="002167F0"/>
    <w:rsid w:val="00216873"/>
    <w:rsid w:val="00216CBF"/>
    <w:rsid w:val="00216D78"/>
    <w:rsid w:val="00216DAE"/>
    <w:rsid w:val="00216E2B"/>
    <w:rsid w:val="00216EB6"/>
    <w:rsid w:val="00217076"/>
    <w:rsid w:val="00217084"/>
    <w:rsid w:val="00217252"/>
    <w:rsid w:val="002172AD"/>
    <w:rsid w:val="0021779C"/>
    <w:rsid w:val="002178B4"/>
    <w:rsid w:val="00217904"/>
    <w:rsid w:val="00217C83"/>
    <w:rsid w:val="00217CBC"/>
    <w:rsid w:val="00217EBE"/>
    <w:rsid w:val="00217F90"/>
    <w:rsid w:val="00217FB0"/>
    <w:rsid w:val="0022009D"/>
    <w:rsid w:val="00220184"/>
    <w:rsid w:val="0022038C"/>
    <w:rsid w:val="002203E2"/>
    <w:rsid w:val="00220500"/>
    <w:rsid w:val="0022055B"/>
    <w:rsid w:val="002205DA"/>
    <w:rsid w:val="002205FD"/>
    <w:rsid w:val="0022069B"/>
    <w:rsid w:val="00220795"/>
    <w:rsid w:val="00220C17"/>
    <w:rsid w:val="00220C3C"/>
    <w:rsid w:val="00220C66"/>
    <w:rsid w:val="00220CF5"/>
    <w:rsid w:val="00220D51"/>
    <w:rsid w:val="00220DB0"/>
    <w:rsid w:val="00220DD6"/>
    <w:rsid w:val="00220E16"/>
    <w:rsid w:val="00220E7D"/>
    <w:rsid w:val="00220FFE"/>
    <w:rsid w:val="0022119C"/>
    <w:rsid w:val="00221226"/>
    <w:rsid w:val="00221239"/>
    <w:rsid w:val="002212B5"/>
    <w:rsid w:val="0022135A"/>
    <w:rsid w:val="0022136A"/>
    <w:rsid w:val="002215E0"/>
    <w:rsid w:val="00221619"/>
    <w:rsid w:val="0022164E"/>
    <w:rsid w:val="00221767"/>
    <w:rsid w:val="002217EC"/>
    <w:rsid w:val="00221857"/>
    <w:rsid w:val="00221925"/>
    <w:rsid w:val="00221936"/>
    <w:rsid w:val="002219CA"/>
    <w:rsid w:val="00221A0F"/>
    <w:rsid w:val="00221B9F"/>
    <w:rsid w:val="00221BC8"/>
    <w:rsid w:val="00221BD5"/>
    <w:rsid w:val="00221CE6"/>
    <w:rsid w:val="00221CF6"/>
    <w:rsid w:val="00222172"/>
    <w:rsid w:val="002221E0"/>
    <w:rsid w:val="00222274"/>
    <w:rsid w:val="00222279"/>
    <w:rsid w:val="0022246A"/>
    <w:rsid w:val="002224D5"/>
    <w:rsid w:val="00222529"/>
    <w:rsid w:val="00222635"/>
    <w:rsid w:val="0022272E"/>
    <w:rsid w:val="00222850"/>
    <w:rsid w:val="0022285C"/>
    <w:rsid w:val="00222A6B"/>
    <w:rsid w:val="00222B81"/>
    <w:rsid w:val="00222D03"/>
    <w:rsid w:val="00222DD5"/>
    <w:rsid w:val="00222F37"/>
    <w:rsid w:val="00222F77"/>
    <w:rsid w:val="002230E9"/>
    <w:rsid w:val="0022310F"/>
    <w:rsid w:val="002231B0"/>
    <w:rsid w:val="002233FA"/>
    <w:rsid w:val="00223456"/>
    <w:rsid w:val="002234AF"/>
    <w:rsid w:val="00223614"/>
    <w:rsid w:val="00223687"/>
    <w:rsid w:val="00223938"/>
    <w:rsid w:val="00223B03"/>
    <w:rsid w:val="00223B47"/>
    <w:rsid w:val="00223B9C"/>
    <w:rsid w:val="00223BF8"/>
    <w:rsid w:val="00223CE5"/>
    <w:rsid w:val="00223D38"/>
    <w:rsid w:val="00223DF5"/>
    <w:rsid w:val="00223E2B"/>
    <w:rsid w:val="00223E95"/>
    <w:rsid w:val="00223EDD"/>
    <w:rsid w:val="00223F61"/>
    <w:rsid w:val="00223FA7"/>
    <w:rsid w:val="00223FED"/>
    <w:rsid w:val="0022400F"/>
    <w:rsid w:val="002241A5"/>
    <w:rsid w:val="002241B7"/>
    <w:rsid w:val="00224281"/>
    <w:rsid w:val="0022459E"/>
    <w:rsid w:val="002245A7"/>
    <w:rsid w:val="00224655"/>
    <w:rsid w:val="002247BA"/>
    <w:rsid w:val="00224B42"/>
    <w:rsid w:val="00224B8D"/>
    <w:rsid w:val="00224BE9"/>
    <w:rsid w:val="00224D00"/>
    <w:rsid w:val="00224E51"/>
    <w:rsid w:val="00224ECC"/>
    <w:rsid w:val="00224F31"/>
    <w:rsid w:val="00224FA4"/>
    <w:rsid w:val="00225053"/>
    <w:rsid w:val="00225138"/>
    <w:rsid w:val="002251A1"/>
    <w:rsid w:val="002251ED"/>
    <w:rsid w:val="002252B0"/>
    <w:rsid w:val="002252CF"/>
    <w:rsid w:val="0022530A"/>
    <w:rsid w:val="002255AD"/>
    <w:rsid w:val="00225645"/>
    <w:rsid w:val="002256D6"/>
    <w:rsid w:val="00225849"/>
    <w:rsid w:val="00225859"/>
    <w:rsid w:val="00225865"/>
    <w:rsid w:val="0022587E"/>
    <w:rsid w:val="002258D1"/>
    <w:rsid w:val="002259B2"/>
    <w:rsid w:val="00225A28"/>
    <w:rsid w:val="00225BAC"/>
    <w:rsid w:val="00225BF4"/>
    <w:rsid w:val="00225C20"/>
    <w:rsid w:val="00225D04"/>
    <w:rsid w:val="00225E94"/>
    <w:rsid w:val="00225F80"/>
    <w:rsid w:val="00225FC5"/>
    <w:rsid w:val="002260E8"/>
    <w:rsid w:val="002264A8"/>
    <w:rsid w:val="002267EA"/>
    <w:rsid w:val="00226981"/>
    <w:rsid w:val="00226A9A"/>
    <w:rsid w:val="00226B86"/>
    <w:rsid w:val="00226D04"/>
    <w:rsid w:val="00226DC9"/>
    <w:rsid w:val="00226F2E"/>
    <w:rsid w:val="00226F87"/>
    <w:rsid w:val="002270A5"/>
    <w:rsid w:val="00227151"/>
    <w:rsid w:val="00227153"/>
    <w:rsid w:val="00227223"/>
    <w:rsid w:val="00227235"/>
    <w:rsid w:val="00227252"/>
    <w:rsid w:val="002273C1"/>
    <w:rsid w:val="00227555"/>
    <w:rsid w:val="00227C9E"/>
    <w:rsid w:val="00227CD0"/>
    <w:rsid w:val="00227D8E"/>
    <w:rsid w:val="00227E5E"/>
    <w:rsid w:val="00227EEE"/>
    <w:rsid w:val="00227F0D"/>
    <w:rsid w:val="00230033"/>
    <w:rsid w:val="00230109"/>
    <w:rsid w:val="002303CC"/>
    <w:rsid w:val="00230419"/>
    <w:rsid w:val="0023047B"/>
    <w:rsid w:val="0023078A"/>
    <w:rsid w:val="00230872"/>
    <w:rsid w:val="002308A1"/>
    <w:rsid w:val="0023091D"/>
    <w:rsid w:val="0023095F"/>
    <w:rsid w:val="002309B1"/>
    <w:rsid w:val="00230B45"/>
    <w:rsid w:val="00230BDB"/>
    <w:rsid w:val="00230D59"/>
    <w:rsid w:val="00230D6F"/>
    <w:rsid w:val="00230FDE"/>
    <w:rsid w:val="00230FF4"/>
    <w:rsid w:val="00230FFF"/>
    <w:rsid w:val="0023106F"/>
    <w:rsid w:val="00231236"/>
    <w:rsid w:val="00231242"/>
    <w:rsid w:val="002314CC"/>
    <w:rsid w:val="0023152F"/>
    <w:rsid w:val="00231598"/>
    <w:rsid w:val="0023196C"/>
    <w:rsid w:val="00231A6E"/>
    <w:rsid w:val="00231B1B"/>
    <w:rsid w:val="00231B59"/>
    <w:rsid w:val="00231B83"/>
    <w:rsid w:val="00231D58"/>
    <w:rsid w:val="00231EA9"/>
    <w:rsid w:val="00231F9B"/>
    <w:rsid w:val="00232038"/>
    <w:rsid w:val="00232318"/>
    <w:rsid w:val="00232545"/>
    <w:rsid w:val="0023258F"/>
    <w:rsid w:val="00232671"/>
    <w:rsid w:val="00232686"/>
    <w:rsid w:val="002327F8"/>
    <w:rsid w:val="00232876"/>
    <w:rsid w:val="00232934"/>
    <w:rsid w:val="00232B0B"/>
    <w:rsid w:val="00232D4E"/>
    <w:rsid w:val="00232DF9"/>
    <w:rsid w:val="00232F06"/>
    <w:rsid w:val="00233143"/>
    <w:rsid w:val="00233421"/>
    <w:rsid w:val="002335EC"/>
    <w:rsid w:val="002336E1"/>
    <w:rsid w:val="00233773"/>
    <w:rsid w:val="00233837"/>
    <w:rsid w:val="00233932"/>
    <w:rsid w:val="002339B8"/>
    <w:rsid w:val="00233D4E"/>
    <w:rsid w:val="00233E90"/>
    <w:rsid w:val="00233EBE"/>
    <w:rsid w:val="00233EF4"/>
    <w:rsid w:val="00233F8A"/>
    <w:rsid w:val="00234074"/>
    <w:rsid w:val="00234153"/>
    <w:rsid w:val="002341C1"/>
    <w:rsid w:val="00234229"/>
    <w:rsid w:val="0023422E"/>
    <w:rsid w:val="002342C3"/>
    <w:rsid w:val="002342C4"/>
    <w:rsid w:val="002344D4"/>
    <w:rsid w:val="002346FD"/>
    <w:rsid w:val="0023480B"/>
    <w:rsid w:val="00234A9C"/>
    <w:rsid w:val="00234B44"/>
    <w:rsid w:val="00234C8E"/>
    <w:rsid w:val="00234F4B"/>
    <w:rsid w:val="00234F71"/>
    <w:rsid w:val="002350E2"/>
    <w:rsid w:val="002350E9"/>
    <w:rsid w:val="0023516E"/>
    <w:rsid w:val="00235325"/>
    <w:rsid w:val="00235436"/>
    <w:rsid w:val="00235443"/>
    <w:rsid w:val="0023551C"/>
    <w:rsid w:val="002359FD"/>
    <w:rsid w:val="00235A4A"/>
    <w:rsid w:val="00235B36"/>
    <w:rsid w:val="00235B3B"/>
    <w:rsid w:val="00235B89"/>
    <w:rsid w:val="00235BB3"/>
    <w:rsid w:val="00235D0C"/>
    <w:rsid w:val="00235DBE"/>
    <w:rsid w:val="00235E05"/>
    <w:rsid w:val="00235F80"/>
    <w:rsid w:val="00235FBD"/>
    <w:rsid w:val="0023612B"/>
    <w:rsid w:val="00236243"/>
    <w:rsid w:val="00236275"/>
    <w:rsid w:val="002363E3"/>
    <w:rsid w:val="00236438"/>
    <w:rsid w:val="002364F9"/>
    <w:rsid w:val="00236574"/>
    <w:rsid w:val="00236731"/>
    <w:rsid w:val="0023695B"/>
    <w:rsid w:val="002369A5"/>
    <w:rsid w:val="00236A46"/>
    <w:rsid w:val="00236ADB"/>
    <w:rsid w:val="00236B19"/>
    <w:rsid w:val="00236B35"/>
    <w:rsid w:val="00236D55"/>
    <w:rsid w:val="0023707B"/>
    <w:rsid w:val="00237124"/>
    <w:rsid w:val="002374AD"/>
    <w:rsid w:val="002374C2"/>
    <w:rsid w:val="002375F4"/>
    <w:rsid w:val="002376B9"/>
    <w:rsid w:val="00237832"/>
    <w:rsid w:val="002379FD"/>
    <w:rsid w:val="00237A67"/>
    <w:rsid w:val="00237E1B"/>
    <w:rsid w:val="00237E31"/>
    <w:rsid w:val="00237F14"/>
    <w:rsid w:val="002400C7"/>
    <w:rsid w:val="002400C8"/>
    <w:rsid w:val="002401B6"/>
    <w:rsid w:val="0024028A"/>
    <w:rsid w:val="00240443"/>
    <w:rsid w:val="0024056E"/>
    <w:rsid w:val="00240787"/>
    <w:rsid w:val="00240AB5"/>
    <w:rsid w:val="00240AEF"/>
    <w:rsid w:val="00240C16"/>
    <w:rsid w:val="00240CB1"/>
    <w:rsid w:val="00240CEE"/>
    <w:rsid w:val="00240DE7"/>
    <w:rsid w:val="00240E0A"/>
    <w:rsid w:val="00240E75"/>
    <w:rsid w:val="00240E77"/>
    <w:rsid w:val="00240EDC"/>
    <w:rsid w:val="00240FB5"/>
    <w:rsid w:val="00241092"/>
    <w:rsid w:val="002411E2"/>
    <w:rsid w:val="002411E9"/>
    <w:rsid w:val="002411FC"/>
    <w:rsid w:val="00241266"/>
    <w:rsid w:val="00241392"/>
    <w:rsid w:val="00241559"/>
    <w:rsid w:val="0024155E"/>
    <w:rsid w:val="00241B9C"/>
    <w:rsid w:val="00241CBE"/>
    <w:rsid w:val="00241CCF"/>
    <w:rsid w:val="00241D69"/>
    <w:rsid w:val="00241D72"/>
    <w:rsid w:val="002420F0"/>
    <w:rsid w:val="00242119"/>
    <w:rsid w:val="002423EB"/>
    <w:rsid w:val="00242480"/>
    <w:rsid w:val="002424E0"/>
    <w:rsid w:val="0024265A"/>
    <w:rsid w:val="002426D1"/>
    <w:rsid w:val="002426DE"/>
    <w:rsid w:val="0024273F"/>
    <w:rsid w:val="0024277C"/>
    <w:rsid w:val="00242C1A"/>
    <w:rsid w:val="00242CAB"/>
    <w:rsid w:val="00242E4F"/>
    <w:rsid w:val="00242F83"/>
    <w:rsid w:val="00243381"/>
    <w:rsid w:val="002435EC"/>
    <w:rsid w:val="002436B5"/>
    <w:rsid w:val="002438E9"/>
    <w:rsid w:val="0024397B"/>
    <w:rsid w:val="00243BCC"/>
    <w:rsid w:val="00243D5E"/>
    <w:rsid w:val="00243D70"/>
    <w:rsid w:val="00243FC0"/>
    <w:rsid w:val="00244099"/>
    <w:rsid w:val="002440C0"/>
    <w:rsid w:val="0024418A"/>
    <w:rsid w:val="0024463A"/>
    <w:rsid w:val="00244696"/>
    <w:rsid w:val="002446B6"/>
    <w:rsid w:val="00244739"/>
    <w:rsid w:val="0024499F"/>
    <w:rsid w:val="00244A5B"/>
    <w:rsid w:val="00244A6A"/>
    <w:rsid w:val="00244AA2"/>
    <w:rsid w:val="00244ACA"/>
    <w:rsid w:val="00244BDA"/>
    <w:rsid w:val="00244C8D"/>
    <w:rsid w:val="00244CC2"/>
    <w:rsid w:val="00244DF5"/>
    <w:rsid w:val="00244ED6"/>
    <w:rsid w:val="00244F0F"/>
    <w:rsid w:val="00244F98"/>
    <w:rsid w:val="002450EC"/>
    <w:rsid w:val="002452C3"/>
    <w:rsid w:val="002453AC"/>
    <w:rsid w:val="0024541C"/>
    <w:rsid w:val="00245452"/>
    <w:rsid w:val="002454D9"/>
    <w:rsid w:val="002454FD"/>
    <w:rsid w:val="002455E7"/>
    <w:rsid w:val="002455F0"/>
    <w:rsid w:val="00245669"/>
    <w:rsid w:val="002456FA"/>
    <w:rsid w:val="00245750"/>
    <w:rsid w:val="002457D1"/>
    <w:rsid w:val="002458B9"/>
    <w:rsid w:val="0024591E"/>
    <w:rsid w:val="00245A3E"/>
    <w:rsid w:val="00245AE0"/>
    <w:rsid w:val="00245B4F"/>
    <w:rsid w:val="00245BFD"/>
    <w:rsid w:val="00245C33"/>
    <w:rsid w:val="00245C5E"/>
    <w:rsid w:val="00245F6D"/>
    <w:rsid w:val="00245F76"/>
    <w:rsid w:val="00246017"/>
    <w:rsid w:val="002460AC"/>
    <w:rsid w:val="002460DE"/>
    <w:rsid w:val="0024626C"/>
    <w:rsid w:val="0024633B"/>
    <w:rsid w:val="0024647B"/>
    <w:rsid w:val="0024650D"/>
    <w:rsid w:val="002465D0"/>
    <w:rsid w:val="002465EF"/>
    <w:rsid w:val="002466DB"/>
    <w:rsid w:val="00246821"/>
    <w:rsid w:val="002469F3"/>
    <w:rsid w:val="00246BDF"/>
    <w:rsid w:val="00246C2A"/>
    <w:rsid w:val="00246E46"/>
    <w:rsid w:val="00246F2B"/>
    <w:rsid w:val="00246F8A"/>
    <w:rsid w:val="00247064"/>
    <w:rsid w:val="002470CC"/>
    <w:rsid w:val="0024716C"/>
    <w:rsid w:val="00247212"/>
    <w:rsid w:val="00247409"/>
    <w:rsid w:val="0024745F"/>
    <w:rsid w:val="002474CB"/>
    <w:rsid w:val="002475C6"/>
    <w:rsid w:val="002475D7"/>
    <w:rsid w:val="002475F3"/>
    <w:rsid w:val="0024771A"/>
    <w:rsid w:val="00247845"/>
    <w:rsid w:val="00247914"/>
    <w:rsid w:val="00247953"/>
    <w:rsid w:val="00247A32"/>
    <w:rsid w:val="00247AEB"/>
    <w:rsid w:val="00247BBA"/>
    <w:rsid w:val="00247C9C"/>
    <w:rsid w:val="00247CDB"/>
    <w:rsid w:val="00247D80"/>
    <w:rsid w:val="00247EC0"/>
    <w:rsid w:val="00247ED1"/>
    <w:rsid w:val="0025003E"/>
    <w:rsid w:val="00250054"/>
    <w:rsid w:val="002500BB"/>
    <w:rsid w:val="002500D2"/>
    <w:rsid w:val="00250251"/>
    <w:rsid w:val="002502C5"/>
    <w:rsid w:val="00250476"/>
    <w:rsid w:val="0025053E"/>
    <w:rsid w:val="002506C2"/>
    <w:rsid w:val="00250841"/>
    <w:rsid w:val="00250987"/>
    <w:rsid w:val="00250AAE"/>
    <w:rsid w:val="00250B56"/>
    <w:rsid w:val="00250BD1"/>
    <w:rsid w:val="00250D70"/>
    <w:rsid w:val="00250DC0"/>
    <w:rsid w:val="00250EC8"/>
    <w:rsid w:val="00250EE2"/>
    <w:rsid w:val="0025104A"/>
    <w:rsid w:val="00251069"/>
    <w:rsid w:val="002511DE"/>
    <w:rsid w:val="002512F9"/>
    <w:rsid w:val="002517E7"/>
    <w:rsid w:val="0025183C"/>
    <w:rsid w:val="002518B2"/>
    <w:rsid w:val="002519C3"/>
    <w:rsid w:val="002519D4"/>
    <w:rsid w:val="00251A04"/>
    <w:rsid w:val="00251C84"/>
    <w:rsid w:val="00251CF8"/>
    <w:rsid w:val="00251D57"/>
    <w:rsid w:val="00251E09"/>
    <w:rsid w:val="00251F89"/>
    <w:rsid w:val="00251FCC"/>
    <w:rsid w:val="0025204F"/>
    <w:rsid w:val="0025215B"/>
    <w:rsid w:val="0025218A"/>
    <w:rsid w:val="00252287"/>
    <w:rsid w:val="0025243D"/>
    <w:rsid w:val="0025245A"/>
    <w:rsid w:val="00252495"/>
    <w:rsid w:val="002525DE"/>
    <w:rsid w:val="00252601"/>
    <w:rsid w:val="00252660"/>
    <w:rsid w:val="00252768"/>
    <w:rsid w:val="00252771"/>
    <w:rsid w:val="0025298C"/>
    <w:rsid w:val="00252A59"/>
    <w:rsid w:val="00252C2C"/>
    <w:rsid w:val="00252D29"/>
    <w:rsid w:val="00252D65"/>
    <w:rsid w:val="00252E56"/>
    <w:rsid w:val="00252EAB"/>
    <w:rsid w:val="0025301F"/>
    <w:rsid w:val="00253306"/>
    <w:rsid w:val="0025331E"/>
    <w:rsid w:val="002533A4"/>
    <w:rsid w:val="002535AE"/>
    <w:rsid w:val="00253683"/>
    <w:rsid w:val="002537F6"/>
    <w:rsid w:val="002537FE"/>
    <w:rsid w:val="00253966"/>
    <w:rsid w:val="00253B68"/>
    <w:rsid w:val="00253BA6"/>
    <w:rsid w:val="00253D92"/>
    <w:rsid w:val="00253E60"/>
    <w:rsid w:val="00253F16"/>
    <w:rsid w:val="0025442B"/>
    <w:rsid w:val="00254445"/>
    <w:rsid w:val="00254635"/>
    <w:rsid w:val="00254676"/>
    <w:rsid w:val="00254874"/>
    <w:rsid w:val="0025495E"/>
    <w:rsid w:val="00254965"/>
    <w:rsid w:val="00254B5C"/>
    <w:rsid w:val="00254E3A"/>
    <w:rsid w:val="00254FF1"/>
    <w:rsid w:val="002553D4"/>
    <w:rsid w:val="00255444"/>
    <w:rsid w:val="00255456"/>
    <w:rsid w:val="00255550"/>
    <w:rsid w:val="00255562"/>
    <w:rsid w:val="0025563F"/>
    <w:rsid w:val="002558C9"/>
    <w:rsid w:val="00255993"/>
    <w:rsid w:val="002559E8"/>
    <w:rsid w:val="00255A1F"/>
    <w:rsid w:val="00255A7F"/>
    <w:rsid w:val="00255AC0"/>
    <w:rsid w:val="00255C50"/>
    <w:rsid w:val="00255DE7"/>
    <w:rsid w:val="00255E0F"/>
    <w:rsid w:val="00255E32"/>
    <w:rsid w:val="00255EF7"/>
    <w:rsid w:val="00255F6A"/>
    <w:rsid w:val="00256099"/>
    <w:rsid w:val="002560B5"/>
    <w:rsid w:val="002560BB"/>
    <w:rsid w:val="00256160"/>
    <w:rsid w:val="002561CE"/>
    <w:rsid w:val="002561F1"/>
    <w:rsid w:val="00256200"/>
    <w:rsid w:val="0025621A"/>
    <w:rsid w:val="002564C9"/>
    <w:rsid w:val="002567E3"/>
    <w:rsid w:val="002567FF"/>
    <w:rsid w:val="00256A69"/>
    <w:rsid w:val="00256FCD"/>
    <w:rsid w:val="00257041"/>
    <w:rsid w:val="00257149"/>
    <w:rsid w:val="00257311"/>
    <w:rsid w:val="002574AF"/>
    <w:rsid w:val="00257594"/>
    <w:rsid w:val="002575DB"/>
    <w:rsid w:val="002575F0"/>
    <w:rsid w:val="0025799A"/>
    <w:rsid w:val="002579FC"/>
    <w:rsid w:val="00257A42"/>
    <w:rsid w:val="00257BF6"/>
    <w:rsid w:val="00257D37"/>
    <w:rsid w:val="00257D85"/>
    <w:rsid w:val="00257E77"/>
    <w:rsid w:val="00257EB4"/>
    <w:rsid w:val="00257FEB"/>
    <w:rsid w:val="00260117"/>
    <w:rsid w:val="00260127"/>
    <w:rsid w:val="00260579"/>
    <w:rsid w:val="0026064D"/>
    <w:rsid w:val="00260692"/>
    <w:rsid w:val="0026071F"/>
    <w:rsid w:val="0026082D"/>
    <w:rsid w:val="002609D8"/>
    <w:rsid w:val="00260A3C"/>
    <w:rsid w:val="00260BE1"/>
    <w:rsid w:val="00260C4D"/>
    <w:rsid w:val="00260D84"/>
    <w:rsid w:val="00260ED2"/>
    <w:rsid w:val="00260FDD"/>
    <w:rsid w:val="00261090"/>
    <w:rsid w:val="00261156"/>
    <w:rsid w:val="002613A0"/>
    <w:rsid w:val="002613EA"/>
    <w:rsid w:val="00261434"/>
    <w:rsid w:val="0026148A"/>
    <w:rsid w:val="00261549"/>
    <w:rsid w:val="00261689"/>
    <w:rsid w:val="00261721"/>
    <w:rsid w:val="00261742"/>
    <w:rsid w:val="00261844"/>
    <w:rsid w:val="00261958"/>
    <w:rsid w:val="002619CC"/>
    <w:rsid w:val="002619FB"/>
    <w:rsid w:val="00261A30"/>
    <w:rsid w:val="00261B32"/>
    <w:rsid w:val="00261B94"/>
    <w:rsid w:val="00261C79"/>
    <w:rsid w:val="00261C98"/>
    <w:rsid w:val="00261CF1"/>
    <w:rsid w:val="00261DDD"/>
    <w:rsid w:val="00261E6E"/>
    <w:rsid w:val="00261EBF"/>
    <w:rsid w:val="00261F57"/>
    <w:rsid w:val="002620F6"/>
    <w:rsid w:val="00262109"/>
    <w:rsid w:val="00262158"/>
    <w:rsid w:val="00262178"/>
    <w:rsid w:val="002623B0"/>
    <w:rsid w:val="002623B6"/>
    <w:rsid w:val="0026244E"/>
    <w:rsid w:val="0026265C"/>
    <w:rsid w:val="00262710"/>
    <w:rsid w:val="00262853"/>
    <w:rsid w:val="00262A31"/>
    <w:rsid w:val="00262A53"/>
    <w:rsid w:val="00262B4B"/>
    <w:rsid w:val="00262B84"/>
    <w:rsid w:val="00262CE4"/>
    <w:rsid w:val="00262DDD"/>
    <w:rsid w:val="00262F30"/>
    <w:rsid w:val="00262F88"/>
    <w:rsid w:val="0026303A"/>
    <w:rsid w:val="0026335D"/>
    <w:rsid w:val="002633D6"/>
    <w:rsid w:val="00263453"/>
    <w:rsid w:val="002634C9"/>
    <w:rsid w:val="002634D5"/>
    <w:rsid w:val="002635FB"/>
    <w:rsid w:val="002636A0"/>
    <w:rsid w:val="00263894"/>
    <w:rsid w:val="00263B5B"/>
    <w:rsid w:val="00263BBA"/>
    <w:rsid w:val="00263BCB"/>
    <w:rsid w:val="00263C71"/>
    <w:rsid w:val="0026460C"/>
    <w:rsid w:val="0026483C"/>
    <w:rsid w:val="002648C6"/>
    <w:rsid w:val="002648F9"/>
    <w:rsid w:val="002649EA"/>
    <w:rsid w:val="00264F22"/>
    <w:rsid w:val="00264FB7"/>
    <w:rsid w:val="0026521D"/>
    <w:rsid w:val="00265400"/>
    <w:rsid w:val="00265544"/>
    <w:rsid w:val="0026556D"/>
    <w:rsid w:val="00265648"/>
    <w:rsid w:val="0026569D"/>
    <w:rsid w:val="002656A3"/>
    <w:rsid w:val="002656B1"/>
    <w:rsid w:val="002656F0"/>
    <w:rsid w:val="002657FE"/>
    <w:rsid w:val="00265833"/>
    <w:rsid w:val="00265A2E"/>
    <w:rsid w:val="00265B1A"/>
    <w:rsid w:val="00265F46"/>
    <w:rsid w:val="0026612B"/>
    <w:rsid w:val="0026622D"/>
    <w:rsid w:val="0026631A"/>
    <w:rsid w:val="0026680F"/>
    <w:rsid w:val="002668A3"/>
    <w:rsid w:val="00266A13"/>
    <w:rsid w:val="00266A5B"/>
    <w:rsid w:val="00266A93"/>
    <w:rsid w:val="00266BDC"/>
    <w:rsid w:val="00266DBE"/>
    <w:rsid w:val="00266E34"/>
    <w:rsid w:val="00266EFC"/>
    <w:rsid w:val="00266FCB"/>
    <w:rsid w:val="00266FE0"/>
    <w:rsid w:val="00267060"/>
    <w:rsid w:val="0026720D"/>
    <w:rsid w:val="00267484"/>
    <w:rsid w:val="002674C2"/>
    <w:rsid w:val="002675B8"/>
    <w:rsid w:val="0026769A"/>
    <w:rsid w:val="002676DA"/>
    <w:rsid w:val="002676FB"/>
    <w:rsid w:val="002678D2"/>
    <w:rsid w:val="002678F3"/>
    <w:rsid w:val="002679E5"/>
    <w:rsid w:val="00267AC6"/>
    <w:rsid w:val="00267B7A"/>
    <w:rsid w:val="00267BCA"/>
    <w:rsid w:val="00267C44"/>
    <w:rsid w:val="00267C70"/>
    <w:rsid w:val="00267D09"/>
    <w:rsid w:val="0027015B"/>
    <w:rsid w:val="00270192"/>
    <w:rsid w:val="00270261"/>
    <w:rsid w:val="00270441"/>
    <w:rsid w:val="00270485"/>
    <w:rsid w:val="002704FE"/>
    <w:rsid w:val="00270521"/>
    <w:rsid w:val="0027059F"/>
    <w:rsid w:val="0027063A"/>
    <w:rsid w:val="00270755"/>
    <w:rsid w:val="0027091F"/>
    <w:rsid w:val="00270B11"/>
    <w:rsid w:val="00270C59"/>
    <w:rsid w:val="00270E0A"/>
    <w:rsid w:val="00270E62"/>
    <w:rsid w:val="00270ED3"/>
    <w:rsid w:val="00270F47"/>
    <w:rsid w:val="00271032"/>
    <w:rsid w:val="002712AD"/>
    <w:rsid w:val="002712BD"/>
    <w:rsid w:val="00271557"/>
    <w:rsid w:val="0027155F"/>
    <w:rsid w:val="0027172A"/>
    <w:rsid w:val="002717E3"/>
    <w:rsid w:val="00271A28"/>
    <w:rsid w:val="00271AFE"/>
    <w:rsid w:val="00271D9F"/>
    <w:rsid w:val="00271E54"/>
    <w:rsid w:val="00271E64"/>
    <w:rsid w:val="00271EA1"/>
    <w:rsid w:val="00271F30"/>
    <w:rsid w:val="00271FD4"/>
    <w:rsid w:val="002721B0"/>
    <w:rsid w:val="00272548"/>
    <w:rsid w:val="00272564"/>
    <w:rsid w:val="00272877"/>
    <w:rsid w:val="002728A6"/>
    <w:rsid w:val="00272904"/>
    <w:rsid w:val="0027293A"/>
    <w:rsid w:val="00272D5C"/>
    <w:rsid w:val="00272D67"/>
    <w:rsid w:val="00272E96"/>
    <w:rsid w:val="00272F07"/>
    <w:rsid w:val="00272F95"/>
    <w:rsid w:val="002730B5"/>
    <w:rsid w:val="002730FD"/>
    <w:rsid w:val="00273212"/>
    <w:rsid w:val="002732DD"/>
    <w:rsid w:val="00273552"/>
    <w:rsid w:val="0027361B"/>
    <w:rsid w:val="002738DD"/>
    <w:rsid w:val="00273978"/>
    <w:rsid w:val="00273A39"/>
    <w:rsid w:val="00273AE2"/>
    <w:rsid w:val="00273AED"/>
    <w:rsid w:val="00273D29"/>
    <w:rsid w:val="00273D36"/>
    <w:rsid w:val="00273E16"/>
    <w:rsid w:val="00273F55"/>
    <w:rsid w:val="00273F78"/>
    <w:rsid w:val="002740AB"/>
    <w:rsid w:val="002740AF"/>
    <w:rsid w:val="0027426C"/>
    <w:rsid w:val="002746D5"/>
    <w:rsid w:val="002746EF"/>
    <w:rsid w:val="0027481A"/>
    <w:rsid w:val="002749D0"/>
    <w:rsid w:val="00274A9A"/>
    <w:rsid w:val="00274C85"/>
    <w:rsid w:val="00274C9E"/>
    <w:rsid w:val="00274E80"/>
    <w:rsid w:val="00274EE5"/>
    <w:rsid w:val="00274FD0"/>
    <w:rsid w:val="00275051"/>
    <w:rsid w:val="0027517D"/>
    <w:rsid w:val="00275466"/>
    <w:rsid w:val="00275778"/>
    <w:rsid w:val="002757CA"/>
    <w:rsid w:val="002758DA"/>
    <w:rsid w:val="002758ED"/>
    <w:rsid w:val="00275A5A"/>
    <w:rsid w:val="00275CA4"/>
    <w:rsid w:val="00275D96"/>
    <w:rsid w:val="00275DD0"/>
    <w:rsid w:val="00275DF1"/>
    <w:rsid w:val="00275E13"/>
    <w:rsid w:val="00275F0B"/>
    <w:rsid w:val="00275F5E"/>
    <w:rsid w:val="00275FD2"/>
    <w:rsid w:val="002760ED"/>
    <w:rsid w:val="00276166"/>
    <w:rsid w:val="0027624D"/>
    <w:rsid w:val="002762C3"/>
    <w:rsid w:val="0027643A"/>
    <w:rsid w:val="0027650C"/>
    <w:rsid w:val="002765F7"/>
    <w:rsid w:val="002767A2"/>
    <w:rsid w:val="00276B63"/>
    <w:rsid w:val="00276BF5"/>
    <w:rsid w:val="00276E11"/>
    <w:rsid w:val="00276FCC"/>
    <w:rsid w:val="00277014"/>
    <w:rsid w:val="00277121"/>
    <w:rsid w:val="0027715A"/>
    <w:rsid w:val="00277257"/>
    <w:rsid w:val="002773B7"/>
    <w:rsid w:val="00277440"/>
    <w:rsid w:val="00277449"/>
    <w:rsid w:val="0027755A"/>
    <w:rsid w:val="00277682"/>
    <w:rsid w:val="0027769A"/>
    <w:rsid w:val="0027777E"/>
    <w:rsid w:val="0027795C"/>
    <w:rsid w:val="00277B35"/>
    <w:rsid w:val="00277B4A"/>
    <w:rsid w:val="00277C4B"/>
    <w:rsid w:val="00277C5B"/>
    <w:rsid w:val="00277CE3"/>
    <w:rsid w:val="00277D21"/>
    <w:rsid w:val="00277D9B"/>
    <w:rsid w:val="00277EF0"/>
    <w:rsid w:val="00277F73"/>
    <w:rsid w:val="00280139"/>
    <w:rsid w:val="0028028F"/>
    <w:rsid w:val="00280512"/>
    <w:rsid w:val="00280688"/>
    <w:rsid w:val="002807E8"/>
    <w:rsid w:val="00280960"/>
    <w:rsid w:val="00280EDD"/>
    <w:rsid w:val="00280FD0"/>
    <w:rsid w:val="00281045"/>
    <w:rsid w:val="002812A6"/>
    <w:rsid w:val="002813A9"/>
    <w:rsid w:val="002813F4"/>
    <w:rsid w:val="00281478"/>
    <w:rsid w:val="0028147B"/>
    <w:rsid w:val="002814CD"/>
    <w:rsid w:val="00281581"/>
    <w:rsid w:val="002816C5"/>
    <w:rsid w:val="002816CD"/>
    <w:rsid w:val="002818BA"/>
    <w:rsid w:val="002819C8"/>
    <w:rsid w:val="002819EF"/>
    <w:rsid w:val="00281A7A"/>
    <w:rsid w:val="00281AA7"/>
    <w:rsid w:val="00281B33"/>
    <w:rsid w:val="00281E2C"/>
    <w:rsid w:val="00281F2F"/>
    <w:rsid w:val="00281F41"/>
    <w:rsid w:val="00282091"/>
    <w:rsid w:val="00282210"/>
    <w:rsid w:val="002823BD"/>
    <w:rsid w:val="0028246D"/>
    <w:rsid w:val="002824B2"/>
    <w:rsid w:val="0028269B"/>
    <w:rsid w:val="00282789"/>
    <w:rsid w:val="00282840"/>
    <w:rsid w:val="0028286A"/>
    <w:rsid w:val="00282A12"/>
    <w:rsid w:val="00282A52"/>
    <w:rsid w:val="00282AD1"/>
    <w:rsid w:val="00282B14"/>
    <w:rsid w:val="00282BD2"/>
    <w:rsid w:val="00282CC5"/>
    <w:rsid w:val="00282D3A"/>
    <w:rsid w:val="00282D84"/>
    <w:rsid w:val="00282DC6"/>
    <w:rsid w:val="00282F20"/>
    <w:rsid w:val="00282FA5"/>
    <w:rsid w:val="00283000"/>
    <w:rsid w:val="00283027"/>
    <w:rsid w:val="00283117"/>
    <w:rsid w:val="002831C2"/>
    <w:rsid w:val="002831D3"/>
    <w:rsid w:val="0028320A"/>
    <w:rsid w:val="002832A7"/>
    <w:rsid w:val="00283317"/>
    <w:rsid w:val="0028349C"/>
    <w:rsid w:val="00283568"/>
    <w:rsid w:val="002836F0"/>
    <w:rsid w:val="0028377B"/>
    <w:rsid w:val="00283917"/>
    <w:rsid w:val="00283A15"/>
    <w:rsid w:val="00283AA0"/>
    <w:rsid w:val="00283DDE"/>
    <w:rsid w:val="00283E77"/>
    <w:rsid w:val="00283EA7"/>
    <w:rsid w:val="00283EE5"/>
    <w:rsid w:val="00283EF9"/>
    <w:rsid w:val="00283F95"/>
    <w:rsid w:val="00283FC5"/>
    <w:rsid w:val="002840B9"/>
    <w:rsid w:val="0028421D"/>
    <w:rsid w:val="00284253"/>
    <w:rsid w:val="00284293"/>
    <w:rsid w:val="00284758"/>
    <w:rsid w:val="00284AD0"/>
    <w:rsid w:val="00284ADD"/>
    <w:rsid w:val="00284B9F"/>
    <w:rsid w:val="00284EE7"/>
    <w:rsid w:val="00284FEF"/>
    <w:rsid w:val="0028512D"/>
    <w:rsid w:val="0028550C"/>
    <w:rsid w:val="00285524"/>
    <w:rsid w:val="00285536"/>
    <w:rsid w:val="002855B0"/>
    <w:rsid w:val="002855CD"/>
    <w:rsid w:val="0028560C"/>
    <w:rsid w:val="00285691"/>
    <w:rsid w:val="002856EA"/>
    <w:rsid w:val="0028585A"/>
    <w:rsid w:val="00285C4D"/>
    <w:rsid w:val="00285C59"/>
    <w:rsid w:val="00285DE3"/>
    <w:rsid w:val="00285E94"/>
    <w:rsid w:val="00285EC5"/>
    <w:rsid w:val="0028610C"/>
    <w:rsid w:val="002861F7"/>
    <w:rsid w:val="002862AB"/>
    <w:rsid w:val="0028632A"/>
    <w:rsid w:val="0028696D"/>
    <w:rsid w:val="00286A0B"/>
    <w:rsid w:val="00286C13"/>
    <w:rsid w:val="00286CEB"/>
    <w:rsid w:val="00286ED4"/>
    <w:rsid w:val="002870B7"/>
    <w:rsid w:val="00287181"/>
    <w:rsid w:val="0028724D"/>
    <w:rsid w:val="00287363"/>
    <w:rsid w:val="00287368"/>
    <w:rsid w:val="0028737C"/>
    <w:rsid w:val="002873C8"/>
    <w:rsid w:val="00287583"/>
    <w:rsid w:val="002876B8"/>
    <w:rsid w:val="002877CB"/>
    <w:rsid w:val="00287868"/>
    <w:rsid w:val="00287D07"/>
    <w:rsid w:val="00287D3E"/>
    <w:rsid w:val="00287E13"/>
    <w:rsid w:val="00290352"/>
    <w:rsid w:val="002903A0"/>
    <w:rsid w:val="00290488"/>
    <w:rsid w:val="0029070F"/>
    <w:rsid w:val="00290AA2"/>
    <w:rsid w:val="00290AD4"/>
    <w:rsid w:val="00290B4D"/>
    <w:rsid w:val="00290BE8"/>
    <w:rsid w:val="00290CCA"/>
    <w:rsid w:val="00290DEF"/>
    <w:rsid w:val="00290E14"/>
    <w:rsid w:val="00290E4D"/>
    <w:rsid w:val="00290E5D"/>
    <w:rsid w:val="00290E8D"/>
    <w:rsid w:val="0029120A"/>
    <w:rsid w:val="00291280"/>
    <w:rsid w:val="0029130F"/>
    <w:rsid w:val="002913DC"/>
    <w:rsid w:val="00291412"/>
    <w:rsid w:val="00291550"/>
    <w:rsid w:val="002915E6"/>
    <w:rsid w:val="0029166C"/>
    <w:rsid w:val="0029176A"/>
    <w:rsid w:val="002918A2"/>
    <w:rsid w:val="00291B2F"/>
    <w:rsid w:val="00291BD1"/>
    <w:rsid w:val="00291BE5"/>
    <w:rsid w:val="00291BED"/>
    <w:rsid w:val="00291C38"/>
    <w:rsid w:val="00292030"/>
    <w:rsid w:val="00292084"/>
    <w:rsid w:val="002920BE"/>
    <w:rsid w:val="00292133"/>
    <w:rsid w:val="00292171"/>
    <w:rsid w:val="00292224"/>
    <w:rsid w:val="00292234"/>
    <w:rsid w:val="00292277"/>
    <w:rsid w:val="0029236F"/>
    <w:rsid w:val="002923EA"/>
    <w:rsid w:val="00292546"/>
    <w:rsid w:val="00292567"/>
    <w:rsid w:val="0029258B"/>
    <w:rsid w:val="00292634"/>
    <w:rsid w:val="002926FF"/>
    <w:rsid w:val="00292714"/>
    <w:rsid w:val="002927BF"/>
    <w:rsid w:val="0029284F"/>
    <w:rsid w:val="0029291E"/>
    <w:rsid w:val="002929FD"/>
    <w:rsid w:val="0029302C"/>
    <w:rsid w:val="00293518"/>
    <w:rsid w:val="002935E5"/>
    <w:rsid w:val="002935F4"/>
    <w:rsid w:val="00293695"/>
    <w:rsid w:val="002936EE"/>
    <w:rsid w:val="0029374A"/>
    <w:rsid w:val="002937E0"/>
    <w:rsid w:val="00293874"/>
    <w:rsid w:val="002938DB"/>
    <w:rsid w:val="00293997"/>
    <w:rsid w:val="00293C27"/>
    <w:rsid w:val="00293EA3"/>
    <w:rsid w:val="00293ECE"/>
    <w:rsid w:val="00293FF2"/>
    <w:rsid w:val="0029410F"/>
    <w:rsid w:val="0029412E"/>
    <w:rsid w:val="0029422D"/>
    <w:rsid w:val="00294265"/>
    <w:rsid w:val="00294272"/>
    <w:rsid w:val="002943FB"/>
    <w:rsid w:val="00294A65"/>
    <w:rsid w:val="00294A8C"/>
    <w:rsid w:val="00294A96"/>
    <w:rsid w:val="00294B3D"/>
    <w:rsid w:val="00294BDF"/>
    <w:rsid w:val="00294CA2"/>
    <w:rsid w:val="00294D00"/>
    <w:rsid w:val="00294D17"/>
    <w:rsid w:val="00294DA3"/>
    <w:rsid w:val="0029510A"/>
    <w:rsid w:val="002951BB"/>
    <w:rsid w:val="00295223"/>
    <w:rsid w:val="00295230"/>
    <w:rsid w:val="002953F7"/>
    <w:rsid w:val="00295411"/>
    <w:rsid w:val="00295519"/>
    <w:rsid w:val="00295668"/>
    <w:rsid w:val="002956FB"/>
    <w:rsid w:val="002957D4"/>
    <w:rsid w:val="00295867"/>
    <w:rsid w:val="00295A2A"/>
    <w:rsid w:val="00295ABB"/>
    <w:rsid w:val="00295C19"/>
    <w:rsid w:val="00295C88"/>
    <w:rsid w:val="00295CB1"/>
    <w:rsid w:val="00295D2F"/>
    <w:rsid w:val="00295E44"/>
    <w:rsid w:val="00295F6E"/>
    <w:rsid w:val="00295F83"/>
    <w:rsid w:val="00296000"/>
    <w:rsid w:val="00296017"/>
    <w:rsid w:val="0029609A"/>
    <w:rsid w:val="002961BA"/>
    <w:rsid w:val="00296564"/>
    <w:rsid w:val="002965F1"/>
    <w:rsid w:val="00296682"/>
    <w:rsid w:val="002966E5"/>
    <w:rsid w:val="002967B0"/>
    <w:rsid w:val="0029683E"/>
    <w:rsid w:val="0029688C"/>
    <w:rsid w:val="0029689E"/>
    <w:rsid w:val="00296958"/>
    <w:rsid w:val="002969F7"/>
    <w:rsid w:val="00296A6A"/>
    <w:rsid w:val="00296B47"/>
    <w:rsid w:val="00296CBC"/>
    <w:rsid w:val="00296DF6"/>
    <w:rsid w:val="00296F03"/>
    <w:rsid w:val="00296F26"/>
    <w:rsid w:val="00297093"/>
    <w:rsid w:val="002970E8"/>
    <w:rsid w:val="002971B4"/>
    <w:rsid w:val="00297233"/>
    <w:rsid w:val="0029723E"/>
    <w:rsid w:val="002972A9"/>
    <w:rsid w:val="00297328"/>
    <w:rsid w:val="002974D4"/>
    <w:rsid w:val="002974EB"/>
    <w:rsid w:val="00297591"/>
    <w:rsid w:val="002975CC"/>
    <w:rsid w:val="00297677"/>
    <w:rsid w:val="002976E4"/>
    <w:rsid w:val="0029778C"/>
    <w:rsid w:val="00297907"/>
    <w:rsid w:val="00297917"/>
    <w:rsid w:val="002979F0"/>
    <w:rsid w:val="00297D2A"/>
    <w:rsid w:val="00297D2B"/>
    <w:rsid w:val="00297DB9"/>
    <w:rsid w:val="00297FB6"/>
    <w:rsid w:val="002A000F"/>
    <w:rsid w:val="002A00AC"/>
    <w:rsid w:val="002A00BB"/>
    <w:rsid w:val="002A0247"/>
    <w:rsid w:val="002A0524"/>
    <w:rsid w:val="002A0545"/>
    <w:rsid w:val="002A0653"/>
    <w:rsid w:val="002A0A2B"/>
    <w:rsid w:val="002A0AA7"/>
    <w:rsid w:val="002A0B99"/>
    <w:rsid w:val="002A0DA0"/>
    <w:rsid w:val="002A0E29"/>
    <w:rsid w:val="002A0EBB"/>
    <w:rsid w:val="002A0EF8"/>
    <w:rsid w:val="002A10C8"/>
    <w:rsid w:val="002A113E"/>
    <w:rsid w:val="002A11EF"/>
    <w:rsid w:val="002A136A"/>
    <w:rsid w:val="002A13E6"/>
    <w:rsid w:val="002A144F"/>
    <w:rsid w:val="002A150D"/>
    <w:rsid w:val="002A164C"/>
    <w:rsid w:val="002A168A"/>
    <w:rsid w:val="002A187C"/>
    <w:rsid w:val="002A1A9D"/>
    <w:rsid w:val="002A1BFE"/>
    <w:rsid w:val="002A1C8C"/>
    <w:rsid w:val="002A1D08"/>
    <w:rsid w:val="002A1DEE"/>
    <w:rsid w:val="002A1E43"/>
    <w:rsid w:val="002A1EEC"/>
    <w:rsid w:val="002A1FA0"/>
    <w:rsid w:val="002A20A9"/>
    <w:rsid w:val="002A21E3"/>
    <w:rsid w:val="002A22C0"/>
    <w:rsid w:val="002A2314"/>
    <w:rsid w:val="002A23C8"/>
    <w:rsid w:val="002A23F9"/>
    <w:rsid w:val="002A2619"/>
    <w:rsid w:val="002A2794"/>
    <w:rsid w:val="002A2A9A"/>
    <w:rsid w:val="002A2AD9"/>
    <w:rsid w:val="002A2B85"/>
    <w:rsid w:val="002A2C0E"/>
    <w:rsid w:val="002A2C1E"/>
    <w:rsid w:val="002A2C4A"/>
    <w:rsid w:val="002A2E0C"/>
    <w:rsid w:val="002A2F4E"/>
    <w:rsid w:val="002A3106"/>
    <w:rsid w:val="002A32FF"/>
    <w:rsid w:val="002A33DC"/>
    <w:rsid w:val="002A3407"/>
    <w:rsid w:val="002A368C"/>
    <w:rsid w:val="002A37C6"/>
    <w:rsid w:val="002A3C67"/>
    <w:rsid w:val="002A3DA8"/>
    <w:rsid w:val="002A3E45"/>
    <w:rsid w:val="002A3E7A"/>
    <w:rsid w:val="002A3EFC"/>
    <w:rsid w:val="002A3F14"/>
    <w:rsid w:val="002A3F48"/>
    <w:rsid w:val="002A3F7F"/>
    <w:rsid w:val="002A4077"/>
    <w:rsid w:val="002A4079"/>
    <w:rsid w:val="002A40D2"/>
    <w:rsid w:val="002A42B8"/>
    <w:rsid w:val="002A4345"/>
    <w:rsid w:val="002A4376"/>
    <w:rsid w:val="002A43F7"/>
    <w:rsid w:val="002A44EA"/>
    <w:rsid w:val="002A456B"/>
    <w:rsid w:val="002A45EA"/>
    <w:rsid w:val="002A4612"/>
    <w:rsid w:val="002A4819"/>
    <w:rsid w:val="002A4A94"/>
    <w:rsid w:val="002A4B4F"/>
    <w:rsid w:val="002A4C5F"/>
    <w:rsid w:val="002A4E60"/>
    <w:rsid w:val="002A4EBB"/>
    <w:rsid w:val="002A501D"/>
    <w:rsid w:val="002A5103"/>
    <w:rsid w:val="002A5121"/>
    <w:rsid w:val="002A520E"/>
    <w:rsid w:val="002A52BF"/>
    <w:rsid w:val="002A534F"/>
    <w:rsid w:val="002A53AE"/>
    <w:rsid w:val="002A545A"/>
    <w:rsid w:val="002A54EE"/>
    <w:rsid w:val="002A5534"/>
    <w:rsid w:val="002A5665"/>
    <w:rsid w:val="002A56D7"/>
    <w:rsid w:val="002A5828"/>
    <w:rsid w:val="002A593F"/>
    <w:rsid w:val="002A5B31"/>
    <w:rsid w:val="002A5B78"/>
    <w:rsid w:val="002A5BF9"/>
    <w:rsid w:val="002A5D69"/>
    <w:rsid w:val="002A5DAB"/>
    <w:rsid w:val="002A5E61"/>
    <w:rsid w:val="002A5FB8"/>
    <w:rsid w:val="002A6034"/>
    <w:rsid w:val="002A605E"/>
    <w:rsid w:val="002A609E"/>
    <w:rsid w:val="002A6108"/>
    <w:rsid w:val="002A6356"/>
    <w:rsid w:val="002A6397"/>
    <w:rsid w:val="002A63F5"/>
    <w:rsid w:val="002A649C"/>
    <w:rsid w:val="002A65F5"/>
    <w:rsid w:val="002A68BB"/>
    <w:rsid w:val="002A68DC"/>
    <w:rsid w:val="002A6927"/>
    <w:rsid w:val="002A6972"/>
    <w:rsid w:val="002A69CF"/>
    <w:rsid w:val="002A6A1D"/>
    <w:rsid w:val="002A6A8A"/>
    <w:rsid w:val="002A6B57"/>
    <w:rsid w:val="002A6CC2"/>
    <w:rsid w:val="002A6D5F"/>
    <w:rsid w:val="002A6F4E"/>
    <w:rsid w:val="002A7030"/>
    <w:rsid w:val="002A7100"/>
    <w:rsid w:val="002A71DD"/>
    <w:rsid w:val="002A7863"/>
    <w:rsid w:val="002A7941"/>
    <w:rsid w:val="002A7A7B"/>
    <w:rsid w:val="002A7AD5"/>
    <w:rsid w:val="002A7C34"/>
    <w:rsid w:val="002A7DB7"/>
    <w:rsid w:val="002A7E06"/>
    <w:rsid w:val="002B0285"/>
    <w:rsid w:val="002B0339"/>
    <w:rsid w:val="002B0606"/>
    <w:rsid w:val="002B0626"/>
    <w:rsid w:val="002B085B"/>
    <w:rsid w:val="002B09C4"/>
    <w:rsid w:val="002B0AF7"/>
    <w:rsid w:val="002B0BE3"/>
    <w:rsid w:val="002B0C8A"/>
    <w:rsid w:val="002B0E32"/>
    <w:rsid w:val="002B0E36"/>
    <w:rsid w:val="002B0FCF"/>
    <w:rsid w:val="002B10D9"/>
    <w:rsid w:val="002B11B5"/>
    <w:rsid w:val="002B123C"/>
    <w:rsid w:val="002B125A"/>
    <w:rsid w:val="002B1319"/>
    <w:rsid w:val="002B139F"/>
    <w:rsid w:val="002B1556"/>
    <w:rsid w:val="002B1616"/>
    <w:rsid w:val="002B1834"/>
    <w:rsid w:val="002B18AB"/>
    <w:rsid w:val="002B18CF"/>
    <w:rsid w:val="002B18D3"/>
    <w:rsid w:val="002B19BA"/>
    <w:rsid w:val="002B1AFD"/>
    <w:rsid w:val="002B1B93"/>
    <w:rsid w:val="002B1BDA"/>
    <w:rsid w:val="002B1BF2"/>
    <w:rsid w:val="002B1C4A"/>
    <w:rsid w:val="002B1D00"/>
    <w:rsid w:val="002B1DDE"/>
    <w:rsid w:val="002B2030"/>
    <w:rsid w:val="002B21D0"/>
    <w:rsid w:val="002B23A6"/>
    <w:rsid w:val="002B252E"/>
    <w:rsid w:val="002B2538"/>
    <w:rsid w:val="002B25EE"/>
    <w:rsid w:val="002B275E"/>
    <w:rsid w:val="002B27B3"/>
    <w:rsid w:val="002B285D"/>
    <w:rsid w:val="002B28BE"/>
    <w:rsid w:val="002B28D6"/>
    <w:rsid w:val="002B2930"/>
    <w:rsid w:val="002B2991"/>
    <w:rsid w:val="002B2B97"/>
    <w:rsid w:val="002B2C6C"/>
    <w:rsid w:val="002B2D40"/>
    <w:rsid w:val="002B2DD5"/>
    <w:rsid w:val="002B3140"/>
    <w:rsid w:val="002B31F5"/>
    <w:rsid w:val="002B3259"/>
    <w:rsid w:val="002B32FB"/>
    <w:rsid w:val="002B3353"/>
    <w:rsid w:val="002B33EE"/>
    <w:rsid w:val="002B3520"/>
    <w:rsid w:val="002B3635"/>
    <w:rsid w:val="002B3679"/>
    <w:rsid w:val="002B3743"/>
    <w:rsid w:val="002B37F4"/>
    <w:rsid w:val="002B3824"/>
    <w:rsid w:val="002B38CE"/>
    <w:rsid w:val="002B39D4"/>
    <w:rsid w:val="002B39EE"/>
    <w:rsid w:val="002B3B9F"/>
    <w:rsid w:val="002B3DA2"/>
    <w:rsid w:val="002B3E31"/>
    <w:rsid w:val="002B4289"/>
    <w:rsid w:val="002B42CF"/>
    <w:rsid w:val="002B43B0"/>
    <w:rsid w:val="002B4540"/>
    <w:rsid w:val="002B4663"/>
    <w:rsid w:val="002B489E"/>
    <w:rsid w:val="002B493D"/>
    <w:rsid w:val="002B4945"/>
    <w:rsid w:val="002B4B01"/>
    <w:rsid w:val="002B4C88"/>
    <w:rsid w:val="002B4F5B"/>
    <w:rsid w:val="002B5007"/>
    <w:rsid w:val="002B52EA"/>
    <w:rsid w:val="002B5432"/>
    <w:rsid w:val="002B549C"/>
    <w:rsid w:val="002B54AC"/>
    <w:rsid w:val="002B555D"/>
    <w:rsid w:val="002B5562"/>
    <w:rsid w:val="002B5573"/>
    <w:rsid w:val="002B5623"/>
    <w:rsid w:val="002B5656"/>
    <w:rsid w:val="002B5829"/>
    <w:rsid w:val="002B5A11"/>
    <w:rsid w:val="002B5CE8"/>
    <w:rsid w:val="002B5E70"/>
    <w:rsid w:val="002B5EBF"/>
    <w:rsid w:val="002B5F03"/>
    <w:rsid w:val="002B620C"/>
    <w:rsid w:val="002B628C"/>
    <w:rsid w:val="002B63F7"/>
    <w:rsid w:val="002B641B"/>
    <w:rsid w:val="002B64D1"/>
    <w:rsid w:val="002B64F5"/>
    <w:rsid w:val="002B661C"/>
    <w:rsid w:val="002B66E8"/>
    <w:rsid w:val="002B6750"/>
    <w:rsid w:val="002B68C2"/>
    <w:rsid w:val="002B6920"/>
    <w:rsid w:val="002B693B"/>
    <w:rsid w:val="002B6944"/>
    <w:rsid w:val="002B6AA9"/>
    <w:rsid w:val="002B6D5A"/>
    <w:rsid w:val="002B6D78"/>
    <w:rsid w:val="002B6E0F"/>
    <w:rsid w:val="002B6ED8"/>
    <w:rsid w:val="002B6F9C"/>
    <w:rsid w:val="002B701B"/>
    <w:rsid w:val="002B708F"/>
    <w:rsid w:val="002B71CE"/>
    <w:rsid w:val="002B71E9"/>
    <w:rsid w:val="002B7625"/>
    <w:rsid w:val="002B7720"/>
    <w:rsid w:val="002B7774"/>
    <w:rsid w:val="002B7797"/>
    <w:rsid w:val="002B7A3A"/>
    <w:rsid w:val="002B7B8F"/>
    <w:rsid w:val="002B7EA0"/>
    <w:rsid w:val="002B7F4F"/>
    <w:rsid w:val="002B7FDA"/>
    <w:rsid w:val="002C0121"/>
    <w:rsid w:val="002C01F4"/>
    <w:rsid w:val="002C0226"/>
    <w:rsid w:val="002C0411"/>
    <w:rsid w:val="002C0466"/>
    <w:rsid w:val="002C05E5"/>
    <w:rsid w:val="002C08E4"/>
    <w:rsid w:val="002C0949"/>
    <w:rsid w:val="002C0B47"/>
    <w:rsid w:val="002C0CD4"/>
    <w:rsid w:val="002C0D19"/>
    <w:rsid w:val="002C0DDF"/>
    <w:rsid w:val="002C0E48"/>
    <w:rsid w:val="002C0E95"/>
    <w:rsid w:val="002C0ED5"/>
    <w:rsid w:val="002C0F42"/>
    <w:rsid w:val="002C0F77"/>
    <w:rsid w:val="002C1057"/>
    <w:rsid w:val="002C1067"/>
    <w:rsid w:val="002C11A4"/>
    <w:rsid w:val="002C11E2"/>
    <w:rsid w:val="002C1367"/>
    <w:rsid w:val="002C1434"/>
    <w:rsid w:val="002C146E"/>
    <w:rsid w:val="002C1573"/>
    <w:rsid w:val="002C17CF"/>
    <w:rsid w:val="002C1B46"/>
    <w:rsid w:val="002C1D60"/>
    <w:rsid w:val="002C1D88"/>
    <w:rsid w:val="002C1E83"/>
    <w:rsid w:val="002C1F7B"/>
    <w:rsid w:val="002C213A"/>
    <w:rsid w:val="002C22A8"/>
    <w:rsid w:val="002C22F4"/>
    <w:rsid w:val="002C242D"/>
    <w:rsid w:val="002C252D"/>
    <w:rsid w:val="002C27F7"/>
    <w:rsid w:val="002C2B43"/>
    <w:rsid w:val="002C2BF9"/>
    <w:rsid w:val="002C2CEB"/>
    <w:rsid w:val="002C2D2B"/>
    <w:rsid w:val="002C2DDE"/>
    <w:rsid w:val="002C2E6F"/>
    <w:rsid w:val="002C3199"/>
    <w:rsid w:val="002C31D6"/>
    <w:rsid w:val="002C31D7"/>
    <w:rsid w:val="002C322F"/>
    <w:rsid w:val="002C384A"/>
    <w:rsid w:val="002C3986"/>
    <w:rsid w:val="002C3B45"/>
    <w:rsid w:val="002C3C1E"/>
    <w:rsid w:val="002C3D98"/>
    <w:rsid w:val="002C3E3F"/>
    <w:rsid w:val="002C3FDA"/>
    <w:rsid w:val="002C427D"/>
    <w:rsid w:val="002C428F"/>
    <w:rsid w:val="002C4444"/>
    <w:rsid w:val="002C4597"/>
    <w:rsid w:val="002C4629"/>
    <w:rsid w:val="002C473C"/>
    <w:rsid w:val="002C478D"/>
    <w:rsid w:val="002C4918"/>
    <w:rsid w:val="002C4925"/>
    <w:rsid w:val="002C49EF"/>
    <w:rsid w:val="002C4A5D"/>
    <w:rsid w:val="002C4FC8"/>
    <w:rsid w:val="002C5248"/>
    <w:rsid w:val="002C53ED"/>
    <w:rsid w:val="002C54D2"/>
    <w:rsid w:val="002C5563"/>
    <w:rsid w:val="002C5575"/>
    <w:rsid w:val="002C55A6"/>
    <w:rsid w:val="002C560E"/>
    <w:rsid w:val="002C5626"/>
    <w:rsid w:val="002C5636"/>
    <w:rsid w:val="002C5808"/>
    <w:rsid w:val="002C5AF9"/>
    <w:rsid w:val="002C5D19"/>
    <w:rsid w:val="002C5D2D"/>
    <w:rsid w:val="002C5ED7"/>
    <w:rsid w:val="002C5F6B"/>
    <w:rsid w:val="002C5FE9"/>
    <w:rsid w:val="002C6138"/>
    <w:rsid w:val="002C61A9"/>
    <w:rsid w:val="002C6207"/>
    <w:rsid w:val="002C6230"/>
    <w:rsid w:val="002C63D1"/>
    <w:rsid w:val="002C6429"/>
    <w:rsid w:val="002C6435"/>
    <w:rsid w:val="002C6465"/>
    <w:rsid w:val="002C653B"/>
    <w:rsid w:val="002C6885"/>
    <w:rsid w:val="002C6CA8"/>
    <w:rsid w:val="002C6D3E"/>
    <w:rsid w:val="002C6FFB"/>
    <w:rsid w:val="002C71A4"/>
    <w:rsid w:val="002C71E3"/>
    <w:rsid w:val="002C726F"/>
    <w:rsid w:val="002C736D"/>
    <w:rsid w:val="002C737F"/>
    <w:rsid w:val="002C73B7"/>
    <w:rsid w:val="002C743A"/>
    <w:rsid w:val="002C74C1"/>
    <w:rsid w:val="002C74F4"/>
    <w:rsid w:val="002C7542"/>
    <w:rsid w:val="002C76CD"/>
    <w:rsid w:val="002C7922"/>
    <w:rsid w:val="002C7A58"/>
    <w:rsid w:val="002C7AC4"/>
    <w:rsid w:val="002C7B1B"/>
    <w:rsid w:val="002C7B86"/>
    <w:rsid w:val="002C7C1A"/>
    <w:rsid w:val="002C7EF2"/>
    <w:rsid w:val="002D01EC"/>
    <w:rsid w:val="002D0318"/>
    <w:rsid w:val="002D0432"/>
    <w:rsid w:val="002D04D1"/>
    <w:rsid w:val="002D06C9"/>
    <w:rsid w:val="002D07B0"/>
    <w:rsid w:val="002D0CE9"/>
    <w:rsid w:val="002D0DD5"/>
    <w:rsid w:val="002D0E56"/>
    <w:rsid w:val="002D0F68"/>
    <w:rsid w:val="002D0F87"/>
    <w:rsid w:val="002D10B2"/>
    <w:rsid w:val="002D12EE"/>
    <w:rsid w:val="002D1385"/>
    <w:rsid w:val="002D1393"/>
    <w:rsid w:val="002D1643"/>
    <w:rsid w:val="002D1794"/>
    <w:rsid w:val="002D184E"/>
    <w:rsid w:val="002D1A8C"/>
    <w:rsid w:val="002D1AD7"/>
    <w:rsid w:val="002D1AF9"/>
    <w:rsid w:val="002D1C33"/>
    <w:rsid w:val="002D1CB0"/>
    <w:rsid w:val="002D1E89"/>
    <w:rsid w:val="002D1ECC"/>
    <w:rsid w:val="002D1F49"/>
    <w:rsid w:val="002D202A"/>
    <w:rsid w:val="002D2034"/>
    <w:rsid w:val="002D21D6"/>
    <w:rsid w:val="002D238D"/>
    <w:rsid w:val="002D23B5"/>
    <w:rsid w:val="002D23E1"/>
    <w:rsid w:val="002D259D"/>
    <w:rsid w:val="002D25A9"/>
    <w:rsid w:val="002D265A"/>
    <w:rsid w:val="002D27F6"/>
    <w:rsid w:val="002D290A"/>
    <w:rsid w:val="002D29F0"/>
    <w:rsid w:val="002D2A03"/>
    <w:rsid w:val="002D2A17"/>
    <w:rsid w:val="002D2C5A"/>
    <w:rsid w:val="002D2C70"/>
    <w:rsid w:val="002D2CF1"/>
    <w:rsid w:val="002D2CFF"/>
    <w:rsid w:val="002D2D09"/>
    <w:rsid w:val="002D2D14"/>
    <w:rsid w:val="002D2DAC"/>
    <w:rsid w:val="002D2E5F"/>
    <w:rsid w:val="002D2EE1"/>
    <w:rsid w:val="002D2F89"/>
    <w:rsid w:val="002D2FAA"/>
    <w:rsid w:val="002D323E"/>
    <w:rsid w:val="002D3319"/>
    <w:rsid w:val="002D3440"/>
    <w:rsid w:val="002D36DE"/>
    <w:rsid w:val="002D371F"/>
    <w:rsid w:val="002D380B"/>
    <w:rsid w:val="002D3844"/>
    <w:rsid w:val="002D3A0A"/>
    <w:rsid w:val="002D3A75"/>
    <w:rsid w:val="002D3AB7"/>
    <w:rsid w:val="002D3C0C"/>
    <w:rsid w:val="002D3C65"/>
    <w:rsid w:val="002D3D10"/>
    <w:rsid w:val="002D3F84"/>
    <w:rsid w:val="002D3FF9"/>
    <w:rsid w:val="002D418E"/>
    <w:rsid w:val="002D41A0"/>
    <w:rsid w:val="002D41E4"/>
    <w:rsid w:val="002D430F"/>
    <w:rsid w:val="002D4549"/>
    <w:rsid w:val="002D4768"/>
    <w:rsid w:val="002D4820"/>
    <w:rsid w:val="002D49A2"/>
    <w:rsid w:val="002D4B3F"/>
    <w:rsid w:val="002D4CD0"/>
    <w:rsid w:val="002D4D45"/>
    <w:rsid w:val="002D4D9C"/>
    <w:rsid w:val="002D4F36"/>
    <w:rsid w:val="002D50B0"/>
    <w:rsid w:val="002D50FE"/>
    <w:rsid w:val="002D52F7"/>
    <w:rsid w:val="002D5407"/>
    <w:rsid w:val="002D55F2"/>
    <w:rsid w:val="002D5674"/>
    <w:rsid w:val="002D56BF"/>
    <w:rsid w:val="002D575F"/>
    <w:rsid w:val="002D57CE"/>
    <w:rsid w:val="002D5835"/>
    <w:rsid w:val="002D5845"/>
    <w:rsid w:val="002D59D5"/>
    <w:rsid w:val="002D5C22"/>
    <w:rsid w:val="002D5C57"/>
    <w:rsid w:val="002D5D7C"/>
    <w:rsid w:val="002D5ECD"/>
    <w:rsid w:val="002D6294"/>
    <w:rsid w:val="002D62FF"/>
    <w:rsid w:val="002D64D0"/>
    <w:rsid w:val="002D6581"/>
    <w:rsid w:val="002D6719"/>
    <w:rsid w:val="002D687C"/>
    <w:rsid w:val="002D6A54"/>
    <w:rsid w:val="002D6B25"/>
    <w:rsid w:val="002D6C3A"/>
    <w:rsid w:val="002D6CFD"/>
    <w:rsid w:val="002D6D83"/>
    <w:rsid w:val="002D7110"/>
    <w:rsid w:val="002D7165"/>
    <w:rsid w:val="002D71D7"/>
    <w:rsid w:val="002D725C"/>
    <w:rsid w:val="002D7412"/>
    <w:rsid w:val="002D7450"/>
    <w:rsid w:val="002D7601"/>
    <w:rsid w:val="002D761D"/>
    <w:rsid w:val="002D769F"/>
    <w:rsid w:val="002D7744"/>
    <w:rsid w:val="002D77DC"/>
    <w:rsid w:val="002D77FE"/>
    <w:rsid w:val="002D790E"/>
    <w:rsid w:val="002D7928"/>
    <w:rsid w:val="002D7949"/>
    <w:rsid w:val="002D7A48"/>
    <w:rsid w:val="002D7BB4"/>
    <w:rsid w:val="002D7BEE"/>
    <w:rsid w:val="002D7CC8"/>
    <w:rsid w:val="002D7DD4"/>
    <w:rsid w:val="002D7EC9"/>
    <w:rsid w:val="002E02C2"/>
    <w:rsid w:val="002E0469"/>
    <w:rsid w:val="002E0555"/>
    <w:rsid w:val="002E05D9"/>
    <w:rsid w:val="002E0936"/>
    <w:rsid w:val="002E0B3C"/>
    <w:rsid w:val="002E0D57"/>
    <w:rsid w:val="002E0E0F"/>
    <w:rsid w:val="002E0F26"/>
    <w:rsid w:val="002E10B1"/>
    <w:rsid w:val="002E1100"/>
    <w:rsid w:val="002E117E"/>
    <w:rsid w:val="002E135F"/>
    <w:rsid w:val="002E13F1"/>
    <w:rsid w:val="002E14AF"/>
    <w:rsid w:val="002E15B3"/>
    <w:rsid w:val="002E18BB"/>
    <w:rsid w:val="002E1971"/>
    <w:rsid w:val="002E19BE"/>
    <w:rsid w:val="002E1A19"/>
    <w:rsid w:val="002E1A83"/>
    <w:rsid w:val="002E1AAC"/>
    <w:rsid w:val="002E1B4E"/>
    <w:rsid w:val="002E1C37"/>
    <w:rsid w:val="002E1C77"/>
    <w:rsid w:val="002E1C9D"/>
    <w:rsid w:val="002E1CFD"/>
    <w:rsid w:val="002E1ED8"/>
    <w:rsid w:val="002E1F7B"/>
    <w:rsid w:val="002E1FD4"/>
    <w:rsid w:val="002E2001"/>
    <w:rsid w:val="002E24BB"/>
    <w:rsid w:val="002E257B"/>
    <w:rsid w:val="002E298E"/>
    <w:rsid w:val="002E2A8F"/>
    <w:rsid w:val="002E2D12"/>
    <w:rsid w:val="002E2DBC"/>
    <w:rsid w:val="002E300F"/>
    <w:rsid w:val="002E339D"/>
    <w:rsid w:val="002E34AB"/>
    <w:rsid w:val="002E358B"/>
    <w:rsid w:val="002E3671"/>
    <w:rsid w:val="002E3856"/>
    <w:rsid w:val="002E3AED"/>
    <w:rsid w:val="002E3DB1"/>
    <w:rsid w:val="002E3E8E"/>
    <w:rsid w:val="002E3F36"/>
    <w:rsid w:val="002E4006"/>
    <w:rsid w:val="002E4045"/>
    <w:rsid w:val="002E4113"/>
    <w:rsid w:val="002E436A"/>
    <w:rsid w:val="002E44B0"/>
    <w:rsid w:val="002E4797"/>
    <w:rsid w:val="002E47B1"/>
    <w:rsid w:val="002E488B"/>
    <w:rsid w:val="002E498E"/>
    <w:rsid w:val="002E499F"/>
    <w:rsid w:val="002E4A51"/>
    <w:rsid w:val="002E4B77"/>
    <w:rsid w:val="002E4BA2"/>
    <w:rsid w:val="002E4C7A"/>
    <w:rsid w:val="002E4C94"/>
    <w:rsid w:val="002E4D89"/>
    <w:rsid w:val="002E4F63"/>
    <w:rsid w:val="002E4FC1"/>
    <w:rsid w:val="002E4FD8"/>
    <w:rsid w:val="002E5063"/>
    <w:rsid w:val="002E506E"/>
    <w:rsid w:val="002E5232"/>
    <w:rsid w:val="002E543F"/>
    <w:rsid w:val="002E5738"/>
    <w:rsid w:val="002E5B96"/>
    <w:rsid w:val="002E5C1A"/>
    <w:rsid w:val="002E5C7C"/>
    <w:rsid w:val="002E5CA9"/>
    <w:rsid w:val="002E5DA7"/>
    <w:rsid w:val="002E5DE9"/>
    <w:rsid w:val="002E5DF3"/>
    <w:rsid w:val="002E5FBF"/>
    <w:rsid w:val="002E6052"/>
    <w:rsid w:val="002E6091"/>
    <w:rsid w:val="002E610A"/>
    <w:rsid w:val="002E6118"/>
    <w:rsid w:val="002E62A3"/>
    <w:rsid w:val="002E62B1"/>
    <w:rsid w:val="002E6379"/>
    <w:rsid w:val="002E6384"/>
    <w:rsid w:val="002E6515"/>
    <w:rsid w:val="002E65D8"/>
    <w:rsid w:val="002E66FD"/>
    <w:rsid w:val="002E6762"/>
    <w:rsid w:val="002E6794"/>
    <w:rsid w:val="002E68CA"/>
    <w:rsid w:val="002E6B63"/>
    <w:rsid w:val="002E6B6E"/>
    <w:rsid w:val="002E6BFD"/>
    <w:rsid w:val="002E6C99"/>
    <w:rsid w:val="002E715E"/>
    <w:rsid w:val="002E720A"/>
    <w:rsid w:val="002E73E0"/>
    <w:rsid w:val="002E764F"/>
    <w:rsid w:val="002E769B"/>
    <w:rsid w:val="002E77BB"/>
    <w:rsid w:val="002E7A16"/>
    <w:rsid w:val="002E7A76"/>
    <w:rsid w:val="002E7C59"/>
    <w:rsid w:val="002F01DE"/>
    <w:rsid w:val="002F0273"/>
    <w:rsid w:val="002F0720"/>
    <w:rsid w:val="002F0A0F"/>
    <w:rsid w:val="002F0A33"/>
    <w:rsid w:val="002F0B32"/>
    <w:rsid w:val="002F0C08"/>
    <w:rsid w:val="002F0C4B"/>
    <w:rsid w:val="002F0E1A"/>
    <w:rsid w:val="002F1035"/>
    <w:rsid w:val="002F1247"/>
    <w:rsid w:val="002F1568"/>
    <w:rsid w:val="002F1572"/>
    <w:rsid w:val="002F1609"/>
    <w:rsid w:val="002F160F"/>
    <w:rsid w:val="002F1746"/>
    <w:rsid w:val="002F1842"/>
    <w:rsid w:val="002F18EC"/>
    <w:rsid w:val="002F194B"/>
    <w:rsid w:val="002F19CE"/>
    <w:rsid w:val="002F1AAA"/>
    <w:rsid w:val="002F1BEA"/>
    <w:rsid w:val="002F1C1D"/>
    <w:rsid w:val="002F1EC7"/>
    <w:rsid w:val="002F1FBD"/>
    <w:rsid w:val="002F21D4"/>
    <w:rsid w:val="002F2313"/>
    <w:rsid w:val="002F23DA"/>
    <w:rsid w:val="002F2508"/>
    <w:rsid w:val="002F25E5"/>
    <w:rsid w:val="002F2847"/>
    <w:rsid w:val="002F2B5D"/>
    <w:rsid w:val="002F2C2D"/>
    <w:rsid w:val="002F2D3E"/>
    <w:rsid w:val="002F2E03"/>
    <w:rsid w:val="002F301F"/>
    <w:rsid w:val="002F3051"/>
    <w:rsid w:val="002F306D"/>
    <w:rsid w:val="002F309F"/>
    <w:rsid w:val="002F32FA"/>
    <w:rsid w:val="002F34CE"/>
    <w:rsid w:val="002F3748"/>
    <w:rsid w:val="002F37B5"/>
    <w:rsid w:val="002F3A8E"/>
    <w:rsid w:val="002F3AD3"/>
    <w:rsid w:val="002F3AD9"/>
    <w:rsid w:val="002F3F72"/>
    <w:rsid w:val="002F3F76"/>
    <w:rsid w:val="002F4322"/>
    <w:rsid w:val="002F46FF"/>
    <w:rsid w:val="002F470D"/>
    <w:rsid w:val="002F4891"/>
    <w:rsid w:val="002F492A"/>
    <w:rsid w:val="002F4939"/>
    <w:rsid w:val="002F4A09"/>
    <w:rsid w:val="002F4B21"/>
    <w:rsid w:val="002F4DDE"/>
    <w:rsid w:val="002F4F9D"/>
    <w:rsid w:val="002F5204"/>
    <w:rsid w:val="002F53EA"/>
    <w:rsid w:val="002F54E0"/>
    <w:rsid w:val="002F5606"/>
    <w:rsid w:val="002F561A"/>
    <w:rsid w:val="002F5662"/>
    <w:rsid w:val="002F5677"/>
    <w:rsid w:val="002F56C6"/>
    <w:rsid w:val="002F577D"/>
    <w:rsid w:val="002F5816"/>
    <w:rsid w:val="002F5A11"/>
    <w:rsid w:val="002F5B8F"/>
    <w:rsid w:val="002F5C35"/>
    <w:rsid w:val="002F5D6D"/>
    <w:rsid w:val="002F5E50"/>
    <w:rsid w:val="002F5EDC"/>
    <w:rsid w:val="002F5EDE"/>
    <w:rsid w:val="002F5F65"/>
    <w:rsid w:val="002F6119"/>
    <w:rsid w:val="002F6229"/>
    <w:rsid w:val="002F639C"/>
    <w:rsid w:val="002F6511"/>
    <w:rsid w:val="002F66AB"/>
    <w:rsid w:val="002F690B"/>
    <w:rsid w:val="002F6A5C"/>
    <w:rsid w:val="002F6AF2"/>
    <w:rsid w:val="002F6BEC"/>
    <w:rsid w:val="002F6C29"/>
    <w:rsid w:val="002F6DAA"/>
    <w:rsid w:val="002F6E83"/>
    <w:rsid w:val="002F6FE0"/>
    <w:rsid w:val="002F7016"/>
    <w:rsid w:val="002F707D"/>
    <w:rsid w:val="002F72DB"/>
    <w:rsid w:val="002F7379"/>
    <w:rsid w:val="002F7834"/>
    <w:rsid w:val="002F7A40"/>
    <w:rsid w:val="002F7A41"/>
    <w:rsid w:val="002F7AA9"/>
    <w:rsid w:val="002F7AAB"/>
    <w:rsid w:val="002F7CC8"/>
    <w:rsid w:val="002F7E8E"/>
    <w:rsid w:val="002F7F55"/>
    <w:rsid w:val="00300268"/>
    <w:rsid w:val="00300288"/>
    <w:rsid w:val="00300571"/>
    <w:rsid w:val="003005F1"/>
    <w:rsid w:val="00300647"/>
    <w:rsid w:val="00300678"/>
    <w:rsid w:val="003007E9"/>
    <w:rsid w:val="003008BF"/>
    <w:rsid w:val="0030094B"/>
    <w:rsid w:val="003009F0"/>
    <w:rsid w:val="00300A68"/>
    <w:rsid w:val="00300A7B"/>
    <w:rsid w:val="00300ADE"/>
    <w:rsid w:val="00300B36"/>
    <w:rsid w:val="00300C5F"/>
    <w:rsid w:val="00301001"/>
    <w:rsid w:val="00301089"/>
    <w:rsid w:val="003011E6"/>
    <w:rsid w:val="0030123D"/>
    <w:rsid w:val="00301261"/>
    <w:rsid w:val="00301297"/>
    <w:rsid w:val="003014B8"/>
    <w:rsid w:val="00301506"/>
    <w:rsid w:val="00301662"/>
    <w:rsid w:val="003017ED"/>
    <w:rsid w:val="0030180F"/>
    <w:rsid w:val="003018B1"/>
    <w:rsid w:val="0030196C"/>
    <w:rsid w:val="003019D0"/>
    <w:rsid w:val="003019EC"/>
    <w:rsid w:val="00301AF5"/>
    <w:rsid w:val="00301C5C"/>
    <w:rsid w:val="00301C82"/>
    <w:rsid w:val="00301CDA"/>
    <w:rsid w:val="00301E05"/>
    <w:rsid w:val="003020FD"/>
    <w:rsid w:val="00302145"/>
    <w:rsid w:val="00302158"/>
    <w:rsid w:val="00302310"/>
    <w:rsid w:val="0030237C"/>
    <w:rsid w:val="0030260F"/>
    <w:rsid w:val="00302758"/>
    <w:rsid w:val="00302761"/>
    <w:rsid w:val="003028B2"/>
    <w:rsid w:val="00302AAD"/>
    <w:rsid w:val="00302B0D"/>
    <w:rsid w:val="00303015"/>
    <w:rsid w:val="00303133"/>
    <w:rsid w:val="00303371"/>
    <w:rsid w:val="003034A2"/>
    <w:rsid w:val="00303926"/>
    <w:rsid w:val="00303AA3"/>
    <w:rsid w:val="00303D2C"/>
    <w:rsid w:val="00303F23"/>
    <w:rsid w:val="00303FAC"/>
    <w:rsid w:val="00304008"/>
    <w:rsid w:val="00304061"/>
    <w:rsid w:val="0030414C"/>
    <w:rsid w:val="003041AE"/>
    <w:rsid w:val="00304283"/>
    <w:rsid w:val="00304470"/>
    <w:rsid w:val="00304544"/>
    <w:rsid w:val="00304613"/>
    <w:rsid w:val="003047A8"/>
    <w:rsid w:val="00304908"/>
    <w:rsid w:val="00304B85"/>
    <w:rsid w:val="00304D15"/>
    <w:rsid w:val="00304E0C"/>
    <w:rsid w:val="00304E0F"/>
    <w:rsid w:val="00304FC1"/>
    <w:rsid w:val="003050D2"/>
    <w:rsid w:val="003051A4"/>
    <w:rsid w:val="00305325"/>
    <w:rsid w:val="003053D4"/>
    <w:rsid w:val="0030559F"/>
    <w:rsid w:val="00305813"/>
    <w:rsid w:val="00305903"/>
    <w:rsid w:val="0030593C"/>
    <w:rsid w:val="0030598B"/>
    <w:rsid w:val="00305A0B"/>
    <w:rsid w:val="00305A64"/>
    <w:rsid w:val="00305C28"/>
    <w:rsid w:val="00305C6B"/>
    <w:rsid w:val="00305D7D"/>
    <w:rsid w:val="00305DCF"/>
    <w:rsid w:val="00305E20"/>
    <w:rsid w:val="00305ED0"/>
    <w:rsid w:val="00305F37"/>
    <w:rsid w:val="00306066"/>
    <w:rsid w:val="00306078"/>
    <w:rsid w:val="003060F5"/>
    <w:rsid w:val="003061D6"/>
    <w:rsid w:val="003061F9"/>
    <w:rsid w:val="0030634A"/>
    <w:rsid w:val="003063E5"/>
    <w:rsid w:val="00306446"/>
    <w:rsid w:val="00306464"/>
    <w:rsid w:val="003065A1"/>
    <w:rsid w:val="003065F1"/>
    <w:rsid w:val="0030664F"/>
    <w:rsid w:val="00306674"/>
    <w:rsid w:val="00306827"/>
    <w:rsid w:val="00306874"/>
    <w:rsid w:val="003068C9"/>
    <w:rsid w:val="003068E8"/>
    <w:rsid w:val="00306904"/>
    <w:rsid w:val="00306CD3"/>
    <w:rsid w:val="00306E00"/>
    <w:rsid w:val="00306E3F"/>
    <w:rsid w:val="00306E4E"/>
    <w:rsid w:val="003071DF"/>
    <w:rsid w:val="0030737F"/>
    <w:rsid w:val="00307393"/>
    <w:rsid w:val="0030756E"/>
    <w:rsid w:val="003076CF"/>
    <w:rsid w:val="0030776A"/>
    <w:rsid w:val="003079A4"/>
    <w:rsid w:val="00307B0B"/>
    <w:rsid w:val="00307B23"/>
    <w:rsid w:val="00307F18"/>
    <w:rsid w:val="00307F19"/>
    <w:rsid w:val="003100B7"/>
    <w:rsid w:val="00310103"/>
    <w:rsid w:val="003101A4"/>
    <w:rsid w:val="003101E3"/>
    <w:rsid w:val="003103A6"/>
    <w:rsid w:val="003104D6"/>
    <w:rsid w:val="003105EA"/>
    <w:rsid w:val="0031070A"/>
    <w:rsid w:val="00310723"/>
    <w:rsid w:val="0031076D"/>
    <w:rsid w:val="003107D1"/>
    <w:rsid w:val="0031093A"/>
    <w:rsid w:val="00310952"/>
    <w:rsid w:val="003109AE"/>
    <w:rsid w:val="00310AB5"/>
    <w:rsid w:val="00310DDB"/>
    <w:rsid w:val="00310E3D"/>
    <w:rsid w:val="00310E92"/>
    <w:rsid w:val="00310ECB"/>
    <w:rsid w:val="00310F9A"/>
    <w:rsid w:val="00310FB5"/>
    <w:rsid w:val="003112A8"/>
    <w:rsid w:val="00311482"/>
    <w:rsid w:val="003115C3"/>
    <w:rsid w:val="0031164C"/>
    <w:rsid w:val="00311930"/>
    <w:rsid w:val="00311981"/>
    <w:rsid w:val="00311A2F"/>
    <w:rsid w:val="00311A58"/>
    <w:rsid w:val="00311BE8"/>
    <w:rsid w:val="00311BF0"/>
    <w:rsid w:val="00311DD1"/>
    <w:rsid w:val="00311E41"/>
    <w:rsid w:val="00311F15"/>
    <w:rsid w:val="00312002"/>
    <w:rsid w:val="00312076"/>
    <w:rsid w:val="003121B7"/>
    <w:rsid w:val="003123B0"/>
    <w:rsid w:val="003123D2"/>
    <w:rsid w:val="00312BEE"/>
    <w:rsid w:val="00312C90"/>
    <w:rsid w:val="00312CEE"/>
    <w:rsid w:val="00312F11"/>
    <w:rsid w:val="00312F5E"/>
    <w:rsid w:val="00312FA1"/>
    <w:rsid w:val="003131CE"/>
    <w:rsid w:val="00313346"/>
    <w:rsid w:val="00313377"/>
    <w:rsid w:val="003133A2"/>
    <w:rsid w:val="003133B5"/>
    <w:rsid w:val="00313434"/>
    <w:rsid w:val="003134B0"/>
    <w:rsid w:val="003135C7"/>
    <w:rsid w:val="00313B14"/>
    <w:rsid w:val="00313C33"/>
    <w:rsid w:val="00313C6C"/>
    <w:rsid w:val="00313DAD"/>
    <w:rsid w:val="00314174"/>
    <w:rsid w:val="003145D9"/>
    <w:rsid w:val="003148CF"/>
    <w:rsid w:val="003148F8"/>
    <w:rsid w:val="00314B7F"/>
    <w:rsid w:val="00314D13"/>
    <w:rsid w:val="00314DB0"/>
    <w:rsid w:val="00314DE6"/>
    <w:rsid w:val="00314F10"/>
    <w:rsid w:val="00314FA2"/>
    <w:rsid w:val="00315178"/>
    <w:rsid w:val="003152DB"/>
    <w:rsid w:val="003153F1"/>
    <w:rsid w:val="00315554"/>
    <w:rsid w:val="00315565"/>
    <w:rsid w:val="0031557D"/>
    <w:rsid w:val="0031560E"/>
    <w:rsid w:val="00315665"/>
    <w:rsid w:val="0031578F"/>
    <w:rsid w:val="003158B0"/>
    <w:rsid w:val="00315C67"/>
    <w:rsid w:val="00315CD4"/>
    <w:rsid w:val="00315D0B"/>
    <w:rsid w:val="00315D16"/>
    <w:rsid w:val="00315D54"/>
    <w:rsid w:val="00316079"/>
    <w:rsid w:val="0031610C"/>
    <w:rsid w:val="003161DC"/>
    <w:rsid w:val="003161EE"/>
    <w:rsid w:val="00316262"/>
    <w:rsid w:val="00316303"/>
    <w:rsid w:val="00316592"/>
    <w:rsid w:val="00316600"/>
    <w:rsid w:val="0031666C"/>
    <w:rsid w:val="0031669B"/>
    <w:rsid w:val="00316764"/>
    <w:rsid w:val="0031688F"/>
    <w:rsid w:val="00316A55"/>
    <w:rsid w:val="00316B15"/>
    <w:rsid w:val="00316DD3"/>
    <w:rsid w:val="00316F79"/>
    <w:rsid w:val="00316FAE"/>
    <w:rsid w:val="00317028"/>
    <w:rsid w:val="003170A8"/>
    <w:rsid w:val="003170CF"/>
    <w:rsid w:val="003170DA"/>
    <w:rsid w:val="003170F0"/>
    <w:rsid w:val="003171B3"/>
    <w:rsid w:val="0031720E"/>
    <w:rsid w:val="003173EC"/>
    <w:rsid w:val="00317499"/>
    <w:rsid w:val="003177B6"/>
    <w:rsid w:val="00317879"/>
    <w:rsid w:val="003178AB"/>
    <w:rsid w:val="003178D4"/>
    <w:rsid w:val="003178E3"/>
    <w:rsid w:val="00317B7C"/>
    <w:rsid w:val="00317C6A"/>
    <w:rsid w:val="00317E10"/>
    <w:rsid w:val="00317EB7"/>
    <w:rsid w:val="00317F0C"/>
    <w:rsid w:val="00317F2A"/>
    <w:rsid w:val="00317F5D"/>
    <w:rsid w:val="003200EF"/>
    <w:rsid w:val="00320165"/>
    <w:rsid w:val="00320393"/>
    <w:rsid w:val="0032045F"/>
    <w:rsid w:val="00320475"/>
    <w:rsid w:val="003204E3"/>
    <w:rsid w:val="00320591"/>
    <w:rsid w:val="003205C0"/>
    <w:rsid w:val="0032065A"/>
    <w:rsid w:val="003206B8"/>
    <w:rsid w:val="0032085D"/>
    <w:rsid w:val="00320977"/>
    <w:rsid w:val="00320B65"/>
    <w:rsid w:val="00320BAC"/>
    <w:rsid w:val="00320D14"/>
    <w:rsid w:val="00320ECC"/>
    <w:rsid w:val="00320F4C"/>
    <w:rsid w:val="00321322"/>
    <w:rsid w:val="00321354"/>
    <w:rsid w:val="003214BA"/>
    <w:rsid w:val="003215BA"/>
    <w:rsid w:val="00321607"/>
    <w:rsid w:val="0032165A"/>
    <w:rsid w:val="003216F0"/>
    <w:rsid w:val="003218E1"/>
    <w:rsid w:val="00321A51"/>
    <w:rsid w:val="00321A6E"/>
    <w:rsid w:val="00321BFD"/>
    <w:rsid w:val="00321D26"/>
    <w:rsid w:val="00321EA0"/>
    <w:rsid w:val="00321EE6"/>
    <w:rsid w:val="00321FC1"/>
    <w:rsid w:val="00322023"/>
    <w:rsid w:val="0032249F"/>
    <w:rsid w:val="003224AA"/>
    <w:rsid w:val="003225C2"/>
    <w:rsid w:val="003226C0"/>
    <w:rsid w:val="003226CC"/>
    <w:rsid w:val="00322846"/>
    <w:rsid w:val="0032298B"/>
    <w:rsid w:val="003229F3"/>
    <w:rsid w:val="00322CE5"/>
    <w:rsid w:val="00322D00"/>
    <w:rsid w:val="0032306B"/>
    <w:rsid w:val="003231B1"/>
    <w:rsid w:val="00323296"/>
    <w:rsid w:val="00323408"/>
    <w:rsid w:val="00323414"/>
    <w:rsid w:val="00323505"/>
    <w:rsid w:val="003235D0"/>
    <w:rsid w:val="003237BA"/>
    <w:rsid w:val="00323816"/>
    <w:rsid w:val="00323832"/>
    <w:rsid w:val="003238FF"/>
    <w:rsid w:val="0032397E"/>
    <w:rsid w:val="00323A19"/>
    <w:rsid w:val="00323ABB"/>
    <w:rsid w:val="00323B67"/>
    <w:rsid w:val="00323B8A"/>
    <w:rsid w:val="00323CA0"/>
    <w:rsid w:val="00323E18"/>
    <w:rsid w:val="00323E2B"/>
    <w:rsid w:val="00323E81"/>
    <w:rsid w:val="00323F8B"/>
    <w:rsid w:val="0032428F"/>
    <w:rsid w:val="00324348"/>
    <w:rsid w:val="0032436E"/>
    <w:rsid w:val="0032441A"/>
    <w:rsid w:val="0032443D"/>
    <w:rsid w:val="003244DB"/>
    <w:rsid w:val="0032456F"/>
    <w:rsid w:val="003245B8"/>
    <w:rsid w:val="0032465B"/>
    <w:rsid w:val="00324672"/>
    <w:rsid w:val="00324673"/>
    <w:rsid w:val="003248C9"/>
    <w:rsid w:val="00324953"/>
    <w:rsid w:val="00324A1F"/>
    <w:rsid w:val="00324CCD"/>
    <w:rsid w:val="00324D58"/>
    <w:rsid w:val="00324D86"/>
    <w:rsid w:val="00324E67"/>
    <w:rsid w:val="00324E6C"/>
    <w:rsid w:val="00325101"/>
    <w:rsid w:val="00325186"/>
    <w:rsid w:val="00325226"/>
    <w:rsid w:val="003252F4"/>
    <w:rsid w:val="00325374"/>
    <w:rsid w:val="003256DB"/>
    <w:rsid w:val="003257D1"/>
    <w:rsid w:val="0032580C"/>
    <w:rsid w:val="003258FE"/>
    <w:rsid w:val="00325920"/>
    <w:rsid w:val="00325BA9"/>
    <w:rsid w:val="00325C33"/>
    <w:rsid w:val="003262A1"/>
    <w:rsid w:val="003263DB"/>
    <w:rsid w:val="003263F0"/>
    <w:rsid w:val="003264E5"/>
    <w:rsid w:val="003265B8"/>
    <w:rsid w:val="0032671F"/>
    <w:rsid w:val="00326728"/>
    <w:rsid w:val="00326734"/>
    <w:rsid w:val="00326828"/>
    <w:rsid w:val="003268F1"/>
    <w:rsid w:val="00326AB3"/>
    <w:rsid w:val="00326B81"/>
    <w:rsid w:val="00326CD5"/>
    <w:rsid w:val="00326D9F"/>
    <w:rsid w:val="00326DD2"/>
    <w:rsid w:val="00326F2A"/>
    <w:rsid w:val="003271B2"/>
    <w:rsid w:val="00327212"/>
    <w:rsid w:val="0032723E"/>
    <w:rsid w:val="003272F2"/>
    <w:rsid w:val="00327300"/>
    <w:rsid w:val="003276E1"/>
    <w:rsid w:val="00327990"/>
    <w:rsid w:val="00327A5D"/>
    <w:rsid w:val="00327B18"/>
    <w:rsid w:val="00327CCF"/>
    <w:rsid w:val="00327CD6"/>
    <w:rsid w:val="00327D7E"/>
    <w:rsid w:val="00327DB1"/>
    <w:rsid w:val="00327E59"/>
    <w:rsid w:val="00327E85"/>
    <w:rsid w:val="003302E2"/>
    <w:rsid w:val="00330381"/>
    <w:rsid w:val="003303D2"/>
    <w:rsid w:val="00330508"/>
    <w:rsid w:val="0033065A"/>
    <w:rsid w:val="0033068A"/>
    <w:rsid w:val="003306BB"/>
    <w:rsid w:val="003306F1"/>
    <w:rsid w:val="00330714"/>
    <w:rsid w:val="0033083E"/>
    <w:rsid w:val="003308F3"/>
    <w:rsid w:val="00330980"/>
    <w:rsid w:val="00330B83"/>
    <w:rsid w:val="00330C1A"/>
    <w:rsid w:val="00330C22"/>
    <w:rsid w:val="00330C71"/>
    <w:rsid w:val="00330CFF"/>
    <w:rsid w:val="00330E48"/>
    <w:rsid w:val="00330E51"/>
    <w:rsid w:val="00330E70"/>
    <w:rsid w:val="00330FCC"/>
    <w:rsid w:val="003311FA"/>
    <w:rsid w:val="00331297"/>
    <w:rsid w:val="003314FA"/>
    <w:rsid w:val="003318F8"/>
    <w:rsid w:val="00331977"/>
    <w:rsid w:val="00331C8E"/>
    <w:rsid w:val="00331D34"/>
    <w:rsid w:val="003320EA"/>
    <w:rsid w:val="00332146"/>
    <w:rsid w:val="00332217"/>
    <w:rsid w:val="00332240"/>
    <w:rsid w:val="00332248"/>
    <w:rsid w:val="00332272"/>
    <w:rsid w:val="00332343"/>
    <w:rsid w:val="003323FD"/>
    <w:rsid w:val="00332595"/>
    <w:rsid w:val="003327D9"/>
    <w:rsid w:val="00332A9C"/>
    <w:rsid w:val="00332E27"/>
    <w:rsid w:val="003331FB"/>
    <w:rsid w:val="00333399"/>
    <w:rsid w:val="00333758"/>
    <w:rsid w:val="0033384F"/>
    <w:rsid w:val="003338F6"/>
    <w:rsid w:val="003338FE"/>
    <w:rsid w:val="003339A0"/>
    <w:rsid w:val="00333A06"/>
    <w:rsid w:val="00333F05"/>
    <w:rsid w:val="0033400E"/>
    <w:rsid w:val="003340A8"/>
    <w:rsid w:val="003340C6"/>
    <w:rsid w:val="0033425C"/>
    <w:rsid w:val="0033426B"/>
    <w:rsid w:val="003342A7"/>
    <w:rsid w:val="003343C9"/>
    <w:rsid w:val="003344D1"/>
    <w:rsid w:val="0033479E"/>
    <w:rsid w:val="003347DF"/>
    <w:rsid w:val="00334834"/>
    <w:rsid w:val="00334A0D"/>
    <w:rsid w:val="00334A4D"/>
    <w:rsid w:val="00334AFF"/>
    <w:rsid w:val="00334B03"/>
    <w:rsid w:val="00334C10"/>
    <w:rsid w:val="00334C8D"/>
    <w:rsid w:val="00334CC8"/>
    <w:rsid w:val="00334DD4"/>
    <w:rsid w:val="00334F3D"/>
    <w:rsid w:val="00334F5F"/>
    <w:rsid w:val="003350A0"/>
    <w:rsid w:val="0033514B"/>
    <w:rsid w:val="00335176"/>
    <w:rsid w:val="0033517C"/>
    <w:rsid w:val="003351FF"/>
    <w:rsid w:val="00335346"/>
    <w:rsid w:val="00335352"/>
    <w:rsid w:val="0033535B"/>
    <w:rsid w:val="003353B9"/>
    <w:rsid w:val="003353CC"/>
    <w:rsid w:val="00335414"/>
    <w:rsid w:val="00335521"/>
    <w:rsid w:val="0033554A"/>
    <w:rsid w:val="003356D6"/>
    <w:rsid w:val="00335791"/>
    <w:rsid w:val="0033579D"/>
    <w:rsid w:val="003358BF"/>
    <w:rsid w:val="00335902"/>
    <w:rsid w:val="00335959"/>
    <w:rsid w:val="00335B43"/>
    <w:rsid w:val="00335BDE"/>
    <w:rsid w:val="00335DAF"/>
    <w:rsid w:val="00336174"/>
    <w:rsid w:val="00336377"/>
    <w:rsid w:val="003363EF"/>
    <w:rsid w:val="003364EC"/>
    <w:rsid w:val="00336584"/>
    <w:rsid w:val="00336648"/>
    <w:rsid w:val="00336692"/>
    <w:rsid w:val="00336699"/>
    <w:rsid w:val="00336771"/>
    <w:rsid w:val="00336932"/>
    <w:rsid w:val="00336AD9"/>
    <w:rsid w:val="00336B85"/>
    <w:rsid w:val="00336D05"/>
    <w:rsid w:val="00336DA8"/>
    <w:rsid w:val="00336E89"/>
    <w:rsid w:val="00336E9A"/>
    <w:rsid w:val="00336F0B"/>
    <w:rsid w:val="00336F86"/>
    <w:rsid w:val="0033700C"/>
    <w:rsid w:val="0033709B"/>
    <w:rsid w:val="0033718E"/>
    <w:rsid w:val="003374B3"/>
    <w:rsid w:val="003376AD"/>
    <w:rsid w:val="003376BC"/>
    <w:rsid w:val="0033772E"/>
    <w:rsid w:val="0033781D"/>
    <w:rsid w:val="00337907"/>
    <w:rsid w:val="00337CB4"/>
    <w:rsid w:val="00337DE5"/>
    <w:rsid w:val="00337E89"/>
    <w:rsid w:val="00337E93"/>
    <w:rsid w:val="00337ED9"/>
    <w:rsid w:val="0034008F"/>
    <w:rsid w:val="003401CF"/>
    <w:rsid w:val="00340224"/>
    <w:rsid w:val="00340308"/>
    <w:rsid w:val="0034032C"/>
    <w:rsid w:val="00340572"/>
    <w:rsid w:val="0034068E"/>
    <w:rsid w:val="0034073A"/>
    <w:rsid w:val="00340AFA"/>
    <w:rsid w:val="00340CEA"/>
    <w:rsid w:val="00340CEE"/>
    <w:rsid w:val="00340EA9"/>
    <w:rsid w:val="00340EBB"/>
    <w:rsid w:val="00340F78"/>
    <w:rsid w:val="003412ED"/>
    <w:rsid w:val="003412FA"/>
    <w:rsid w:val="00341430"/>
    <w:rsid w:val="0034151E"/>
    <w:rsid w:val="0034169D"/>
    <w:rsid w:val="0034169F"/>
    <w:rsid w:val="003416DB"/>
    <w:rsid w:val="003419E1"/>
    <w:rsid w:val="00341A87"/>
    <w:rsid w:val="00341B69"/>
    <w:rsid w:val="00341E85"/>
    <w:rsid w:val="00341EF8"/>
    <w:rsid w:val="00342099"/>
    <w:rsid w:val="003423CD"/>
    <w:rsid w:val="003424DF"/>
    <w:rsid w:val="0034257C"/>
    <w:rsid w:val="003425FD"/>
    <w:rsid w:val="0034268D"/>
    <w:rsid w:val="00342754"/>
    <w:rsid w:val="00342860"/>
    <w:rsid w:val="00342871"/>
    <w:rsid w:val="0034296D"/>
    <w:rsid w:val="003429DE"/>
    <w:rsid w:val="00342B5C"/>
    <w:rsid w:val="00342D6A"/>
    <w:rsid w:val="00342D78"/>
    <w:rsid w:val="00342E0C"/>
    <w:rsid w:val="00343095"/>
    <w:rsid w:val="0034312A"/>
    <w:rsid w:val="0034329F"/>
    <w:rsid w:val="003432DC"/>
    <w:rsid w:val="0034332F"/>
    <w:rsid w:val="003433CC"/>
    <w:rsid w:val="00343695"/>
    <w:rsid w:val="003438BC"/>
    <w:rsid w:val="00343905"/>
    <w:rsid w:val="00343B23"/>
    <w:rsid w:val="00343B65"/>
    <w:rsid w:val="00343D31"/>
    <w:rsid w:val="00343E2D"/>
    <w:rsid w:val="00343E66"/>
    <w:rsid w:val="0034404A"/>
    <w:rsid w:val="00344054"/>
    <w:rsid w:val="0034405D"/>
    <w:rsid w:val="00344312"/>
    <w:rsid w:val="00344352"/>
    <w:rsid w:val="0034437E"/>
    <w:rsid w:val="00344491"/>
    <w:rsid w:val="00344525"/>
    <w:rsid w:val="00344535"/>
    <w:rsid w:val="003445E4"/>
    <w:rsid w:val="00344BEB"/>
    <w:rsid w:val="00344C91"/>
    <w:rsid w:val="00344D21"/>
    <w:rsid w:val="00344D25"/>
    <w:rsid w:val="00345135"/>
    <w:rsid w:val="003451F1"/>
    <w:rsid w:val="0034529A"/>
    <w:rsid w:val="003452A9"/>
    <w:rsid w:val="00345504"/>
    <w:rsid w:val="0034557F"/>
    <w:rsid w:val="0034584B"/>
    <w:rsid w:val="003459FA"/>
    <w:rsid w:val="00345A78"/>
    <w:rsid w:val="00345BE1"/>
    <w:rsid w:val="00345D21"/>
    <w:rsid w:val="00345D74"/>
    <w:rsid w:val="00345DCB"/>
    <w:rsid w:val="00345F0D"/>
    <w:rsid w:val="003463A3"/>
    <w:rsid w:val="00346442"/>
    <w:rsid w:val="0034650D"/>
    <w:rsid w:val="00346514"/>
    <w:rsid w:val="00346562"/>
    <w:rsid w:val="00346605"/>
    <w:rsid w:val="0034660C"/>
    <w:rsid w:val="003468F8"/>
    <w:rsid w:val="00346A41"/>
    <w:rsid w:val="00346B5C"/>
    <w:rsid w:val="00346C66"/>
    <w:rsid w:val="00346E37"/>
    <w:rsid w:val="00346EB7"/>
    <w:rsid w:val="00346F7D"/>
    <w:rsid w:val="003470DB"/>
    <w:rsid w:val="0034721A"/>
    <w:rsid w:val="003472A7"/>
    <w:rsid w:val="003472B4"/>
    <w:rsid w:val="0034761D"/>
    <w:rsid w:val="003476E7"/>
    <w:rsid w:val="00347794"/>
    <w:rsid w:val="0034785C"/>
    <w:rsid w:val="00347886"/>
    <w:rsid w:val="00347940"/>
    <w:rsid w:val="003479AF"/>
    <w:rsid w:val="00347A45"/>
    <w:rsid w:val="00347ABC"/>
    <w:rsid w:val="00347C4F"/>
    <w:rsid w:val="00347C95"/>
    <w:rsid w:val="00347D4C"/>
    <w:rsid w:val="00347F2B"/>
    <w:rsid w:val="00347F8E"/>
    <w:rsid w:val="00350131"/>
    <w:rsid w:val="00350183"/>
    <w:rsid w:val="003501F5"/>
    <w:rsid w:val="0035021F"/>
    <w:rsid w:val="0035026D"/>
    <w:rsid w:val="0035035F"/>
    <w:rsid w:val="00350470"/>
    <w:rsid w:val="00350484"/>
    <w:rsid w:val="0035060B"/>
    <w:rsid w:val="0035074B"/>
    <w:rsid w:val="003507F6"/>
    <w:rsid w:val="00350855"/>
    <w:rsid w:val="00350899"/>
    <w:rsid w:val="003508C2"/>
    <w:rsid w:val="00350B12"/>
    <w:rsid w:val="00350BA4"/>
    <w:rsid w:val="00350BFA"/>
    <w:rsid w:val="00350DCF"/>
    <w:rsid w:val="00350E7D"/>
    <w:rsid w:val="00350EAB"/>
    <w:rsid w:val="00350EE3"/>
    <w:rsid w:val="0035101B"/>
    <w:rsid w:val="00351095"/>
    <w:rsid w:val="003511EC"/>
    <w:rsid w:val="00351208"/>
    <w:rsid w:val="0035137F"/>
    <w:rsid w:val="003514B2"/>
    <w:rsid w:val="003514FC"/>
    <w:rsid w:val="0035157F"/>
    <w:rsid w:val="00351581"/>
    <w:rsid w:val="003515BD"/>
    <w:rsid w:val="00351746"/>
    <w:rsid w:val="0035174B"/>
    <w:rsid w:val="0035189A"/>
    <w:rsid w:val="00351BC1"/>
    <w:rsid w:val="00351D5F"/>
    <w:rsid w:val="00351E47"/>
    <w:rsid w:val="00351F34"/>
    <w:rsid w:val="00351FC5"/>
    <w:rsid w:val="00352075"/>
    <w:rsid w:val="003520E0"/>
    <w:rsid w:val="003521E2"/>
    <w:rsid w:val="003524A4"/>
    <w:rsid w:val="003524B3"/>
    <w:rsid w:val="0035256D"/>
    <w:rsid w:val="00352663"/>
    <w:rsid w:val="0035278A"/>
    <w:rsid w:val="00352966"/>
    <w:rsid w:val="00352B89"/>
    <w:rsid w:val="00352C84"/>
    <w:rsid w:val="00353063"/>
    <w:rsid w:val="003531BA"/>
    <w:rsid w:val="003531CA"/>
    <w:rsid w:val="003532C4"/>
    <w:rsid w:val="00353397"/>
    <w:rsid w:val="003534CF"/>
    <w:rsid w:val="003535F8"/>
    <w:rsid w:val="0035367F"/>
    <w:rsid w:val="00353797"/>
    <w:rsid w:val="003537B1"/>
    <w:rsid w:val="00353ABC"/>
    <w:rsid w:val="00353AD6"/>
    <w:rsid w:val="00353CE7"/>
    <w:rsid w:val="00353DB7"/>
    <w:rsid w:val="00353F4F"/>
    <w:rsid w:val="00353FD2"/>
    <w:rsid w:val="003540E9"/>
    <w:rsid w:val="00354133"/>
    <w:rsid w:val="0035437A"/>
    <w:rsid w:val="003545DC"/>
    <w:rsid w:val="00354791"/>
    <w:rsid w:val="003547EF"/>
    <w:rsid w:val="00354853"/>
    <w:rsid w:val="0035487B"/>
    <w:rsid w:val="0035495A"/>
    <w:rsid w:val="00354E76"/>
    <w:rsid w:val="00354E81"/>
    <w:rsid w:val="00354F05"/>
    <w:rsid w:val="00354FD5"/>
    <w:rsid w:val="00355129"/>
    <w:rsid w:val="00355274"/>
    <w:rsid w:val="003552EB"/>
    <w:rsid w:val="00355348"/>
    <w:rsid w:val="003555ED"/>
    <w:rsid w:val="003556A2"/>
    <w:rsid w:val="003559EC"/>
    <w:rsid w:val="003559FF"/>
    <w:rsid w:val="00355A24"/>
    <w:rsid w:val="00355A62"/>
    <w:rsid w:val="00355BDF"/>
    <w:rsid w:val="00355CCF"/>
    <w:rsid w:val="00355D22"/>
    <w:rsid w:val="00355E91"/>
    <w:rsid w:val="00355FB8"/>
    <w:rsid w:val="00356044"/>
    <w:rsid w:val="00356166"/>
    <w:rsid w:val="0035617D"/>
    <w:rsid w:val="003561C5"/>
    <w:rsid w:val="00356245"/>
    <w:rsid w:val="0035631F"/>
    <w:rsid w:val="00356363"/>
    <w:rsid w:val="003563BF"/>
    <w:rsid w:val="0035649E"/>
    <w:rsid w:val="003565BB"/>
    <w:rsid w:val="00356922"/>
    <w:rsid w:val="00356E0D"/>
    <w:rsid w:val="00356F28"/>
    <w:rsid w:val="00357137"/>
    <w:rsid w:val="003571BA"/>
    <w:rsid w:val="003572A3"/>
    <w:rsid w:val="003573A9"/>
    <w:rsid w:val="003574B7"/>
    <w:rsid w:val="00357636"/>
    <w:rsid w:val="003577CE"/>
    <w:rsid w:val="003578DA"/>
    <w:rsid w:val="003579BC"/>
    <w:rsid w:val="00357A6B"/>
    <w:rsid w:val="00357A9B"/>
    <w:rsid w:val="00357AC3"/>
    <w:rsid w:val="00357BF3"/>
    <w:rsid w:val="00357DB0"/>
    <w:rsid w:val="00357F9E"/>
    <w:rsid w:val="00357FED"/>
    <w:rsid w:val="00360036"/>
    <w:rsid w:val="003600B6"/>
    <w:rsid w:val="003600F4"/>
    <w:rsid w:val="0036015F"/>
    <w:rsid w:val="00360186"/>
    <w:rsid w:val="003601A8"/>
    <w:rsid w:val="003601D1"/>
    <w:rsid w:val="003603E7"/>
    <w:rsid w:val="00360512"/>
    <w:rsid w:val="003605B0"/>
    <w:rsid w:val="003606C0"/>
    <w:rsid w:val="0036075D"/>
    <w:rsid w:val="003607B1"/>
    <w:rsid w:val="00360903"/>
    <w:rsid w:val="00360A85"/>
    <w:rsid w:val="00360AF7"/>
    <w:rsid w:val="00360AF9"/>
    <w:rsid w:val="00360BB7"/>
    <w:rsid w:val="00360BC6"/>
    <w:rsid w:val="00360DAF"/>
    <w:rsid w:val="00360E99"/>
    <w:rsid w:val="00360F01"/>
    <w:rsid w:val="00360FAA"/>
    <w:rsid w:val="00361226"/>
    <w:rsid w:val="00361396"/>
    <w:rsid w:val="003614B8"/>
    <w:rsid w:val="003614D4"/>
    <w:rsid w:val="003614FE"/>
    <w:rsid w:val="00361777"/>
    <w:rsid w:val="00361886"/>
    <w:rsid w:val="0036199A"/>
    <w:rsid w:val="003619D4"/>
    <w:rsid w:val="003619F5"/>
    <w:rsid w:val="00361A66"/>
    <w:rsid w:val="00361C51"/>
    <w:rsid w:val="00361D3F"/>
    <w:rsid w:val="00361D45"/>
    <w:rsid w:val="00361DCF"/>
    <w:rsid w:val="00361E51"/>
    <w:rsid w:val="00362075"/>
    <w:rsid w:val="003623CA"/>
    <w:rsid w:val="00362441"/>
    <w:rsid w:val="00362593"/>
    <w:rsid w:val="0036264D"/>
    <w:rsid w:val="00362855"/>
    <w:rsid w:val="003628C2"/>
    <w:rsid w:val="00362A98"/>
    <w:rsid w:val="00362D95"/>
    <w:rsid w:val="00362DB3"/>
    <w:rsid w:val="00362FBD"/>
    <w:rsid w:val="003630EE"/>
    <w:rsid w:val="00363121"/>
    <w:rsid w:val="00363422"/>
    <w:rsid w:val="00363498"/>
    <w:rsid w:val="00363796"/>
    <w:rsid w:val="0036390A"/>
    <w:rsid w:val="0036397C"/>
    <w:rsid w:val="00363AD6"/>
    <w:rsid w:val="00363B4A"/>
    <w:rsid w:val="00363B59"/>
    <w:rsid w:val="00363B80"/>
    <w:rsid w:val="00363D51"/>
    <w:rsid w:val="00363E76"/>
    <w:rsid w:val="00363F97"/>
    <w:rsid w:val="0036413D"/>
    <w:rsid w:val="003643EF"/>
    <w:rsid w:val="00364484"/>
    <w:rsid w:val="0036478A"/>
    <w:rsid w:val="00364800"/>
    <w:rsid w:val="00364819"/>
    <w:rsid w:val="00364D31"/>
    <w:rsid w:val="00364D8B"/>
    <w:rsid w:val="00364E3F"/>
    <w:rsid w:val="00364EE2"/>
    <w:rsid w:val="00365067"/>
    <w:rsid w:val="0036515A"/>
    <w:rsid w:val="0036515E"/>
    <w:rsid w:val="00365419"/>
    <w:rsid w:val="003655BC"/>
    <w:rsid w:val="003655C7"/>
    <w:rsid w:val="00365615"/>
    <w:rsid w:val="0036564E"/>
    <w:rsid w:val="003656FA"/>
    <w:rsid w:val="003656FB"/>
    <w:rsid w:val="003659A1"/>
    <w:rsid w:val="003659CE"/>
    <w:rsid w:val="00365AC4"/>
    <w:rsid w:val="00365C8A"/>
    <w:rsid w:val="00365D39"/>
    <w:rsid w:val="00366017"/>
    <w:rsid w:val="0036629A"/>
    <w:rsid w:val="00366300"/>
    <w:rsid w:val="00366445"/>
    <w:rsid w:val="003664A9"/>
    <w:rsid w:val="003664B9"/>
    <w:rsid w:val="003665DF"/>
    <w:rsid w:val="00366891"/>
    <w:rsid w:val="003669F6"/>
    <w:rsid w:val="003669FE"/>
    <w:rsid w:val="00366BD1"/>
    <w:rsid w:val="00366EC2"/>
    <w:rsid w:val="00366F9F"/>
    <w:rsid w:val="00367029"/>
    <w:rsid w:val="003670DE"/>
    <w:rsid w:val="00367133"/>
    <w:rsid w:val="0036715B"/>
    <w:rsid w:val="0036722D"/>
    <w:rsid w:val="0036742E"/>
    <w:rsid w:val="0036751C"/>
    <w:rsid w:val="003675E9"/>
    <w:rsid w:val="003675FC"/>
    <w:rsid w:val="00367642"/>
    <w:rsid w:val="00367688"/>
    <w:rsid w:val="003678EC"/>
    <w:rsid w:val="00367938"/>
    <w:rsid w:val="00367AF7"/>
    <w:rsid w:val="00367B5D"/>
    <w:rsid w:val="00367B8B"/>
    <w:rsid w:val="00367C08"/>
    <w:rsid w:val="00367C5D"/>
    <w:rsid w:val="00367D2C"/>
    <w:rsid w:val="00367D3A"/>
    <w:rsid w:val="00367E6E"/>
    <w:rsid w:val="00367F3A"/>
    <w:rsid w:val="00367F75"/>
    <w:rsid w:val="00367FA7"/>
    <w:rsid w:val="003701A0"/>
    <w:rsid w:val="00370968"/>
    <w:rsid w:val="003709D3"/>
    <w:rsid w:val="00370CE0"/>
    <w:rsid w:val="00370E41"/>
    <w:rsid w:val="00370E73"/>
    <w:rsid w:val="00370E82"/>
    <w:rsid w:val="00370EB6"/>
    <w:rsid w:val="003710F7"/>
    <w:rsid w:val="0037141E"/>
    <w:rsid w:val="00371485"/>
    <w:rsid w:val="003715F4"/>
    <w:rsid w:val="00371698"/>
    <w:rsid w:val="00371738"/>
    <w:rsid w:val="003717CE"/>
    <w:rsid w:val="003718AD"/>
    <w:rsid w:val="00371AD0"/>
    <w:rsid w:val="00371B30"/>
    <w:rsid w:val="00371C08"/>
    <w:rsid w:val="00371D15"/>
    <w:rsid w:val="00371DAA"/>
    <w:rsid w:val="00371F72"/>
    <w:rsid w:val="00371FE4"/>
    <w:rsid w:val="0037201C"/>
    <w:rsid w:val="003722A0"/>
    <w:rsid w:val="00372310"/>
    <w:rsid w:val="00372345"/>
    <w:rsid w:val="00372399"/>
    <w:rsid w:val="003723A6"/>
    <w:rsid w:val="003723D6"/>
    <w:rsid w:val="003727F9"/>
    <w:rsid w:val="00372822"/>
    <w:rsid w:val="003728F5"/>
    <w:rsid w:val="00372A76"/>
    <w:rsid w:val="00372AFA"/>
    <w:rsid w:val="00372B52"/>
    <w:rsid w:val="00372C5F"/>
    <w:rsid w:val="00372CBF"/>
    <w:rsid w:val="00372D22"/>
    <w:rsid w:val="00373026"/>
    <w:rsid w:val="003735B7"/>
    <w:rsid w:val="0037361B"/>
    <w:rsid w:val="0037369C"/>
    <w:rsid w:val="00373BBC"/>
    <w:rsid w:val="00373C7D"/>
    <w:rsid w:val="00373D65"/>
    <w:rsid w:val="00373DA2"/>
    <w:rsid w:val="00373E96"/>
    <w:rsid w:val="00373F4C"/>
    <w:rsid w:val="00374182"/>
    <w:rsid w:val="0037423F"/>
    <w:rsid w:val="00374241"/>
    <w:rsid w:val="00374285"/>
    <w:rsid w:val="00374359"/>
    <w:rsid w:val="00374370"/>
    <w:rsid w:val="00374432"/>
    <w:rsid w:val="0037452C"/>
    <w:rsid w:val="003745E4"/>
    <w:rsid w:val="00374661"/>
    <w:rsid w:val="0037469C"/>
    <w:rsid w:val="003747D1"/>
    <w:rsid w:val="00374953"/>
    <w:rsid w:val="0037499C"/>
    <w:rsid w:val="00374AD0"/>
    <w:rsid w:val="00374B94"/>
    <w:rsid w:val="00374BA2"/>
    <w:rsid w:val="00374BC9"/>
    <w:rsid w:val="00374CB7"/>
    <w:rsid w:val="00374CFC"/>
    <w:rsid w:val="00374D56"/>
    <w:rsid w:val="00374D64"/>
    <w:rsid w:val="00374D95"/>
    <w:rsid w:val="00374DDB"/>
    <w:rsid w:val="00374EAF"/>
    <w:rsid w:val="00374F67"/>
    <w:rsid w:val="00375094"/>
    <w:rsid w:val="00375128"/>
    <w:rsid w:val="0037513D"/>
    <w:rsid w:val="0037520D"/>
    <w:rsid w:val="00375217"/>
    <w:rsid w:val="00375274"/>
    <w:rsid w:val="0037528A"/>
    <w:rsid w:val="0037535C"/>
    <w:rsid w:val="00375378"/>
    <w:rsid w:val="0037545C"/>
    <w:rsid w:val="00375553"/>
    <w:rsid w:val="0037576A"/>
    <w:rsid w:val="00375833"/>
    <w:rsid w:val="00375BEC"/>
    <w:rsid w:val="00375C2C"/>
    <w:rsid w:val="00375D74"/>
    <w:rsid w:val="0037604D"/>
    <w:rsid w:val="003760DB"/>
    <w:rsid w:val="003760E8"/>
    <w:rsid w:val="003761EB"/>
    <w:rsid w:val="00376282"/>
    <w:rsid w:val="003762E1"/>
    <w:rsid w:val="0037630A"/>
    <w:rsid w:val="0037636E"/>
    <w:rsid w:val="003764ED"/>
    <w:rsid w:val="00376955"/>
    <w:rsid w:val="00376A6D"/>
    <w:rsid w:val="00376ADA"/>
    <w:rsid w:val="00376BA6"/>
    <w:rsid w:val="00376BB9"/>
    <w:rsid w:val="00376C72"/>
    <w:rsid w:val="00376C79"/>
    <w:rsid w:val="00376F0F"/>
    <w:rsid w:val="0037700C"/>
    <w:rsid w:val="003770BF"/>
    <w:rsid w:val="00377225"/>
    <w:rsid w:val="00377368"/>
    <w:rsid w:val="00377397"/>
    <w:rsid w:val="00377521"/>
    <w:rsid w:val="003775DE"/>
    <w:rsid w:val="00377650"/>
    <w:rsid w:val="00377A51"/>
    <w:rsid w:val="00377B12"/>
    <w:rsid w:val="00377EB9"/>
    <w:rsid w:val="00377F06"/>
    <w:rsid w:val="00377F3D"/>
    <w:rsid w:val="00380072"/>
    <w:rsid w:val="003800E1"/>
    <w:rsid w:val="003800FA"/>
    <w:rsid w:val="003801D0"/>
    <w:rsid w:val="003801D4"/>
    <w:rsid w:val="00380265"/>
    <w:rsid w:val="00380446"/>
    <w:rsid w:val="00380452"/>
    <w:rsid w:val="003804DD"/>
    <w:rsid w:val="003805E8"/>
    <w:rsid w:val="003808AE"/>
    <w:rsid w:val="00380A4B"/>
    <w:rsid w:val="00380AD9"/>
    <w:rsid w:val="00380BA7"/>
    <w:rsid w:val="00380C22"/>
    <w:rsid w:val="00380C49"/>
    <w:rsid w:val="00380CAD"/>
    <w:rsid w:val="00380F71"/>
    <w:rsid w:val="0038106C"/>
    <w:rsid w:val="00381771"/>
    <w:rsid w:val="003818D3"/>
    <w:rsid w:val="00381B0D"/>
    <w:rsid w:val="00381C52"/>
    <w:rsid w:val="00381FAA"/>
    <w:rsid w:val="0038202A"/>
    <w:rsid w:val="00382249"/>
    <w:rsid w:val="00382497"/>
    <w:rsid w:val="003826BA"/>
    <w:rsid w:val="003826EE"/>
    <w:rsid w:val="00382923"/>
    <w:rsid w:val="00382991"/>
    <w:rsid w:val="003829F6"/>
    <w:rsid w:val="00382A5F"/>
    <w:rsid w:val="00382A7C"/>
    <w:rsid w:val="00382B8F"/>
    <w:rsid w:val="00382CD7"/>
    <w:rsid w:val="00382DB2"/>
    <w:rsid w:val="00382F9A"/>
    <w:rsid w:val="00382F9B"/>
    <w:rsid w:val="00382FB1"/>
    <w:rsid w:val="00383251"/>
    <w:rsid w:val="003832CF"/>
    <w:rsid w:val="0038331C"/>
    <w:rsid w:val="00383400"/>
    <w:rsid w:val="00383488"/>
    <w:rsid w:val="00383AD8"/>
    <w:rsid w:val="00383B43"/>
    <w:rsid w:val="00383C31"/>
    <w:rsid w:val="00383D66"/>
    <w:rsid w:val="00383F59"/>
    <w:rsid w:val="003840AD"/>
    <w:rsid w:val="003840C5"/>
    <w:rsid w:val="00384330"/>
    <w:rsid w:val="0038439E"/>
    <w:rsid w:val="003843C5"/>
    <w:rsid w:val="003843FF"/>
    <w:rsid w:val="0038452C"/>
    <w:rsid w:val="003846F5"/>
    <w:rsid w:val="00384801"/>
    <w:rsid w:val="0038488B"/>
    <w:rsid w:val="00384B2F"/>
    <w:rsid w:val="00384B66"/>
    <w:rsid w:val="00384B99"/>
    <w:rsid w:val="00384C49"/>
    <w:rsid w:val="00384E3B"/>
    <w:rsid w:val="00384E90"/>
    <w:rsid w:val="00384F4F"/>
    <w:rsid w:val="003850DB"/>
    <w:rsid w:val="00385112"/>
    <w:rsid w:val="00385146"/>
    <w:rsid w:val="00385184"/>
    <w:rsid w:val="00385205"/>
    <w:rsid w:val="0038522D"/>
    <w:rsid w:val="00385633"/>
    <w:rsid w:val="00385651"/>
    <w:rsid w:val="00385674"/>
    <w:rsid w:val="00385697"/>
    <w:rsid w:val="00385783"/>
    <w:rsid w:val="003857A9"/>
    <w:rsid w:val="003857DC"/>
    <w:rsid w:val="003857E6"/>
    <w:rsid w:val="00385829"/>
    <w:rsid w:val="003858BB"/>
    <w:rsid w:val="00385943"/>
    <w:rsid w:val="00385944"/>
    <w:rsid w:val="00385B74"/>
    <w:rsid w:val="00385D0E"/>
    <w:rsid w:val="00385D3A"/>
    <w:rsid w:val="00385FAB"/>
    <w:rsid w:val="00385FE3"/>
    <w:rsid w:val="00386061"/>
    <w:rsid w:val="003862DD"/>
    <w:rsid w:val="00386482"/>
    <w:rsid w:val="003865A3"/>
    <w:rsid w:val="0038660B"/>
    <w:rsid w:val="00386721"/>
    <w:rsid w:val="0038681B"/>
    <w:rsid w:val="0038684A"/>
    <w:rsid w:val="00386BCF"/>
    <w:rsid w:val="00386CEE"/>
    <w:rsid w:val="00386DCD"/>
    <w:rsid w:val="00386E08"/>
    <w:rsid w:val="00386EEB"/>
    <w:rsid w:val="00386F64"/>
    <w:rsid w:val="0038723A"/>
    <w:rsid w:val="00387260"/>
    <w:rsid w:val="0038728F"/>
    <w:rsid w:val="00387535"/>
    <w:rsid w:val="00387616"/>
    <w:rsid w:val="00387665"/>
    <w:rsid w:val="003877C8"/>
    <w:rsid w:val="00387872"/>
    <w:rsid w:val="0038797A"/>
    <w:rsid w:val="0038797C"/>
    <w:rsid w:val="00387A0D"/>
    <w:rsid w:val="00387A58"/>
    <w:rsid w:val="00387A8A"/>
    <w:rsid w:val="00387B75"/>
    <w:rsid w:val="00387C21"/>
    <w:rsid w:val="00387C34"/>
    <w:rsid w:val="00387CAB"/>
    <w:rsid w:val="00387EE1"/>
    <w:rsid w:val="00387F26"/>
    <w:rsid w:val="00387FDD"/>
    <w:rsid w:val="003900C0"/>
    <w:rsid w:val="003900D9"/>
    <w:rsid w:val="003901E7"/>
    <w:rsid w:val="003902D9"/>
    <w:rsid w:val="00390367"/>
    <w:rsid w:val="003903FF"/>
    <w:rsid w:val="0039060F"/>
    <w:rsid w:val="0039068C"/>
    <w:rsid w:val="0039071C"/>
    <w:rsid w:val="0039078D"/>
    <w:rsid w:val="00390840"/>
    <w:rsid w:val="0039098D"/>
    <w:rsid w:val="003909BF"/>
    <w:rsid w:val="003909CF"/>
    <w:rsid w:val="00390B0C"/>
    <w:rsid w:val="00390D03"/>
    <w:rsid w:val="00390D55"/>
    <w:rsid w:val="00390DD7"/>
    <w:rsid w:val="00390F2B"/>
    <w:rsid w:val="00390F81"/>
    <w:rsid w:val="00391094"/>
    <w:rsid w:val="00391114"/>
    <w:rsid w:val="00391236"/>
    <w:rsid w:val="0039147E"/>
    <w:rsid w:val="003916D8"/>
    <w:rsid w:val="003917FF"/>
    <w:rsid w:val="0039193F"/>
    <w:rsid w:val="00391A16"/>
    <w:rsid w:val="00391A57"/>
    <w:rsid w:val="00391A99"/>
    <w:rsid w:val="00391BE8"/>
    <w:rsid w:val="00391BEF"/>
    <w:rsid w:val="00391C03"/>
    <w:rsid w:val="00391FB4"/>
    <w:rsid w:val="0039216F"/>
    <w:rsid w:val="00392511"/>
    <w:rsid w:val="00392521"/>
    <w:rsid w:val="00392586"/>
    <w:rsid w:val="00392595"/>
    <w:rsid w:val="003927CB"/>
    <w:rsid w:val="00392AE0"/>
    <w:rsid w:val="00392AF5"/>
    <w:rsid w:val="00392C5E"/>
    <w:rsid w:val="00392C77"/>
    <w:rsid w:val="00392C81"/>
    <w:rsid w:val="00392C9B"/>
    <w:rsid w:val="0039311B"/>
    <w:rsid w:val="00393159"/>
    <w:rsid w:val="00393206"/>
    <w:rsid w:val="003934AE"/>
    <w:rsid w:val="00393512"/>
    <w:rsid w:val="00393565"/>
    <w:rsid w:val="0039364B"/>
    <w:rsid w:val="00393887"/>
    <w:rsid w:val="003938A4"/>
    <w:rsid w:val="003938EA"/>
    <w:rsid w:val="00393B09"/>
    <w:rsid w:val="00393B10"/>
    <w:rsid w:val="00393CCE"/>
    <w:rsid w:val="00393E76"/>
    <w:rsid w:val="0039420C"/>
    <w:rsid w:val="00394473"/>
    <w:rsid w:val="0039448D"/>
    <w:rsid w:val="0039473B"/>
    <w:rsid w:val="00394784"/>
    <w:rsid w:val="00394796"/>
    <w:rsid w:val="00394B2C"/>
    <w:rsid w:val="00394B7D"/>
    <w:rsid w:val="00394BDC"/>
    <w:rsid w:val="00394BFE"/>
    <w:rsid w:val="00394D03"/>
    <w:rsid w:val="00394E2D"/>
    <w:rsid w:val="00394E9E"/>
    <w:rsid w:val="00394EDE"/>
    <w:rsid w:val="00394F3A"/>
    <w:rsid w:val="00394F6E"/>
    <w:rsid w:val="00395019"/>
    <w:rsid w:val="003950AF"/>
    <w:rsid w:val="00395353"/>
    <w:rsid w:val="00395513"/>
    <w:rsid w:val="00395668"/>
    <w:rsid w:val="003959F3"/>
    <w:rsid w:val="003959FA"/>
    <w:rsid w:val="00395A3A"/>
    <w:rsid w:val="00395BAA"/>
    <w:rsid w:val="00395BAE"/>
    <w:rsid w:val="00395C21"/>
    <w:rsid w:val="00395CDA"/>
    <w:rsid w:val="00395CED"/>
    <w:rsid w:val="00395D00"/>
    <w:rsid w:val="00395D5B"/>
    <w:rsid w:val="00395D82"/>
    <w:rsid w:val="00395E43"/>
    <w:rsid w:val="00395EAE"/>
    <w:rsid w:val="00396075"/>
    <w:rsid w:val="00396318"/>
    <w:rsid w:val="00396491"/>
    <w:rsid w:val="0039652B"/>
    <w:rsid w:val="0039664F"/>
    <w:rsid w:val="00396A0E"/>
    <w:rsid w:val="00396A7B"/>
    <w:rsid w:val="00396BC7"/>
    <w:rsid w:val="00396C30"/>
    <w:rsid w:val="00396C5E"/>
    <w:rsid w:val="00396ED1"/>
    <w:rsid w:val="00396FDA"/>
    <w:rsid w:val="00397004"/>
    <w:rsid w:val="0039700D"/>
    <w:rsid w:val="00397138"/>
    <w:rsid w:val="00397373"/>
    <w:rsid w:val="003973D3"/>
    <w:rsid w:val="003973F7"/>
    <w:rsid w:val="00397437"/>
    <w:rsid w:val="0039746E"/>
    <w:rsid w:val="00397573"/>
    <w:rsid w:val="00397AEE"/>
    <w:rsid w:val="00397C41"/>
    <w:rsid w:val="00397DB5"/>
    <w:rsid w:val="00397ECF"/>
    <w:rsid w:val="003A0338"/>
    <w:rsid w:val="003A033F"/>
    <w:rsid w:val="003A043C"/>
    <w:rsid w:val="003A0467"/>
    <w:rsid w:val="003A046E"/>
    <w:rsid w:val="003A05BC"/>
    <w:rsid w:val="003A06E0"/>
    <w:rsid w:val="003A086F"/>
    <w:rsid w:val="003A08EC"/>
    <w:rsid w:val="003A0905"/>
    <w:rsid w:val="003A090A"/>
    <w:rsid w:val="003A0A13"/>
    <w:rsid w:val="003A0A19"/>
    <w:rsid w:val="003A0A2A"/>
    <w:rsid w:val="003A0BF1"/>
    <w:rsid w:val="003A0CDD"/>
    <w:rsid w:val="003A0DED"/>
    <w:rsid w:val="003A0E3D"/>
    <w:rsid w:val="003A0FEF"/>
    <w:rsid w:val="003A11CB"/>
    <w:rsid w:val="003A123A"/>
    <w:rsid w:val="003A135F"/>
    <w:rsid w:val="003A13D0"/>
    <w:rsid w:val="003A1436"/>
    <w:rsid w:val="003A178C"/>
    <w:rsid w:val="003A1843"/>
    <w:rsid w:val="003A1931"/>
    <w:rsid w:val="003A1D70"/>
    <w:rsid w:val="003A1F98"/>
    <w:rsid w:val="003A200F"/>
    <w:rsid w:val="003A2033"/>
    <w:rsid w:val="003A2042"/>
    <w:rsid w:val="003A2239"/>
    <w:rsid w:val="003A2362"/>
    <w:rsid w:val="003A246A"/>
    <w:rsid w:val="003A2600"/>
    <w:rsid w:val="003A2757"/>
    <w:rsid w:val="003A29CA"/>
    <w:rsid w:val="003A2AA4"/>
    <w:rsid w:val="003A2C62"/>
    <w:rsid w:val="003A2DB0"/>
    <w:rsid w:val="003A2E52"/>
    <w:rsid w:val="003A2EB1"/>
    <w:rsid w:val="003A2F3C"/>
    <w:rsid w:val="003A2F8D"/>
    <w:rsid w:val="003A300A"/>
    <w:rsid w:val="003A3092"/>
    <w:rsid w:val="003A30D1"/>
    <w:rsid w:val="003A3272"/>
    <w:rsid w:val="003A3284"/>
    <w:rsid w:val="003A32E4"/>
    <w:rsid w:val="003A3393"/>
    <w:rsid w:val="003A356A"/>
    <w:rsid w:val="003A3768"/>
    <w:rsid w:val="003A37C2"/>
    <w:rsid w:val="003A3832"/>
    <w:rsid w:val="003A385F"/>
    <w:rsid w:val="003A3897"/>
    <w:rsid w:val="003A38EC"/>
    <w:rsid w:val="003A3954"/>
    <w:rsid w:val="003A39A4"/>
    <w:rsid w:val="003A39D6"/>
    <w:rsid w:val="003A3A68"/>
    <w:rsid w:val="003A3ADB"/>
    <w:rsid w:val="003A3B8E"/>
    <w:rsid w:val="003A3D22"/>
    <w:rsid w:val="003A3D2D"/>
    <w:rsid w:val="003A3DCA"/>
    <w:rsid w:val="003A40F0"/>
    <w:rsid w:val="003A417E"/>
    <w:rsid w:val="003A4237"/>
    <w:rsid w:val="003A4263"/>
    <w:rsid w:val="003A4397"/>
    <w:rsid w:val="003A43C3"/>
    <w:rsid w:val="003A44D5"/>
    <w:rsid w:val="003A4593"/>
    <w:rsid w:val="003A4599"/>
    <w:rsid w:val="003A46C7"/>
    <w:rsid w:val="003A4A08"/>
    <w:rsid w:val="003A4ABC"/>
    <w:rsid w:val="003A4C10"/>
    <w:rsid w:val="003A4D7A"/>
    <w:rsid w:val="003A4E00"/>
    <w:rsid w:val="003A4E83"/>
    <w:rsid w:val="003A4F11"/>
    <w:rsid w:val="003A50A4"/>
    <w:rsid w:val="003A51BE"/>
    <w:rsid w:val="003A51C5"/>
    <w:rsid w:val="003A51F1"/>
    <w:rsid w:val="003A5566"/>
    <w:rsid w:val="003A55FB"/>
    <w:rsid w:val="003A560C"/>
    <w:rsid w:val="003A5614"/>
    <w:rsid w:val="003A574A"/>
    <w:rsid w:val="003A5756"/>
    <w:rsid w:val="003A5868"/>
    <w:rsid w:val="003A58BC"/>
    <w:rsid w:val="003A58F1"/>
    <w:rsid w:val="003A5987"/>
    <w:rsid w:val="003A59F9"/>
    <w:rsid w:val="003A5D47"/>
    <w:rsid w:val="003A5E01"/>
    <w:rsid w:val="003A5ECC"/>
    <w:rsid w:val="003A5F52"/>
    <w:rsid w:val="003A5FAE"/>
    <w:rsid w:val="003A607B"/>
    <w:rsid w:val="003A632C"/>
    <w:rsid w:val="003A66F6"/>
    <w:rsid w:val="003A6752"/>
    <w:rsid w:val="003A6766"/>
    <w:rsid w:val="003A6C5D"/>
    <w:rsid w:val="003A6CE8"/>
    <w:rsid w:val="003A6DDB"/>
    <w:rsid w:val="003A71B0"/>
    <w:rsid w:val="003A71BD"/>
    <w:rsid w:val="003A71DC"/>
    <w:rsid w:val="003A71FB"/>
    <w:rsid w:val="003A7307"/>
    <w:rsid w:val="003A7451"/>
    <w:rsid w:val="003A766C"/>
    <w:rsid w:val="003A780C"/>
    <w:rsid w:val="003A788F"/>
    <w:rsid w:val="003A7901"/>
    <w:rsid w:val="003A794E"/>
    <w:rsid w:val="003A7A92"/>
    <w:rsid w:val="003A7BA0"/>
    <w:rsid w:val="003A7C23"/>
    <w:rsid w:val="003A7CB2"/>
    <w:rsid w:val="003A7DF0"/>
    <w:rsid w:val="003A7F33"/>
    <w:rsid w:val="003B0260"/>
    <w:rsid w:val="003B031A"/>
    <w:rsid w:val="003B03A7"/>
    <w:rsid w:val="003B0510"/>
    <w:rsid w:val="003B063B"/>
    <w:rsid w:val="003B06A4"/>
    <w:rsid w:val="003B0850"/>
    <w:rsid w:val="003B0B5C"/>
    <w:rsid w:val="003B0D7D"/>
    <w:rsid w:val="003B0FE4"/>
    <w:rsid w:val="003B10DF"/>
    <w:rsid w:val="003B12CD"/>
    <w:rsid w:val="003B1301"/>
    <w:rsid w:val="003B137C"/>
    <w:rsid w:val="003B13D4"/>
    <w:rsid w:val="003B1414"/>
    <w:rsid w:val="003B1463"/>
    <w:rsid w:val="003B1529"/>
    <w:rsid w:val="003B165A"/>
    <w:rsid w:val="003B16AF"/>
    <w:rsid w:val="003B183C"/>
    <w:rsid w:val="003B192A"/>
    <w:rsid w:val="003B19D8"/>
    <w:rsid w:val="003B1A74"/>
    <w:rsid w:val="003B1AB1"/>
    <w:rsid w:val="003B1BFA"/>
    <w:rsid w:val="003B1C67"/>
    <w:rsid w:val="003B1DA9"/>
    <w:rsid w:val="003B1DB2"/>
    <w:rsid w:val="003B1DB5"/>
    <w:rsid w:val="003B1DC7"/>
    <w:rsid w:val="003B1E77"/>
    <w:rsid w:val="003B1ED1"/>
    <w:rsid w:val="003B1F1C"/>
    <w:rsid w:val="003B1FEF"/>
    <w:rsid w:val="003B200A"/>
    <w:rsid w:val="003B21DB"/>
    <w:rsid w:val="003B2272"/>
    <w:rsid w:val="003B227D"/>
    <w:rsid w:val="003B2282"/>
    <w:rsid w:val="003B234C"/>
    <w:rsid w:val="003B24CD"/>
    <w:rsid w:val="003B25B7"/>
    <w:rsid w:val="003B25DA"/>
    <w:rsid w:val="003B270E"/>
    <w:rsid w:val="003B288B"/>
    <w:rsid w:val="003B2997"/>
    <w:rsid w:val="003B2A7B"/>
    <w:rsid w:val="003B2A82"/>
    <w:rsid w:val="003B2BB5"/>
    <w:rsid w:val="003B2C29"/>
    <w:rsid w:val="003B2C8E"/>
    <w:rsid w:val="003B2D4F"/>
    <w:rsid w:val="003B2ED3"/>
    <w:rsid w:val="003B2F0F"/>
    <w:rsid w:val="003B2F7F"/>
    <w:rsid w:val="003B2FB4"/>
    <w:rsid w:val="003B30A7"/>
    <w:rsid w:val="003B30FE"/>
    <w:rsid w:val="003B3135"/>
    <w:rsid w:val="003B31F5"/>
    <w:rsid w:val="003B326C"/>
    <w:rsid w:val="003B3548"/>
    <w:rsid w:val="003B36B2"/>
    <w:rsid w:val="003B381D"/>
    <w:rsid w:val="003B38C3"/>
    <w:rsid w:val="003B3947"/>
    <w:rsid w:val="003B3A43"/>
    <w:rsid w:val="003B3A59"/>
    <w:rsid w:val="003B3B1C"/>
    <w:rsid w:val="003B3E95"/>
    <w:rsid w:val="003B3EFA"/>
    <w:rsid w:val="003B3FAF"/>
    <w:rsid w:val="003B42E2"/>
    <w:rsid w:val="003B4338"/>
    <w:rsid w:val="003B4354"/>
    <w:rsid w:val="003B450F"/>
    <w:rsid w:val="003B4596"/>
    <w:rsid w:val="003B46A9"/>
    <w:rsid w:val="003B4797"/>
    <w:rsid w:val="003B483C"/>
    <w:rsid w:val="003B4A31"/>
    <w:rsid w:val="003B4A35"/>
    <w:rsid w:val="003B4C92"/>
    <w:rsid w:val="003B4E3A"/>
    <w:rsid w:val="003B4F50"/>
    <w:rsid w:val="003B5285"/>
    <w:rsid w:val="003B5308"/>
    <w:rsid w:val="003B5624"/>
    <w:rsid w:val="003B5726"/>
    <w:rsid w:val="003B5777"/>
    <w:rsid w:val="003B57A4"/>
    <w:rsid w:val="003B57DD"/>
    <w:rsid w:val="003B5B66"/>
    <w:rsid w:val="003B5C7F"/>
    <w:rsid w:val="003B5D39"/>
    <w:rsid w:val="003B5F57"/>
    <w:rsid w:val="003B6117"/>
    <w:rsid w:val="003B6320"/>
    <w:rsid w:val="003B632E"/>
    <w:rsid w:val="003B6447"/>
    <w:rsid w:val="003B6645"/>
    <w:rsid w:val="003B6788"/>
    <w:rsid w:val="003B68DB"/>
    <w:rsid w:val="003B68DC"/>
    <w:rsid w:val="003B6AD5"/>
    <w:rsid w:val="003B6B22"/>
    <w:rsid w:val="003B6C46"/>
    <w:rsid w:val="003B6E4F"/>
    <w:rsid w:val="003B6F4D"/>
    <w:rsid w:val="003B7263"/>
    <w:rsid w:val="003B7316"/>
    <w:rsid w:val="003B73E1"/>
    <w:rsid w:val="003B7446"/>
    <w:rsid w:val="003B744A"/>
    <w:rsid w:val="003B758F"/>
    <w:rsid w:val="003B776A"/>
    <w:rsid w:val="003B7785"/>
    <w:rsid w:val="003B77B8"/>
    <w:rsid w:val="003B7A5F"/>
    <w:rsid w:val="003B7B58"/>
    <w:rsid w:val="003B7BBD"/>
    <w:rsid w:val="003B7BE3"/>
    <w:rsid w:val="003B7C88"/>
    <w:rsid w:val="003B7CEE"/>
    <w:rsid w:val="003B7DAD"/>
    <w:rsid w:val="003B7F3F"/>
    <w:rsid w:val="003B7F85"/>
    <w:rsid w:val="003C0007"/>
    <w:rsid w:val="003C001F"/>
    <w:rsid w:val="003C0309"/>
    <w:rsid w:val="003C030A"/>
    <w:rsid w:val="003C0375"/>
    <w:rsid w:val="003C04FF"/>
    <w:rsid w:val="003C0662"/>
    <w:rsid w:val="003C0863"/>
    <w:rsid w:val="003C09CE"/>
    <w:rsid w:val="003C0AF0"/>
    <w:rsid w:val="003C0B50"/>
    <w:rsid w:val="003C0BC5"/>
    <w:rsid w:val="003C0FB1"/>
    <w:rsid w:val="003C10DB"/>
    <w:rsid w:val="003C10F3"/>
    <w:rsid w:val="003C1124"/>
    <w:rsid w:val="003C11B2"/>
    <w:rsid w:val="003C1233"/>
    <w:rsid w:val="003C1366"/>
    <w:rsid w:val="003C169A"/>
    <w:rsid w:val="003C1706"/>
    <w:rsid w:val="003C1718"/>
    <w:rsid w:val="003C171F"/>
    <w:rsid w:val="003C1872"/>
    <w:rsid w:val="003C18B7"/>
    <w:rsid w:val="003C1C36"/>
    <w:rsid w:val="003C1D0F"/>
    <w:rsid w:val="003C1DCE"/>
    <w:rsid w:val="003C1DCF"/>
    <w:rsid w:val="003C1E81"/>
    <w:rsid w:val="003C1EB2"/>
    <w:rsid w:val="003C1FBF"/>
    <w:rsid w:val="003C2033"/>
    <w:rsid w:val="003C207E"/>
    <w:rsid w:val="003C20B3"/>
    <w:rsid w:val="003C20B6"/>
    <w:rsid w:val="003C20FE"/>
    <w:rsid w:val="003C21AC"/>
    <w:rsid w:val="003C221C"/>
    <w:rsid w:val="003C2310"/>
    <w:rsid w:val="003C2332"/>
    <w:rsid w:val="003C245B"/>
    <w:rsid w:val="003C24E0"/>
    <w:rsid w:val="003C25A6"/>
    <w:rsid w:val="003C28FA"/>
    <w:rsid w:val="003C292A"/>
    <w:rsid w:val="003C2AF9"/>
    <w:rsid w:val="003C3043"/>
    <w:rsid w:val="003C3056"/>
    <w:rsid w:val="003C30B6"/>
    <w:rsid w:val="003C31BF"/>
    <w:rsid w:val="003C325B"/>
    <w:rsid w:val="003C3542"/>
    <w:rsid w:val="003C354F"/>
    <w:rsid w:val="003C3551"/>
    <w:rsid w:val="003C3565"/>
    <w:rsid w:val="003C3658"/>
    <w:rsid w:val="003C3807"/>
    <w:rsid w:val="003C3894"/>
    <w:rsid w:val="003C38A5"/>
    <w:rsid w:val="003C3929"/>
    <w:rsid w:val="003C3986"/>
    <w:rsid w:val="003C39F3"/>
    <w:rsid w:val="003C3A75"/>
    <w:rsid w:val="003C3D57"/>
    <w:rsid w:val="003C3DC1"/>
    <w:rsid w:val="003C3E50"/>
    <w:rsid w:val="003C3E86"/>
    <w:rsid w:val="003C4234"/>
    <w:rsid w:val="003C44DC"/>
    <w:rsid w:val="003C48B0"/>
    <w:rsid w:val="003C49B0"/>
    <w:rsid w:val="003C4B1D"/>
    <w:rsid w:val="003C4BA0"/>
    <w:rsid w:val="003C4BAB"/>
    <w:rsid w:val="003C4CD8"/>
    <w:rsid w:val="003C4D7F"/>
    <w:rsid w:val="003C4E9F"/>
    <w:rsid w:val="003C4EE5"/>
    <w:rsid w:val="003C5203"/>
    <w:rsid w:val="003C531D"/>
    <w:rsid w:val="003C5456"/>
    <w:rsid w:val="003C5866"/>
    <w:rsid w:val="003C5B56"/>
    <w:rsid w:val="003C5B59"/>
    <w:rsid w:val="003C5B8C"/>
    <w:rsid w:val="003C5C1A"/>
    <w:rsid w:val="003C5C33"/>
    <w:rsid w:val="003C5C50"/>
    <w:rsid w:val="003C5C62"/>
    <w:rsid w:val="003C5D5F"/>
    <w:rsid w:val="003C5DA7"/>
    <w:rsid w:val="003C5DFD"/>
    <w:rsid w:val="003C5E53"/>
    <w:rsid w:val="003C5E6D"/>
    <w:rsid w:val="003C5EF8"/>
    <w:rsid w:val="003C5FD6"/>
    <w:rsid w:val="003C60BF"/>
    <w:rsid w:val="003C60C2"/>
    <w:rsid w:val="003C61D7"/>
    <w:rsid w:val="003C62E8"/>
    <w:rsid w:val="003C6329"/>
    <w:rsid w:val="003C64FA"/>
    <w:rsid w:val="003C65CD"/>
    <w:rsid w:val="003C660A"/>
    <w:rsid w:val="003C6673"/>
    <w:rsid w:val="003C66E1"/>
    <w:rsid w:val="003C6715"/>
    <w:rsid w:val="003C6997"/>
    <w:rsid w:val="003C6B32"/>
    <w:rsid w:val="003C6E02"/>
    <w:rsid w:val="003C6E2C"/>
    <w:rsid w:val="003C7126"/>
    <w:rsid w:val="003C716C"/>
    <w:rsid w:val="003C7224"/>
    <w:rsid w:val="003C742E"/>
    <w:rsid w:val="003C771F"/>
    <w:rsid w:val="003C789B"/>
    <w:rsid w:val="003C78BB"/>
    <w:rsid w:val="003C78CE"/>
    <w:rsid w:val="003C79FE"/>
    <w:rsid w:val="003C7B3B"/>
    <w:rsid w:val="003C7D8C"/>
    <w:rsid w:val="003C7EB4"/>
    <w:rsid w:val="003D0007"/>
    <w:rsid w:val="003D024F"/>
    <w:rsid w:val="003D02A3"/>
    <w:rsid w:val="003D02CC"/>
    <w:rsid w:val="003D03B0"/>
    <w:rsid w:val="003D03BD"/>
    <w:rsid w:val="003D03DB"/>
    <w:rsid w:val="003D04C5"/>
    <w:rsid w:val="003D0584"/>
    <w:rsid w:val="003D068E"/>
    <w:rsid w:val="003D086B"/>
    <w:rsid w:val="003D09A5"/>
    <w:rsid w:val="003D0A21"/>
    <w:rsid w:val="003D0AA3"/>
    <w:rsid w:val="003D0AF6"/>
    <w:rsid w:val="003D0B09"/>
    <w:rsid w:val="003D0B24"/>
    <w:rsid w:val="003D0CF1"/>
    <w:rsid w:val="003D0D4B"/>
    <w:rsid w:val="003D1292"/>
    <w:rsid w:val="003D1766"/>
    <w:rsid w:val="003D1904"/>
    <w:rsid w:val="003D1C86"/>
    <w:rsid w:val="003D1CAF"/>
    <w:rsid w:val="003D1F9C"/>
    <w:rsid w:val="003D201D"/>
    <w:rsid w:val="003D20C3"/>
    <w:rsid w:val="003D24DB"/>
    <w:rsid w:val="003D27E3"/>
    <w:rsid w:val="003D2817"/>
    <w:rsid w:val="003D28EF"/>
    <w:rsid w:val="003D2A75"/>
    <w:rsid w:val="003D2AB3"/>
    <w:rsid w:val="003D2ABA"/>
    <w:rsid w:val="003D2B76"/>
    <w:rsid w:val="003D2CAC"/>
    <w:rsid w:val="003D2D0A"/>
    <w:rsid w:val="003D2E02"/>
    <w:rsid w:val="003D2E7B"/>
    <w:rsid w:val="003D2F2C"/>
    <w:rsid w:val="003D30CF"/>
    <w:rsid w:val="003D3202"/>
    <w:rsid w:val="003D33BD"/>
    <w:rsid w:val="003D350E"/>
    <w:rsid w:val="003D36B2"/>
    <w:rsid w:val="003D3736"/>
    <w:rsid w:val="003D387B"/>
    <w:rsid w:val="003D38A0"/>
    <w:rsid w:val="003D3937"/>
    <w:rsid w:val="003D3964"/>
    <w:rsid w:val="003D3D69"/>
    <w:rsid w:val="003D3D87"/>
    <w:rsid w:val="003D3F49"/>
    <w:rsid w:val="003D3F73"/>
    <w:rsid w:val="003D40A2"/>
    <w:rsid w:val="003D410C"/>
    <w:rsid w:val="003D41F5"/>
    <w:rsid w:val="003D4269"/>
    <w:rsid w:val="003D4324"/>
    <w:rsid w:val="003D43C6"/>
    <w:rsid w:val="003D441B"/>
    <w:rsid w:val="003D4578"/>
    <w:rsid w:val="003D45B7"/>
    <w:rsid w:val="003D4785"/>
    <w:rsid w:val="003D47E6"/>
    <w:rsid w:val="003D47F1"/>
    <w:rsid w:val="003D4806"/>
    <w:rsid w:val="003D49D9"/>
    <w:rsid w:val="003D49FA"/>
    <w:rsid w:val="003D4A18"/>
    <w:rsid w:val="003D4B60"/>
    <w:rsid w:val="003D4C99"/>
    <w:rsid w:val="003D4CB1"/>
    <w:rsid w:val="003D4D77"/>
    <w:rsid w:val="003D512B"/>
    <w:rsid w:val="003D5274"/>
    <w:rsid w:val="003D534D"/>
    <w:rsid w:val="003D53D2"/>
    <w:rsid w:val="003D53F3"/>
    <w:rsid w:val="003D5562"/>
    <w:rsid w:val="003D5898"/>
    <w:rsid w:val="003D598C"/>
    <w:rsid w:val="003D59C3"/>
    <w:rsid w:val="003D5A2B"/>
    <w:rsid w:val="003D5B3B"/>
    <w:rsid w:val="003D5B65"/>
    <w:rsid w:val="003D5BCC"/>
    <w:rsid w:val="003D5CA7"/>
    <w:rsid w:val="003D5E82"/>
    <w:rsid w:val="003D5EA2"/>
    <w:rsid w:val="003D5F73"/>
    <w:rsid w:val="003D6113"/>
    <w:rsid w:val="003D617E"/>
    <w:rsid w:val="003D6188"/>
    <w:rsid w:val="003D6231"/>
    <w:rsid w:val="003D64CA"/>
    <w:rsid w:val="003D652B"/>
    <w:rsid w:val="003D68F9"/>
    <w:rsid w:val="003D6945"/>
    <w:rsid w:val="003D69C9"/>
    <w:rsid w:val="003D69E6"/>
    <w:rsid w:val="003D6B90"/>
    <w:rsid w:val="003D6BF6"/>
    <w:rsid w:val="003D6CB4"/>
    <w:rsid w:val="003D6D64"/>
    <w:rsid w:val="003D6E04"/>
    <w:rsid w:val="003D6ED9"/>
    <w:rsid w:val="003D6F23"/>
    <w:rsid w:val="003D709D"/>
    <w:rsid w:val="003D70CF"/>
    <w:rsid w:val="003D732E"/>
    <w:rsid w:val="003D738D"/>
    <w:rsid w:val="003D749E"/>
    <w:rsid w:val="003D7522"/>
    <w:rsid w:val="003D7607"/>
    <w:rsid w:val="003D77E9"/>
    <w:rsid w:val="003D7B1B"/>
    <w:rsid w:val="003D7BBA"/>
    <w:rsid w:val="003D7C0B"/>
    <w:rsid w:val="003D7C5D"/>
    <w:rsid w:val="003D7D3F"/>
    <w:rsid w:val="003D7DAF"/>
    <w:rsid w:val="003D7DD3"/>
    <w:rsid w:val="003D7E56"/>
    <w:rsid w:val="003E0009"/>
    <w:rsid w:val="003E001B"/>
    <w:rsid w:val="003E01EC"/>
    <w:rsid w:val="003E0229"/>
    <w:rsid w:val="003E0372"/>
    <w:rsid w:val="003E03EF"/>
    <w:rsid w:val="003E046E"/>
    <w:rsid w:val="003E04D2"/>
    <w:rsid w:val="003E05C0"/>
    <w:rsid w:val="003E0729"/>
    <w:rsid w:val="003E074F"/>
    <w:rsid w:val="003E088D"/>
    <w:rsid w:val="003E08D3"/>
    <w:rsid w:val="003E0B19"/>
    <w:rsid w:val="003E0B62"/>
    <w:rsid w:val="003E0B8D"/>
    <w:rsid w:val="003E0BED"/>
    <w:rsid w:val="003E0E8D"/>
    <w:rsid w:val="003E10A8"/>
    <w:rsid w:val="003E124A"/>
    <w:rsid w:val="003E1261"/>
    <w:rsid w:val="003E139D"/>
    <w:rsid w:val="003E146C"/>
    <w:rsid w:val="003E14C2"/>
    <w:rsid w:val="003E16D3"/>
    <w:rsid w:val="003E1780"/>
    <w:rsid w:val="003E1873"/>
    <w:rsid w:val="003E19D2"/>
    <w:rsid w:val="003E1AD2"/>
    <w:rsid w:val="003E1AF8"/>
    <w:rsid w:val="003E1B60"/>
    <w:rsid w:val="003E1D7E"/>
    <w:rsid w:val="003E1E40"/>
    <w:rsid w:val="003E1E73"/>
    <w:rsid w:val="003E1F13"/>
    <w:rsid w:val="003E2399"/>
    <w:rsid w:val="003E23BF"/>
    <w:rsid w:val="003E2444"/>
    <w:rsid w:val="003E2508"/>
    <w:rsid w:val="003E2768"/>
    <w:rsid w:val="003E2859"/>
    <w:rsid w:val="003E2AAC"/>
    <w:rsid w:val="003E2AEC"/>
    <w:rsid w:val="003E2B46"/>
    <w:rsid w:val="003E2B49"/>
    <w:rsid w:val="003E2D1B"/>
    <w:rsid w:val="003E2F45"/>
    <w:rsid w:val="003E3119"/>
    <w:rsid w:val="003E313A"/>
    <w:rsid w:val="003E3198"/>
    <w:rsid w:val="003E31CE"/>
    <w:rsid w:val="003E31D2"/>
    <w:rsid w:val="003E3276"/>
    <w:rsid w:val="003E32C9"/>
    <w:rsid w:val="003E3520"/>
    <w:rsid w:val="003E3932"/>
    <w:rsid w:val="003E39B0"/>
    <w:rsid w:val="003E3AFE"/>
    <w:rsid w:val="003E3D0A"/>
    <w:rsid w:val="003E4047"/>
    <w:rsid w:val="003E4134"/>
    <w:rsid w:val="003E42EA"/>
    <w:rsid w:val="003E4497"/>
    <w:rsid w:val="003E45FD"/>
    <w:rsid w:val="003E4651"/>
    <w:rsid w:val="003E4725"/>
    <w:rsid w:val="003E4824"/>
    <w:rsid w:val="003E4968"/>
    <w:rsid w:val="003E4AB7"/>
    <w:rsid w:val="003E4B7A"/>
    <w:rsid w:val="003E4E8B"/>
    <w:rsid w:val="003E4EBC"/>
    <w:rsid w:val="003E5044"/>
    <w:rsid w:val="003E5052"/>
    <w:rsid w:val="003E5564"/>
    <w:rsid w:val="003E564D"/>
    <w:rsid w:val="003E570A"/>
    <w:rsid w:val="003E5720"/>
    <w:rsid w:val="003E5808"/>
    <w:rsid w:val="003E5960"/>
    <w:rsid w:val="003E5BB1"/>
    <w:rsid w:val="003E5C7F"/>
    <w:rsid w:val="003E5D84"/>
    <w:rsid w:val="003E5DED"/>
    <w:rsid w:val="003E6079"/>
    <w:rsid w:val="003E60B0"/>
    <w:rsid w:val="003E6106"/>
    <w:rsid w:val="003E6112"/>
    <w:rsid w:val="003E624B"/>
    <w:rsid w:val="003E626E"/>
    <w:rsid w:val="003E6326"/>
    <w:rsid w:val="003E63DE"/>
    <w:rsid w:val="003E64EF"/>
    <w:rsid w:val="003E68FA"/>
    <w:rsid w:val="003E692F"/>
    <w:rsid w:val="003E6955"/>
    <w:rsid w:val="003E6B33"/>
    <w:rsid w:val="003E6B71"/>
    <w:rsid w:val="003E6CF5"/>
    <w:rsid w:val="003E6E83"/>
    <w:rsid w:val="003E6F5E"/>
    <w:rsid w:val="003E6F85"/>
    <w:rsid w:val="003E71B2"/>
    <w:rsid w:val="003E740F"/>
    <w:rsid w:val="003E756C"/>
    <w:rsid w:val="003E769B"/>
    <w:rsid w:val="003E7781"/>
    <w:rsid w:val="003E7824"/>
    <w:rsid w:val="003E78F3"/>
    <w:rsid w:val="003E791C"/>
    <w:rsid w:val="003E7989"/>
    <w:rsid w:val="003E7990"/>
    <w:rsid w:val="003E7991"/>
    <w:rsid w:val="003E7AAF"/>
    <w:rsid w:val="003E7BCD"/>
    <w:rsid w:val="003F001C"/>
    <w:rsid w:val="003F007F"/>
    <w:rsid w:val="003F0147"/>
    <w:rsid w:val="003F0568"/>
    <w:rsid w:val="003F065C"/>
    <w:rsid w:val="003F07FE"/>
    <w:rsid w:val="003F099D"/>
    <w:rsid w:val="003F0A9F"/>
    <w:rsid w:val="003F0ADF"/>
    <w:rsid w:val="003F0D17"/>
    <w:rsid w:val="003F0D49"/>
    <w:rsid w:val="003F0DAC"/>
    <w:rsid w:val="003F0DE9"/>
    <w:rsid w:val="003F0EFC"/>
    <w:rsid w:val="003F0FC5"/>
    <w:rsid w:val="003F1042"/>
    <w:rsid w:val="003F10E2"/>
    <w:rsid w:val="003F11A3"/>
    <w:rsid w:val="003F1289"/>
    <w:rsid w:val="003F129B"/>
    <w:rsid w:val="003F13DD"/>
    <w:rsid w:val="003F147C"/>
    <w:rsid w:val="003F1509"/>
    <w:rsid w:val="003F16CB"/>
    <w:rsid w:val="003F1807"/>
    <w:rsid w:val="003F1864"/>
    <w:rsid w:val="003F19F2"/>
    <w:rsid w:val="003F1B67"/>
    <w:rsid w:val="003F1BD4"/>
    <w:rsid w:val="003F1CD0"/>
    <w:rsid w:val="003F1EDB"/>
    <w:rsid w:val="003F1EF5"/>
    <w:rsid w:val="003F2046"/>
    <w:rsid w:val="003F22BF"/>
    <w:rsid w:val="003F24D1"/>
    <w:rsid w:val="003F2750"/>
    <w:rsid w:val="003F29FA"/>
    <w:rsid w:val="003F2A00"/>
    <w:rsid w:val="003F2AC0"/>
    <w:rsid w:val="003F2ACE"/>
    <w:rsid w:val="003F2B17"/>
    <w:rsid w:val="003F2B3F"/>
    <w:rsid w:val="003F2B94"/>
    <w:rsid w:val="003F2BA4"/>
    <w:rsid w:val="003F2C6A"/>
    <w:rsid w:val="003F2D4D"/>
    <w:rsid w:val="003F2DB9"/>
    <w:rsid w:val="003F2DF6"/>
    <w:rsid w:val="003F2EF6"/>
    <w:rsid w:val="003F306C"/>
    <w:rsid w:val="003F3213"/>
    <w:rsid w:val="003F3344"/>
    <w:rsid w:val="003F3414"/>
    <w:rsid w:val="003F34CD"/>
    <w:rsid w:val="003F3540"/>
    <w:rsid w:val="003F3739"/>
    <w:rsid w:val="003F3998"/>
    <w:rsid w:val="003F3AEB"/>
    <w:rsid w:val="003F3B06"/>
    <w:rsid w:val="003F3B2F"/>
    <w:rsid w:val="003F3BA1"/>
    <w:rsid w:val="003F3C8E"/>
    <w:rsid w:val="003F3D48"/>
    <w:rsid w:val="003F3F59"/>
    <w:rsid w:val="003F4317"/>
    <w:rsid w:val="003F4381"/>
    <w:rsid w:val="003F43A2"/>
    <w:rsid w:val="003F440F"/>
    <w:rsid w:val="003F44AA"/>
    <w:rsid w:val="003F4535"/>
    <w:rsid w:val="003F465F"/>
    <w:rsid w:val="003F46A4"/>
    <w:rsid w:val="003F47C5"/>
    <w:rsid w:val="003F49D4"/>
    <w:rsid w:val="003F4C00"/>
    <w:rsid w:val="003F4C6A"/>
    <w:rsid w:val="003F4DB3"/>
    <w:rsid w:val="003F4FC2"/>
    <w:rsid w:val="003F5429"/>
    <w:rsid w:val="003F54A1"/>
    <w:rsid w:val="003F5612"/>
    <w:rsid w:val="003F56F9"/>
    <w:rsid w:val="003F573B"/>
    <w:rsid w:val="003F5A14"/>
    <w:rsid w:val="003F5A95"/>
    <w:rsid w:val="003F5B4C"/>
    <w:rsid w:val="003F5C55"/>
    <w:rsid w:val="003F5C5F"/>
    <w:rsid w:val="003F5FBA"/>
    <w:rsid w:val="003F62C5"/>
    <w:rsid w:val="003F62CF"/>
    <w:rsid w:val="003F6392"/>
    <w:rsid w:val="003F63CD"/>
    <w:rsid w:val="003F63EE"/>
    <w:rsid w:val="003F651E"/>
    <w:rsid w:val="003F6537"/>
    <w:rsid w:val="003F658C"/>
    <w:rsid w:val="003F663D"/>
    <w:rsid w:val="003F6776"/>
    <w:rsid w:val="003F685F"/>
    <w:rsid w:val="003F69A6"/>
    <w:rsid w:val="003F6B27"/>
    <w:rsid w:val="003F6B39"/>
    <w:rsid w:val="003F6C40"/>
    <w:rsid w:val="003F6D33"/>
    <w:rsid w:val="003F6F80"/>
    <w:rsid w:val="003F71A6"/>
    <w:rsid w:val="003F72B8"/>
    <w:rsid w:val="003F743F"/>
    <w:rsid w:val="003F746B"/>
    <w:rsid w:val="003F7561"/>
    <w:rsid w:val="003F766C"/>
    <w:rsid w:val="003F76AB"/>
    <w:rsid w:val="003F7811"/>
    <w:rsid w:val="003F7814"/>
    <w:rsid w:val="003F788E"/>
    <w:rsid w:val="003F78DE"/>
    <w:rsid w:val="003F793B"/>
    <w:rsid w:val="003F7B1D"/>
    <w:rsid w:val="003F7C03"/>
    <w:rsid w:val="003F7C6E"/>
    <w:rsid w:val="003F7CAD"/>
    <w:rsid w:val="003F7D18"/>
    <w:rsid w:val="003F7E25"/>
    <w:rsid w:val="0040003E"/>
    <w:rsid w:val="00400096"/>
    <w:rsid w:val="00400124"/>
    <w:rsid w:val="00400153"/>
    <w:rsid w:val="00400193"/>
    <w:rsid w:val="004001E7"/>
    <w:rsid w:val="004001FD"/>
    <w:rsid w:val="0040026F"/>
    <w:rsid w:val="00400401"/>
    <w:rsid w:val="0040077F"/>
    <w:rsid w:val="004008A6"/>
    <w:rsid w:val="004008CB"/>
    <w:rsid w:val="0040091A"/>
    <w:rsid w:val="00400986"/>
    <w:rsid w:val="00400A71"/>
    <w:rsid w:val="00400AA1"/>
    <w:rsid w:val="00400AAE"/>
    <w:rsid w:val="00400B3A"/>
    <w:rsid w:val="00400D31"/>
    <w:rsid w:val="00400E81"/>
    <w:rsid w:val="00400F8E"/>
    <w:rsid w:val="00400FFD"/>
    <w:rsid w:val="00401084"/>
    <w:rsid w:val="004015EC"/>
    <w:rsid w:val="00401678"/>
    <w:rsid w:val="00401751"/>
    <w:rsid w:val="004018ED"/>
    <w:rsid w:val="00401981"/>
    <w:rsid w:val="00401A2E"/>
    <w:rsid w:val="00401CA4"/>
    <w:rsid w:val="00401CAF"/>
    <w:rsid w:val="00401D9D"/>
    <w:rsid w:val="00401E36"/>
    <w:rsid w:val="00401F7C"/>
    <w:rsid w:val="00401F93"/>
    <w:rsid w:val="00402097"/>
    <w:rsid w:val="004020B5"/>
    <w:rsid w:val="00402141"/>
    <w:rsid w:val="0040217D"/>
    <w:rsid w:val="004021F3"/>
    <w:rsid w:val="00402244"/>
    <w:rsid w:val="00402255"/>
    <w:rsid w:val="004022CA"/>
    <w:rsid w:val="00402488"/>
    <w:rsid w:val="00402489"/>
    <w:rsid w:val="004024A6"/>
    <w:rsid w:val="0040280F"/>
    <w:rsid w:val="0040285B"/>
    <w:rsid w:val="004028C9"/>
    <w:rsid w:val="004028DB"/>
    <w:rsid w:val="00402DCB"/>
    <w:rsid w:val="00402DDC"/>
    <w:rsid w:val="00402F63"/>
    <w:rsid w:val="0040306F"/>
    <w:rsid w:val="00403367"/>
    <w:rsid w:val="004033F0"/>
    <w:rsid w:val="004037E6"/>
    <w:rsid w:val="004038E0"/>
    <w:rsid w:val="00403984"/>
    <w:rsid w:val="00403A8B"/>
    <w:rsid w:val="00403B1C"/>
    <w:rsid w:val="00403B81"/>
    <w:rsid w:val="00403BF7"/>
    <w:rsid w:val="00403C80"/>
    <w:rsid w:val="00403CE0"/>
    <w:rsid w:val="00403D98"/>
    <w:rsid w:val="00403E5F"/>
    <w:rsid w:val="00403E98"/>
    <w:rsid w:val="00403EA4"/>
    <w:rsid w:val="00403FF5"/>
    <w:rsid w:val="00404083"/>
    <w:rsid w:val="004043B2"/>
    <w:rsid w:val="004044BA"/>
    <w:rsid w:val="00404652"/>
    <w:rsid w:val="00404730"/>
    <w:rsid w:val="004047DD"/>
    <w:rsid w:val="004047F4"/>
    <w:rsid w:val="004048A4"/>
    <w:rsid w:val="00404A77"/>
    <w:rsid w:val="00404A92"/>
    <w:rsid w:val="00404AA2"/>
    <w:rsid w:val="00404ACA"/>
    <w:rsid w:val="00404B32"/>
    <w:rsid w:val="00404D49"/>
    <w:rsid w:val="00404FFD"/>
    <w:rsid w:val="0040503B"/>
    <w:rsid w:val="004052FF"/>
    <w:rsid w:val="0040535A"/>
    <w:rsid w:val="0040535B"/>
    <w:rsid w:val="00405536"/>
    <w:rsid w:val="004055B4"/>
    <w:rsid w:val="0040562C"/>
    <w:rsid w:val="00405806"/>
    <w:rsid w:val="00405834"/>
    <w:rsid w:val="00405A8A"/>
    <w:rsid w:val="00405B27"/>
    <w:rsid w:val="00405FCA"/>
    <w:rsid w:val="00405FF5"/>
    <w:rsid w:val="00406365"/>
    <w:rsid w:val="00406567"/>
    <w:rsid w:val="00406600"/>
    <w:rsid w:val="004066A8"/>
    <w:rsid w:val="004067A8"/>
    <w:rsid w:val="00406955"/>
    <w:rsid w:val="004069A4"/>
    <w:rsid w:val="00406B73"/>
    <w:rsid w:val="00406D74"/>
    <w:rsid w:val="00406D84"/>
    <w:rsid w:val="00406E21"/>
    <w:rsid w:val="00406E95"/>
    <w:rsid w:val="00406F4D"/>
    <w:rsid w:val="00406FCA"/>
    <w:rsid w:val="00407000"/>
    <w:rsid w:val="00407016"/>
    <w:rsid w:val="00407067"/>
    <w:rsid w:val="004071FE"/>
    <w:rsid w:val="004072AA"/>
    <w:rsid w:val="004072F4"/>
    <w:rsid w:val="004073AC"/>
    <w:rsid w:val="00407454"/>
    <w:rsid w:val="00407459"/>
    <w:rsid w:val="00407572"/>
    <w:rsid w:val="004075AD"/>
    <w:rsid w:val="004077D3"/>
    <w:rsid w:val="00407862"/>
    <w:rsid w:val="00407A15"/>
    <w:rsid w:val="00407CE9"/>
    <w:rsid w:val="00407D10"/>
    <w:rsid w:val="00407E4D"/>
    <w:rsid w:val="00407EF1"/>
    <w:rsid w:val="00410292"/>
    <w:rsid w:val="004102F1"/>
    <w:rsid w:val="004103DE"/>
    <w:rsid w:val="004105F9"/>
    <w:rsid w:val="004106A7"/>
    <w:rsid w:val="00410803"/>
    <w:rsid w:val="00410860"/>
    <w:rsid w:val="00410A3A"/>
    <w:rsid w:val="00410A4E"/>
    <w:rsid w:val="00410CDC"/>
    <w:rsid w:val="00410DBD"/>
    <w:rsid w:val="00410DDB"/>
    <w:rsid w:val="00410DE6"/>
    <w:rsid w:val="00410EE0"/>
    <w:rsid w:val="00410F9B"/>
    <w:rsid w:val="004111B8"/>
    <w:rsid w:val="004112EF"/>
    <w:rsid w:val="0041146B"/>
    <w:rsid w:val="004114BB"/>
    <w:rsid w:val="00411656"/>
    <w:rsid w:val="004118CC"/>
    <w:rsid w:val="0041192A"/>
    <w:rsid w:val="00411A1A"/>
    <w:rsid w:val="00411D04"/>
    <w:rsid w:val="00411DE2"/>
    <w:rsid w:val="00411F1A"/>
    <w:rsid w:val="00412038"/>
    <w:rsid w:val="00412071"/>
    <w:rsid w:val="004120C6"/>
    <w:rsid w:val="004120E9"/>
    <w:rsid w:val="004121A8"/>
    <w:rsid w:val="004124D6"/>
    <w:rsid w:val="004125E6"/>
    <w:rsid w:val="00412607"/>
    <w:rsid w:val="004127AE"/>
    <w:rsid w:val="00412A78"/>
    <w:rsid w:val="00412A7A"/>
    <w:rsid w:val="00412A83"/>
    <w:rsid w:val="00412B18"/>
    <w:rsid w:val="00412E4F"/>
    <w:rsid w:val="00412E60"/>
    <w:rsid w:val="0041304C"/>
    <w:rsid w:val="004131C1"/>
    <w:rsid w:val="0041332A"/>
    <w:rsid w:val="00413438"/>
    <w:rsid w:val="00413637"/>
    <w:rsid w:val="004139FD"/>
    <w:rsid w:val="004139FF"/>
    <w:rsid w:val="00413A21"/>
    <w:rsid w:val="00413A74"/>
    <w:rsid w:val="00413BAB"/>
    <w:rsid w:val="00413C01"/>
    <w:rsid w:val="00413D56"/>
    <w:rsid w:val="00413E7D"/>
    <w:rsid w:val="00413F59"/>
    <w:rsid w:val="0041402F"/>
    <w:rsid w:val="00414094"/>
    <w:rsid w:val="004140B4"/>
    <w:rsid w:val="0041410B"/>
    <w:rsid w:val="004141F4"/>
    <w:rsid w:val="004143B7"/>
    <w:rsid w:val="0041467F"/>
    <w:rsid w:val="004149A0"/>
    <w:rsid w:val="004149DA"/>
    <w:rsid w:val="004149DD"/>
    <w:rsid w:val="00414A10"/>
    <w:rsid w:val="00414DC9"/>
    <w:rsid w:val="00414EA1"/>
    <w:rsid w:val="00414F12"/>
    <w:rsid w:val="00414F7A"/>
    <w:rsid w:val="00414FAF"/>
    <w:rsid w:val="00414FFA"/>
    <w:rsid w:val="004151A1"/>
    <w:rsid w:val="004152F8"/>
    <w:rsid w:val="00415390"/>
    <w:rsid w:val="004153A0"/>
    <w:rsid w:val="0041549A"/>
    <w:rsid w:val="00415667"/>
    <w:rsid w:val="00415688"/>
    <w:rsid w:val="004158AA"/>
    <w:rsid w:val="004159D1"/>
    <w:rsid w:val="00415E12"/>
    <w:rsid w:val="00416370"/>
    <w:rsid w:val="00416423"/>
    <w:rsid w:val="004164F2"/>
    <w:rsid w:val="00416780"/>
    <w:rsid w:val="00416946"/>
    <w:rsid w:val="00416957"/>
    <w:rsid w:val="00416A09"/>
    <w:rsid w:val="00416A2C"/>
    <w:rsid w:val="00416B07"/>
    <w:rsid w:val="00416B98"/>
    <w:rsid w:val="00416BD5"/>
    <w:rsid w:val="00416BD7"/>
    <w:rsid w:val="00416DD8"/>
    <w:rsid w:val="00416E6C"/>
    <w:rsid w:val="00416FAE"/>
    <w:rsid w:val="004170B1"/>
    <w:rsid w:val="00417165"/>
    <w:rsid w:val="0041718C"/>
    <w:rsid w:val="00417310"/>
    <w:rsid w:val="004173DA"/>
    <w:rsid w:val="004173EC"/>
    <w:rsid w:val="00417533"/>
    <w:rsid w:val="00417539"/>
    <w:rsid w:val="004175EA"/>
    <w:rsid w:val="004175F3"/>
    <w:rsid w:val="0041769C"/>
    <w:rsid w:val="00417770"/>
    <w:rsid w:val="004178AF"/>
    <w:rsid w:val="00417A4B"/>
    <w:rsid w:val="00417B08"/>
    <w:rsid w:val="00417BAB"/>
    <w:rsid w:val="00417BDA"/>
    <w:rsid w:val="00417C6E"/>
    <w:rsid w:val="00417CDB"/>
    <w:rsid w:val="00417E9B"/>
    <w:rsid w:val="00417F24"/>
    <w:rsid w:val="0042003B"/>
    <w:rsid w:val="004201A3"/>
    <w:rsid w:val="004202E9"/>
    <w:rsid w:val="004203A7"/>
    <w:rsid w:val="00420477"/>
    <w:rsid w:val="0042049B"/>
    <w:rsid w:val="004205D1"/>
    <w:rsid w:val="0042060F"/>
    <w:rsid w:val="004206FC"/>
    <w:rsid w:val="00420AB4"/>
    <w:rsid w:val="00420ABC"/>
    <w:rsid w:val="00420ACD"/>
    <w:rsid w:val="00420DB8"/>
    <w:rsid w:val="00420E3C"/>
    <w:rsid w:val="00420FE4"/>
    <w:rsid w:val="00421023"/>
    <w:rsid w:val="00421097"/>
    <w:rsid w:val="00421238"/>
    <w:rsid w:val="004212ED"/>
    <w:rsid w:val="004213AE"/>
    <w:rsid w:val="004216D8"/>
    <w:rsid w:val="004217AD"/>
    <w:rsid w:val="004217FA"/>
    <w:rsid w:val="00421990"/>
    <w:rsid w:val="00421A17"/>
    <w:rsid w:val="00421A8A"/>
    <w:rsid w:val="00421B30"/>
    <w:rsid w:val="00421BEB"/>
    <w:rsid w:val="00421CEB"/>
    <w:rsid w:val="00421D79"/>
    <w:rsid w:val="00421DB7"/>
    <w:rsid w:val="00421DCD"/>
    <w:rsid w:val="00421EE9"/>
    <w:rsid w:val="00421F02"/>
    <w:rsid w:val="00421F65"/>
    <w:rsid w:val="00421FDD"/>
    <w:rsid w:val="004220B9"/>
    <w:rsid w:val="00422320"/>
    <w:rsid w:val="00422337"/>
    <w:rsid w:val="0042256C"/>
    <w:rsid w:val="00422634"/>
    <w:rsid w:val="004227AD"/>
    <w:rsid w:val="0042280A"/>
    <w:rsid w:val="004229B6"/>
    <w:rsid w:val="00422A40"/>
    <w:rsid w:val="00422C9D"/>
    <w:rsid w:val="00422D54"/>
    <w:rsid w:val="00422EA5"/>
    <w:rsid w:val="00422F3C"/>
    <w:rsid w:val="00422F71"/>
    <w:rsid w:val="00422FB7"/>
    <w:rsid w:val="00423095"/>
    <w:rsid w:val="00423197"/>
    <w:rsid w:val="004234CE"/>
    <w:rsid w:val="004235EE"/>
    <w:rsid w:val="00423646"/>
    <w:rsid w:val="00423776"/>
    <w:rsid w:val="004237E9"/>
    <w:rsid w:val="00423AB6"/>
    <w:rsid w:val="00423D07"/>
    <w:rsid w:val="00423D86"/>
    <w:rsid w:val="00423DB6"/>
    <w:rsid w:val="0042402E"/>
    <w:rsid w:val="00424095"/>
    <w:rsid w:val="0042419E"/>
    <w:rsid w:val="004242F0"/>
    <w:rsid w:val="00424444"/>
    <w:rsid w:val="0042447D"/>
    <w:rsid w:val="004247E0"/>
    <w:rsid w:val="00424828"/>
    <w:rsid w:val="00424848"/>
    <w:rsid w:val="0042496D"/>
    <w:rsid w:val="00424B45"/>
    <w:rsid w:val="00424B65"/>
    <w:rsid w:val="00424C0F"/>
    <w:rsid w:val="00424C20"/>
    <w:rsid w:val="00424E04"/>
    <w:rsid w:val="00424E4A"/>
    <w:rsid w:val="00424ED6"/>
    <w:rsid w:val="00424EE8"/>
    <w:rsid w:val="00424F7A"/>
    <w:rsid w:val="00425017"/>
    <w:rsid w:val="0042511E"/>
    <w:rsid w:val="004252DF"/>
    <w:rsid w:val="004252E0"/>
    <w:rsid w:val="004253A6"/>
    <w:rsid w:val="00425447"/>
    <w:rsid w:val="00425472"/>
    <w:rsid w:val="004255EC"/>
    <w:rsid w:val="00425669"/>
    <w:rsid w:val="00425831"/>
    <w:rsid w:val="004259F4"/>
    <w:rsid w:val="00425B3F"/>
    <w:rsid w:val="00425C0A"/>
    <w:rsid w:val="00425CD0"/>
    <w:rsid w:val="00425E6E"/>
    <w:rsid w:val="00425ECA"/>
    <w:rsid w:val="00425F55"/>
    <w:rsid w:val="00425FF3"/>
    <w:rsid w:val="00426083"/>
    <w:rsid w:val="00426145"/>
    <w:rsid w:val="00426188"/>
    <w:rsid w:val="00426276"/>
    <w:rsid w:val="0042630D"/>
    <w:rsid w:val="00426348"/>
    <w:rsid w:val="00426453"/>
    <w:rsid w:val="004264FC"/>
    <w:rsid w:val="004266FD"/>
    <w:rsid w:val="00426740"/>
    <w:rsid w:val="00426742"/>
    <w:rsid w:val="0042675F"/>
    <w:rsid w:val="0042676A"/>
    <w:rsid w:val="00426836"/>
    <w:rsid w:val="0042691B"/>
    <w:rsid w:val="00426A0B"/>
    <w:rsid w:val="00426B20"/>
    <w:rsid w:val="00426E1F"/>
    <w:rsid w:val="004270C5"/>
    <w:rsid w:val="004271CF"/>
    <w:rsid w:val="004271E7"/>
    <w:rsid w:val="004272D5"/>
    <w:rsid w:val="00427334"/>
    <w:rsid w:val="00427452"/>
    <w:rsid w:val="004274C1"/>
    <w:rsid w:val="00427729"/>
    <w:rsid w:val="004277F6"/>
    <w:rsid w:val="00427865"/>
    <w:rsid w:val="004278FA"/>
    <w:rsid w:val="00427913"/>
    <w:rsid w:val="00427A7B"/>
    <w:rsid w:val="00427AF5"/>
    <w:rsid w:val="00427C6F"/>
    <w:rsid w:val="00427E52"/>
    <w:rsid w:val="00427E7F"/>
    <w:rsid w:val="00427F26"/>
    <w:rsid w:val="00430097"/>
    <w:rsid w:val="004300C4"/>
    <w:rsid w:val="00430100"/>
    <w:rsid w:val="00430129"/>
    <w:rsid w:val="004302EC"/>
    <w:rsid w:val="00430414"/>
    <w:rsid w:val="00430478"/>
    <w:rsid w:val="0043052F"/>
    <w:rsid w:val="00430589"/>
    <w:rsid w:val="004307C1"/>
    <w:rsid w:val="0043082A"/>
    <w:rsid w:val="004308D7"/>
    <w:rsid w:val="004308F5"/>
    <w:rsid w:val="00430971"/>
    <w:rsid w:val="00430A14"/>
    <w:rsid w:val="00430CDE"/>
    <w:rsid w:val="00430E1A"/>
    <w:rsid w:val="00430E1D"/>
    <w:rsid w:val="00430E2A"/>
    <w:rsid w:val="00430E53"/>
    <w:rsid w:val="00430EC0"/>
    <w:rsid w:val="00431132"/>
    <w:rsid w:val="00431445"/>
    <w:rsid w:val="004315A2"/>
    <w:rsid w:val="00431737"/>
    <w:rsid w:val="00431796"/>
    <w:rsid w:val="004318C6"/>
    <w:rsid w:val="00431A43"/>
    <w:rsid w:val="00431A84"/>
    <w:rsid w:val="00431ACE"/>
    <w:rsid w:val="00431AE2"/>
    <w:rsid w:val="00431C7D"/>
    <w:rsid w:val="00431EC7"/>
    <w:rsid w:val="004320D0"/>
    <w:rsid w:val="004323DF"/>
    <w:rsid w:val="00432442"/>
    <w:rsid w:val="00432549"/>
    <w:rsid w:val="00432904"/>
    <w:rsid w:val="004329A6"/>
    <w:rsid w:val="00432A7E"/>
    <w:rsid w:val="00432AF9"/>
    <w:rsid w:val="00432BF8"/>
    <w:rsid w:val="00432C99"/>
    <w:rsid w:val="00432FCF"/>
    <w:rsid w:val="004330ED"/>
    <w:rsid w:val="004331B7"/>
    <w:rsid w:val="0043322F"/>
    <w:rsid w:val="004334F7"/>
    <w:rsid w:val="004335D2"/>
    <w:rsid w:val="004335F9"/>
    <w:rsid w:val="004337DC"/>
    <w:rsid w:val="00433966"/>
    <w:rsid w:val="004339C3"/>
    <w:rsid w:val="00433B1D"/>
    <w:rsid w:val="00433BB2"/>
    <w:rsid w:val="00433C2B"/>
    <w:rsid w:val="00433CC7"/>
    <w:rsid w:val="00433CEE"/>
    <w:rsid w:val="00433E3C"/>
    <w:rsid w:val="00433E40"/>
    <w:rsid w:val="00433EB2"/>
    <w:rsid w:val="00433EBC"/>
    <w:rsid w:val="00433F31"/>
    <w:rsid w:val="00433FDD"/>
    <w:rsid w:val="00434270"/>
    <w:rsid w:val="004342A5"/>
    <w:rsid w:val="00434549"/>
    <w:rsid w:val="00434560"/>
    <w:rsid w:val="004345F8"/>
    <w:rsid w:val="00434678"/>
    <w:rsid w:val="004348AD"/>
    <w:rsid w:val="00434A40"/>
    <w:rsid w:val="00434A7E"/>
    <w:rsid w:val="00434AB5"/>
    <w:rsid w:val="00434E0F"/>
    <w:rsid w:val="00434FE8"/>
    <w:rsid w:val="00435058"/>
    <w:rsid w:val="00435192"/>
    <w:rsid w:val="004351DA"/>
    <w:rsid w:val="00435456"/>
    <w:rsid w:val="004354F9"/>
    <w:rsid w:val="00435586"/>
    <w:rsid w:val="004355BB"/>
    <w:rsid w:val="0043576A"/>
    <w:rsid w:val="004358B2"/>
    <w:rsid w:val="00435947"/>
    <w:rsid w:val="00435952"/>
    <w:rsid w:val="004359D3"/>
    <w:rsid w:val="00435A48"/>
    <w:rsid w:val="00435B07"/>
    <w:rsid w:val="00435BD3"/>
    <w:rsid w:val="00435DAF"/>
    <w:rsid w:val="00435DFD"/>
    <w:rsid w:val="00435E29"/>
    <w:rsid w:val="00435E42"/>
    <w:rsid w:val="004361C3"/>
    <w:rsid w:val="0043634D"/>
    <w:rsid w:val="00436355"/>
    <w:rsid w:val="004364B0"/>
    <w:rsid w:val="0043651C"/>
    <w:rsid w:val="0043653F"/>
    <w:rsid w:val="004367E1"/>
    <w:rsid w:val="004367EA"/>
    <w:rsid w:val="00436980"/>
    <w:rsid w:val="004369D0"/>
    <w:rsid w:val="00436A1C"/>
    <w:rsid w:val="00436A45"/>
    <w:rsid w:val="00436A90"/>
    <w:rsid w:val="00436B4A"/>
    <w:rsid w:val="00436D08"/>
    <w:rsid w:val="00436EA3"/>
    <w:rsid w:val="00436F27"/>
    <w:rsid w:val="0043700D"/>
    <w:rsid w:val="004370AE"/>
    <w:rsid w:val="0043716D"/>
    <w:rsid w:val="00437229"/>
    <w:rsid w:val="00437453"/>
    <w:rsid w:val="004375A6"/>
    <w:rsid w:val="00437606"/>
    <w:rsid w:val="00437661"/>
    <w:rsid w:val="00437734"/>
    <w:rsid w:val="0043783E"/>
    <w:rsid w:val="00437919"/>
    <w:rsid w:val="00437963"/>
    <w:rsid w:val="00437D89"/>
    <w:rsid w:val="00437DAB"/>
    <w:rsid w:val="00437E5B"/>
    <w:rsid w:val="00437F77"/>
    <w:rsid w:val="00437FE6"/>
    <w:rsid w:val="0044004A"/>
    <w:rsid w:val="00440146"/>
    <w:rsid w:val="00440301"/>
    <w:rsid w:val="00440304"/>
    <w:rsid w:val="00440369"/>
    <w:rsid w:val="0044052E"/>
    <w:rsid w:val="004407FC"/>
    <w:rsid w:val="0044086D"/>
    <w:rsid w:val="0044089F"/>
    <w:rsid w:val="004408D7"/>
    <w:rsid w:val="00440955"/>
    <w:rsid w:val="00440A84"/>
    <w:rsid w:val="00440AA7"/>
    <w:rsid w:val="00440B15"/>
    <w:rsid w:val="00440B6F"/>
    <w:rsid w:val="00440D67"/>
    <w:rsid w:val="00440DB8"/>
    <w:rsid w:val="00440F78"/>
    <w:rsid w:val="0044109B"/>
    <w:rsid w:val="0044111C"/>
    <w:rsid w:val="004411B1"/>
    <w:rsid w:val="0044123E"/>
    <w:rsid w:val="0044158F"/>
    <w:rsid w:val="004415DA"/>
    <w:rsid w:val="00441661"/>
    <w:rsid w:val="0044176D"/>
    <w:rsid w:val="004419BB"/>
    <w:rsid w:val="00441A15"/>
    <w:rsid w:val="00441ACB"/>
    <w:rsid w:val="00441CF7"/>
    <w:rsid w:val="00441D29"/>
    <w:rsid w:val="00441E5A"/>
    <w:rsid w:val="00441E94"/>
    <w:rsid w:val="00441ED5"/>
    <w:rsid w:val="00441F5F"/>
    <w:rsid w:val="00442264"/>
    <w:rsid w:val="004423CC"/>
    <w:rsid w:val="0044241E"/>
    <w:rsid w:val="00442423"/>
    <w:rsid w:val="004425BE"/>
    <w:rsid w:val="004425E4"/>
    <w:rsid w:val="00442839"/>
    <w:rsid w:val="00442B4B"/>
    <w:rsid w:val="00442B50"/>
    <w:rsid w:val="00442B59"/>
    <w:rsid w:val="00442C3B"/>
    <w:rsid w:val="00442CA9"/>
    <w:rsid w:val="00442D64"/>
    <w:rsid w:val="00442D65"/>
    <w:rsid w:val="00442F03"/>
    <w:rsid w:val="00442F94"/>
    <w:rsid w:val="00443009"/>
    <w:rsid w:val="0044301B"/>
    <w:rsid w:val="004431F8"/>
    <w:rsid w:val="00443290"/>
    <w:rsid w:val="0044331C"/>
    <w:rsid w:val="00443378"/>
    <w:rsid w:val="004433A2"/>
    <w:rsid w:val="004433E9"/>
    <w:rsid w:val="0044344E"/>
    <w:rsid w:val="004435AD"/>
    <w:rsid w:val="0044383C"/>
    <w:rsid w:val="00443868"/>
    <w:rsid w:val="004438A6"/>
    <w:rsid w:val="00443A71"/>
    <w:rsid w:val="00443E25"/>
    <w:rsid w:val="00443F29"/>
    <w:rsid w:val="00443F9A"/>
    <w:rsid w:val="0044404E"/>
    <w:rsid w:val="004440B5"/>
    <w:rsid w:val="00444386"/>
    <w:rsid w:val="004445FB"/>
    <w:rsid w:val="00444684"/>
    <w:rsid w:val="004448BA"/>
    <w:rsid w:val="00444913"/>
    <w:rsid w:val="00444A76"/>
    <w:rsid w:val="00444AAC"/>
    <w:rsid w:val="00444BA2"/>
    <w:rsid w:val="00444C67"/>
    <w:rsid w:val="00444CFB"/>
    <w:rsid w:val="00444DAC"/>
    <w:rsid w:val="00444EAC"/>
    <w:rsid w:val="0044507A"/>
    <w:rsid w:val="004450CB"/>
    <w:rsid w:val="00445282"/>
    <w:rsid w:val="004452FC"/>
    <w:rsid w:val="004455F1"/>
    <w:rsid w:val="00445958"/>
    <w:rsid w:val="004459C4"/>
    <w:rsid w:val="00445A60"/>
    <w:rsid w:val="00445B12"/>
    <w:rsid w:val="004460F3"/>
    <w:rsid w:val="004461D8"/>
    <w:rsid w:val="0044647D"/>
    <w:rsid w:val="00446549"/>
    <w:rsid w:val="0044679E"/>
    <w:rsid w:val="004467B4"/>
    <w:rsid w:val="00446965"/>
    <w:rsid w:val="00446A1B"/>
    <w:rsid w:val="00446B6B"/>
    <w:rsid w:val="00446D93"/>
    <w:rsid w:val="00447029"/>
    <w:rsid w:val="004470C1"/>
    <w:rsid w:val="00447262"/>
    <w:rsid w:val="0044733E"/>
    <w:rsid w:val="0044751F"/>
    <w:rsid w:val="00447524"/>
    <w:rsid w:val="0044767A"/>
    <w:rsid w:val="0044772A"/>
    <w:rsid w:val="00447861"/>
    <w:rsid w:val="0044791F"/>
    <w:rsid w:val="00447A97"/>
    <w:rsid w:val="00447AB2"/>
    <w:rsid w:val="00447B2E"/>
    <w:rsid w:val="00447B76"/>
    <w:rsid w:val="00447C11"/>
    <w:rsid w:val="0045008A"/>
    <w:rsid w:val="004502EB"/>
    <w:rsid w:val="004503A7"/>
    <w:rsid w:val="0045046A"/>
    <w:rsid w:val="004504F0"/>
    <w:rsid w:val="00450539"/>
    <w:rsid w:val="004506F2"/>
    <w:rsid w:val="00450AA3"/>
    <w:rsid w:val="00450CEC"/>
    <w:rsid w:val="00450D2A"/>
    <w:rsid w:val="00450D3F"/>
    <w:rsid w:val="00450DC0"/>
    <w:rsid w:val="00450F12"/>
    <w:rsid w:val="004510AE"/>
    <w:rsid w:val="004510B6"/>
    <w:rsid w:val="004511D9"/>
    <w:rsid w:val="004512F0"/>
    <w:rsid w:val="0045160A"/>
    <w:rsid w:val="00451943"/>
    <w:rsid w:val="00451969"/>
    <w:rsid w:val="00451DB9"/>
    <w:rsid w:val="00452000"/>
    <w:rsid w:val="00452112"/>
    <w:rsid w:val="00452132"/>
    <w:rsid w:val="00452200"/>
    <w:rsid w:val="0045224E"/>
    <w:rsid w:val="00452270"/>
    <w:rsid w:val="0045227E"/>
    <w:rsid w:val="00452281"/>
    <w:rsid w:val="004522C0"/>
    <w:rsid w:val="00452422"/>
    <w:rsid w:val="00452739"/>
    <w:rsid w:val="004527B6"/>
    <w:rsid w:val="0045282D"/>
    <w:rsid w:val="00452975"/>
    <w:rsid w:val="00452991"/>
    <w:rsid w:val="004529BF"/>
    <w:rsid w:val="004529D0"/>
    <w:rsid w:val="00452A45"/>
    <w:rsid w:val="00452C98"/>
    <w:rsid w:val="00452CBA"/>
    <w:rsid w:val="00452D60"/>
    <w:rsid w:val="00452D79"/>
    <w:rsid w:val="00452E61"/>
    <w:rsid w:val="00452EB0"/>
    <w:rsid w:val="00452F13"/>
    <w:rsid w:val="004531E0"/>
    <w:rsid w:val="00453221"/>
    <w:rsid w:val="004532A2"/>
    <w:rsid w:val="004532FD"/>
    <w:rsid w:val="00453354"/>
    <w:rsid w:val="004533A9"/>
    <w:rsid w:val="00453429"/>
    <w:rsid w:val="00453589"/>
    <w:rsid w:val="004535D2"/>
    <w:rsid w:val="004536B5"/>
    <w:rsid w:val="004536FA"/>
    <w:rsid w:val="00453741"/>
    <w:rsid w:val="00453886"/>
    <w:rsid w:val="00453905"/>
    <w:rsid w:val="00453C38"/>
    <w:rsid w:val="00453C9B"/>
    <w:rsid w:val="00453D30"/>
    <w:rsid w:val="00453DAA"/>
    <w:rsid w:val="00453DCA"/>
    <w:rsid w:val="004541D9"/>
    <w:rsid w:val="00454217"/>
    <w:rsid w:val="004542C5"/>
    <w:rsid w:val="004542D3"/>
    <w:rsid w:val="0045440F"/>
    <w:rsid w:val="00454583"/>
    <w:rsid w:val="004546F9"/>
    <w:rsid w:val="0045496E"/>
    <w:rsid w:val="004549C8"/>
    <w:rsid w:val="00454E77"/>
    <w:rsid w:val="00455108"/>
    <w:rsid w:val="00455155"/>
    <w:rsid w:val="004551B8"/>
    <w:rsid w:val="00455376"/>
    <w:rsid w:val="00455425"/>
    <w:rsid w:val="0045542E"/>
    <w:rsid w:val="00455455"/>
    <w:rsid w:val="00455467"/>
    <w:rsid w:val="00455614"/>
    <w:rsid w:val="00455615"/>
    <w:rsid w:val="0045566C"/>
    <w:rsid w:val="004556E6"/>
    <w:rsid w:val="004558BB"/>
    <w:rsid w:val="00455BCF"/>
    <w:rsid w:val="00455C3A"/>
    <w:rsid w:val="00455EAA"/>
    <w:rsid w:val="00455EBD"/>
    <w:rsid w:val="00455EC9"/>
    <w:rsid w:val="00455EE7"/>
    <w:rsid w:val="00455FF3"/>
    <w:rsid w:val="00455FFA"/>
    <w:rsid w:val="004560D9"/>
    <w:rsid w:val="004560E7"/>
    <w:rsid w:val="004561B7"/>
    <w:rsid w:val="004561CD"/>
    <w:rsid w:val="004562DF"/>
    <w:rsid w:val="00456452"/>
    <w:rsid w:val="004564D0"/>
    <w:rsid w:val="004565DD"/>
    <w:rsid w:val="0045673C"/>
    <w:rsid w:val="004567FF"/>
    <w:rsid w:val="00456964"/>
    <w:rsid w:val="00456A89"/>
    <w:rsid w:val="00456ACE"/>
    <w:rsid w:val="00456C8B"/>
    <w:rsid w:val="00456D13"/>
    <w:rsid w:val="00456DB1"/>
    <w:rsid w:val="00456E1A"/>
    <w:rsid w:val="00456EAE"/>
    <w:rsid w:val="00456F09"/>
    <w:rsid w:val="00456FA0"/>
    <w:rsid w:val="00457044"/>
    <w:rsid w:val="00457050"/>
    <w:rsid w:val="00457063"/>
    <w:rsid w:val="00457119"/>
    <w:rsid w:val="0045711F"/>
    <w:rsid w:val="00457132"/>
    <w:rsid w:val="004573FE"/>
    <w:rsid w:val="00457694"/>
    <w:rsid w:val="0045776B"/>
    <w:rsid w:val="00457A6E"/>
    <w:rsid w:val="00457CBE"/>
    <w:rsid w:val="00457D62"/>
    <w:rsid w:val="00457D83"/>
    <w:rsid w:val="00457E13"/>
    <w:rsid w:val="00457E17"/>
    <w:rsid w:val="00457E75"/>
    <w:rsid w:val="00457FE7"/>
    <w:rsid w:val="00460041"/>
    <w:rsid w:val="004600B0"/>
    <w:rsid w:val="004601E0"/>
    <w:rsid w:val="00460227"/>
    <w:rsid w:val="00460462"/>
    <w:rsid w:val="0046061E"/>
    <w:rsid w:val="00460624"/>
    <w:rsid w:val="00460836"/>
    <w:rsid w:val="00460A3B"/>
    <w:rsid w:val="00460C2B"/>
    <w:rsid w:val="00460DB0"/>
    <w:rsid w:val="00460E8A"/>
    <w:rsid w:val="00460FBB"/>
    <w:rsid w:val="0046118E"/>
    <w:rsid w:val="0046119C"/>
    <w:rsid w:val="00461252"/>
    <w:rsid w:val="004612F1"/>
    <w:rsid w:val="0046155D"/>
    <w:rsid w:val="004615E0"/>
    <w:rsid w:val="004615E7"/>
    <w:rsid w:val="004615FF"/>
    <w:rsid w:val="00461740"/>
    <w:rsid w:val="004617A0"/>
    <w:rsid w:val="00461957"/>
    <w:rsid w:val="004619A1"/>
    <w:rsid w:val="00461C9A"/>
    <w:rsid w:val="00461D4F"/>
    <w:rsid w:val="00461F1C"/>
    <w:rsid w:val="00461F4A"/>
    <w:rsid w:val="00462111"/>
    <w:rsid w:val="004622E8"/>
    <w:rsid w:val="004622FF"/>
    <w:rsid w:val="004627DF"/>
    <w:rsid w:val="004627E4"/>
    <w:rsid w:val="00462820"/>
    <w:rsid w:val="00462A4B"/>
    <w:rsid w:val="00462ADE"/>
    <w:rsid w:val="00462B6D"/>
    <w:rsid w:val="00462CB6"/>
    <w:rsid w:val="00462FD0"/>
    <w:rsid w:val="00463048"/>
    <w:rsid w:val="00463087"/>
    <w:rsid w:val="004630C5"/>
    <w:rsid w:val="004631E7"/>
    <w:rsid w:val="004631F5"/>
    <w:rsid w:val="004633E5"/>
    <w:rsid w:val="00463455"/>
    <w:rsid w:val="004634D4"/>
    <w:rsid w:val="00463646"/>
    <w:rsid w:val="00463674"/>
    <w:rsid w:val="004636AF"/>
    <w:rsid w:val="004637C3"/>
    <w:rsid w:val="0046382B"/>
    <w:rsid w:val="00463A79"/>
    <w:rsid w:val="00463AC2"/>
    <w:rsid w:val="00463AFC"/>
    <w:rsid w:val="00463BE1"/>
    <w:rsid w:val="00463E84"/>
    <w:rsid w:val="00463EF2"/>
    <w:rsid w:val="0046412A"/>
    <w:rsid w:val="0046418C"/>
    <w:rsid w:val="004642AC"/>
    <w:rsid w:val="00464482"/>
    <w:rsid w:val="0046451E"/>
    <w:rsid w:val="0046455B"/>
    <w:rsid w:val="004645A1"/>
    <w:rsid w:val="0046462E"/>
    <w:rsid w:val="00464651"/>
    <w:rsid w:val="00464932"/>
    <w:rsid w:val="00464A6F"/>
    <w:rsid w:val="00464DD5"/>
    <w:rsid w:val="00464E82"/>
    <w:rsid w:val="00464ED9"/>
    <w:rsid w:val="00464EED"/>
    <w:rsid w:val="0046554A"/>
    <w:rsid w:val="00465615"/>
    <w:rsid w:val="00465721"/>
    <w:rsid w:val="0046575A"/>
    <w:rsid w:val="004657BD"/>
    <w:rsid w:val="004657F7"/>
    <w:rsid w:val="00465D42"/>
    <w:rsid w:val="00465DAE"/>
    <w:rsid w:val="00465DC3"/>
    <w:rsid w:val="00465F1C"/>
    <w:rsid w:val="00466061"/>
    <w:rsid w:val="0046618E"/>
    <w:rsid w:val="0046626D"/>
    <w:rsid w:val="0046629E"/>
    <w:rsid w:val="00466457"/>
    <w:rsid w:val="004664EB"/>
    <w:rsid w:val="00466977"/>
    <w:rsid w:val="004669B2"/>
    <w:rsid w:val="00466C7A"/>
    <w:rsid w:val="00466D17"/>
    <w:rsid w:val="00467150"/>
    <w:rsid w:val="0046719C"/>
    <w:rsid w:val="0046726A"/>
    <w:rsid w:val="0046745E"/>
    <w:rsid w:val="00467899"/>
    <w:rsid w:val="004679A6"/>
    <w:rsid w:val="004679C2"/>
    <w:rsid w:val="00467A54"/>
    <w:rsid w:val="00467B16"/>
    <w:rsid w:val="00467D38"/>
    <w:rsid w:val="00467FDD"/>
    <w:rsid w:val="0047013F"/>
    <w:rsid w:val="004703BC"/>
    <w:rsid w:val="0047063A"/>
    <w:rsid w:val="00470A21"/>
    <w:rsid w:val="00470B09"/>
    <w:rsid w:val="00470C41"/>
    <w:rsid w:val="00470C73"/>
    <w:rsid w:val="00470D28"/>
    <w:rsid w:val="00470D60"/>
    <w:rsid w:val="00470DD6"/>
    <w:rsid w:val="00470E77"/>
    <w:rsid w:val="00470ED7"/>
    <w:rsid w:val="00471095"/>
    <w:rsid w:val="0047117D"/>
    <w:rsid w:val="00471207"/>
    <w:rsid w:val="004712B3"/>
    <w:rsid w:val="0047133A"/>
    <w:rsid w:val="00471399"/>
    <w:rsid w:val="0047142D"/>
    <w:rsid w:val="00471455"/>
    <w:rsid w:val="0047152A"/>
    <w:rsid w:val="004715A1"/>
    <w:rsid w:val="00471670"/>
    <w:rsid w:val="0047171C"/>
    <w:rsid w:val="004717CA"/>
    <w:rsid w:val="0047194D"/>
    <w:rsid w:val="00471B75"/>
    <w:rsid w:val="00471B88"/>
    <w:rsid w:val="00471C7B"/>
    <w:rsid w:val="00471DB9"/>
    <w:rsid w:val="004720C5"/>
    <w:rsid w:val="00472137"/>
    <w:rsid w:val="004725B8"/>
    <w:rsid w:val="004725E7"/>
    <w:rsid w:val="004725FE"/>
    <w:rsid w:val="00472629"/>
    <w:rsid w:val="004726E3"/>
    <w:rsid w:val="004727C3"/>
    <w:rsid w:val="004727C6"/>
    <w:rsid w:val="0047297E"/>
    <w:rsid w:val="00472AB5"/>
    <w:rsid w:val="00472AE4"/>
    <w:rsid w:val="00472C9A"/>
    <w:rsid w:val="00472D7A"/>
    <w:rsid w:val="00472E81"/>
    <w:rsid w:val="00472F8B"/>
    <w:rsid w:val="004730D9"/>
    <w:rsid w:val="00473359"/>
    <w:rsid w:val="0047344E"/>
    <w:rsid w:val="00473646"/>
    <w:rsid w:val="0047364E"/>
    <w:rsid w:val="004736BE"/>
    <w:rsid w:val="004739E3"/>
    <w:rsid w:val="00473B36"/>
    <w:rsid w:val="00473B4D"/>
    <w:rsid w:val="00473C3D"/>
    <w:rsid w:val="00473C9B"/>
    <w:rsid w:val="00473D4C"/>
    <w:rsid w:val="00473D85"/>
    <w:rsid w:val="00473D88"/>
    <w:rsid w:val="00473EF1"/>
    <w:rsid w:val="00473F6C"/>
    <w:rsid w:val="00473F82"/>
    <w:rsid w:val="00473FBF"/>
    <w:rsid w:val="0047427B"/>
    <w:rsid w:val="00474416"/>
    <w:rsid w:val="00474521"/>
    <w:rsid w:val="00474543"/>
    <w:rsid w:val="004746E9"/>
    <w:rsid w:val="0047476B"/>
    <w:rsid w:val="004747C4"/>
    <w:rsid w:val="00474A52"/>
    <w:rsid w:val="00474A58"/>
    <w:rsid w:val="00474AA6"/>
    <w:rsid w:val="00474C2B"/>
    <w:rsid w:val="00474C7E"/>
    <w:rsid w:val="00474D40"/>
    <w:rsid w:val="00474E2D"/>
    <w:rsid w:val="00474EFB"/>
    <w:rsid w:val="00474FB6"/>
    <w:rsid w:val="00474FF7"/>
    <w:rsid w:val="004751C9"/>
    <w:rsid w:val="00475287"/>
    <w:rsid w:val="004752D4"/>
    <w:rsid w:val="004753B8"/>
    <w:rsid w:val="004753F3"/>
    <w:rsid w:val="0047566D"/>
    <w:rsid w:val="0047572B"/>
    <w:rsid w:val="00475756"/>
    <w:rsid w:val="004757C8"/>
    <w:rsid w:val="00475878"/>
    <w:rsid w:val="00475A83"/>
    <w:rsid w:val="00475AE6"/>
    <w:rsid w:val="00475CCD"/>
    <w:rsid w:val="00476155"/>
    <w:rsid w:val="004762AC"/>
    <w:rsid w:val="004763D6"/>
    <w:rsid w:val="00476441"/>
    <w:rsid w:val="00476526"/>
    <w:rsid w:val="00476623"/>
    <w:rsid w:val="00476640"/>
    <w:rsid w:val="00476743"/>
    <w:rsid w:val="004767C6"/>
    <w:rsid w:val="0047690D"/>
    <w:rsid w:val="00476A13"/>
    <w:rsid w:val="00476ACA"/>
    <w:rsid w:val="00476CF5"/>
    <w:rsid w:val="00476DAB"/>
    <w:rsid w:val="00476EAA"/>
    <w:rsid w:val="00476F04"/>
    <w:rsid w:val="00477054"/>
    <w:rsid w:val="004770A4"/>
    <w:rsid w:val="004770EA"/>
    <w:rsid w:val="0047714E"/>
    <w:rsid w:val="00477204"/>
    <w:rsid w:val="0047726B"/>
    <w:rsid w:val="004773A0"/>
    <w:rsid w:val="00477437"/>
    <w:rsid w:val="0047762B"/>
    <w:rsid w:val="00477739"/>
    <w:rsid w:val="00477782"/>
    <w:rsid w:val="0047778A"/>
    <w:rsid w:val="00477803"/>
    <w:rsid w:val="004778B2"/>
    <w:rsid w:val="00477A86"/>
    <w:rsid w:val="00477B45"/>
    <w:rsid w:val="00480111"/>
    <w:rsid w:val="00480190"/>
    <w:rsid w:val="0048048F"/>
    <w:rsid w:val="0048057B"/>
    <w:rsid w:val="004808B3"/>
    <w:rsid w:val="004809F9"/>
    <w:rsid w:val="00480A38"/>
    <w:rsid w:val="00480A40"/>
    <w:rsid w:val="00480A46"/>
    <w:rsid w:val="00480A74"/>
    <w:rsid w:val="00480BBC"/>
    <w:rsid w:val="00480BC4"/>
    <w:rsid w:val="00480D4B"/>
    <w:rsid w:val="00480D60"/>
    <w:rsid w:val="00480D8E"/>
    <w:rsid w:val="00480E3F"/>
    <w:rsid w:val="00480EDF"/>
    <w:rsid w:val="00480FA2"/>
    <w:rsid w:val="0048109A"/>
    <w:rsid w:val="0048125D"/>
    <w:rsid w:val="004812FE"/>
    <w:rsid w:val="004814C3"/>
    <w:rsid w:val="004816D6"/>
    <w:rsid w:val="0048178F"/>
    <w:rsid w:val="004819BF"/>
    <w:rsid w:val="00481B28"/>
    <w:rsid w:val="00481F6E"/>
    <w:rsid w:val="0048210E"/>
    <w:rsid w:val="00482232"/>
    <w:rsid w:val="004822F8"/>
    <w:rsid w:val="0048230D"/>
    <w:rsid w:val="00482380"/>
    <w:rsid w:val="004823E4"/>
    <w:rsid w:val="0048243A"/>
    <w:rsid w:val="0048261F"/>
    <w:rsid w:val="00482655"/>
    <w:rsid w:val="0048266E"/>
    <w:rsid w:val="004826CB"/>
    <w:rsid w:val="004828F7"/>
    <w:rsid w:val="00482967"/>
    <w:rsid w:val="004829A6"/>
    <w:rsid w:val="00482A81"/>
    <w:rsid w:val="00482BB5"/>
    <w:rsid w:val="00482C3C"/>
    <w:rsid w:val="00482D01"/>
    <w:rsid w:val="00482D61"/>
    <w:rsid w:val="00482DB6"/>
    <w:rsid w:val="00482F12"/>
    <w:rsid w:val="00482F23"/>
    <w:rsid w:val="00482F34"/>
    <w:rsid w:val="0048300A"/>
    <w:rsid w:val="00483334"/>
    <w:rsid w:val="0048342E"/>
    <w:rsid w:val="0048350F"/>
    <w:rsid w:val="0048352B"/>
    <w:rsid w:val="0048362E"/>
    <w:rsid w:val="004836B9"/>
    <w:rsid w:val="00483753"/>
    <w:rsid w:val="004838BE"/>
    <w:rsid w:val="004839EB"/>
    <w:rsid w:val="00483B43"/>
    <w:rsid w:val="00483C3E"/>
    <w:rsid w:val="00483C4E"/>
    <w:rsid w:val="00483DA7"/>
    <w:rsid w:val="00483EAF"/>
    <w:rsid w:val="00483F1B"/>
    <w:rsid w:val="00484028"/>
    <w:rsid w:val="00484034"/>
    <w:rsid w:val="00484279"/>
    <w:rsid w:val="004842AC"/>
    <w:rsid w:val="004842BC"/>
    <w:rsid w:val="00484309"/>
    <w:rsid w:val="004843FD"/>
    <w:rsid w:val="004844FE"/>
    <w:rsid w:val="004845A2"/>
    <w:rsid w:val="004846A0"/>
    <w:rsid w:val="004848DD"/>
    <w:rsid w:val="00484917"/>
    <w:rsid w:val="004849F7"/>
    <w:rsid w:val="00484B2A"/>
    <w:rsid w:val="00484C42"/>
    <w:rsid w:val="00484F48"/>
    <w:rsid w:val="004850B8"/>
    <w:rsid w:val="004850BC"/>
    <w:rsid w:val="00485113"/>
    <w:rsid w:val="004851FC"/>
    <w:rsid w:val="00485229"/>
    <w:rsid w:val="0048526D"/>
    <w:rsid w:val="004854F8"/>
    <w:rsid w:val="004856EE"/>
    <w:rsid w:val="00485908"/>
    <w:rsid w:val="00485C90"/>
    <w:rsid w:val="00485DA3"/>
    <w:rsid w:val="00486127"/>
    <w:rsid w:val="00486465"/>
    <w:rsid w:val="004868BB"/>
    <w:rsid w:val="00486937"/>
    <w:rsid w:val="0048697E"/>
    <w:rsid w:val="00486A8D"/>
    <w:rsid w:val="00486B3A"/>
    <w:rsid w:val="00486B68"/>
    <w:rsid w:val="00486D73"/>
    <w:rsid w:val="00486EE0"/>
    <w:rsid w:val="00486F22"/>
    <w:rsid w:val="00486FE0"/>
    <w:rsid w:val="00487146"/>
    <w:rsid w:val="00487233"/>
    <w:rsid w:val="00487292"/>
    <w:rsid w:val="0048734F"/>
    <w:rsid w:val="00487654"/>
    <w:rsid w:val="004878C0"/>
    <w:rsid w:val="004878F5"/>
    <w:rsid w:val="00487B06"/>
    <w:rsid w:val="00487B26"/>
    <w:rsid w:val="00487B28"/>
    <w:rsid w:val="00487C88"/>
    <w:rsid w:val="00487DA1"/>
    <w:rsid w:val="00487DA7"/>
    <w:rsid w:val="00487EA2"/>
    <w:rsid w:val="004900A3"/>
    <w:rsid w:val="00490155"/>
    <w:rsid w:val="0049016A"/>
    <w:rsid w:val="004901A2"/>
    <w:rsid w:val="004901BD"/>
    <w:rsid w:val="00490296"/>
    <w:rsid w:val="0049030D"/>
    <w:rsid w:val="0049032E"/>
    <w:rsid w:val="004903DE"/>
    <w:rsid w:val="004905D9"/>
    <w:rsid w:val="00490677"/>
    <w:rsid w:val="004907D1"/>
    <w:rsid w:val="004909BF"/>
    <w:rsid w:val="00490A1A"/>
    <w:rsid w:val="00490A79"/>
    <w:rsid w:val="00490AD6"/>
    <w:rsid w:val="00490AE8"/>
    <w:rsid w:val="00490B1D"/>
    <w:rsid w:val="00490B8F"/>
    <w:rsid w:val="00490BA8"/>
    <w:rsid w:val="00490E5B"/>
    <w:rsid w:val="0049109A"/>
    <w:rsid w:val="00491427"/>
    <w:rsid w:val="004914EC"/>
    <w:rsid w:val="0049193A"/>
    <w:rsid w:val="004919FA"/>
    <w:rsid w:val="00491A71"/>
    <w:rsid w:val="00491BD5"/>
    <w:rsid w:val="00491C6D"/>
    <w:rsid w:val="00491CB9"/>
    <w:rsid w:val="00491FA7"/>
    <w:rsid w:val="004921CE"/>
    <w:rsid w:val="004922F8"/>
    <w:rsid w:val="0049233E"/>
    <w:rsid w:val="0049239E"/>
    <w:rsid w:val="004923C8"/>
    <w:rsid w:val="0049246A"/>
    <w:rsid w:val="004924D5"/>
    <w:rsid w:val="00492632"/>
    <w:rsid w:val="004926DF"/>
    <w:rsid w:val="00492806"/>
    <w:rsid w:val="004928C8"/>
    <w:rsid w:val="00492927"/>
    <w:rsid w:val="00492B30"/>
    <w:rsid w:val="00492B56"/>
    <w:rsid w:val="00492BDB"/>
    <w:rsid w:val="00492D05"/>
    <w:rsid w:val="00492D4E"/>
    <w:rsid w:val="00492E19"/>
    <w:rsid w:val="00492E4D"/>
    <w:rsid w:val="00492F5E"/>
    <w:rsid w:val="0049312A"/>
    <w:rsid w:val="004934CA"/>
    <w:rsid w:val="0049377B"/>
    <w:rsid w:val="004937E0"/>
    <w:rsid w:val="0049393A"/>
    <w:rsid w:val="00493947"/>
    <w:rsid w:val="004939ED"/>
    <w:rsid w:val="00493E19"/>
    <w:rsid w:val="00493F91"/>
    <w:rsid w:val="00493FEB"/>
    <w:rsid w:val="004943A4"/>
    <w:rsid w:val="0049441A"/>
    <w:rsid w:val="00494540"/>
    <w:rsid w:val="004946B1"/>
    <w:rsid w:val="004946D1"/>
    <w:rsid w:val="00494816"/>
    <w:rsid w:val="0049488D"/>
    <w:rsid w:val="00494996"/>
    <w:rsid w:val="00494B66"/>
    <w:rsid w:val="00494CA7"/>
    <w:rsid w:val="00494D3B"/>
    <w:rsid w:val="00494D85"/>
    <w:rsid w:val="0049501F"/>
    <w:rsid w:val="00495023"/>
    <w:rsid w:val="004950E3"/>
    <w:rsid w:val="00495206"/>
    <w:rsid w:val="004952EF"/>
    <w:rsid w:val="00495444"/>
    <w:rsid w:val="00495479"/>
    <w:rsid w:val="0049559C"/>
    <w:rsid w:val="00495644"/>
    <w:rsid w:val="00495784"/>
    <w:rsid w:val="004959A8"/>
    <w:rsid w:val="004959AC"/>
    <w:rsid w:val="00495AFD"/>
    <w:rsid w:val="00495B10"/>
    <w:rsid w:val="00495CA5"/>
    <w:rsid w:val="00495E79"/>
    <w:rsid w:val="00495E7F"/>
    <w:rsid w:val="00495EAD"/>
    <w:rsid w:val="00495F7F"/>
    <w:rsid w:val="00495FC3"/>
    <w:rsid w:val="0049610F"/>
    <w:rsid w:val="00496119"/>
    <w:rsid w:val="004964AC"/>
    <w:rsid w:val="00496602"/>
    <w:rsid w:val="00496605"/>
    <w:rsid w:val="004966A3"/>
    <w:rsid w:val="0049679E"/>
    <w:rsid w:val="00496930"/>
    <w:rsid w:val="004969EC"/>
    <w:rsid w:val="00496C76"/>
    <w:rsid w:val="00496F7B"/>
    <w:rsid w:val="00496F8B"/>
    <w:rsid w:val="00497081"/>
    <w:rsid w:val="00497251"/>
    <w:rsid w:val="00497283"/>
    <w:rsid w:val="004972C2"/>
    <w:rsid w:val="00497431"/>
    <w:rsid w:val="00497601"/>
    <w:rsid w:val="0049779E"/>
    <w:rsid w:val="00497AD4"/>
    <w:rsid w:val="00497AE5"/>
    <w:rsid w:val="00497C9F"/>
    <w:rsid w:val="00497FF9"/>
    <w:rsid w:val="004A0077"/>
    <w:rsid w:val="004A02EB"/>
    <w:rsid w:val="004A04AF"/>
    <w:rsid w:val="004A05F2"/>
    <w:rsid w:val="004A09A9"/>
    <w:rsid w:val="004A09CF"/>
    <w:rsid w:val="004A0E38"/>
    <w:rsid w:val="004A0F63"/>
    <w:rsid w:val="004A10F2"/>
    <w:rsid w:val="004A1113"/>
    <w:rsid w:val="004A11F6"/>
    <w:rsid w:val="004A1308"/>
    <w:rsid w:val="004A14EE"/>
    <w:rsid w:val="004A14F9"/>
    <w:rsid w:val="004A15EE"/>
    <w:rsid w:val="004A1657"/>
    <w:rsid w:val="004A1756"/>
    <w:rsid w:val="004A1846"/>
    <w:rsid w:val="004A1863"/>
    <w:rsid w:val="004A19C0"/>
    <w:rsid w:val="004A1A58"/>
    <w:rsid w:val="004A1CC6"/>
    <w:rsid w:val="004A1CF4"/>
    <w:rsid w:val="004A1E02"/>
    <w:rsid w:val="004A1E26"/>
    <w:rsid w:val="004A1E6C"/>
    <w:rsid w:val="004A1EB6"/>
    <w:rsid w:val="004A2057"/>
    <w:rsid w:val="004A2110"/>
    <w:rsid w:val="004A2175"/>
    <w:rsid w:val="004A22A1"/>
    <w:rsid w:val="004A2442"/>
    <w:rsid w:val="004A257F"/>
    <w:rsid w:val="004A25B3"/>
    <w:rsid w:val="004A2688"/>
    <w:rsid w:val="004A268E"/>
    <w:rsid w:val="004A269E"/>
    <w:rsid w:val="004A26B0"/>
    <w:rsid w:val="004A2915"/>
    <w:rsid w:val="004A2952"/>
    <w:rsid w:val="004A29B0"/>
    <w:rsid w:val="004A2B0F"/>
    <w:rsid w:val="004A2B3D"/>
    <w:rsid w:val="004A2C44"/>
    <w:rsid w:val="004A2C4D"/>
    <w:rsid w:val="004A2C8A"/>
    <w:rsid w:val="004A2CE7"/>
    <w:rsid w:val="004A2D80"/>
    <w:rsid w:val="004A2DB7"/>
    <w:rsid w:val="004A2DDA"/>
    <w:rsid w:val="004A2ED8"/>
    <w:rsid w:val="004A2EE6"/>
    <w:rsid w:val="004A3056"/>
    <w:rsid w:val="004A32AE"/>
    <w:rsid w:val="004A32CC"/>
    <w:rsid w:val="004A32F9"/>
    <w:rsid w:val="004A34FD"/>
    <w:rsid w:val="004A35D1"/>
    <w:rsid w:val="004A368E"/>
    <w:rsid w:val="004A36D5"/>
    <w:rsid w:val="004A36F4"/>
    <w:rsid w:val="004A3A9B"/>
    <w:rsid w:val="004A3DA2"/>
    <w:rsid w:val="004A3F50"/>
    <w:rsid w:val="004A4172"/>
    <w:rsid w:val="004A41EB"/>
    <w:rsid w:val="004A41F9"/>
    <w:rsid w:val="004A422B"/>
    <w:rsid w:val="004A422D"/>
    <w:rsid w:val="004A4265"/>
    <w:rsid w:val="004A428A"/>
    <w:rsid w:val="004A4399"/>
    <w:rsid w:val="004A4658"/>
    <w:rsid w:val="004A4914"/>
    <w:rsid w:val="004A49BE"/>
    <w:rsid w:val="004A4AB1"/>
    <w:rsid w:val="004A4ACF"/>
    <w:rsid w:val="004A4B15"/>
    <w:rsid w:val="004A4B4C"/>
    <w:rsid w:val="004A4B69"/>
    <w:rsid w:val="004A4C76"/>
    <w:rsid w:val="004A4DFA"/>
    <w:rsid w:val="004A4E00"/>
    <w:rsid w:val="004A4E33"/>
    <w:rsid w:val="004A4EB4"/>
    <w:rsid w:val="004A4F21"/>
    <w:rsid w:val="004A513A"/>
    <w:rsid w:val="004A53F1"/>
    <w:rsid w:val="004A54E2"/>
    <w:rsid w:val="004A56AB"/>
    <w:rsid w:val="004A56B0"/>
    <w:rsid w:val="004A57ED"/>
    <w:rsid w:val="004A592B"/>
    <w:rsid w:val="004A5A9E"/>
    <w:rsid w:val="004A5AE6"/>
    <w:rsid w:val="004A5D3B"/>
    <w:rsid w:val="004A5E23"/>
    <w:rsid w:val="004A5F36"/>
    <w:rsid w:val="004A5F65"/>
    <w:rsid w:val="004A5F7A"/>
    <w:rsid w:val="004A5FCB"/>
    <w:rsid w:val="004A5FEC"/>
    <w:rsid w:val="004A60AF"/>
    <w:rsid w:val="004A6124"/>
    <w:rsid w:val="004A654A"/>
    <w:rsid w:val="004A6800"/>
    <w:rsid w:val="004A6889"/>
    <w:rsid w:val="004A6904"/>
    <w:rsid w:val="004A6922"/>
    <w:rsid w:val="004A6B9B"/>
    <w:rsid w:val="004A6DB1"/>
    <w:rsid w:val="004A6EE7"/>
    <w:rsid w:val="004A6FBF"/>
    <w:rsid w:val="004A738F"/>
    <w:rsid w:val="004A7404"/>
    <w:rsid w:val="004A7755"/>
    <w:rsid w:val="004A7774"/>
    <w:rsid w:val="004A77E3"/>
    <w:rsid w:val="004A7888"/>
    <w:rsid w:val="004A78AF"/>
    <w:rsid w:val="004A7932"/>
    <w:rsid w:val="004A7A84"/>
    <w:rsid w:val="004A7B6B"/>
    <w:rsid w:val="004A7CB8"/>
    <w:rsid w:val="004A7EFD"/>
    <w:rsid w:val="004B026F"/>
    <w:rsid w:val="004B027F"/>
    <w:rsid w:val="004B02F0"/>
    <w:rsid w:val="004B040A"/>
    <w:rsid w:val="004B05CA"/>
    <w:rsid w:val="004B05E1"/>
    <w:rsid w:val="004B092F"/>
    <w:rsid w:val="004B0A60"/>
    <w:rsid w:val="004B0CD5"/>
    <w:rsid w:val="004B0F85"/>
    <w:rsid w:val="004B1023"/>
    <w:rsid w:val="004B120C"/>
    <w:rsid w:val="004B1368"/>
    <w:rsid w:val="004B1425"/>
    <w:rsid w:val="004B14BE"/>
    <w:rsid w:val="004B1BEF"/>
    <w:rsid w:val="004B1CC2"/>
    <w:rsid w:val="004B1D73"/>
    <w:rsid w:val="004B1E55"/>
    <w:rsid w:val="004B1F72"/>
    <w:rsid w:val="004B205C"/>
    <w:rsid w:val="004B20B4"/>
    <w:rsid w:val="004B229E"/>
    <w:rsid w:val="004B2558"/>
    <w:rsid w:val="004B256D"/>
    <w:rsid w:val="004B2C5C"/>
    <w:rsid w:val="004B2DBF"/>
    <w:rsid w:val="004B2F6D"/>
    <w:rsid w:val="004B316A"/>
    <w:rsid w:val="004B31B2"/>
    <w:rsid w:val="004B31BA"/>
    <w:rsid w:val="004B31C0"/>
    <w:rsid w:val="004B31E1"/>
    <w:rsid w:val="004B3228"/>
    <w:rsid w:val="004B35CD"/>
    <w:rsid w:val="004B3835"/>
    <w:rsid w:val="004B3998"/>
    <w:rsid w:val="004B3B2D"/>
    <w:rsid w:val="004B3C33"/>
    <w:rsid w:val="004B3EB7"/>
    <w:rsid w:val="004B4087"/>
    <w:rsid w:val="004B4096"/>
    <w:rsid w:val="004B40AB"/>
    <w:rsid w:val="004B4182"/>
    <w:rsid w:val="004B4325"/>
    <w:rsid w:val="004B47FD"/>
    <w:rsid w:val="004B48A1"/>
    <w:rsid w:val="004B48B8"/>
    <w:rsid w:val="004B4921"/>
    <w:rsid w:val="004B4D79"/>
    <w:rsid w:val="004B4DC4"/>
    <w:rsid w:val="004B4E03"/>
    <w:rsid w:val="004B546F"/>
    <w:rsid w:val="004B552F"/>
    <w:rsid w:val="004B570D"/>
    <w:rsid w:val="004B5719"/>
    <w:rsid w:val="004B57B9"/>
    <w:rsid w:val="004B57E4"/>
    <w:rsid w:val="004B57FE"/>
    <w:rsid w:val="004B58E1"/>
    <w:rsid w:val="004B5BE2"/>
    <w:rsid w:val="004B5CC4"/>
    <w:rsid w:val="004B5EFA"/>
    <w:rsid w:val="004B5FA9"/>
    <w:rsid w:val="004B63D3"/>
    <w:rsid w:val="004B644F"/>
    <w:rsid w:val="004B648C"/>
    <w:rsid w:val="004B64A7"/>
    <w:rsid w:val="004B64DC"/>
    <w:rsid w:val="004B6541"/>
    <w:rsid w:val="004B65B5"/>
    <w:rsid w:val="004B676F"/>
    <w:rsid w:val="004B67A0"/>
    <w:rsid w:val="004B6826"/>
    <w:rsid w:val="004B6884"/>
    <w:rsid w:val="004B6986"/>
    <w:rsid w:val="004B6ADC"/>
    <w:rsid w:val="004B6B39"/>
    <w:rsid w:val="004B6C1D"/>
    <w:rsid w:val="004B6D0B"/>
    <w:rsid w:val="004B708D"/>
    <w:rsid w:val="004B70A7"/>
    <w:rsid w:val="004B70E1"/>
    <w:rsid w:val="004B7302"/>
    <w:rsid w:val="004B7304"/>
    <w:rsid w:val="004B7340"/>
    <w:rsid w:val="004B73D9"/>
    <w:rsid w:val="004B749E"/>
    <w:rsid w:val="004B7540"/>
    <w:rsid w:val="004B7561"/>
    <w:rsid w:val="004B75CE"/>
    <w:rsid w:val="004B76A3"/>
    <w:rsid w:val="004B7868"/>
    <w:rsid w:val="004B7994"/>
    <w:rsid w:val="004B79D3"/>
    <w:rsid w:val="004B7AD4"/>
    <w:rsid w:val="004B7B0F"/>
    <w:rsid w:val="004B7C16"/>
    <w:rsid w:val="004B7C9B"/>
    <w:rsid w:val="004B7DFA"/>
    <w:rsid w:val="004B7E46"/>
    <w:rsid w:val="004B7E84"/>
    <w:rsid w:val="004C00A2"/>
    <w:rsid w:val="004C024F"/>
    <w:rsid w:val="004C0365"/>
    <w:rsid w:val="004C058B"/>
    <w:rsid w:val="004C0632"/>
    <w:rsid w:val="004C07D1"/>
    <w:rsid w:val="004C0865"/>
    <w:rsid w:val="004C0893"/>
    <w:rsid w:val="004C08AC"/>
    <w:rsid w:val="004C0A22"/>
    <w:rsid w:val="004C0CBF"/>
    <w:rsid w:val="004C12B4"/>
    <w:rsid w:val="004C12D2"/>
    <w:rsid w:val="004C1511"/>
    <w:rsid w:val="004C153A"/>
    <w:rsid w:val="004C178E"/>
    <w:rsid w:val="004C17E9"/>
    <w:rsid w:val="004C1822"/>
    <w:rsid w:val="004C183F"/>
    <w:rsid w:val="004C18B9"/>
    <w:rsid w:val="004C1928"/>
    <w:rsid w:val="004C1ADB"/>
    <w:rsid w:val="004C1AE3"/>
    <w:rsid w:val="004C1B4E"/>
    <w:rsid w:val="004C1B5E"/>
    <w:rsid w:val="004C1D1D"/>
    <w:rsid w:val="004C1DBB"/>
    <w:rsid w:val="004C1F55"/>
    <w:rsid w:val="004C2197"/>
    <w:rsid w:val="004C2288"/>
    <w:rsid w:val="004C25E1"/>
    <w:rsid w:val="004C2679"/>
    <w:rsid w:val="004C2690"/>
    <w:rsid w:val="004C26B4"/>
    <w:rsid w:val="004C2764"/>
    <w:rsid w:val="004C28FF"/>
    <w:rsid w:val="004C299E"/>
    <w:rsid w:val="004C2C10"/>
    <w:rsid w:val="004C2C34"/>
    <w:rsid w:val="004C2F23"/>
    <w:rsid w:val="004C2F67"/>
    <w:rsid w:val="004C302B"/>
    <w:rsid w:val="004C30AB"/>
    <w:rsid w:val="004C32A2"/>
    <w:rsid w:val="004C33CA"/>
    <w:rsid w:val="004C3429"/>
    <w:rsid w:val="004C359D"/>
    <w:rsid w:val="004C3729"/>
    <w:rsid w:val="004C3776"/>
    <w:rsid w:val="004C3988"/>
    <w:rsid w:val="004C3A3E"/>
    <w:rsid w:val="004C3CF4"/>
    <w:rsid w:val="004C3D20"/>
    <w:rsid w:val="004C3E2E"/>
    <w:rsid w:val="004C3E40"/>
    <w:rsid w:val="004C3EEE"/>
    <w:rsid w:val="004C3EF2"/>
    <w:rsid w:val="004C40D8"/>
    <w:rsid w:val="004C44A2"/>
    <w:rsid w:val="004C44B6"/>
    <w:rsid w:val="004C44C0"/>
    <w:rsid w:val="004C461D"/>
    <w:rsid w:val="004C4681"/>
    <w:rsid w:val="004C46DA"/>
    <w:rsid w:val="004C476E"/>
    <w:rsid w:val="004C483B"/>
    <w:rsid w:val="004C4894"/>
    <w:rsid w:val="004C492B"/>
    <w:rsid w:val="004C4A7B"/>
    <w:rsid w:val="004C4A99"/>
    <w:rsid w:val="004C4C0A"/>
    <w:rsid w:val="004C4D9C"/>
    <w:rsid w:val="004C4F84"/>
    <w:rsid w:val="004C5021"/>
    <w:rsid w:val="004C5230"/>
    <w:rsid w:val="004C559E"/>
    <w:rsid w:val="004C55C1"/>
    <w:rsid w:val="004C55DA"/>
    <w:rsid w:val="004C55FF"/>
    <w:rsid w:val="004C5816"/>
    <w:rsid w:val="004C58B3"/>
    <w:rsid w:val="004C5958"/>
    <w:rsid w:val="004C5A76"/>
    <w:rsid w:val="004C5AAB"/>
    <w:rsid w:val="004C5CA6"/>
    <w:rsid w:val="004C5D63"/>
    <w:rsid w:val="004C5D70"/>
    <w:rsid w:val="004C5F2E"/>
    <w:rsid w:val="004C6127"/>
    <w:rsid w:val="004C6215"/>
    <w:rsid w:val="004C6260"/>
    <w:rsid w:val="004C635E"/>
    <w:rsid w:val="004C6517"/>
    <w:rsid w:val="004C6687"/>
    <w:rsid w:val="004C68A5"/>
    <w:rsid w:val="004C6A48"/>
    <w:rsid w:val="004C6BB9"/>
    <w:rsid w:val="004C6BF8"/>
    <w:rsid w:val="004C6D32"/>
    <w:rsid w:val="004C6E1E"/>
    <w:rsid w:val="004C6E6D"/>
    <w:rsid w:val="004C6F34"/>
    <w:rsid w:val="004C6F5C"/>
    <w:rsid w:val="004C6FCA"/>
    <w:rsid w:val="004C7104"/>
    <w:rsid w:val="004C7236"/>
    <w:rsid w:val="004C73FB"/>
    <w:rsid w:val="004C7564"/>
    <w:rsid w:val="004C76B1"/>
    <w:rsid w:val="004C78A2"/>
    <w:rsid w:val="004C7B24"/>
    <w:rsid w:val="004C7BC4"/>
    <w:rsid w:val="004C7C60"/>
    <w:rsid w:val="004C7F04"/>
    <w:rsid w:val="004D0362"/>
    <w:rsid w:val="004D037F"/>
    <w:rsid w:val="004D0477"/>
    <w:rsid w:val="004D071E"/>
    <w:rsid w:val="004D07D9"/>
    <w:rsid w:val="004D09E9"/>
    <w:rsid w:val="004D0A77"/>
    <w:rsid w:val="004D0B17"/>
    <w:rsid w:val="004D0C08"/>
    <w:rsid w:val="004D0E38"/>
    <w:rsid w:val="004D0F86"/>
    <w:rsid w:val="004D10E9"/>
    <w:rsid w:val="004D116C"/>
    <w:rsid w:val="004D1475"/>
    <w:rsid w:val="004D14C0"/>
    <w:rsid w:val="004D1520"/>
    <w:rsid w:val="004D17F4"/>
    <w:rsid w:val="004D1AFF"/>
    <w:rsid w:val="004D1B5B"/>
    <w:rsid w:val="004D1C30"/>
    <w:rsid w:val="004D1D55"/>
    <w:rsid w:val="004D1ED2"/>
    <w:rsid w:val="004D1F47"/>
    <w:rsid w:val="004D1FFB"/>
    <w:rsid w:val="004D2042"/>
    <w:rsid w:val="004D20C8"/>
    <w:rsid w:val="004D2151"/>
    <w:rsid w:val="004D2261"/>
    <w:rsid w:val="004D23E6"/>
    <w:rsid w:val="004D2493"/>
    <w:rsid w:val="004D2601"/>
    <w:rsid w:val="004D2A39"/>
    <w:rsid w:val="004D2C11"/>
    <w:rsid w:val="004D2C2A"/>
    <w:rsid w:val="004D2FBE"/>
    <w:rsid w:val="004D2FF9"/>
    <w:rsid w:val="004D305F"/>
    <w:rsid w:val="004D30C8"/>
    <w:rsid w:val="004D316F"/>
    <w:rsid w:val="004D34AA"/>
    <w:rsid w:val="004D3524"/>
    <w:rsid w:val="004D3784"/>
    <w:rsid w:val="004D37F6"/>
    <w:rsid w:val="004D3AB6"/>
    <w:rsid w:val="004D3BA2"/>
    <w:rsid w:val="004D3D7D"/>
    <w:rsid w:val="004D3DE9"/>
    <w:rsid w:val="004D3DEA"/>
    <w:rsid w:val="004D3F04"/>
    <w:rsid w:val="004D3FED"/>
    <w:rsid w:val="004D407E"/>
    <w:rsid w:val="004D4159"/>
    <w:rsid w:val="004D41EE"/>
    <w:rsid w:val="004D4226"/>
    <w:rsid w:val="004D43B5"/>
    <w:rsid w:val="004D459D"/>
    <w:rsid w:val="004D499D"/>
    <w:rsid w:val="004D4C52"/>
    <w:rsid w:val="004D4C98"/>
    <w:rsid w:val="004D4D16"/>
    <w:rsid w:val="004D549E"/>
    <w:rsid w:val="004D5598"/>
    <w:rsid w:val="004D56BB"/>
    <w:rsid w:val="004D5833"/>
    <w:rsid w:val="004D5C20"/>
    <w:rsid w:val="004D5C72"/>
    <w:rsid w:val="004D5C9F"/>
    <w:rsid w:val="004D5D44"/>
    <w:rsid w:val="004D5D5E"/>
    <w:rsid w:val="004D5EB1"/>
    <w:rsid w:val="004D5F55"/>
    <w:rsid w:val="004D6010"/>
    <w:rsid w:val="004D6061"/>
    <w:rsid w:val="004D6149"/>
    <w:rsid w:val="004D62A2"/>
    <w:rsid w:val="004D63B4"/>
    <w:rsid w:val="004D64C0"/>
    <w:rsid w:val="004D67FF"/>
    <w:rsid w:val="004D693E"/>
    <w:rsid w:val="004D6EC6"/>
    <w:rsid w:val="004D6ED9"/>
    <w:rsid w:val="004D70F7"/>
    <w:rsid w:val="004D7241"/>
    <w:rsid w:val="004D7282"/>
    <w:rsid w:val="004D730E"/>
    <w:rsid w:val="004D733C"/>
    <w:rsid w:val="004D7362"/>
    <w:rsid w:val="004D7368"/>
    <w:rsid w:val="004D7394"/>
    <w:rsid w:val="004D7889"/>
    <w:rsid w:val="004D7929"/>
    <w:rsid w:val="004D7A80"/>
    <w:rsid w:val="004D7B23"/>
    <w:rsid w:val="004D7BC7"/>
    <w:rsid w:val="004D7BE7"/>
    <w:rsid w:val="004D7C08"/>
    <w:rsid w:val="004D7D2D"/>
    <w:rsid w:val="004D7E49"/>
    <w:rsid w:val="004D7F27"/>
    <w:rsid w:val="004D7F47"/>
    <w:rsid w:val="004D7FA6"/>
    <w:rsid w:val="004E001F"/>
    <w:rsid w:val="004E002A"/>
    <w:rsid w:val="004E0080"/>
    <w:rsid w:val="004E01A0"/>
    <w:rsid w:val="004E02C1"/>
    <w:rsid w:val="004E03AC"/>
    <w:rsid w:val="004E03BF"/>
    <w:rsid w:val="004E0407"/>
    <w:rsid w:val="004E0465"/>
    <w:rsid w:val="004E055C"/>
    <w:rsid w:val="004E06C8"/>
    <w:rsid w:val="004E078F"/>
    <w:rsid w:val="004E0970"/>
    <w:rsid w:val="004E0A38"/>
    <w:rsid w:val="004E0A97"/>
    <w:rsid w:val="004E0BA4"/>
    <w:rsid w:val="004E0DB8"/>
    <w:rsid w:val="004E0DD1"/>
    <w:rsid w:val="004E0ED9"/>
    <w:rsid w:val="004E0F4E"/>
    <w:rsid w:val="004E10E3"/>
    <w:rsid w:val="004E124F"/>
    <w:rsid w:val="004E1341"/>
    <w:rsid w:val="004E1477"/>
    <w:rsid w:val="004E1673"/>
    <w:rsid w:val="004E1716"/>
    <w:rsid w:val="004E177B"/>
    <w:rsid w:val="004E17A3"/>
    <w:rsid w:val="004E17D2"/>
    <w:rsid w:val="004E1909"/>
    <w:rsid w:val="004E1AB2"/>
    <w:rsid w:val="004E1B2C"/>
    <w:rsid w:val="004E1DA0"/>
    <w:rsid w:val="004E1ED2"/>
    <w:rsid w:val="004E1FD8"/>
    <w:rsid w:val="004E20A1"/>
    <w:rsid w:val="004E225E"/>
    <w:rsid w:val="004E22AE"/>
    <w:rsid w:val="004E26D3"/>
    <w:rsid w:val="004E2801"/>
    <w:rsid w:val="004E2BCD"/>
    <w:rsid w:val="004E2C36"/>
    <w:rsid w:val="004E2C95"/>
    <w:rsid w:val="004E2D29"/>
    <w:rsid w:val="004E2E20"/>
    <w:rsid w:val="004E2E6B"/>
    <w:rsid w:val="004E2E9B"/>
    <w:rsid w:val="004E2F0A"/>
    <w:rsid w:val="004E2F5A"/>
    <w:rsid w:val="004E2FE1"/>
    <w:rsid w:val="004E30D6"/>
    <w:rsid w:val="004E3126"/>
    <w:rsid w:val="004E317D"/>
    <w:rsid w:val="004E3275"/>
    <w:rsid w:val="004E3312"/>
    <w:rsid w:val="004E34A4"/>
    <w:rsid w:val="004E34C5"/>
    <w:rsid w:val="004E34E9"/>
    <w:rsid w:val="004E354B"/>
    <w:rsid w:val="004E384E"/>
    <w:rsid w:val="004E3A7E"/>
    <w:rsid w:val="004E3B84"/>
    <w:rsid w:val="004E3BDD"/>
    <w:rsid w:val="004E3C10"/>
    <w:rsid w:val="004E3C22"/>
    <w:rsid w:val="004E3F07"/>
    <w:rsid w:val="004E3FC0"/>
    <w:rsid w:val="004E4314"/>
    <w:rsid w:val="004E4438"/>
    <w:rsid w:val="004E4533"/>
    <w:rsid w:val="004E46AE"/>
    <w:rsid w:val="004E46BD"/>
    <w:rsid w:val="004E495A"/>
    <w:rsid w:val="004E499C"/>
    <w:rsid w:val="004E4E45"/>
    <w:rsid w:val="004E4F68"/>
    <w:rsid w:val="004E4F88"/>
    <w:rsid w:val="004E4F90"/>
    <w:rsid w:val="004E52C4"/>
    <w:rsid w:val="004E52F3"/>
    <w:rsid w:val="004E52F8"/>
    <w:rsid w:val="004E5319"/>
    <w:rsid w:val="004E5370"/>
    <w:rsid w:val="004E53B9"/>
    <w:rsid w:val="004E5419"/>
    <w:rsid w:val="004E545F"/>
    <w:rsid w:val="004E548C"/>
    <w:rsid w:val="004E55B4"/>
    <w:rsid w:val="004E55DC"/>
    <w:rsid w:val="004E57EB"/>
    <w:rsid w:val="004E5844"/>
    <w:rsid w:val="004E5BB2"/>
    <w:rsid w:val="004E5C19"/>
    <w:rsid w:val="004E5CF0"/>
    <w:rsid w:val="004E5D1C"/>
    <w:rsid w:val="004E5E66"/>
    <w:rsid w:val="004E5F84"/>
    <w:rsid w:val="004E60D5"/>
    <w:rsid w:val="004E62B4"/>
    <w:rsid w:val="004E6388"/>
    <w:rsid w:val="004E643D"/>
    <w:rsid w:val="004E644C"/>
    <w:rsid w:val="004E64C6"/>
    <w:rsid w:val="004E64C7"/>
    <w:rsid w:val="004E652C"/>
    <w:rsid w:val="004E6635"/>
    <w:rsid w:val="004E66A3"/>
    <w:rsid w:val="004E66C2"/>
    <w:rsid w:val="004E67B9"/>
    <w:rsid w:val="004E69C6"/>
    <w:rsid w:val="004E6A5A"/>
    <w:rsid w:val="004E6B49"/>
    <w:rsid w:val="004E6CE1"/>
    <w:rsid w:val="004E6DE9"/>
    <w:rsid w:val="004E7167"/>
    <w:rsid w:val="004E72B7"/>
    <w:rsid w:val="004E745E"/>
    <w:rsid w:val="004E759F"/>
    <w:rsid w:val="004E7855"/>
    <w:rsid w:val="004E79FE"/>
    <w:rsid w:val="004E7BA8"/>
    <w:rsid w:val="004E7BD9"/>
    <w:rsid w:val="004E7BF2"/>
    <w:rsid w:val="004F0058"/>
    <w:rsid w:val="004F010E"/>
    <w:rsid w:val="004F011E"/>
    <w:rsid w:val="004F02D4"/>
    <w:rsid w:val="004F050F"/>
    <w:rsid w:val="004F05F9"/>
    <w:rsid w:val="004F06F7"/>
    <w:rsid w:val="004F08A6"/>
    <w:rsid w:val="004F09BF"/>
    <w:rsid w:val="004F0AF3"/>
    <w:rsid w:val="004F0F35"/>
    <w:rsid w:val="004F0F3F"/>
    <w:rsid w:val="004F101B"/>
    <w:rsid w:val="004F122C"/>
    <w:rsid w:val="004F1543"/>
    <w:rsid w:val="004F16F8"/>
    <w:rsid w:val="004F1765"/>
    <w:rsid w:val="004F178F"/>
    <w:rsid w:val="004F17B2"/>
    <w:rsid w:val="004F1A0D"/>
    <w:rsid w:val="004F1A52"/>
    <w:rsid w:val="004F1AC0"/>
    <w:rsid w:val="004F1B9B"/>
    <w:rsid w:val="004F1C39"/>
    <w:rsid w:val="004F1D14"/>
    <w:rsid w:val="004F1E41"/>
    <w:rsid w:val="004F1FBC"/>
    <w:rsid w:val="004F20EA"/>
    <w:rsid w:val="004F216A"/>
    <w:rsid w:val="004F21C7"/>
    <w:rsid w:val="004F2280"/>
    <w:rsid w:val="004F2733"/>
    <w:rsid w:val="004F29A5"/>
    <w:rsid w:val="004F2ADD"/>
    <w:rsid w:val="004F2B6B"/>
    <w:rsid w:val="004F2BF6"/>
    <w:rsid w:val="004F2C2B"/>
    <w:rsid w:val="004F2D55"/>
    <w:rsid w:val="004F2DAA"/>
    <w:rsid w:val="004F2F6E"/>
    <w:rsid w:val="004F2F70"/>
    <w:rsid w:val="004F2FA5"/>
    <w:rsid w:val="004F3429"/>
    <w:rsid w:val="004F3564"/>
    <w:rsid w:val="004F35F8"/>
    <w:rsid w:val="004F3879"/>
    <w:rsid w:val="004F3B57"/>
    <w:rsid w:val="004F3DDB"/>
    <w:rsid w:val="004F41E3"/>
    <w:rsid w:val="004F43DD"/>
    <w:rsid w:val="004F4414"/>
    <w:rsid w:val="004F443D"/>
    <w:rsid w:val="004F455C"/>
    <w:rsid w:val="004F469D"/>
    <w:rsid w:val="004F4B89"/>
    <w:rsid w:val="004F4BF7"/>
    <w:rsid w:val="004F4C42"/>
    <w:rsid w:val="004F5092"/>
    <w:rsid w:val="004F50B3"/>
    <w:rsid w:val="004F5120"/>
    <w:rsid w:val="004F525D"/>
    <w:rsid w:val="004F55D1"/>
    <w:rsid w:val="004F5673"/>
    <w:rsid w:val="004F57B8"/>
    <w:rsid w:val="004F57BD"/>
    <w:rsid w:val="004F5897"/>
    <w:rsid w:val="004F58AB"/>
    <w:rsid w:val="004F5A2E"/>
    <w:rsid w:val="004F5AD4"/>
    <w:rsid w:val="004F5AD6"/>
    <w:rsid w:val="004F5B7F"/>
    <w:rsid w:val="004F5BBD"/>
    <w:rsid w:val="004F61FE"/>
    <w:rsid w:val="004F628D"/>
    <w:rsid w:val="004F631E"/>
    <w:rsid w:val="004F6432"/>
    <w:rsid w:val="004F66B3"/>
    <w:rsid w:val="004F690D"/>
    <w:rsid w:val="004F6BFD"/>
    <w:rsid w:val="004F6E82"/>
    <w:rsid w:val="004F7019"/>
    <w:rsid w:val="004F70BB"/>
    <w:rsid w:val="004F7208"/>
    <w:rsid w:val="004F7248"/>
    <w:rsid w:val="004F72A3"/>
    <w:rsid w:val="004F73AE"/>
    <w:rsid w:val="004F73BA"/>
    <w:rsid w:val="004F7658"/>
    <w:rsid w:val="004F76D5"/>
    <w:rsid w:val="004F79AC"/>
    <w:rsid w:val="004F7AB3"/>
    <w:rsid w:val="004F7B1C"/>
    <w:rsid w:val="004F7B6B"/>
    <w:rsid w:val="004F7BF1"/>
    <w:rsid w:val="004F7D91"/>
    <w:rsid w:val="004F7F29"/>
    <w:rsid w:val="005000A6"/>
    <w:rsid w:val="005000EF"/>
    <w:rsid w:val="005001B6"/>
    <w:rsid w:val="0050022E"/>
    <w:rsid w:val="0050023C"/>
    <w:rsid w:val="005002B6"/>
    <w:rsid w:val="00500344"/>
    <w:rsid w:val="00500440"/>
    <w:rsid w:val="00500831"/>
    <w:rsid w:val="00500CC3"/>
    <w:rsid w:val="00500CF0"/>
    <w:rsid w:val="00500D34"/>
    <w:rsid w:val="00500D6C"/>
    <w:rsid w:val="00500EDA"/>
    <w:rsid w:val="00501476"/>
    <w:rsid w:val="005015E9"/>
    <w:rsid w:val="005017BD"/>
    <w:rsid w:val="00501953"/>
    <w:rsid w:val="00501A10"/>
    <w:rsid w:val="00501CDF"/>
    <w:rsid w:val="00501D29"/>
    <w:rsid w:val="00501E1B"/>
    <w:rsid w:val="0050204F"/>
    <w:rsid w:val="0050206E"/>
    <w:rsid w:val="005022FB"/>
    <w:rsid w:val="00502426"/>
    <w:rsid w:val="005024A3"/>
    <w:rsid w:val="00502550"/>
    <w:rsid w:val="0050264C"/>
    <w:rsid w:val="0050278D"/>
    <w:rsid w:val="005028C1"/>
    <w:rsid w:val="005028C4"/>
    <w:rsid w:val="00502AEB"/>
    <w:rsid w:val="00502B20"/>
    <w:rsid w:val="00502C4B"/>
    <w:rsid w:val="00502F8E"/>
    <w:rsid w:val="00502FB3"/>
    <w:rsid w:val="005030BA"/>
    <w:rsid w:val="00503360"/>
    <w:rsid w:val="00503444"/>
    <w:rsid w:val="005034E3"/>
    <w:rsid w:val="0050393C"/>
    <w:rsid w:val="00503E62"/>
    <w:rsid w:val="00503F7E"/>
    <w:rsid w:val="00503FD0"/>
    <w:rsid w:val="00504042"/>
    <w:rsid w:val="0050408C"/>
    <w:rsid w:val="005041AD"/>
    <w:rsid w:val="005042FC"/>
    <w:rsid w:val="005045E3"/>
    <w:rsid w:val="00504758"/>
    <w:rsid w:val="005047D2"/>
    <w:rsid w:val="005048F9"/>
    <w:rsid w:val="005049B0"/>
    <w:rsid w:val="00504A46"/>
    <w:rsid w:val="00504B6F"/>
    <w:rsid w:val="00504C8D"/>
    <w:rsid w:val="00504CBD"/>
    <w:rsid w:val="00504CF3"/>
    <w:rsid w:val="00504EA4"/>
    <w:rsid w:val="00504FDC"/>
    <w:rsid w:val="005052BB"/>
    <w:rsid w:val="00505323"/>
    <w:rsid w:val="0050540F"/>
    <w:rsid w:val="005054BE"/>
    <w:rsid w:val="00505781"/>
    <w:rsid w:val="00505A74"/>
    <w:rsid w:val="00505C65"/>
    <w:rsid w:val="00505CC4"/>
    <w:rsid w:val="00505E3A"/>
    <w:rsid w:val="00505F5F"/>
    <w:rsid w:val="0050604F"/>
    <w:rsid w:val="00506175"/>
    <w:rsid w:val="0050636C"/>
    <w:rsid w:val="00506575"/>
    <w:rsid w:val="0050667E"/>
    <w:rsid w:val="005067C6"/>
    <w:rsid w:val="005067D8"/>
    <w:rsid w:val="00506893"/>
    <w:rsid w:val="00506A19"/>
    <w:rsid w:val="00506AB9"/>
    <w:rsid w:val="00506B23"/>
    <w:rsid w:val="00506BCA"/>
    <w:rsid w:val="00506DF1"/>
    <w:rsid w:val="0050718F"/>
    <w:rsid w:val="00507194"/>
    <w:rsid w:val="005071EE"/>
    <w:rsid w:val="00507298"/>
    <w:rsid w:val="005076AE"/>
    <w:rsid w:val="00507750"/>
    <w:rsid w:val="005078D6"/>
    <w:rsid w:val="00507A3A"/>
    <w:rsid w:val="00507A90"/>
    <w:rsid w:val="00507C2F"/>
    <w:rsid w:val="00507C3C"/>
    <w:rsid w:val="00507E53"/>
    <w:rsid w:val="00507EA8"/>
    <w:rsid w:val="0051008C"/>
    <w:rsid w:val="00510118"/>
    <w:rsid w:val="005101CF"/>
    <w:rsid w:val="00510510"/>
    <w:rsid w:val="0051060B"/>
    <w:rsid w:val="005106F2"/>
    <w:rsid w:val="005109AF"/>
    <w:rsid w:val="005109C9"/>
    <w:rsid w:val="00510A7B"/>
    <w:rsid w:val="00510B05"/>
    <w:rsid w:val="00510BBE"/>
    <w:rsid w:val="00510CF6"/>
    <w:rsid w:val="00510D09"/>
    <w:rsid w:val="00510DE2"/>
    <w:rsid w:val="00510FB3"/>
    <w:rsid w:val="00510FC0"/>
    <w:rsid w:val="0051102E"/>
    <w:rsid w:val="0051126C"/>
    <w:rsid w:val="0051158E"/>
    <w:rsid w:val="00511606"/>
    <w:rsid w:val="0051167E"/>
    <w:rsid w:val="005116B8"/>
    <w:rsid w:val="0051178F"/>
    <w:rsid w:val="0051194B"/>
    <w:rsid w:val="00511B03"/>
    <w:rsid w:val="00511B58"/>
    <w:rsid w:val="00511DA4"/>
    <w:rsid w:val="00511E19"/>
    <w:rsid w:val="00511F12"/>
    <w:rsid w:val="00511F4F"/>
    <w:rsid w:val="00511F96"/>
    <w:rsid w:val="00511FC6"/>
    <w:rsid w:val="00512301"/>
    <w:rsid w:val="0051232F"/>
    <w:rsid w:val="005123C8"/>
    <w:rsid w:val="0051275F"/>
    <w:rsid w:val="00512821"/>
    <w:rsid w:val="005128A6"/>
    <w:rsid w:val="00512931"/>
    <w:rsid w:val="0051294A"/>
    <w:rsid w:val="00512A9D"/>
    <w:rsid w:val="00512BA6"/>
    <w:rsid w:val="00512C5F"/>
    <w:rsid w:val="00512C73"/>
    <w:rsid w:val="00513051"/>
    <w:rsid w:val="005130F2"/>
    <w:rsid w:val="00513104"/>
    <w:rsid w:val="00513183"/>
    <w:rsid w:val="0051330F"/>
    <w:rsid w:val="00513368"/>
    <w:rsid w:val="005136A1"/>
    <w:rsid w:val="005136EC"/>
    <w:rsid w:val="005137D3"/>
    <w:rsid w:val="005137DA"/>
    <w:rsid w:val="00513A1B"/>
    <w:rsid w:val="00513A3A"/>
    <w:rsid w:val="00513A80"/>
    <w:rsid w:val="00513BD7"/>
    <w:rsid w:val="00513DD9"/>
    <w:rsid w:val="005145DC"/>
    <w:rsid w:val="00514792"/>
    <w:rsid w:val="005147B1"/>
    <w:rsid w:val="00514A7F"/>
    <w:rsid w:val="00514C57"/>
    <w:rsid w:val="00514CFB"/>
    <w:rsid w:val="00514E18"/>
    <w:rsid w:val="0051502A"/>
    <w:rsid w:val="005152B9"/>
    <w:rsid w:val="005152CA"/>
    <w:rsid w:val="005153E8"/>
    <w:rsid w:val="00515471"/>
    <w:rsid w:val="00515472"/>
    <w:rsid w:val="005157B5"/>
    <w:rsid w:val="0051586B"/>
    <w:rsid w:val="00515A8D"/>
    <w:rsid w:val="00515C20"/>
    <w:rsid w:val="00515D38"/>
    <w:rsid w:val="00515D66"/>
    <w:rsid w:val="00515DDF"/>
    <w:rsid w:val="00516040"/>
    <w:rsid w:val="00516287"/>
    <w:rsid w:val="0051634A"/>
    <w:rsid w:val="005164C6"/>
    <w:rsid w:val="00516726"/>
    <w:rsid w:val="005167D5"/>
    <w:rsid w:val="00516928"/>
    <w:rsid w:val="0051695B"/>
    <w:rsid w:val="00516B2E"/>
    <w:rsid w:val="00516CEE"/>
    <w:rsid w:val="00516ECD"/>
    <w:rsid w:val="00516EE0"/>
    <w:rsid w:val="0051720D"/>
    <w:rsid w:val="005172CC"/>
    <w:rsid w:val="005174C0"/>
    <w:rsid w:val="00517730"/>
    <w:rsid w:val="00517749"/>
    <w:rsid w:val="005177CD"/>
    <w:rsid w:val="00517B18"/>
    <w:rsid w:val="00517B55"/>
    <w:rsid w:val="00517BDD"/>
    <w:rsid w:val="00517D0D"/>
    <w:rsid w:val="00517E57"/>
    <w:rsid w:val="00517EAC"/>
    <w:rsid w:val="00517EC4"/>
    <w:rsid w:val="00520008"/>
    <w:rsid w:val="005200E8"/>
    <w:rsid w:val="00520546"/>
    <w:rsid w:val="00520742"/>
    <w:rsid w:val="0052077F"/>
    <w:rsid w:val="005207B2"/>
    <w:rsid w:val="005208B6"/>
    <w:rsid w:val="00520A97"/>
    <w:rsid w:val="00520CF5"/>
    <w:rsid w:val="00520F84"/>
    <w:rsid w:val="00521022"/>
    <w:rsid w:val="005210A0"/>
    <w:rsid w:val="005210B7"/>
    <w:rsid w:val="005215A1"/>
    <w:rsid w:val="0052164A"/>
    <w:rsid w:val="00521718"/>
    <w:rsid w:val="00521772"/>
    <w:rsid w:val="00521785"/>
    <w:rsid w:val="005217BA"/>
    <w:rsid w:val="005217F1"/>
    <w:rsid w:val="005219B2"/>
    <w:rsid w:val="00521AA8"/>
    <w:rsid w:val="00521B3A"/>
    <w:rsid w:val="00521D01"/>
    <w:rsid w:val="00521E06"/>
    <w:rsid w:val="00521E2A"/>
    <w:rsid w:val="00521FE3"/>
    <w:rsid w:val="005221DB"/>
    <w:rsid w:val="00522307"/>
    <w:rsid w:val="00522471"/>
    <w:rsid w:val="005224AE"/>
    <w:rsid w:val="005226CB"/>
    <w:rsid w:val="005227E0"/>
    <w:rsid w:val="00522927"/>
    <w:rsid w:val="00522BBB"/>
    <w:rsid w:val="00522CFF"/>
    <w:rsid w:val="00522DFB"/>
    <w:rsid w:val="00522EDE"/>
    <w:rsid w:val="00523071"/>
    <w:rsid w:val="00523167"/>
    <w:rsid w:val="005231AD"/>
    <w:rsid w:val="00523201"/>
    <w:rsid w:val="005235F7"/>
    <w:rsid w:val="005236D2"/>
    <w:rsid w:val="00523708"/>
    <w:rsid w:val="005238A9"/>
    <w:rsid w:val="00523A94"/>
    <w:rsid w:val="00523BAF"/>
    <w:rsid w:val="00523D0C"/>
    <w:rsid w:val="00523DCD"/>
    <w:rsid w:val="00523E24"/>
    <w:rsid w:val="00524076"/>
    <w:rsid w:val="00524195"/>
    <w:rsid w:val="005243A9"/>
    <w:rsid w:val="005243CE"/>
    <w:rsid w:val="00524480"/>
    <w:rsid w:val="005244E6"/>
    <w:rsid w:val="005246EF"/>
    <w:rsid w:val="0052475A"/>
    <w:rsid w:val="00524825"/>
    <w:rsid w:val="0052482F"/>
    <w:rsid w:val="00524910"/>
    <w:rsid w:val="00524ABB"/>
    <w:rsid w:val="00524BFB"/>
    <w:rsid w:val="00524EE1"/>
    <w:rsid w:val="005251CA"/>
    <w:rsid w:val="0052594F"/>
    <w:rsid w:val="00525D7C"/>
    <w:rsid w:val="00525DA4"/>
    <w:rsid w:val="0052603D"/>
    <w:rsid w:val="00526069"/>
    <w:rsid w:val="00526183"/>
    <w:rsid w:val="00526210"/>
    <w:rsid w:val="00526222"/>
    <w:rsid w:val="00526455"/>
    <w:rsid w:val="00526509"/>
    <w:rsid w:val="00526566"/>
    <w:rsid w:val="00526879"/>
    <w:rsid w:val="00526910"/>
    <w:rsid w:val="0052693E"/>
    <w:rsid w:val="00526953"/>
    <w:rsid w:val="00526A1E"/>
    <w:rsid w:val="00526AA7"/>
    <w:rsid w:val="00526AF1"/>
    <w:rsid w:val="00526CBE"/>
    <w:rsid w:val="00526CCA"/>
    <w:rsid w:val="00526E8B"/>
    <w:rsid w:val="00526F5B"/>
    <w:rsid w:val="0052700A"/>
    <w:rsid w:val="00527025"/>
    <w:rsid w:val="005271C7"/>
    <w:rsid w:val="00527221"/>
    <w:rsid w:val="00527543"/>
    <w:rsid w:val="005275F1"/>
    <w:rsid w:val="0052771B"/>
    <w:rsid w:val="00527770"/>
    <w:rsid w:val="0052781F"/>
    <w:rsid w:val="0052792A"/>
    <w:rsid w:val="005279F0"/>
    <w:rsid w:val="00527C6F"/>
    <w:rsid w:val="00527D13"/>
    <w:rsid w:val="00527E60"/>
    <w:rsid w:val="00527E65"/>
    <w:rsid w:val="00527ED7"/>
    <w:rsid w:val="00527F0D"/>
    <w:rsid w:val="00530030"/>
    <w:rsid w:val="005300E7"/>
    <w:rsid w:val="00530112"/>
    <w:rsid w:val="0053020C"/>
    <w:rsid w:val="005302E2"/>
    <w:rsid w:val="005302FA"/>
    <w:rsid w:val="00530392"/>
    <w:rsid w:val="005303E3"/>
    <w:rsid w:val="00530591"/>
    <w:rsid w:val="00530712"/>
    <w:rsid w:val="0053074D"/>
    <w:rsid w:val="0053091F"/>
    <w:rsid w:val="00530A8F"/>
    <w:rsid w:val="00530AB2"/>
    <w:rsid w:val="00530AD3"/>
    <w:rsid w:val="00530B41"/>
    <w:rsid w:val="00530CBF"/>
    <w:rsid w:val="00530D89"/>
    <w:rsid w:val="0053113D"/>
    <w:rsid w:val="0053116B"/>
    <w:rsid w:val="0053120C"/>
    <w:rsid w:val="00531603"/>
    <w:rsid w:val="0053182B"/>
    <w:rsid w:val="00531A24"/>
    <w:rsid w:val="00531AD7"/>
    <w:rsid w:val="00531AED"/>
    <w:rsid w:val="00531B28"/>
    <w:rsid w:val="00531BDE"/>
    <w:rsid w:val="00531C8B"/>
    <w:rsid w:val="00531D3B"/>
    <w:rsid w:val="00531D99"/>
    <w:rsid w:val="00531E83"/>
    <w:rsid w:val="00531FB4"/>
    <w:rsid w:val="00532251"/>
    <w:rsid w:val="0053228F"/>
    <w:rsid w:val="005322CA"/>
    <w:rsid w:val="005323B6"/>
    <w:rsid w:val="005325EC"/>
    <w:rsid w:val="0053260E"/>
    <w:rsid w:val="00532915"/>
    <w:rsid w:val="00532A56"/>
    <w:rsid w:val="00532B20"/>
    <w:rsid w:val="00532C1D"/>
    <w:rsid w:val="00532DB3"/>
    <w:rsid w:val="00532DE2"/>
    <w:rsid w:val="00532FC2"/>
    <w:rsid w:val="00533266"/>
    <w:rsid w:val="0053334F"/>
    <w:rsid w:val="0053359E"/>
    <w:rsid w:val="0053363E"/>
    <w:rsid w:val="0053366A"/>
    <w:rsid w:val="005336E5"/>
    <w:rsid w:val="005338C3"/>
    <w:rsid w:val="00533A30"/>
    <w:rsid w:val="00533A33"/>
    <w:rsid w:val="00533B67"/>
    <w:rsid w:val="00533C7F"/>
    <w:rsid w:val="00533CC9"/>
    <w:rsid w:val="00533D02"/>
    <w:rsid w:val="00533D82"/>
    <w:rsid w:val="00533DAA"/>
    <w:rsid w:val="00533DCA"/>
    <w:rsid w:val="00533F7D"/>
    <w:rsid w:val="005344BF"/>
    <w:rsid w:val="00534507"/>
    <w:rsid w:val="00534801"/>
    <w:rsid w:val="00534871"/>
    <w:rsid w:val="0053493B"/>
    <w:rsid w:val="00534C09"/>
    <w:rsid w:val="00534DC5"/>
    <w:rsid w:val="00534EF2"/>
    <w:rsid w:val="00534F54"/>
    <w:rsid w:val="00535107"/>
    <w:rsid w:val="0053523F"/>
    <w:rsid w:val="00535371"/>
    <w:rsid w:val="00535397"/>
    <w:rsid w:val="0053546E"/>
    <w:rsid w:val="005355E0"/>
    <w:rsid w:val="0053567E"/>
    <w:rsid w:val="005356EB"/>
    <w:rsid w:val="00535829"/>
    <w:rsid w:val="00535901"/>
    <w:rsid w:val="00535C70"/>
    <w:rsid w:val="00535CE6"/>
    <w:rsid w:val="00535DF1"/>
    <w:rsid w:val="00535ECB"/>
    <w:rsid w:val="00535F43"/>
    <w:rsid w:val="0053619D"/>
    <w:rsid w:val="005361DA"/>
    <w:rsid w:val="00536386"/>
    <w:rsid w:val="005364C7"/>
    <w:rsid w:val="00536642"/>
    <w:rsid w:val="005367C5"/>
    <w:rsid w:val="00536A26"/>
    <w:rsid w:val="00536A93"/>
    <w:rsid w:val="00536F19"/>
    <w:rsid w:val="005371DC"/>
    <w:rsid w:val="0053725D"/>
    <w:rsid w:val="005372B8"/>
    <w:rsid w:val="005374A8"/>
    <w:rsid w:val="00537667"/>
    <w:rsid w:val="00537753"/>
    <w:rsid w:val="0053786D"/>
    <w:rsid w:val="005378E2"/>
    <w:rsid w:val="005379BE"/>
    <w:rsid w:val="00537A44"/>
    <w:rsid w:val="00537F12"/>
    <w:rsid w:val="00537FFA"/>
    <w:rsid w:val="005402CD"/>
    <w:rsid w:val="00540588"/>
    <w:rsid w:val="005405BA"/>
    <w:rsid w:val="005405C7"/>
    <w:rsid w:val="00540650"/>
    <w:rsid w:val="005406A6"/>
    <w:rsid w:val="0054074C"/>
    <w:rsid w:val="0054077E"/>
    <w:rsid w:val="0054092D"/>
    <w:rsid w:val="00540A7F"/>
    <w:rsid w:val="00540AA1"/>
    <w:rsid w:val="00540C31"/>
    <w:rsid w:val="00540D78"/>
    <w:rsid w:val="005414B2"/>
    <w:rsid w:val="0054157C"/>
    <w:rsid w:val="005415A1"/>
    <w:rsid w:val="00541710"/>
    <w:rsid w:val="0054172B"/>
    <w:rsid w:val="005418C7"/>
    <w:rsid w:val="00541949"/>
    <w:rsid w:val="00541A45"/>
    <w:rsid w:val="00541A90"/>
    <w:rsid w:val="00541D13"/>
    <w:rsid w:val="00541DA0"/>
    <w:rsid w:val="00541F93"/>
    <w:rsid w:val="00542015"/>
    <w:rsid w:val="00542021"/>
    <w:rsid w:val="005421F4"/>
    <w:rsid w:val="0054231A"/>
    <w:rsid w:val="00542336"/>
    <w:rsid w:val="005425C2"/>
    <w:rsid w:val="005428C4"/>
    <w:rsid w:val="00542993"/>
    <w:rsid w:val="005429D7"/>
    <w:rsid w:val="00542A8A"/>
    <w:rsid w:val="00542D5E"/>
    <w:rsid w:val="00542D91"/>
    <w:rsid w:val="00542DB4"/>
    <w:rsid w:val="00542F87"/>
    <w:rsid w:val="005430CD"/>
    <w:rsid w:val="0054313F"/>
    <w:rsid w:val="00543145"/>
    <w:rsid w:val="0054314A"/>
    <w:rsid w:val="005431E1"/>
    <w:rsid w:val="005432BF"/>
    <w:rsid w:val="00543427"/>
    <w:rsid w:val="00543441"/>
    <w:rsid w:val="00543486"/>
    <w:rsid w:val="00543593"/>
    <w:rsid w:val="0054368F"/>
    <w:rsid w:val="0054371F"/>
    <w:rsid w:val="00543744"/>
    <w:rsid w:val="005439F0"/>
    <w:rsid w:val="00543CEB"/>
    <w:rsid w:val="00543DC9"/>
    <w:rsid w:val="00543F37"/>
    <w:rsid w:val="005441A2"/>
    <w:rsid w:val="00544206"/>
    <w:rsid w:val="00544218"/>
    <w:rsid w:val="005442D2"/>
    <w:rsid w:val="0054471F"/>
    <w:rsid w:val="00544849"/>
    <w:rsid w:val="00544869"/>
    <w:rsid w:val="0054499D"/>
    <w:rsid w:val="00544A1A"/>
    <w:rsid w:val="00544D73"/>
    <w:rsid w:val="00544E46"/>
    <w:rsid w:val="00544E4B"/>
    <w:rsid w:val="00545520"/>
    <w:rsid w:val="005457BD"/>
    <w:rsid w:val="005457E1"/>
    <w:rsid w:val="00545971"/>
    <w:rsid w:val="005459CA"/>
    <w:rsid w:val="005459EA"/>
    <w:rsid w:val="00545AC1"/>
    <w:rsid w:val="00545BB0"/>
    <w:rsid w:val="00545DEF"/>
    <w:rsid w:val="00545DFE"/>
    <w:rsid w:val="00545E24"/>
    <w:rsid w:val="00545FFB"/>
    <w:rsid w:val="005460F2"/>
    <w:rsid w:val="00546284"/>
    <w:rsid w:val="0054633B"/>
    <w:rsid w:val="005464DB"/>
    <w:rsid w:val="005464F3"/>
    <w:rsid w:val="00546620"/>
    <w:rsid w:val="00546762"/>
    <w:rsid w:val="005467AF"/>
    <w:rsid w:val="0054693A"/>
    <w:rsid w:val="00546A94"/>
    <w:rsid w:val="00546B04"/>
    <w:rsid w:val="00546C1F"/>
    <w:rsid w:val="00546C41"/>
    <w:rsid w:val="00546ED6"/>
    <w:rsid w:val="00546F2A"/>
    <w:rsid w:val="00546F7B"/>
    <w:rsid w:val="005471D2"/>
    <w:rsid w:val="0054742D"/>
    <w:rsid w:val="005474E9"/>
    <w:rsid w:val="005475FA"/>
    <w:rsid w:val="005476A9"/>
    <w:rsid w:val="005476C0"/>
    <w:rsid w:val="005477B3"/>
    <w:rsid w:val="005477E4"/>
    <w:rsid w:val="00547874"/>
    <w:rsid w:val="005478D1"/>
    <w:rsid w:val="0054792A"/>
    <w:rsid w:val="00547A47"/>
    <w:rsid w:val="00547B53"/>
    <w:rsid w:val="00547BA6"/>
    <w:rsid w:val="00547D3D"/>
    <w:rsid w:val="00547D49"/>
    <w:rsid w:val="00547D5C"/>
    <w:rsid w:val="00547F2B"/>
    <w:rsid w:val="00547F5E"/>
    <w:rsid w:val="0055002F"/>
    <w:rsid w:val="00550197"/>
    <w:rsid w:val="0055023C"/>
    <w:rsid w:val="00550318"/>
    <w:rsid w:val="00550490"/>
    <w:rsid w:val="00550510"/>
    <w:rsid w:val="00550867"/>
    <w:rsid w:val="005508BB"/>
    <w:rsid w:val="00550949"/>
    <w:rsid w:val="00550957"/>
    <w:rsid w:val="0055095A"/>
    <w:rsid w:val="005509F0"/>
    <w:rsid w:val="00550AB3"/>
    <w:rsid w:val="00550C04"/>
    <w:rsid w:val="00550CD0"/>
    <w:rsid w:val="00550ECA"/>
    <w:rsid w:val="00550F6E"/>
    <w:rsid w:val="00550F9A"/>
    <w:rsid w:val="00550FCA"/>
    <w:rsid w:val="0055121D"/>
    <w:rsid w:val="00551742"/>
    <w:rsid w:val="00551783"/>
    <w:rsid w:val="00551931"/>
    <w:rsid w:val="005519B5"/>
    <w:rsid w:val="00551A6C"/>
    <w:rsid w:val="00551BF5"/>
    <w:rsid w:val="00551C31"/>
    <w:rsid w:val="00551C43"/>
    <w:rsid w:val="00551CD3"/>
    <w:rsid w:val="00551D0B"/>
    <w:rsid w:val="00551DB9"/>
    <w:rsid w:val="00551E1C"/>
    <w:rsid w:val="00551F2C"/>
    <w:rsid w:val="00551F96"/>
    <w:rsid w:val="00552100"/>
    <w:rsid w:val="00552195"/>
    <w:rsid w:val="005521EF"/>
    <w:rsid w:val="00552296"/>
    <w:rsid w:val="005522E2"/>
    <w:rsid w:val="005523EF"/>
    <w:rsid w:val="00552506"/>
    <w:rsid w:val="005525AB"/>
    <w:rsid w:val="005525B3"/>
    <w:rsid w:val="00552645"/>
    <w:rsid w:val="00552AB2"/>
    <w:rsid w:val="00552B14"/>
    <w:rsid w:val="00552C1F"/>
    <w:rsid w:val="00552E58"/>
    <w:rsid w:val="00552FD9"/>
    <w:rsid w:val="00553139"/>
    <w:rsid w:val="0055314E"/>
    <w:rsid w:val="00553367"/>
    <w:rsid w:val="0055337D"/>
    <w:rsid w:val="00553431"/>
    <w:rsid w:val="005534A4"/>
    <w:rsid w:val="005536C8"/>
    <w:rsid w:val="0055378F"/>
    <w:rsid w:val="00553848"/>
    <w:rsid w:val="005539BD"/>
    <w:rsid w:val="00553A4B"/>
    <w:rsid w:val="00553AE4"/>
    <w:rsid w:val="00553B31"/>
    <w:rsid w:val="00553D43"/>
    <w:rsid w:val="00553DDD"/>
    <w:rsid w:val="00553F11"/>
    <w:rsid w:val="00553F51"/>
    <w:rsid w:val="00553F87"/>
    <w:rsid w:val="0055402C"/>
    <w:rsid w:val="0055452C"/>
    <w:rsid w:val="00554743"/>
    <w:rsid w:val="0055493F"/>
    <w:rsid w:val="005549F1"/>
    <w:rsid w:val="00554AB7"/>
    <w:rsid w:val="00554CD0"/>
    <w:rsid w:val="00554FA4"/>
    <w:rsid w:val="00554FC0"/>
    <w:rsid w:val="005553B0"/>
    <w:rsid w:val="00555469"/>
    <w:rsid w:val="005554AD"/>
    <w:rsid w:val="0055552D"/>
    <w:rsid w:val="00555542"/>
    <w:rsid w:val="00555584"/>
    <w:rsid w:val="005555AC"/>
    <w:rsid w:val="005557FA"/>
    <w:rsid w:val="00555B62"/>
    <w:rsid w:val="00555BF9"/>
    <w:rsid w:val="00555DA5"/>
    <w:rsid w:val="00555DC5"/>
    <w:rsid w:val="00555DDB"/>
    <w:rsid w:val="00555EA0"/>
    <w:rsid w:val="0055609C"/>
    <w:rsid w:val="005560FF"/>
    <w:rsid w:val="0055651E"/>
    <w:rsid w:val="005566B4"/>
    <w:rsid w:val="00556867"/>
    <w:rsid w:val="00556B67"/>
    <w:rsid w:val="00557057"/>
    <w:rsid w:val="0055710D"/>
    <w:rsid w:val="00557385"/>
    <w:rsid w:val="0055739D"/>
    <w:rsid w:val="005573B5"/>
    <w:rsid w:val="005573EA"/>
    <w:rsid w:val="005574B4"/>
    <w:rsid w:val="00557515"/>
    <w:rsid w:val="00557548"/>
    <w:rsid w:val="005575C8"/>
    <w:rsid w:val="005576D4"/>
    <w:rsid w:val="005576FE"/>
    <w:rsid w:val="00557882"/>
    <w:rsid w:val="00557B61"/>
    <w:rsid w:val="00557D57"/>
    <w:rsid w:val="00557E14"/>
    <w:rsid w:val="00557FDF"/>
    <w:rsid w:val="0056011E"/>
    <w:rsid w:val="0056016F"/>
    <w:rsid w:val="005601BD"/>
    <w:rsid w:val="005601C7"/>
    <w:rsid w:val="005601E9"/>
    <w:rsid w:val="00560307"/>
    <w:rsid w:val="0056034C"/>
    <w:rsid w:val="005607DF"/>
    <w:rsid w:val="005608D4"/>
    <w:rsid w:val="005608FA"/>
    <w:rsid w:val="0056090A"/>
    <w:rsid w:val="00560A3A"/>
    <w:rsid w:val="00560B65"/>
    <w:rsid w:val="00560BCD"/>
    <w:rsid w:val="00560E68"/>
    <w:rsid w:val="00560E90"/>
    <w:rsid w:val="00560FC3"/>
    <w:rsid w:val="0056118C"/>
    <w:rsid w:val="00561291"/>
    <w:rsid w:val="0056134D"/>
    <w:rsid w:val="0056138A"/>
    <w:rsid w:val="00561658"/>
    <w:rsid w:val="00561850"/>
    <w:rsid w:val="00561925"/>
    <w:rsid w:val="00561A32"/>
    <w:rsid w:val="00561C5F"/>
    <w:rsid w:val="00561FA9"/>
    <w:rsid w:val="0056215A"/>
    <w:rsid w:val="00562241"/>
    <w:rsid w:val="0056228D"/>
    <w:rsid w:val="00562299"/>
    <w:rsid w:val="005622B2"/>
    <w:rsid w:val="005622FE"/>
    <w:rsid w:val="005623BE"/>
    <w:rsid w:val="005623C1"/>
    <w:rsid w:val="0056248E"/>
    <w:rsid w:val="0056249C"/>
    <w:rsid w:val="00562952"/>
    <w:rsid w:val="0056295D"/>
    <w:rsid w:val="005629F2"/>
    <w:rsid w:val="00562A1E"/>
    <w:rsid w:val="00562AC2"/>
    <w:rsid w:val="00562BB8"/>
    <w:rsid w:val="00562D5C"/>
    <w:rsid w:val="00562D85"/>
    <w:rsid w:val="00562D8D"/>
    <w:rsid w:val="005630B5"/>
    <w:rsid w:val="005630BC"/>
    <w:rsid w:val="0056337B"/>
    <w:rsid w:val="005639CB"/>
    <w:rsid w:val="00563D0A"/>
    <w:rsid w:val="00563D46"/>
    <w:rsid w:val="00563D88"/>
    <w:rsid w:val="00563DCB"/>
    <w:rsid w:val="00563E92"/>
    <w:rsid w:val="00563FEA"/>
    <w:rsid w:val="005640DB"/>
    <w:rsid w:val="00564262"/>
    <w:rsid w:val="0056434D"/>
    <w:rsid w:val="0056435A"/>
    <w:rsid w:val="005643E7"/>
    <w:rsid w:val="0056455A"/>
    <w:rsid w:val="0056466B"/>
    <w:rsid w:val="00564775"/>
    <w:rsid w:val="00564778"/>
    <w:rsid w:val="00564836"/>
    <w:rsid w:val="00564A4B"/>
    <w:rsid w:val="00564B75"/>
    <w:rsid w:val="00564BBA"/>
    <w:rsid w:val="00564C1C"/>
    <w:rsid w:val="00564C89"/>
    <w:rsid w:val="00564CA3"/>
    <w:rsid w:val="00564DF2"/>
    <w:rsid w:val="00564E33"/>
    <w:rsid w:val="00564F2E"/>
    <w:rsid w:val="00564FF7"/>
    <w:rsid w:val="00564FFC"/>
    <w:rsid w:val="00565048"/>
    <w:rsid w:val="005651CF"/>
    <w:rsid w:val="005654EF"/>
    <w:rsid w:val="00565638"/>
    <w:rsid w:val="00565853"/>
    <w:rsid w:val="00565B07"/>
    <w:rsid w:val="00565B80"/>
    <w:rsid w:val="00565D79"/>
    <w:rsid w:val="00565DB6"/>
    <w:rsid w:val="00566057"/>
    <w:rsid w:val="00566136"/>
    <w:rsid w:val="005662BA"/>
    <w:rsid w:val="005663B8"/>
    <w:rsid w:val="0056649C"/>
    <w:rsid w:val="0056696D"/>
    <w:rsid w:val="005669D8"/>
    <w:rsid w:val="00566B3B"/>
    <w:rsid w:val="00566CCF"/>
    <w:rsid w:val="00566CE9"/>
    <w:rsid w:val="00566EE5"/>
    <w:rsid w:val="00566F52"/>
    <w:rsid w:val="00567237"/>
    <w:rsid w:val="00567280"/>
    <w:rsid w:val="00567876"/>
    <w:rsid w:val="005678B5"/>
    <w:rsid w:val="00567975"/>
    <w:rsid w:val="00567A3F"/>
    <w:rsid w:val="00567CD2"/>
    <w:rsid w:val="005700F9"/>
    <w:rsid w:val="005701FD"/>
    <w:rsid w:val="00570595"/>
    <w:rsid w:val="0057064B"/>
    <w:rsid w:val="00570655"/>
    <w:rsid w:val="00570675"/>
    <w:rsid w:val="005707C0"/>
    <w:rsid w:val="00570938"/>
    <w:rsid w:val="00570AB0"/>
    <w:rsid w:val="00570B16"/>
    <w:rsid w:val="00570B59"/>
    <w:rsid w:val="00570B79"/>
    <w:rsid w:val="00570C44"/>
    <w:rsid w:val="00570C69"/>
    <w:rsid w:val="00570EC9"/>
    <w:rsid w:val="005711A7"/>
    <w:rsid w:val="0057128F"/>
    <w:rsid w:val="0057141F"/>
    <w:rsid w:val="00571597"/>
    <w:rsid w:val="005716F9"/>
    <w:rsid w:val="0057178A"/>
    <w:rsid w:val="005717E5"/>
    <w:rsid w:val="0057181C"/>
    <w:rsid w:val="00571ACD"/>
    <w:rsid w:val="00571D1B"/>
    <w:rsid w:val="00571DB4"/>
    <w:rsid w:val="00571E31"/>
    <w:rsid w:val="00571EC6"/>
    <w:rsid w:val="00571EFA"/>
    <w:rsid w:val="00571F74"/>
    <w:rsid w:val="00571F7D"/>
    <w:rsid w:val="0057204B"/>
    <w:rsid w:val="00572098"/>
    <w:rsid w:val="005720A2"/>
    <w:rsid w:val="0057212D"/>
    <w:rsid w:val="0057228C"/>
    <w:rsid w:val="00572335"/>
    <w:rsid w:val="00572369"/>
    <w:rsid w:val="005723D7"/>
    <w:rsid w:val="005724DB"/>
    <w:rsid w:val="005727C4"/>
    <w:rsid w:val="00572AF0"/>
    <w:rsid w:val="00572BE9"/>
    <w:rsid w:val="00572CF2"/>
    <w:rsid w:val="00572E1B"/>
    <w:rsid w:val="00572EA9"/>
    <w:rsid w:val="005730BA"/>
    <w:rsid w:val="005730C9"/>
    <w:rsid w:val="0057316E"/>
    <w:rsid w:val="0057321B"/>
    <w:rsid w:val="005733A6"/>
    <w:rsid w:val="00573426"/>
    <w:rsid w:val="00573514"/>
    <w:rsid w:val="0057352D"/>
    <w:rsid w:val="0057353A"/>
    <w:rsid w:val="00573604"/>
    <w:rsid w:val="005736AF"/>
    <w:rsid w:val="00573778"/>
    <w:rsid w:val="0057394D"/>
    <w:rsid w:val="00573C98"/>
    <w:rsid w:val="00573E68"/>
    <w:rsid w:val="00573EA1"/>
    <w:rsid w:val="00573F2C"/>
    <w:rsid w:val="00574059"/>
    <w:rsid w:val="005740C5"/>
    <w:rsid w:val="00574161"/>
    <w:rsid w:val="00574228"/>
    <w:rsid w:val="00574275"/>
    <w:rsid w:val="005742B7"/>
    <w:rsid w:val="00574314"/>
    <w:rsid w:val="0057432F"/>
    <w:rsid w:val="005743AA"/>
    <w:rsid w:val="005743FE"/>
    <w:rsid w:val="00574529"/>
    <w:rsid w:val="005745D8"/>
    <w:rsid w:val="0057475F"/>
    <w:rsid w:val="0057487F"/>
    <w:rsid w:val="0057494B"/>
    <w:rsid w:val="00574A32"/>
    <w:rsid w:val="00574A51"/>
    <w:rsid w:val="00574BF3"/>
    <w:rsid w:val="00574D96"/>
    <w:rsid w:val="00574E9A"/>
    <w:rsid w:val="00574FD4"/>
    <w:rsid w:val="00575121"/>
    <w:rsid w:val="005752D8"/>
    <w:rsid w:val="005752E1"/>
    <w:rsid w:val="0057566A"/>
    <w:rsid w:val="0057572E"/>
    <w:rsid w:val="005758BA"/>
    <w:rsid w:val="00575928"/>
    <w:rsid w:val="00575982"/>
    <w:rsid w:val="00575B0A"/>
    <w:rsid w:val="00575D75"/>
    <w:rsid w:val="00575DA6"/>
    <w:rsid w:val="00575DEF"/>
    <w:rsid w:val="00575EBE"/>
    <w:rsid w:val="00575EE1"/>
    <w:rsid w:val="0057605F"/>
    <w:rsid w:val="00576109"/>
    <w:rsid w:val="0057617B"/>
    <w:rsid w:val="0057648A"/>
    <w:rsid w:val="00576501"/>
    <w:rsid w:val="005766F7"/>
    <w:rsid w:val="00576824"/>
    <w:rsid w:val="005768A4"/>
    <w:rsid w:val="00576CA4"/>
    <w:rsid w:val="00576CCF"/>
    <w:rsid w:val="00576ECD"/>
    <w:rsid w:val="005770C3"/>
    <w:rsid w:val="005771D2"/>
    <w:rsid w:val="0057744D"/>
    <w:rsid w:val="0057745F"/>
    <w:rsid w:val="00577534"/>
    <w:rsid w:val="005777D6"/>
    <w:rsid w:val="00577B46"/>
    <w:rsid w:val="00577BB3"/>
    <w:rsid w:val="00577D99"/>
    <w:rsid w:val="00577DCF"/>
    <w:rsid w:val="00577E7C"/>
    <w:rsid w:val="00577EF8"/>
    <w:rsid w:val="00577FCF"/>
    <w:rsid w:val="00580218"/>
    <w:rsid w:val="0058033C"/>
    <w:rsid w:val="0058048E"/>
    <w:rsid w:val="005804F8"/>
    <w:rsid w:val="005806B3"/>
    <w:rsid w:val="0058075B"/>
    <w:rsid w:val="00580762"/>
    <w:rsid w:val="00580874"/>
    <w:rsid w:val="00580930"/>
    <w:rsid w:val="005809A9"/>
    <w:rsid w:val="005809B8"/>
    <w:rsid w:val="00580A3E"/>
    <w:rsid w:val="00580BA0"/>
    <w:rsid w:val="00580C32"/>
    <w:rsid w:val="00580E1E"/>
    <w:rsid w:val="00580FC6"/>
    <w:rsid w:val="0058107F"/>
    <w:rsid w:val="00581161"/>
    <w:rsid w:val="00581308"/>
    <w:rsid w:val="0058147E"/>
    <w:rsid w:val="005815AE"/>
    <w:rsid w:val="005815BB"/>
    <w:rsid w:val="005815BE"/>
    <w:rsid w:val="005815E7"/>
    <w:rsid w:val="005816FA"/>
    <w:rsid w:val="0058190C"/>
    <w:rsid w:val="00581BD2"/>
    <w:rsid w:val="00581C1D"/>
    <w:rsid w:val="00581C4E"/>
    <w:rsid w:val="00581D0A"/>
    <w:rsid w:val="00581D39"/>
    <w:rsid w:val="00581E66"/>
    <w:rsid w:val="00581F18"/>
    <w:rsid w:val="00581FE8"/>
    <w:rsid w:val="00582123"/>
    <w:rsid w:val="00582243"/>
    <w:rsid w:val="00582270"/>
    <w:rsid w:val="0058236B"/>
    <w:rsid w:val="005823F7"/>
    <w:rsid w:val="00582426"/>
    <w:rsid w:val="00582433"/>
    <w:rsid w:val="005824A3"/>
    <w:rsid w:val="005824E9"/>
    <w:rsid w:val="00582597"/>
    <w:rsid w:val="005825C4"/>
    <w:rsid w:val="005825D5"/>
    <w:rsid w:val="005826F8"/>
    <w:rsid w:val="0058277C"/>
    <w:rsid w:val="005827A6"/>
    <w:rsid w:val="00582AF3"/>
    <w:rsid w:val="00582B1F"/>
    <w:rsid w:val="00582E93"/>
    <w:rsid w:val="00582FE6"/>
    <w:rsid w:val="00582FFB"/>
    <w:rsid w:val="0058300E"/>
    <w:rsid w:val="00583034"/>
    <w:rsid w:val="0058303E"/>
    <w:rsid w:val="00583132"/>
    <w:rsid w:val="00583495"/>
    <w:rsid w:val="00583585"/>
    <w:rsid w:val="005835C0"/>
    <w:rsid w:val="005836EA"/>
    <w:rsid w:val="00583763"/>
    <w:rsid w:val="00583800"/>
    <w:rsid w:val="0058396C"/>
    <w:rsid w:val="00583A17"/>
    <w:rsid w:val="00583B90"/>
    <w:rsid w:val="00583BD8"/>
    <w:rsid w:val="00583CAB"/>
    <w:rsid w:val="00583D10"/>
    <w:rsid w:val="00583E1A"/>
    <w:rsid w:val="00583E2B"/>
    <w:rsid w:val="00583F13"/>
    <w:rsid w:val="00583F7B"/>
    <w:rsid w:val="00583FF6"/>
    <w:rsid w:val="0058421F"/>
    <w:rsid w:val="0058423F"/>
    <w:rsid w:val="005842E3"/>
    <w:rsid w:val="0058438C"/>
    <w:rsid w:val="005844B7"/>
    <w:rsid w:val="005845B3"/>
    <w:rsid w:val="005845E1"/>
    <w:rsid w:val="005846B6"/>
    <w:rsid w:val="0058470E"/>
    <w:rsid w:val="0058486D"/>
    <w:rsid w:val="0058488A"/>
    <w:rsid w:val="0058493F"/>
    <w:rsid w:val="00584953"/>
    <w:rsid w:val="00584AD1"/>
    <w:rsid w:val="00584B3B"/>
    <w:rsid w:val="00584B56"/>
    <w:rsid w:val="00584D3D"/>
    <w:rsid w:val="00584DFC"/>
    <w:rsid w:val="00584F6A"/>
    <w:rsid w:val="00584F73"/>
    <w:rsid w:val="00584FC2"/>
    <w:rsid w:val="00585022"/>
    <w:rsid w:val="0058505D"/>
    <w:rsid w:val="0058505F"/>
    <w:rsid w:val="005853EC"/>
    <w:rsid w:val="0058547F"/>
    <w:rsid w:val="0058558E"/>
    <w:rsid w:val="005856FC"/>
    <w:rsid w:val="005857B0"/>
    <w:rsid w:val="00585A01"/>
    <w:rsid w:val="00585A33"/>
    <w:rsid w:val="00585B18"/>
    <w:rsid w:val="00585EEA"/>
    <w:rsid w:val="0058606E"/>
    <w:rsid w:val="0058617A"/>
    <w:rsid w:val="00586281"/>
    <w:rsid w:val="005862A9"/>
    <w:rsid w:val="00586305"/>
    <w:rsid w:val="005865D9"/>
    <w:rsid w:val="00586608"/>
    <w:rsid w:val="005866D1"/>
    <w:rsid w:val="005866FE"/>
    <w:rsid w:val="005867BB"/>
    <w:rsid w:val="00586834"/>
    <w:rsid w:val="005869C3"/>
    <w:rsid w:val="005869D6"/>
    <w:rsid w:val="005869EC"/>
    <w:rsid w:val="00586B1F"/>
    <w:rsid w:val="00586DA3"/>
    <w:rsid w:val="0058701C"/>
    <w:rsid w:val="005871C2"/>
    <w:rsid w:val="005871F5"/>
    <w:rsid w:val="00587212"/>
    <w:rsid w:val="00587436"/>
    <w:rsid w:val="005874B4"/>
    <w:rsid w:val="005874C6"/>
    <w:rsid w:val="00587581"/>
    <w:rsid w:val="0058764B"/>
    <w:rsid w:val="0058778A"/>
    <w:rsid w:val="0058788B"/>
    <w:rsid w:val="00587AD4"/>
    <w:rsid w:val="00587B61"/>
    <w:rsid w:val="00587CD1"/>
    <w:rsid w:val="00587D25"/>
    <w:rsid w:val="00587D36"/>
    <w:rsid w:val="00587D75"/>
    <w:rsid w:val="00587D76"/>
    <w:rsid w:val="00587DDF"/>
    <w:rsid w:val="00587EDC"/>
    <w:rsid w:val="0059000A"/>
    <w:rsid w:val="00590141"/>
    <w:rsid w:val="0059016E"/>
    <w:rsid w:val="005902E3"/>
    <w:rsid w:val="00590384"/>
    <w:rsid w:val="0059059E"/>
    <w:rsid w:val="0059073D"/>
    <w:rsid w:val="00590806"/>
    <w:rsid w:val="005908AB"/>
    <w:rsid w:val="00590980"/>
    <w:rsid w:val="00590985"/>
    <w:rsid w:val="00590C41"/>
    <w:rsid w:val="00590D0C"/>
    <w:rsid w:val="00590F02"/>
    <w:rsid w:val="00590FA8"/>
    <w:rsid w:val="0059112B"/>
    <w:rsid w:val="00591198"/>
    <w:rsid w:val="0059133B"/>
    <w:rsid w:val="00591383"/>
    <w:rsid w:val="005914DB"/>
    <w:rsid w:val="00591818"/>
    <w:rsid w:val="0059186D"/>
    <w:rsid w:val="00591931"/>
    <w:rsid w:val="00591C06"/>
    <w:rsid w:val="00591EA3"/>
    <w:rsid w:val="00591FDC"/>
    <w:rsid w:val="00592067"/>
    <w:rsid w:val="0059206E"/>
    <w:rsid w:val="0059207A"/>
    <w:rsid w:val="00592125"/>
    <w:rsid w:val="00592186"/>
    <w:rsid w:val="005923E0"/>
    <w:rsid w:val="00592449"/>
    <w:rsid w:val="005924B8"/>
    <w:rsid w:val="005924D6"/>
    <w:rsid w:val="005925F9"/>
    <w:rsid w:val="00592619"/>
    <w:rsid w:val="005926D5"/>
    <w:rsid w:val="00592880"/>
    <w:rsid w:val="0059289B"/>
    <w:rsid w:val="005929FB"/>
    <w:rsid w:val="00592C6E"/>
    <w:rsid w:val="00592C92"/>
    <w:rsid w:val="00592CB0"/>
    <w:rsid w:val="00592D7C"/>
    <w:rsid w:val="00592F17"/>
    <w:rsid w:val="005932B9"/>
    <w:rsid w:val="0059342A"/>
    <w:rsid w:val="005934EB"/>
    <w:rsid w:val="005934F1"/>
    <w:rsid w:val="005935BA"/>
    <w:rsid w:val="005935D1"/>
    <w:rsid w:val="00593681"/>
    <w:rsid w:val="005936AC"/>
    <w:rsid w:val="005938D2"/>
    <w:rsid w:val="0059391E"/>
    <w:rsid w:val="00593A31"/>
    <w:rsid w:val="00593A8F"/>
    <w:rsid w:val="00593CBB"/>
    <w:rsid w:val="00593D4B"/>
    <w:rsid w:val="00593F14"/>
    <w:rsid w:val="00593F87"/>
    <w:rsid w:val="00593FE5"/>
    <w:rsid w:val="005940E5"/>
    <w:rsid w:val="00594198"/>
    <w:rsid w:val="00594270"/>
    <w:rsid w:val="0059434C"/>
    <w:rsid w:val="00594354"/>
    <w:rsid w:val="0059457E"/>
    <w:rsid w:val="00594898"/>
    <w:rsid w:val="005948B6"/>
    <w:rsid w:val="00594997"/>
    <w:rsid w:val="00594AC9"/>
    <w:rsid w:val="00594BA9"/>
    <w:rsid w:val="00594BBD"/>
    <w:rsid w:val="00594C7D"/>
    <w:rsid w:val="00594E94"/>
    <w:rsid w:val="00594F95"/>
    <w:rsid w:val="00595106"/>
    <w:rsid w:val="0059517B"/>
    <w:rsid w:val="005951AC"/>
    <w:rsid w:val="005955C1"/>
    <w:rsid w:val="00595788"/>
    <w:rsid w:val="0059592D"/>
    <w:rsid w:val="00595A14"/>
    <w:rsid w:val="00595AFA"/>
    <w:rsid w:val="00595B02"/>
    <w:rsid w:val="00595C6F"/>
    <w:rsid w:val="00595CB8"/>
    <w:rsid w:val="00595CBD"/>
    <w:rsid w:val="00595D0E"/>
    <w:rsid w:val="00595D10"/>
    <w:rsid w:val="0059619C"/>
    <w:rsid w:val="005961A5"/>
    <w:rsid w:val="00596287"/>
    <w:rsid w:val="005962A7"/>
    <w:rsid w:val="005962AC"/>
    <w:rsid w:val="005966E6"/>
    <w:rsid w:val="005967D4"/>
    <w:rsid w:val="005969DE"/>
    <w:rsid w:val="00596B16"/>
    <w:rsid w:val="00596B7C"/>
    <w:rsid w:val="00596CA7"/>
    <w:rsid w:val="00596CB5"/>
    <w:rsid w:val="00596F9E"/>
    <w:rsid w:val="00597013"/>
    <w:rsid w:val="0059708E"/>
    <w:rsid w:val="00597184"/>
    <w:rsid w:val="00597262"/>
    <w:rsid w:val="0059730F"/>
    <w:rsid w:val="0059731D"/>
    <w:rsid w:val="0059738B"/>
    <w:rsid w:val="005973CF"/>
    <w:rsid w:val="005973D7"/>
    <w:rsid w:val="005974AD"/>
    <w:rsid w:val="00597796"/>
    <w:rsid w:val="00597817"/>
    <w:rsid w:val="00597836"/>
    <w:rsid w:val="00597888"/>
    <w:rsid w:val="005979D6"/>
    <w:rsid w:val="00597B57"/>
    <w:rsid w:val="00597BCC"/>
    <w:rsid w:val="00597CA6"/>
    <w:rsid w:val="00597D8B"/>
    <w:rsid w:val="00597E14"/>
    <w:rsid w:val="00597E57"/>
    <w:rsid w:val="00597E98"/>
    <w:rsid w:val="00597EAC"/>
    <w:rsid w:val="00597EB9"/>
    <w:rsid w:val="005A006C"/>
    <w:rsid w:val="005A0265"/>
    <w:rsid w:val="005A02B9"/>
    <w:rsid w:val="005A0338"/>
    <w:rsid w:val="005A0370"/>
    <w:rsid w:val="005A03B2"/>
    <w:rsid w:val="005A068B"/>
    <w:rsid w:val="005A0824"/>
    <w:rsid w:val="005A0B3C"/>
    <w:rsid w:val="005A0BBB"/>
    <w:rsid w:val="005A0BE7"/>
    <w:rsid w:val="005A0C01"/>
    <w:rsid w:val="005A0C24"/>
    <w:rsid w:val="005A0CB1"/>
    <w:rsid w:val="005A0EFA"/>
    <w:rsid w:val="005A10EE"/>
    <w:rsid w:val="005A1335"/>
    <w:rsid w:val="005A1AD7"/>
    <w:rsid w:val="005A1C02"/>
    <w:rsid w:val="005A1C6D"/>
    <w:rsid w:val="005A1E10"/>
    <w:rsid w:val="005A1EE8"/>
    <w:rsid w:val="005A1F99"/>
    <w:rsid w:val="005A1FB2"/>
    <w:rsid w:val="005A2009"/>
    <w:rsid w:val="005A205C"/>
    <w:rsid w:val="005A21CE"/>
    <w:rsid w:val="005A2214"/>
    <w:rsid w:val="005A232D"/>
    <w:rsid w:val="005A2381"/>
    <w:rsid w:val="005A2426"/>
    <w:rsid w:val="005A2602"/>
    <w:rsid w:val="005A262B"/>
    <w:rsid w:val="005A2739"/>
    <w:rsid w:val="005A283B"/>
    <w:rsid w:val="005A2870"/>
    <w:rsid w:val="005A2964"/>
    <w:rsid w:val="005A29AF"/>
    <w:rsid w:val="005A2A64"/>
    <w:rsid w:val="005A2B41"/>
    <w:rsid w:val="005A2C4E"/>
    <w:rsid w:val="005A2FD5"/>
    <w:rsid w:val="005A3373"/>
    <w:rsid w:val="005A3541"/>
    <w:rsid w:val="005A3597"/>
    <w:rsid w:val="005A36B0"/>
    <w:rsid w:val="005A3724"/>
    <w:rsid w:val="005A3B16"/>
    <w:rsid w:val="005A3B5A"/>
    <w:rsid w:val="005A3C1A"/>
    <w:rsid w:val="005A3C63"/>
    <w:rsid w:val="005A4254"/>
    <w:rsid w:val="005A4296"/>
    <w:rsid w:val="005A43A0"/>
    <w:rsid w:val="005A44B4"/>
    <w:rsid w:val="005A4594"/>
    <w:rsid w:val="005A462F"/>
    <w:rsid w:val="005A47BD"/>
    <w:rsid w:val="005A48AD"/>
    <w:rsid w:val="005A4974"/>
    <w:rsid w:val="005A49C0"/>
    <w:rsid w:val="005A4A54"/>
    <w:rsid w:val="005A4C12"/>
    <w:rsid w:val="005A4C14"/>
    <w:rsid w:val="005A4C63"/>
    <w:rsid w:val="005A4D09"/>
    <w:rsid w:val="005A4D46"/>
    <w:rsid w:val="005A4F81"/>
    <w:rsid w:val="005A4F9E"/>
    <w:rsid w:val="005A518F"/>
    <w:rsid w:val="005A51C5"/>
    <w:rsid w:val="005A56D7"/>
    <w:rsid w:val="005A5888"/>
    <w:rsid w:val="005A5ACF"/>
    <w:rsid w:val="005A5AE0"/>
    <w:rsid w:val="005A5E8E"/>
    <w:rsid w:val="005A6000"/>
    <w:rsid w:val="005A608D"/>
    <w:rsid w:val="005A6150"/>
    <w:rsid w:val="005A6490"/>
    <w:rsid w:val="005A68BC"/>
    <w:rsid w:val="005A6AA0"/>
    <w:rsid w:val="005A6AAA"/>
    <w:rsid w:val="005A6AAD"/>
    <w:rsid w:val="005A6BAA"/>
    <w:rsid w:val="005A6D4C"/>
    <w:rsid w:val="005A6E42"/>
    <w:rsid w:val="005A6F42"/>
    <w:rsid w:val="005A70DC"/>
    <w:rsid w:val="005A712D"/>
    <w:rsid w:val="005A71A3"/>
    <w:rsid w:val="005A73B6"/>
    <w:rsid w:val="005A76B8"/>
    <w:rsid w:val="005A79CB"/>
    <w:rsid w:val="005A7A21"/>
    <w:rsid w:val="005A7A24"/>
    <w:rsid w:val="005A7A29"/>
    <w:rsid w:val="005A7A88"/>
    <w:rsid w:val="005A7AFB"/>
    <w:rsid w:val="005A7B14"/>
    <w:rsid w:val="005A7BE6"/>
    <w:rsid w:val="005A7CDB"/>
    <w:rsid w:val="005A7E64"/>
    <w:rsid w:val="005A7E9B"/>
    <w:rsid w:val="005A7F76"/>
    <w:rsid w:val="005B0057"/>
    <w:rsid w:val="005B00F7"/>
    <w:rsid w:val="005B016A"/>
    <w:rsid w:val="005B019A"/>
    <w:rsid w:val="005B0425"/>
    <w:rsid w:val="005B0621"/>
    <w:rsid w:val="005B066D"/>
    <w:rsid w:val="005B0771"/>
    <w:rsid w:val="005B0811"/>
    <w:rsid w:val="005B0973"/>
    <w:rsid w:val="005B0A49"/>
    <w:rsid w:val="005B0A6B"/>
    <w:rsid w:val="005B0B75"/>
    <w:rsid w:val="005B0BD8"/>
    <w:rsid w:val="005B0C93"/>
    <w:rsid w:val="005B0CB7"/>
    <w:rsid w:val="005B0EEA"/>
    <w:rsid w:val="005B0F18"/>
    <w:rsid w:val="005B0F3D"/>
    <w:rsid w:val="005B119C"/>
    <w:rsid w:val="005B11C5"/>
    <w:rsid w:val="005B1223"/>
    <w:rsid w:val="005B12C1"/>
    <w:rsid w:val="005B1455"/>
    <w:rsid w:val="005B17BC"/>
    <w:rsid w:val="005B17C1"/>
    <w:rsid w:val="005B18BC"/>
    <w:rsid w:val="005B1B97"/>
    <w:rsid w:val="005B1C36"/>
    <w:rsid w:val="005B1DCB"/>
    <w:rsid w:val="005B1E1C"/>
    <w:rsid w:val="005B1ED1"/>
    <w:rsid w:val="005B202F"/>
    <w:rsid w:val="005B20A3"/>
    <w:rsid w:val="005B2163"/>
    <w:rsid w:val="005B21BC"/>
    <w:rsid w:val="005B22CA"/>
    <w:rsid w:val="005B2363"/>
    <w:rsid w:val="005B2384"/>
    <w:rsid w:val="005B2468"/>
    <w:rsid w:val="005B28CD"/>
    <w:rsid w:val="005B2954"/>
    <w:rsid w:val="005B2C16"/>
    <w:rsid w:val="005B2EC8"/>
    <w:rsid w:val="005B33E6"/>
    <w:rsid w:val="005B3452"/>
    <w:rsid w:val="005B34A6"/>
    <w:rsid w:val="005B367C"/>
    <w:rsid w:val="005B37DE"/>
    <w:rsid w:val="005B384F"/>
    <w:rsid w:val="005B3881"/>
    <w:rsid w:val="005B3AA2"/>
    <w:rsid w:val="005B3B72"/>
    <w:rsid w:val="005B3D98"/>
    <w:rsid w:val="005B3EB7"/>
    <w:rsid w:val="005B3F6A"/>
    <w:rsid w:val="005B4269"/>
    <w:rsid w:val="005B4271"/>
    <w:rsid w:val="005B42A6"/>
    <w:rsid w:val="005B43C8"/>
    <w:rsid w:val="005B4410"/>
    <w:rsid w:val="005B4750"/>
    <w:rsid w:val="005B4967"/>
    <w:rsid w:val="005B4DE4"/>
    <w:rsid w:val="005B5200"/>
    <w:rsid w:val="005B5239"/>
    <w:rsid w:val="005B523F"/>
    <w:rsid w:val="005B538C"/>
    <w:rsid w:val="005B53C3"/>
    <w:rsid w:val="005B53EF"/>
    <w:rsid w:val="005B541C"/>
    <w:rsid w:val="005B55AE"/>
    <w:rsid w:val="005B5601"/>
    <w:rsid w:val="005B57FF"/>
    <w:rsid w:val="005B58E6"/>
    <w:rsid w:val="005B591F"/>
    <w:rsid w:val="005B59A5"/>
    <w:rsid w:val="005B5AAB"/>
    <w:rsid w:val="005B5D74"/>
    <w:rsid w:val="005B5F63"/>
    <w:rsid w:val="005B60FC"/>
    <w:rsid w:val="005B61A0"/>
    <w:rsid w:val="005B6459"/>
    <w:rsid w:val="005B66BB"/>
    <w:rsid w:val="005B675E"/>
    <w:rsid w:val="005B6789"/>
    <w:rsid w:val="005B67DD"/>
    <w:rsid w:val="005B6801"/>
    <w:rsid w:val="005B6820"/>
    <w:rsid w:val="005B699D"/>
    <w:rsid w:val="005B6AFB"/>
    <w:rsid w:val="005B6B89"/>
    <w:rsid w:val="005B6BF6"/>
    <w:rsid w:val="005B6CB3"/>
    <w:rsid w:val="005B7034"/>
    <w:rsid w:val="005B70AC"/>
    <w:rsid w:val="005B71B9"/>
    <w:rsid w:val="005B7254"/>
    <w:rsid w:val="005B728B"/>
    <w:rsid w:val="005B72C1"/>
    <w:rsid w:val="005B73CB"/>
    <w:rsid w:val="005B77D8"/>
    <w:rsid w:val="005B7895"/>
    <w:rsid w:val="005B78A1"/>
    <w:rsid w:val="005B78B9"/>
    <w:rsid w:val="005B78BC"/>
    <w:rsid w:val="005B797B"/>
    <w:rsid w:val="005B7A1B"/>
    <w:rsid w:val="005B7B6C"/>
    <w:rsid w:val="005B7BDA"/>
    <w:rsid w:val="005B7D9B"/>
    <w:rsid w:val="005B7ED2"/>
    <w:rsid w:val="005C026A"/>
    <w:rsid w:val="005C0328"/>
    <w:rsid w:val="005C03C0"/>
    <w:rsid w:val="005C04B6"/>
    <w:rsid w:val="005C0501"/>
    <w:rsid w:val="005C064D"/>
    <w:rsid w:val="005C06AC"/>
    <w:rsid w:val="005C06C0"/>
    <w:rsid w:val="005C06C9"/>
    <w:rsid w:val="005C0703"/>
    <w:rsid w:val="005C0816"/>
    <w:rsid w:val="005C08C5"/>
    <w:rsid w:val="005C0911"/>
    <w:rsid w:val="005C091A"/>
    <w:rsid w:val="005C09DE"/>
    <w:rsid w:val="005C0B88"/>
    <w:rsid w:val="005C0B92"/>
    <w:rsid w:val="005C0C5C"/>
    <w:rsid w:val="005C0DBD"/>
    <w:rsid w:val="005C10D5"/>
    <w:rsid w:val="005C1146"/>
    <w:rsid w:val="005C1174"/>
    <w:rsid w:val="005C12D9"/>
    <w:rsid w:val="005C12E2"/>
    <w:rsid w:val="005C1344"/>
    <w:rsid w:val="005C135B"/>
    <w:rsid w:val="005C13A4"/>
    <w:rsid w:val="005C1877"/>
    <w:rsid w:val="005C1879"/>
    <w:rsid w:val="005C1F4E"/>
    <w:rsid w:val="005C2027"/>
    <w:rsid w:val="005C20DC"/>
    <w:rsid w:val="005C220E"/>
    <w:rsid w:val="005C2271"/>
    <w:rsid w:val="005C24ED"/>
    <w:rsid w:val="005C2564"/>
    <w:rsid w:val="005C2643"/>
    <w:rsid w:val="005C273F"/>
    <w:rsid w:val="005C2A44"/>
    <w:rsid w:val="005C2BCE"/>
    <w:rsid w:val="005C2D0A"/>
    <w:rsid w:val="005C2EFF"/>
    <w:rsid w:val="005C2FFE"/>
    <w:rsid w:val="005C300F"/>
    <w:rsid w:val="005C30A7"/>
    <w:rsid w:val="005C30FD"/>
    <w:rsid w:val="005C3165"/>
    <w:rsid w:val="005C333F"/>
    <w:rsid w:val="005C34E9"/>
    <w:rsid w:val="005C35F9"/>
    <w:rsid w:val="005C3845"/>
    <w:rsid w:val="005C386D"/>
    <w:rsid w:val="005C388A"/>
    <w:rsid w:val="005C3953"/>
    <w:rsid w:val="005C399E"/>
    <w:rsid w:val="005C39EE"/>
    <w:rsid w:val="005C3A36"/>
    <w:rsid w:val="005C3ACE"/>
    <w:rsid w:val="005C3C4B"/>
    <w:rsid w:val="005C3D20"/>
    <w:rsid w:val="005C3DE1"/>
    <w:rsid w:val="005C40CD"/>
    <w:rsid w:val="005C40D4"/>
    <w:rsid w:val="005C4173"/>
    <w:rsid w:val="005C4184"/>
    <w:rsid w:val="005C41FA"/>
    <w:rsid w:val="005C4297"/>
    <w:rsid w:val="005C4487"/>
    <w:rsid w:val="005C44B8"/>
    <w:rsid w:val="005C44D5"/>
    <w:rsid w:val="005C453B"/>
    <w:rsid w:val="005C4585"/>
    <w:rsid w:val="005C469D"/>
    <w:rsid w:val="005C4A4B"/>
    <w:rsid w:val="005C4A79"/>
    <w:rsid w:val="005C4DD2"/>
    <w:rsid w:val="005C4DED"/>
    <w:rsid w:val="005C4E2F"/>
    <w:rsid w:val="005C4EDA"/>
    <w:rsid w:val="005C50C7"/>
    <w:rsid w:val="005C50CB"/>
    <w:rsid w:val="005C52B3"/>
    <w:rsid w:val="005C533A"/>
    <w:rsid w:val="005C5569"/>
    <w:rsid w:val="005C56AC"/>
    <w:rsid w:val="005C573F"/>
    <w:rsid w:val="005C57D1"/>
    <w:rsid w:val="005C5831"/>
    <w:rsid w:val="005C5921"/>
    <w:rsid w:val="005C5981"/>
    <w:rsid w:val="005C5AD8"/>
    <w:rsid w:val="005C5B39"/>
    <w:rsid w:val="005C5B75"/>
    <w:rsid w:val="005C5BB1"/>
    <w:rsid w:val="005C5C22"/>
    <w:rsid w:val="005C5C80"/>
    <w:rsid w:val="005C5D2F"/>
    <w:rsid w:val="005C5D54"/>
    <w:rsid w:val="005C5D98"/>
    <w:rsid w:val="005C5E54"/>
    <w:rsid w:val="005C5E74"/>
    <w:rsid w:val="005C60C3"/>
    <w:rsid w:val="005C6175"/>
    <w:rsid w:val="005C617E"/>
    <w:rsid w:val="005C6233"/>
    <w:rsid w:val="005C62CF"/>
    <w:rsid w:val="005C6478"/>
    <w:rsid w:val="005C64F3"/>
    <w:rsid w:val="005C6516"/>
    <w:rsid w:val="005C6555"/>
    <w:rsid w:val="005C658C"/>
    <w:rsid w:val="005C68C5"/>
    <w:rsid w:val="005C69C2"/>
    <w:rsid w:val="005C69EB"/>
    <w:rsid w:val="005C6A3D"/>
    <w:rsid w:val="005C6B75"/>
    <w:rsid w:val="005C6BF3"/>
    <w:rsid w:val="005C6BF6"/>
    <w:rsid w:val="005C6E6B"/>
    <w:rsid w:val="005C6EDB"/>
    <w:rsid w:val="005C6F11"/>
    <w:rsid w:val="005C6F56"/>
    <w:rsid w:val="005C6F7A"/>
    <w:rsid w:val="005C70D8"/>
    <w:rsid w:val="005C7441"/>
    <w:rsid w:val="005C767C"/>
    <w:rsid w:val="005C7BD2"/>
    <w:rsid w:val="005C7C4B"/>
    <w:rsid w:val="005C7C6B"/>
    <w:rsid w:val="005C7D8E"/>
    <w:rsid w:val="005C7D94"/>
    <w:rsid w:val="005C7E0F"/>
    <w:rsid w:val="005D001A"/>
    <w:rsid w:val="005D003F"/>
    <w:rsid w:val="005D00A1"/>
    <w:rsid w:val="005D00BF"/>
    <w:rsid w:val="005D00CD"/>
    <w:rsid w:val="005D00F0"/>
    <w:rsid w:val="005D00F3"/>
    <w:rsid w:val="005D020E"/>
    <w:rsid w:val="005D0264"/>
    <w:rsid w:val="005D0307"/>
    <w:rsid w:val="005D03B9"/>
    <w:rsid w:val="005D0554"/>
    <w:rsid w:val="005D091C"/>
    <w:rsid w:val="005D0AD7"/>
    <w:rsid w:val="005D0BB6"/>
    <w:rsid w:val="005D0C3F"/>
    <w:rsid w:val="005D0CAF"/>
    <w:rsid w:val="005D0EB0"/>
    <w:rsid w:val="005D0EDF"/>
    <w:rsid w:val="005D0F84"/>
    <w:rsid w:val="005D11ED"/>
    <w:rsid w:val="005D1287"/>
    <w:rsid w:val="005D1369"/>
    <w:rsid w:val="005D136A"/>
    <w:rsid w:val="005D1463"/>
    <w:rsid w:val="005D1863"/>
    <w:rsid w:val="005D187E"/>
    <w:rsid w:val="005D18A9"/>
    <w:rsid w:val="005D1903"/>
    <w:rsid w:val="005D190B"/>
    <w:rsid w:val="005D19A6"/>
    <w:rsid w:val="005D1ABB"/>
    <w:rsid w:val="005D1D63"/>
    <w:rsid w:val="005D1DBB"/>
    <w:rsid w:val="005D1E6F"/>
    <w:rsid w:val="005D2067"/>
    <w:rsid w:val="005D20F7"/>
    <w:rsid w:val="005D212F"/>
    <w:rsid w:val="005D248C"/>
    <w:rsid w:val="005D24AD"/>
    <w:rsid w:val="005D24D7"/>
    <w:rsid w:val="005D25A6"/>
    <w:rsid w:val="005D2639"/>
    <w:rsid w:val="005D270A"/>
    <w:rsid w:val="005D2795"/>
    <w:rsid w:val="005D29E4"/>
    <w:rsid w:val="005D2AB9"/>
    <w:rsid w:val="005D2ACB"/>
    <w:rsid w:val="005D2B63"/>
    <w:rsid w:val="005D2D39"/>
    <w:rsid w:val="005D306B"/>
    <w:rsid w:val="005D30EB"/>
    <w:rsid w:val="005D320A"/>
    <w:rsid w:val="005D3388"/>
    <w:rsid w:val="005D33BF"/>
    <w:rsid w:val="005D34D7"/>
    <w:rsid w:val="005D34E7"/>
    <w:rsid w:val="005D3993"/>
    <w:rsid w:val="005D3A3C"/>
    <w:rsid w:val="005D3B6C"/>
    <w:rsid w:val="005D3E1F"/>
    <w:rsid w:val="005D40B5"/>
    <w:rsid w:val="005D4154"/>
    <w:rsid w:val="005D41A3"/>
    <w:rsid w:val="005D41C0"/>
    <w:rsid w:val="005D41D0"/>
    <w:rsid w:val="005D4275"/>
    <w:rsid w:val="005D42BB"/>
    <w:rsid w:val="005D42DD"/>
    <w:rsid w:val="005D42FF"/>
    <w:rsid w:val="005D438E"/>
    <w:rsid w:val="005D4562"/>
    <w:rsid w:val="005D4645"/>
    <w:rsid w:val="005D46D5"/>
    <w:rsid w:val="005D47D7"/>
    <w:rsid w:val="005D48C8"/>
    <w:rsid w:val="005D4A49"/>
    <w:rsid w:val="005D4A6F"/>
    <w:rsid w:val="005D4D4E"/>
    <w:rsid w:val="005D4DED"/>
    <w:rsid w:val="005D4E40"/>
    <w:rsid w:val="005D5002"/>
    <w:rsid w:val="005D50D7"/>
    <w:rsid w:val="005D5243"/>
    <w:rsid w:val="005D5283"/>
    <w:rsid w:val="005D5317"/>
    <w:rsid w:val="005D537F"/>
    <w:rsid w:val="005D53CE"/>
    <w:rsid w:val="005D5436"/>
    <w:rsid w:val="005D548D"/>
    <w:rsid w:val="005D54E8"/>
    <w:rsid w:val="005D56B0"/>
    <w:rsid w:val="005D5738"/>
    <w:rsid w:val="005D589C"/>
    <w:rsid w:val="005D5904"/>
    <w:rsid w:val="005D5955"/>
    <w:rsid w:val="005D5AA6"/>
    <w:rsid w:val="005D5B73"/>
    <w:rsid w:val="005D5CDB"/>
    <w:rsid w:val="005D5FC5"/>
    <w:rsid w:val="005D6040"/>
    <w:rsid w:val="005D60B5"/>
    <w:rsid w:val="005D6395"/>
    <w:rsid w:val="005D66B0"/>
    <w:rsid w:val="005D66F3"/>
    <w:rsid w:val="005D69C8"/>
    <w:rsid w:val="005D6BCD"/>
    <w:rsid w:val="005D6C27"/>
    <w:rsid w:val="005D6C3B"/>
    <w:rsid w:val="005D6CDE"/>
    <w:rsid w:val="005D6D2B"/>
    <w:rsid w:val="005D6D5E"/>
    <w:rsid w:val="005D6DCC"/>
    <w:rsid w:val="005D6E8E"/>
    <w:rsid w:val="005D6EC0"/>
    <w:rsid w:val="005D6FA4"/>
    <w:rsid w:val="005D7080"/>
    <w:rsid w:val="005D718F"/>
    <w:rsid w:val="005D7194"/>
    <w:rsid w:val="005D71BA"/>
    <w:rsid w:val="005D7398"/>
    <w:rsid w:val="005D7997"/>
    <w:rsid w:val="005D7A0A"/>
    <w:rsid w:val="005D7B12"/>
    <w:rsid w:val="005D7DA6"/>
    <w:rsid w:val="005E00BF"/>
    <w:rsid w:val="005E0119"/>
    <w:rsid w:val="005E0184"/>
    <w:rsid w:val="005E0190"/>
    <w:rsid w:val="005E030B"/>
    <w:rsid w:val="005E03B0"/>
    <w:rsid w:val="005E0469"/>
    <w:rsid w:val="005E06C9"/>
    <w:rsid w:val="005E0807"/>
    <w:rsid w:val="005E0B5E"/>
    <w:rsid w:val="005E0B7C"/>
    <w:rsid w:val="005E0BBC"/>
    <w:rsid w:val="005E0E78"/>
    <w:rsid w:val="005E0F23"/>
    <w:rsid w:val="005E0FAC"/>
    <w:rsid w:val="005E1121"/>
    <w:rsid w:val="005E12B1"/>
    <w:rsid w:val="005E134A"/>
    <w:rsid w:val="005E13E4"/>
    <w:rsid w:val="005E1453"/>
    <w:rsid w:val="005E1457"/>
    <w:rsid w:val="005E14BB"/>
    <w:rsid w:val="005E153C"/>
    <w:rsid w:val="005E15E8"/>
    <w:rsid w:val="005E16CC"/>
    <w:rsid w:val="005E16D5"/>
    <w:rsid w:val="005E18EC"/>
    <w:rsid w:val="005E1A9F"/>
    <w:rsid w:val="005E1B7F"/>
    <w:rsid w:val="005E1C71"/>
    <w:rsid w:val="005E1D57"/>
    <w:rsid w:val="005E1EA5"/>
    <w:rsid w:val="005E20EE"/>
    <w:rsid w:val="005E2142"/>
    <w:rsid w:val="005E2166"/>
    <w:rsid w:val="005E2194"/>
    <w:rsid w:val="005E2222"/>
    <w:rsid w:val="005E2251"/>
    <w:rsid w:val="005E2402"/>
    <w:rsid w:val="005E25CF"/>
    <w:rsid w:val="005E25E4"/>
    <w:rsid w:val="005E261A"/>
    <w:rsid w:val="005E2728"/>
    <w:rsid w:val="005E29DB"/>
    <w:rsid w:val="005E2D6D"/>
    <w:rsid w:val="005E2EE5"/>
    <w:rsid w:val="005E317F"/>
    <w:rsid w:val="005E33DA"/>
    <w:rsid w:val="005E3583"/>
    <w:rsid w:val="005E35F1"/>
    <w:rsid w:val="005E371A"/>
    <w:rsid w:val="005E372D"/>
    <w:rsid w:val="005E3801"/>
    <w:rsid w:val="005E39CE"/>
    <w:rsid w:val="005E3A3D"/>
    <w:rsid w:val="005E3B9D"/>
    <w:rsid w:val="005E3C1D"/>
    <w:rsid w:val="005E3C79"/>
    <w:rsid w:val="005E3CCC"/>
    <w:rsid w:val="005E4056"/>
    <w:rsid w:val="005E42A1"/>
    <w:rsid w:val="005E43B1"/>
    <w:rsid w:val="005E4628"/>
    <w:rsid w:val="005E46FA"/>
    <w:rsid w:val="005E486D"/>
    <w:rsid w:val="005E497E"/>
    <w:rsid w:val="005E4AFD"/>
    <w:rsid w:val="005E4B12"/>
    <w:rsid w:val="005E4B21"/>
    <w:rsid w:val="005E4B9A"/>
    <w:rsid w:val="005E4CB7"/>
    <w:rsid w:val="005E4D89"/>
    <w:rsid w:val="005E4DAB"/>
    <w:rsid w:val="005E4DB8"/>
    <w:rsid w:val="005E4E7B"/>
    <w:rsid w:val="005E4E8D"/>
    <w:rsid w:val="005E5029"/>
    <w:rsid w:val="005E5240"/>
    <w:rsid w:val="005E53B3"/>
    <w:rsid w:val="005E5567"/>
    <w:rsid w:val="005E55BA"/>
    <w:rsid w:val="005E55C7"/>
    <w:rsid w:val="005E562E"/>
    <w:rsid w:val="005E574A"/>
    <w:rsid w:val="005E5BBD"/>
    <w:rsid w:val="005E5C07"/>
    <w:rsid w:val="005E5C5A"/>
    <w:rsid w:val="005E5DA5"/>
    <w:rsid w:val="005E5E4A"/>
    <w:rsid w:val="005E5EA6"/>
    <w:rsid w:val="005E5FB2"/>
    <w:rsid w:val="005E6278"/>
    <w:rsid w:val="005E6352"/>
    <w:rsid w:val="005E6402"/>
    <w:rsid w:val="005E651A"/>
    <w:rsid w:val="005E651E"/>
    <w:rsid w:val="005E665F"/>
    <w:rsid w:val="005E667D"/>
    <w:rsid w:val="005E6830"/>
    <w:rsid w:val="005E69B1"/>
    <w:rsid w:val="005E6A41"/>
    <w:rsid w:val="005E6CB8"/>
    <w:rsid w:val="005E6D3B"/>
    <w:rsid w:val="005E6D8B"/>
    <w:rsid w:val="005E6DD8"/>
    <w:rsid w:val="005E7015"/>
    <w:rsid w:val="005E7106"/>
    <w:rsid w:val="005E7129"/>
    <w:rsid w:val="005E7135"/>
    <w:rsid w:val="005E717C"/>
    <w:rsid w:val="005E719F"/>
    <w:rsid w:val="005E7430"/>
    <w:rsid w:val="005E7589"/>
    <w:rsid w:val="005E76D3"/>
    <w:rsid w:val="005E77D6"/>
    <w:rsid w:val="005E7BAB"/>
    <w:rsid w:val="005E7BD6"/>
    <w:rsid w:val="005E7DA6"/>
    <w:rsid w:val="005E7DF1"/>
    <w:rsid w:val="005F01FD"/>
    <w:rsid w:val="005F02F6"/>
    <w:rsid w:val="005F067F"/>
    <w:rsid w:val="005F07CE"/>
    <w:rsid w:val="005F09C3"/>
    <w:rsid w:val="005F0A31"/>
    <w:rsid w:val="005F0A65"/>
    <w:rsid w:val="005F0ADB"/>
    <w:rsid w:val="005F0AE3"/>
    <w:rsid w:val="005F0B0A"/>
    <w:rsid w:val="005F0B37"/>
    <w:rsid w:val="005F0BB8"/>
    <w:rsid w:val="005F0CBF"/>
    <w:rsid w:val="005F0CE6"/>
    <w:rsid w:val="005F0DDE"/>
    <w:rsid w:val="005F0FFC"/>
    <w:rsid w:val="005F1080"/>
    <w:rsid w:val="005F12F3"/>
    <w:rsid w:val="005F15D1"/>
    <w:rsid w:val="005F163A"/>
    <w:rsid w:val="005F17A3"/>
    <w:rsid w:val="005F17B3"/>
    <w:rsid w:val="005F181B"/>
    <w:rsid w:val="005F1A27"/>
    <w:rsid w:val="005F1A39"/>
    <w:rsid w:val="005F1A4A"/>
    <w:rsid w:val="005F1BA2"/>
    <w:rsid w:val="005F1C11"/>
    <w:rsid w:val="005F1C3E"/>
    <w:rsid w:val="005F1DC8"/>
    <w:rsid w:val="005F1FCB"/>
    <w:rsid w:val="005F2004"/>
    <w:rsid w:val="005F2017"/>
    <w:rsid w:val="005F2057"/>
    <w:rsid w:val="005F212B"/>
    <w:rsid w:val="005F219A"/>
    <w:rsid w:val="005F2288"/>
    <w:rsid w:val="005F22AC"/>
    <w:rsid w:val="005F2307"/>
    <w:rsid w:val="005F23A1"/>
    <w:rsid w:val="005F245C"/>
    <w:rsid w:val="005F2652"/>
    <w:rsid w:val="005F27F8"/>
    <w:rsid w:val="005F297B"/>
    <w:rsid w:val="005F2A34"/>
    <w:rsid w:val="005F2AA7"/>
    <w:rsid w:val="005F2C70"/>
    <w:rsid w:val="005F2DF3"/>
    <w:rsid w:val="005F2E24"/>
    <w:rsid w:val="005F2F48"/>
    <w:rsid w:val="005F2F7D"/>
    <w:rsid w:val="005F2FD0"/>
    <w:rsid w:val="005F3069"/>
    <w:rsid w:val="005F3071"/>
    <w:rsid w:val="005F3100"/>
    <w:rsid w:val="005F348E"/>
    <w:rsid w:val="005F3564"/>
    <w:rsid w:val="005F36FB"/>
    <w:rsid w:val="005F37E5"/>
    <w:rsid w:val="005F3970"/>
    <w:rsid w:val="005F3BC1"/>
    <w:rsid w:val="005F3BD1"/>
    <w:rsid w:val="005F3D08"/>
    <w:rsid w:val="005F3DD0"/>
    <w:rsid w:val="005F4162"/>
    <w:rsid w:val="005F4386"/>
    <w:rsid w:val="005F4461"/>
    <w:rsid w:val="005F456C"/>
    <w:rsid w:val="005F45BA"/>
    <w:rsid w:val="005F46B2"/>
    <w:rsid w:val="005F487D"/>
    <w:rsid w:val="005F4967"/>
    <w:rsid w:val="005F49C6"/>
    <w:rsid w:val="005F4B56"/>
    <w:rsid w:val="005F4D45"/>
    <w:rsid w:val="005F4F5C"/>
    <w:rsid w:val="005F4FD6"/>
    <w:rsid w:val="005F502F"/>
    <w:rsid w:val="005F503E"/>
    <w:rsid w:val="005F51F1"/>
    <w:rsid w:val="005F5269"/>
    <w:rsid w:val="005F52E6"/>
    <w:rsid w:val="005F53B0"/>
    <w:rsid w:val="005F54A4"/>
    <w:rsid w:val="005F55F8"/>
    <w:rsid w:val="005F5604"/>
    <w:rsid w:val="005F56F0"/>
    <w:rsid w:val="005F5747"/>
    <w:rsid w:val="005F5757"/>
    <w:rsid w:val="005F59A2"/>
    <w:rsid w:val="005F59E4"/>
    <w:rsid w:val="005F5BF4"/>
    <w:rsid w:val="005F5C14"/>
    <w:rsid w:val="005F5DCF"/>
    <w:rsid w:val="005F5E98"/>
    <w:rsid w:val="005F5FD8"/>
    <w:rsid w:val="005F60ED"/>
    <w:rsid w:val="005F60FA"/>
    <w:rsid w:val="005F62B0"/>
    <w:rsid w:val="005F6680"/>
    <w:rsid w:val="005F69F8"/>
    <w:rsid w:val="005F69F9"/>
    <w:rsid w:val="005F6A1F"/>
    <w:rsid w:val="005F6A60"/>
    <w:rsid w:val="005F6B09"/>
    <w:rsid w:val="005F6B16"/>
    <w:rsid w:val="005F6B43"/>
    <w:rsid w:val="005F6BDD"/>
    <w:rsid w:val="005F6CBA"/>
    <w:rsid w:val="005F6D6C"/>
    <w:rsid w:val="005F6D77"/>
    <w:rsid w:val="005F6E70"/>
    <w:rsid w:val="005F704B"/>
    <w:rsid w:val="005F73A7"/>
    <w:rsid w:val="005F74A4"/>
    <w:rsid w:val="005F753C"/>
    <w:rsid w:val="005F7585"/>
    <w:rsid w:val="005F7655"/>
    <w:rsid w:val="005F7684"/>
    <w:rsid w:val="005F768C"/>
    <w:rsid w:val="005F77CF"/>
    <w:rsid w:val="005F788B"/>
    <w:rsid w:val="005F7913"/>
    <w:rsid w:val="005F79FF"/>
    <w:rsid w:val="005F7AE1"/>
    <w:rsid w:val="005F7D51"/>
    <w:rsid w:val="005F7E6A"/>
    <w:rsid w:val="005F7ED3"/>
    <w:rsid w:val="0060001D"/>
    <w:rsid w:val="006000CA"/>
    <w:rsid w:val="006000E1"/>
    <w:rsid w:val="00600209"/>
    <w:rsid w:val="00600277"/>
    <w:rsid w:val="0060059B"/>
    <w:rsid w:val="006005F2"/>
    <w:rsid w:val="00600810"/>
    <w:rsid w:val="006008C5"/>
    <w:rsid w:val="00600910"/>
    <w:rsid w:val="006009C3"/>
    <w:rsid w:val="00600AEE"/>
    <w:rsid w:val="00600AF2"/>
    <w:rsid w:val="00600AFE"/>
    <w:rsid w:val="00600BCE"/>
    <w:rsid w:val="00600C1B"/>
    <w:rsid w:val="00600C31"/>
    <w:rsid w:val="00600DEC"/>
    <w:rsid w:val="006011AF"/>
    <w:rsid w:val="006012FD"/>
    <w:rsid w:val="0060130F"/>
    <w:rsid w:val="006014D2"/>
    <w:rsid w:val="006016B2"/>
    <w:rsid w:val="006016F9"/>
    <w:rsid w:val="00601761"/>
    <w:rsid w:val="0060178C"/>
    <w:rsid w:val="00601906"/>
    <w:rsid w:val="00601A20"/>
    <w:rsid w:val="00601AF3"/>
    <w:rsid w:val="00601D8E"/>
    <w:rsid w:val="00601D92"/>
    <w:rsid w:val="00602045"/>
    <w:rsid w:val="00602099"/>
    <w:rsid w:val="006020C4"/>
    <w:rsid w:val="00602173"/>
    <w:rsid w:val="00602185"/>
    <w:rsid w:val="00602376"/>
    <w:rsid w:val="006023C7"/>
    <w:rsid w:val="006023F6"/>
    <w:rsid w:val="006025F3"/>
    <w:rsid w:val="00602614"/>
    <w:rsid w:val="006027D6"/>
    <w:rsid w:val="006027F2"/>
    <w:rsid w:val="00602843"/>
    <w:rsid w:val="00602895"/>
    <w:rsid w:val="006028F0"/>
    <w:rsid w:val="00602931"/>
    <w:rsid w:val="00602986"/>
    <w:rsid w:val="006029F0"/>
    <w:rsid w:val="00602D38"/>
    <w:rsid w:val="00602ED8"/>
    <w:rsid w:val="00602FA4"/>
    <w:rsid w:val="00603241"/>
    <w:rsid w:val="0060343B"/>
    <w:rsid w:val="0060354B"/>
    <w:rsid w:val="00603847"/>
    <w:rsid w:val="00603AEC"/>
    <w:rsid w:val="00603D66"/>
    <w:rsid w:val="00603FCA"/>
    <w:rsid w:val="006045C5"/>
    <w:rsid w:val="0060469D"/>
    <w:rsid w:val="006047ED"/>
    <w:rsid w:val="00604AF0"/>
    <w:rsid w:val="00604B85"/>
    <w:rsid w:val="00604C53"/>
    <w:rsid w:val="00604D41"/>
    <w:rsid w:val="00604E61"/>
    <w:rsid w:val="006051A8"/>
    <w:rsid w:val="00605212"/>
    <w:rsid w:val="00605450"/>
    <w:rsid w:val="006054A7"/>
    <w:rsid w:val="00605530"/>
    <w:rsid w:val="00605574"/>
    <w:rsid w:val="006055B2"/>
    <w:rsid w:val="00605640"/>
    <w:rsid w:val="0060574D"/>
    <w:rsid w:val="00605A55"/>
    <w:rsid w:val="00605B2D"/>
    <w:rsid w:val="00605B89"/>
    <w:rsid w:val="00605CA7"/>
    <w:rsid w:val="00605D25"/>
    <w:rsid w:val="00605D2F"/>
    <w:rsid w:val="00605EEC"/>
    <w:rsid w:val="00605F2B"/>
    <w:rsid w:val="00605FB5"/>
    <w:rsid w:val="00605FEB"/>
    <w:rsid w:val="00606120"/>
    <w:rsid w:val="0060612A"/>
    <w:rsid w:val="00606176"/>
    <w:rsid w:val="0060627E"/>
    <w:rsid w:val="0060638B"/>
    <w:rsid w:val="00606419"/>
    <w:rsid w:val="00606429"/>
    <w:rsid w:val="00606552"/>
    <w:rsid w:val="0060665F"/>
    <w:rsid w:val="00606669"/>
    <w:rsid w:val="0060674E"/>
    <w:rsid w:val="00606945"/>
    <w:rsid w:val="006069B7"/>
    <w:rsid w:val="00606CEE"/>
    <w:rsid w:val="00606E17"/>
    <w:rsid w:val="00607020"/>
    <w:rsid w:val="006070A4"/>
    <w:rsid w:val="00607168"/>
    <w:rsid w:val="0060718A"/>
    <w:rsid w:val="006072A9"/>
    <w:rsid w:val="006074C8"/>
    <w:rsid w:val="00607646"/>
    <w:rsid w:val="00607708"/>
    <w:rsid w:val="006077C9"/>
    <w:rsid w:val="00607891"/>
    <w:rsid w:val="006078B5"/>
    <w:rsid w:val="006078CB"/>
    <w:rsid w:val="00607984"/>
    <w:rsid w:val="00607A14"/>
    <w:rsid w:val="00607B39"/>
    <w:rsid w:val="00607C3A"/>
    <w:rsid w:val="00607C80"/>
    <w:rsid w:val="00607CAB"/>
    <w:rsid w:val="00607CAF"/>
    <w:rsid w:val="00607D08"/>
    <w:rsid w:val="00610144"/>
    <w:rsid w:val="006101A9"/>
    <w:rsid w:val="006101BC"/>
    <w:rsid w:val="00610202"/>
    <w:rsid w:val="006103D4"/>
    <w:rsid w:val="0061040D"/>
    <w:rsid w:val="00610496"/>
    <w:rsid w:val="00610638"/>
    <w:rsid w:val="0061068D"/>
    <w:rsid w:val="006108AF"/>
    <w:rsid w:val="00610998"/>
    <w:rsid w:val="006109C7"/>
    <w:rsid w:val="00610A80"/>
    <w:rsid w:val="00610C16"/>
    <w:rsid w:val="0061105E"/>
    <w:rsid w:val="00611120"/>
    <w:rsid w:val="006117B6"/>
    <w:rsid w:val="006117DC"/>
    <w:rsid w:val="00611826"/>
    <w:rsid w:val="0061184E"/>
    <w:rsid w:val="00611A58"/>
    <w:rsid w:val="00611C3E"/>
    <w:rsid w:val="00611E44"/>
    <w:rsid w:val="00611E92"/>
    <w:rsid w:val="00611FE9"/>
    <w:rsid w:val="00612014"/>
    <w:rsid w:val="00612196"/>
    <w:rsid w:val="0061226B"/>
    <w:rsid w:val="0061248F"/>
    <w:rsid w:val="00612622"/>
    <w:rsid w:val="00612745"/>
    <w:rsid w:val="0061298E"/>
    <w:rsid w:val="0061299B"/>
    <w:rsid w:val="00612A8B"/>
    <w:rsid w:val="00612C28"/>
    <w:rsid w:val="00612C54"/>
    <w:rsid w:val="0061303F"/>
    <w:rsid w:val="006130A7"/>
    <w:rsid w:val="006130F2"/>
    <w:rsid w:val="0061323B"/>
    <w:rsid w:val="0061323D"/>
    <w:rsid w:val="00613460"/>
    <w:rsid w:val="006134CD"/>
    <w:rsid w:val="00613503"/>
    <w:rsid w:val="006136CC"/>
    <w:rsid w:val="00613788"/>
    <w:rsid w:val="0061381B"/>
    <w:rsid w:val="00613987"/>
    <w:rsid w:val="00613991"/>
    <w:rsid w:val="00613A55"/>
    <w:rsid w:val="00613ADB"/>
    <w:rsid w:val="00613AEE"/>
    <w:rsid w:val="00613CD3"/>
    <w:rsid w:val="00613CEC"/>
    <w:rsid w:val="00613F14"/>
    <w:rsid w:val="00614118"/>
    <w:rsid w:val="00614128"/>
    <w:rsid w:val="006142D1"/>
    <w:rsid w:val="006143D4"/>
    <w:rsid w:val="0061453E"/>
    <w:rsid w:val="00614683"/>
    <w:rsid w:val="006147E3"/>
    <w:rsid w:val="0061484C"/>
    <w:rsid w:val="0061497E"/>
    <w:rsid w:val="00614B4B"/>
    <w:rsid w:val="00614C30"/>
    <w:rsid w:val="00615067"/>
    <w:rsid w:val="006150A5"/>
    <w:rsid w:val="006150C1"/>
    <w:rsid w:val="006154AA"/>
    <w:rsid w:val="006154C5"/>
    <w:rsid w:val="00615571"/>
    <w:rsid w:val="0061562C"/>
    <w:rsid w:val="006156A0"/>
    <w:rsid w:val="0061572F"/>
    <w:rsid w:val="006158A3"/>
    <w:rsid w:val="00615916"/>
    <w:rsid w:val="0061597B"/>
    <w:rsid w:val="006159B7"/>
    <w:rsid w:val="00615D13"/>
    <w:rsid w:val="00615D76"/>
    <w:rsid w:val="00615DAF"/>
    <w:rsid w:val="00615F10"/>
    <w:rsid w:val="00615F88"/>
    <w:rsid w:val="0061602F"/>
    <w:rsid w:val="0061617D"/>
    <w:rsid w:val="006161E4"/>
    <w:rsid w:val="0061620B"/>
    <w:rsid w:val="006165A7"/>
    <w:rsid w:val="006165BB"/>
    <w:rsid w:val="006166D7"/>
    <w:rsid w:val="006168F5"/>
    <w:rsid w:val="0061694D"/>
    <w:rsid w:val="00616A68"/>
    <w:rsid w:val="00616AE0"/>
    <w:rsid w:val="00616CE9"/>
    <w:rsid w:val="00616E41"/>
    <w:rsid w:val="00616F8C"/>
    <w:rsid w:val="00616FF4"/>
    <w:rsid w:val="006170B1"/>
    <w:rsid w:val="00617114"/>
    <w:rsid w:val="00617172"/>
    <w:rsid w:val="00617212"/>
    <w:rsid w:val="0061727D"/>
    <w:rsid w:val="006172BB"/>
    <w:rsid w:val="006172FF"/>
    <w:rsid w:val="00617303"/>
    <w:rsid w:val="0061737C"/>
    <w:rsid w:val="0061744C"/>
    <w:rsid w:val="006174BA"/>
    <w:rsid w:val="006174EA"/>
    <w:rsid w:val="0061759B"/>
    <w:rsid w:val="00617825"/>
    <w:rsid w:val="006178C8"/>
    <w:rsid w:val="006179D4"/>
    <w:rsid w:val="00617A0D"/>
    <w:rsid w:val="00617A0E"/>
    <w:rsid w:val="00617A49"/>
    <w:rsid w:val="00617A94"/>
    <w:rsid w:val="00617B1F"/>
    <w:rsid w:val="00617C64"/>
    <w:rsid w:val="00617CF7"/>
    <w:rsid w:val="00617D28"/>
    <w:rsid w:val="00617F46"/>
    <w:rsid w:val="00617FD6"/>
    <w:rsid w:val="0062012E"/>
    <w:rsid w:val="006201EE"/>
    <w:rsid w:val="0062046E"/>
    <w:rsid w:val="006204BF"/>
    <w:rsid w:val="00620622"/>
    <w:rsid w:val="0062062C"/>
    <w:rsid w:val="006208C8"/>
    <w:rsid w:val="00620B0C"/>
    <w:rsid w:val="00620B17"/>
    <w:rsid w:val="00620B5E"/>
    <w:rsid w:val="00620B88"/>
    <w:rsid w:val="00620CE2"/>
    <w:rsid w:val="00620D1E"/>
    <w:rsid w:val="00620D68"/>
    <w:rsid w:val="00620F4C"/>
    <w:rsid w:val="00620FC3"/>
    <w:rsid w:val="00621092"/>
    <w:rsid w:val="00621323"/>
    <w:rsid w:val="0062142C"/>
    <w:rsid w:val="0062143C"/>
    <w:rsid w:val="00621479"/>
    <w:rsid w:val="00621482"/>
    <w:rsid w:val="006214D4"/>
    <w:rsid w:val="006215D8"/>
    <w:rsid w:val="006217D1"/>
    <w:rsid w:val="00621903"/>
    <w:rsid w:val="0062198D"/>
    <w:rsid w:val="006219BD"/>
    <w:rsid w:val="00621A77"/>
    <w:rsid w:val="00621D43"/>
    <w:rsid w:val="00621F01"/>
    <w:rsid w:val="00621F7F"/>
    <w:rsid w:val="00622050"/>
    <w:rsid w:val="00622056"/>
    <w:rsid w:val="0062216A"/>
    <w:rsid w:val="00622244"/>
    <w:rsid w:val="0062227D"/>
    <w:rsid w:val="006222D3"/>
    <w:rsid w:val="00622344"/>
    <w:rsid w:val="00622674"/>
    <w:rsid w:val="006226C9"/>
    <w:rsid w:val="006226CC"/>
    <w:rsid w:val="006226CF"/>
    <w:rsid w:val="0062290F"/>
    <w:rsid w:val="00622CF9"/>
    <w:rsid w:val="00622DD9"/>
    <w:rsid w:val="00622E76"/>
    <w:rsid w:val="00622FEB"/>
    <w:rsid w:val="00623133"/>
    <w:rsid w:val="00623162"/>
    <w:rsid w:val="00623227"/>
    <w:rsid w:val="006232AC"/>
    <w:rsid w:val="0062342C"/>
    <w:rsid w:val="0062354E"/>
    <w:rsid w:val="006235F8"/>
    <w:rsid w:val="00623636"/>
    <w:rsid w:val="0062369E"/>
    <w:rsid w:val="006236E3"/>
    <w:rsid w:val="0062374E"/>
    <w:rsid w:val="006237DA"/>
    <w:rsid w:val="00623825"/>
    <w:rsid w:val="006239BD"/>
    <w:rsid w:val="00623A60"/>
    <w:rsid w:val="00623A8A"/>
    <w:rsid w:val="00623CB1"/>
    <w:rsid w:val="00623D01"/>
    <w:rsid w:val="00623EE3"/>
    <w:rsid w:val="00623FE7"/>
    <w:rsid w:val="0062400A"/>
    <w:rsid w:val="006241FF"/>
    <w:rsid w:val="0062425C"/>
    <w:rsid w:val="0062435B"/>
    <w:rsid w:val="006244BD"/>
    <w:rsid w:val="006244C2"/>
    <w:rsid w:val="006244F3"/>
    <w:rsid w:val="006246B1"/>
    <w:rsid w:val="006246D7"/>
    <w:rsid w:val="00624731"/>
    <w:rsid w:val="00624849"/>
    <w:rsid w:val="006248A4"/>
    <w:rsid w:val="00624BC1"/>
    <w:rsid w:val="00624C43"/>
    <w:rsid w:val="00624DA1"/>
    <w:rsid w:val="00624FC0"/>
    <w:rsid w:val="00625076"/>
    <w:rsid w:val="00625180"/>
    <w:rsid w:val="0062523D"/>
    <w:rsid w:val="00625305"/>
    <w:rsid w:val="0062530F"/>
    <w:rsid w:val="006253C2"/>
    <w:rsid w:val="0062543C"/>
    <w:rsid w:val="00625676"/>
    <w:rsid w:val="006257AE"/>
    <w:rsid w:val="00625AEE"/>
    <w:rsid w:val="00625B1B"/>
    <w:rsid w:val="00625B50"/>
    <w:rsid w:val="00625BD1"/>
    <w:rsid w:val="00625BE2"/>
    <w:rsid w:val="00625CA3"/>
    <w:rsid w:val="00625D5B"/>
    <w:rsid w:val="00625DFF"/>
    <w:rsid w:val="00625F70"/>
    <w:rsid w:val="0062602A"/>
    <w:rsid w:val="006260AA"/>
    <w:rsid w:val="00626227"/>
    <w:rsid w:val="0062623D"/>
    <w:rsid w:val="006262D7"/>
    <w:rsid w:val="00626364"/>
    <w:rsid w:val="0062638A"/>
    <w:rsid w:val="00626453"/>
    <w:rsid w:val="00626532"/>
    <w:rsid w:val="006265FF"/>
    <w:rsid w:val="0062673D"/>
    <w:rsid w:val="0062674E"/>
    <w:rsid w:val="0062694B"/>
    <w:rsid w:val="00626955"/>
    <w:rsid w:val="006269C6"/>
    <w:rsid w:val="006269DE"/>
    <w:rsid w:val="00626A01"/>
    <w:rsid w:val="00626AC6"/>
    <w:rsid w:val="00626BA2"/>
    <w:rsid w:val="00626C99"/>
    <w:rsid w:val="00626EBB"/>
    <w:rsid w:val="0062713E"/>
    <w:rsid w:val="00627158"/>
    <w:rsid w:val="006271D0"/>
    <w:rsid w:val="00627405"/>
    <w:rsid w:val="00627434"/>
    <w:rsid w:val="006274B2"/>
    <w:rsid w:val="00627556"/>
    <w:rsid w:val="00627661"/>
    <w:rsid w:val="0062766B"/>
    <w:rsid w:val="006278BE"/>
    <w:rsid w:val="00627971"/>
    <w:rsid w:val="006279F1"/>
    <w:rsid w:val="00627A47"/>
    <w:rsid w:val="00627BC3"/>
    <w:rsid w:val="00627BC5"/>
    <w:rsid w:val="00627C3C"/>
    <w:rsid w:val="00627E2D"/>
    <w:rsid w:val="00627EE9"/>
    <w:rsid w:val="00627FB9"/>
    <w:rsid w:val="00630150"/>
    <w:rsid w:val="006301F9"/>
    <w:rsid w:val="006302D2"/>
    <w:rsid w:val="0063040F"/>
    <w:rsid w:val="006305C4"/>
    <w:rsid w:val="006305D0"/>
    <w:rsid w:val="006307EB"/>
    <w:rsid w:val="0063087E"/>
    <w:rsid w:val="00630A12"/>
    <w:rsid w:val="00630A74"/>
    <w:rsid w:val="00630DC0"/>
    <w:rsid w:val="00631039"/>
    <w:rsid w:val="006312E3"/>
    <w:rsid w:val="006313AC"/>
    <w:rsid w:val="006313D1"/>
    <w:rsid w:val="006315F3"/>
    <w:rsid w:val="0063164E"/>
    <w:rsid w:val="00631658"/>
    <w:rsid w:val="006316A1"/>
    <w:rsid w:val="006316FC"/>
    <w:rsid w:val="006317B6"/>
    <w:rsid w:val="00631915"/>
    <w:rsid w:val="006319DF"/>
    <w:rsid w:val="00631A32"/>
    <w:rsid w:val="00631B69"/>
    <w:rsid w:val="00631CA8"/>
    <w:rsid w:val="00631CDC"/>
    <w:rsid w:val="00631FC7"/>
    <w:rsid w:val="00632342"/>
    <w:rsid w:val="0063248D"/>
    <w:rsid w:val="006324C5"/>
    <w:rsid w:val="00632526"/>
    <w:rsid w:val="00632560"/>
    <w:rsid w:val="006325BD"/>
    <w:rsid w:val="00632635"/>
    <w:rsid w:val="00632707"/>
    <w:rsid w:val="006329D7"/>
    <w:rsid w:val="00632F65"/>
    <w:rsid w:val="00632FDC"/>
    <w:rsid w:val="00633030"/>
    <w:rsid w:val="0063326F"/>
    <w:rsid w:val="006332FE"/>
    <w:rsid w:val="006333F4"/>
    <w:rsid w:val="0063343D"/>
    <w:rsid w:val="00633477"/>
    <w:rsid w:val="006334A3"/>
    <w:rsid w:val="00633591"/>
    <w:rsid w:val="0063360F"/>
    <w:rsid w:val="006336BD"/>
    <w:rsid w:val="00633830"/>
    <w:rsid w:val="00633862"/>
    <w:rsid w:val="00633867"/>
    <w:rsid w:val="00633887"/>
    <w:rsid w:val="0063391B"/>
    <w:rsid w:val="00633951"/>
    <w:rsid w:val="00633AD3"/>
    <w:rsid w:val="00633AFE"/>
    <w:rsid w:val="00633F52"/>
    <w:rsid w:val="0063406C"/>
    <w:rsid w:val="0063439D"/>
    <w:rsid w:val="006344D5"/>
    <w:rsid w:val="00634595"/>
    <w:rsid w:val="00634643"/>
    <w:rsid w:val="00634A0F"/>
    <w:rsid w:val="00634A4A"/>
    <w:rsid w:val="00634ADB"/>
    <w:rsid w:val="00634C1C"/>
    <w:rsid w:val="00634C52"/>
    <w:rsid w:val="00634D18"/>
    <w:rsid w:val="00634D80"/>
    <w:rsid w:val="00634E3A"/>
    <w:rsid w:val="0063515B"/>
    <w:rsid w:val="0063526E"/>
    <w:rsid w:val="00635291"/>
    <w:rsid w:val="0063536D"/>
    <w:rsid w:val="00635446"/>
    <w:rsid w:val="0063546D"/>
    <w:rsid w:val="0063551E"/>
    <w:rsid w:val="00635530"/>
    <w:rsid w:val="00635560"/>
    <w:rsid w:val="006355E2"/>
    <w:rsid w:val="0063562C"/>
    <w:rsid w:val="0063569D"/>
    <w:rsid w:val="006356A8"/>
    <w:rsid w:val="006356B1"/>
    <w:rsid w:val="00635709"/>
    <w:rsid w:val="00635714"/>
    <w:rsid w:val="00635775"/>
    <w:rsid w:val="006358A8"/>
    <w:rsid w:val="006358E3"/>
    <w:rsid w:val="006359AB"/>
    <w:rsid w:val="006359BE"/>
    <w:rsid w:val="00635BDB"/>
    <w:rsid w:val="00635C30"/>
    <w:rsid w:val="00635C7F"/>
    <w:rsid w:val="00635DB2"/>
    <w:rsid w:val="00635DC5"/>
    <w:rsid w:val="00635F05"/>
    <w:rsid w:val="00636425"/>
    <w:rsid w:val="00636427"/>
    <w:rsid w:val="00636465"/>
    <w:rsid w:val="006364D7"/>
    <w:rsid w:val="006365DB"/>
    <w:rsid w:val="00636681"/>
    <w:rsid w:val="006366B9"/>
    <w:rsid w:val="006366D3"/>
    <w:rsid w:val="0063688F"/>
    <w:rsid w:val="006368E1"/>
    <w:rsid w:val="00636A9A"/>
    <w:rsid w:val="00636B0D"/>
    <w:rsid w:val="00636B9E"/>
    <w:rsid w:val="00636D73"/>
    <w:rsid w:val="00636D7D"/>
    <w:rsid w:val="00636D9F"/>
    <w:rsid w:val="00636DDE"/>
    <w:rsid w:val="00636DF4"/>
    <w:rsid w:val="00636EF4"/>
    <w:rsid w:val="00636F8E"/>
    <w:rsid w:val="00636FBC"/>
    <w:rsid w:val="0063743F"/>
    <w:rsid w:val="00637571"/>
    <w:rsid w:val="00637616"/>
    <w:rsid w:val="0063790B"/>
    <w:rsid w:val="006379CC"/>
    <w:rsid w:val="00637AEF"/>
    <w:rsid w:val="00637B37"/>
    <w:rsid w:val="00637B66"/>
    <w:rsid w:val="00637D44"/>
    <w:rsid w:val="00637E0F"/>
    <w:rsid w:val="00637F1B"/>
    <w:rsid w:val="00637F58"/>
    <w:rsid w:val="00640134"/>
    <w:rsid w:val="00640140"/>
    <w:rsid w:val="00640188"/>
    <w:rsid w:val="006401D9"/>
    <w:rsid w:val="0064028E"/>
    <w:rsid w:val="00640405"/>
    <w:rsid w:val="00640475"/>
    <w:rsid w:val="00640542"/>
    <w:rsid w:val="00640595"/>
    <w:rsid w:val="006405A4"/>
    <w:rsid w:val="006407AC"/>
    <w:rsid w:val="0064082F"/>
    <w:rsid w:val="0064088B"/>
    <w:rsid w:val="00640899"/>
    <w:rsid w:val="00640912"/>
    <w:rsid w:val="00640B84"/>
    <w:rsid w:val="00640BD6"/>
    <w:rsid w:val="00640C77"/>
    <w:rsid w:val="00640D21"/>
    <w:rsid w:val="00640DD0"/>
    <w:rsid w:val="00640EB6"/>
    <w:rsid w:val="00640EDA"/>
    <w:rsid w:val="00640F59"/>
    <w:rsid w:val="00640F82"/>
    <w:rsid w:val="00640FC7"/>
    <w:rsid w:val="00641008"/>
    <w:rsid w:val="00641206"/>
    <w:rsid w:val="00641346"/>
    <w:rsid w:val="00641470"/>
    <w:rsid w:val="00641527"/>
    <w:rsid w:val="00641612"/>
    <w:rsid w:val="00641660"/>
    <w:rsid w:val="006418E9"/>
    <w:rsid w:val="00641959"/>
    <w:rsid w:val="006419C0"/>
    <w:rsid w:val="00641EFB"/>
    <w:rsid w:val="00641FC5"/>
    <w:rsid w:val="00642052"/>
    <w:rsid w:val="00642422"/>
    <w:rsid w:val="0064281E"/>
    <w:rsid w:val="0064298A"/>
    <w:rsid w:val="006429E4"/>
    <w:rsid w:val="00642A17"/>
    <w:rsid w:val="00642A95"/>
    <w:rsid w:val="00642D0B"/>
    <w:rsid w:val="00642D1C"/>
    <w:rsid w:val="00642D95"/>
    <w:rsid w:val="006434D2"/>
    <w:rsid w:val="006434F4"/>
    <w:rsid w:val="0064353F"/>
    <w:rsid w:val="00643689"/>
    <w:rsid w:val="00643761"/>
    <w:rsid w:val="0064377B"/>
    <w:rsid w:val="00643850"/>
    <w:rsid w:val="00643B4C"/>
    <w:rsid w:val="00643B63"/>
    <w:rsid w:val="00643B81"/>
    <w:rsid w:val="00643C19"/>
    <w:rsid w:val="00643E4F"/>
    <w:rsid w:val="00643F6A"/>
    <w:rsid w:val="00644190"/>
    <w:rsid w:val="0064426B"/>
    <w:rsid w:val="00644409"/>
    <w:rsid w:val="00644562"/>
    <w:rsid w:val="006445E9"/>
    <w:rsid w:val="006448AE"/>
    <w:rsid w:val="00644976"/>
    <w:rsid w:val="00644B10"/>
    <w:rsid w:val="00644E77"/>
    <w:rsid w:val="00645026"/>
    <w:rsid w:val="00645052"/>
    <w:rsid w:val="00645270"/>
    <w:rsid w:val="00645359"/>
    <w:rsid w:val="00645799"/>
    <w:rsid w:val="00645B9B"/>
    <w:rsid w:val="00645BFD"/>
    <w:rsid w:val="00645DD6"/>
    <w:rsid w:val="00645F57"/>
    <w:rsid w:val="00645F96"/>
    <w:rsid w:val="00645F9B"/>
    <w:rsid w:val="00645FE5"/>
    <w:rsid w:val="0064606B"/>
    <w:rsid w:val="006460D8"/>
    <w:rsid w:val="00646164"/>
    <w:rsid w:val="00646171"/>
    <w:rsid w:val="0064619A"/>
    <w:rsid w:val="006463F9"/>
    <w:rsid w:val="00646435"/>
    <w:rsid w:val="0064649E"/>
    <w:rsid w:val="0064662D"/>
    <w:rsid w:val="0064673E"/>
    <w:rsid w:val="00646814"/>
    <w:rsid w:val="00646847"/>
    <w:rsid w:val="00646A79"/>
    <w:rsid w:val="00646BBB"/>
    <w:rsid w:val="00646CAB"/>
    <w:rsid w:val="00646CDB"/>
    <w:rsid w:val="00646E05"/>
    <w:rsid w:val="00646E22"/>
    <w:rsid w:val="00646EBB"/>
    <w:rsid w:val="00647006"/>
    <w:rsid w:val="006471AD"/>
    <w:rsid w:val="006474E5"/>
    <w:rsid w:val="006475B2"/>
    <w:rsid w:val="0064770B"/>
    <w:rsid w:val="0064780F"/>
    <w:rsid w:val="00647962"/>
    <w:rsid w:val="00647A36"/>
    <w:rsid w:val="00647A72"/>
    <w:rsid w:val="00647AE9"/>
    <w:rsid w:val="00647B07"/>
    <w:rsid w:val="00647B6E"/>
    <w:rsid w:val="00647BD4"/>
    <w:rsid w:val="00650046"/>
    <w:rsid w:val="00650090"/>
    <w:rsid w:val="006501B9"/>
    <w:rsid w:val="00650330"/>
    <w:rsid w:val="0065037E"/>
    <w:rsid w:val="00650392"/>
    <w:rsid w:val="00650403"/>
    <w:rsid w:val="006506BC"/>
    <w:rsid w:val="006507C0"/>
    <w:rsid w:val="006509EA"/>
    <w:rsid w:val="00650A7A"/>
    <w:rsid w:val="00650C14"/>
    <w:rsid w:val="00650D1E"/>
    <w:rsid w:val="00650DDA"/>
    <w:rsid w:val="00651144"/>
    <w:rsid w:val="006511CF"/>
    <w:rsid w:val="00651244"/>
    <w:rsid w:val="006512CC"/>
    <w:rsid w:val="006514C0"/>
    <w:rsid w:val="00651544"/>
    <w:rsid w:val="006518ED"/>
    <w:rsid w:val="0065190C"/>
    <w:rsid w:val="0065197C"/>
    <w:rsid w:val="006519F6"/>
    <w:rsid w:val="00651A72"/>
    <w:rsid w:val="00651AAD"/>
    <w:rsid w:val="00651C23"/>
    <w:rsid w:val="00651D14"/>
    <w:rsid w:val="00651D82"/>
    <w:rsid w:val="00651F99"/>
    <w:rsid w:val="006520D1"/>
    <w:rsid w:val="006520E7"/>
    <w:rsid w:val="00652134"/>
    <w:rsid w:val="006522A1"/>
    <w:rsid w:val="00652353"/>
    <w:rsid w:val="00652495"/>
    <w:rsid w:val="00652500"/>
    <w:rsid w:val="0065257E"/>
    <w:rsid w:val="006526F5"/>
    <w:rsid w:val="0065278D"/>
    <w:rsid w:val="006527FE"/>
    <w:rsid w:val="0065282D"/>
    <w:rsid w:val="00652B0A"/>
    <w:rsid w:val="00652DC3"/>
    <w:rsid w:val="00652DD7"/>
    <w:rsid w:val="00652F27"/>
    <w:rsid w:val="00652F66"/>
    <w:rsid w:val="00652F6F"/>
    <w:rsid w:val="00653255"/>
    <w:rsid w:val="0065344E"/>
    <w:rsid w:val="00653465"/>
    <w:rsid w:val="00653734"/>
    <w:rsid w:val="006537BE"/>
    <w:rsid w:val="0065384A"/>
    <w:rsid w:val="006538C9"/>
    <w:rsid w:val="00653AC6"/>
    <w:rsid w:val="00653BA8"/>
    <w:rsid w:val="00653C0E"/>
    <w:rsid w:val="00653FA1"/>
    <w:rsid w:val="0065421A"/>
    <w:rsid w:val="00654349"/>
    <w:rsid w:val="0065436B"/>
    <w:rsid w:val="00654376"/>
    <w:rsid w:val="00654420"/>
    <w:rsid w:val="0065447C"/>
    <w:rsid w:val="006545D8"/>
    <w:rsid w:val="0065466B"/>
    <w:rsid w:val="0065470F"/>
    <w:rsid w:val="006548E7"/>
    <w:rsid w:val="00654A81"/>
    <w:rsid w:val="00654BE0"/>
    <w:rsid w:val="00654C2A"/>
    <w:rsid w:val="00654C44"/>
    <w:rsid w:val="00654CCB"/>
    <w:rsid w:val="00654E1F"/>
    <w:rsid w:val="00654F1E"/>
    <w:rsid w:val="0065500D"/>
    <w:rsid w:val="006550E9"/>
    <w:rsid w:val="00655273"/>
    <w:rsid w:val="006552EF"/>
    <w:rsid w:val="00655517"/>
    <w:rsid w:val="00655870"/>
    <w:rsid w:val="00655903"/>
    <w:rsid w:val="00655ACF"/>
    <w:rsid w:val="00655B9C"/>
    <w:rsid w:val="00655C37"/>
    <w:rsid w:val="00655D0F"/>
    <w:rsid w:val="00655DD0"/>
    <w:rsid w:val="00655DE6"/>
    <w:rsid w:val="0065609A"/>
    <w:rsid w:val="0065614F"/>
    <w:rsid w:val="006562A2"/>
    <w:rsid w:val="006562B1"/>
    <w:rsid w:val="00656405"/>
    <w:rsid w:val="00656421"/>
    <w:rsid w:val="0065651B"/>
    <w:rsid w:val="00656619"/>
    <w:rsid w:val="00656779"/>
    <w:rsid w:val="00656845"/>
    <w:rsid w:val="00656956"/>
    <w:rsid w:val="00656C28"/>
    <w:rsid w:val="00656D1F"/>
    <w:rsid w:val="00656F1A"/>
    <w:rsid w:val="00656FEC"/>
    <w:rsid w:val="0065702A"/>
    <w:rsid w:val="006570F2"/>
    <w:rsid w:val="00657180"/>
    <w:rsid w:val="0065729A"/>
    <w:rsid w:val="006572D6"/>
    <w:rsid w:val="00657831"/>
    <w:rsid w:val="006578B6"/>
    <w:rsid w:val="006579DA"/>
    <w:rsid w:val="00657A84"/>
    <w:rsid w:val="00657C4B"/>
    <w:rsid w:val="00657DD4"/>
    <w:rsid w:val="00657E11"/>
    <w:rsid w:val="00657E8E"/>
    <w:rsid w:val="006600AD"/>
    <w:rsid w:val="006603EE"/>
    <w:rsid w:val="006604BB"/>
    <w:rsid w:val="00660666"/>
    <w:rsid w:val="00660690"/>
    <w:rsid w:val="0066071F"/>
    <w:rsid w:val="0066074C"/>
    <w:rsid w:val="00660A5C"/>
    <w:rsid w:val="00660A69"/>
    <w:rsid w:val="00660D62"/>
    <w:rsid w:val="00660D74"/>
    <w:rsid w:val="00660DD6"/>
    <w:rsid w:val="00660DE6"/>
    <w:rsid w:val="00660DF6"/>
    <w:rsid w:val="00660E5F"/>
    <w:rsid w:val="00660ED8"/>
    <w:rsid w:val="00660EFC"/>
    <w:rsid w:val="00660FEF"/>
    <w:rsid w:val="006613B5"/>
    <w:rsid w:val="00661502"/>
    <w:rsid w:val="006615F5"/>
    <w:rsid w:val="006616E5"/>
    <w:rsid w:val="00661726"/>
    <w:rsid w:val="0066172A"/>
    <w:rsid w:val="006617E3"/>
    <w:rsid w:val="0066184C"/>
    <w:rsid w:val="0066199B"/>
    <w:rsid w:val="006619A9"/>
    <w:rsid w:val="006619FA"/>
    <w:rsid w:val="00661C78"/>
    <w:rsid w:val="00661F13"/>
    <w:rsid w:val="00661F59"/>
    <w:rsid w:val="00661F66"/>
    <w:rsid w:val="00662159"/>
    <w:rsid w:val="0066216E"/>
    <w:rsid w:val="006622AC"/>
    <w:rsid w:val="006625AD"/>
    <w:rsid w:val="00662831"/>
    <w:rsid w:val="00662898"/>
    <w:rsid w:val="006628A9"/>
    <w:rsid w:val="0066298E"/>
    <w:rsid w:val="006629D7"/>
    <w:rsid w:val="00662AE5"/>
    <w:rsid w:val="00662CB1"/>
    <w:rsid w:val="00662D50"/>
    <w:rsid w:val="00662DE7"/>
    <w:rsid w:val="00662E2E"/>
    <w:rsid w:val="00663046"/>
    <w:rsid w:val="0066307D"/>
    <w:rsid w:val="00663227"/>
    <w:rsid w:val="00663456"/>
    <w:rsid w:val="00663464"/>
    <w:rsid w:val="006635DB"/>
    <w:rsid w:val="006635E0"/>
    <w:rsid w:val="00663611"/>
    <w:rsid w:val="006636B5"/>
    <w:rsid w:val="00663726"/>
    <w:rsid w:val="00663767"/>
    <w:rsid w:val="006639DE"/>
    <w:rsid w:val="00663B74"/>
    <w:rsid w:val="00663BA6"/>
    <w:rsid w:val="00663BFF"/>
    <w:rsid w:val="00663CD8"/>
    <w:rsid w:val="00663DDC"/>
    <w:rsid w:val="00663F5B"/>
    <w:rsid w:val="00663F83"/>
    <w:rsid w:val="0066404C"/>
    <w:rsid w:val="006641C8"/>
    <w:rsid w:val="00664306"/>
    <w:rsid w:val="006643BB"/>
    <w:rsid w:val="00664632"/>
    <w:rsid w:val="006646ED"/>
    <w:rsid w:val="0066496B"/>
    <w:rsid w:val="006649DC"/>
    <w:rsid w:val="00664A08"/>
    <w:rsid w:val="00664B10"/>
    <w:rsid w:val="00664C30"/>
    <w:rsid w:val="00664CBE"/>
    <w:rsid w:val="00664DA3"/>
    <w:rsid w:val="00664E8D"/>
    <w:rsid w:val="00665132"/>
    <w:rsid w:val="00665192"/>
    <w:rsid w:val="0066520C"/>
    <w:rsid w:val="0066521C"/>
    <w:rsid w:val="00665238"/>
    <w:rsid w:val="0066540E"/>
    <w:rsid w:val="0066558B"/>
    <w:rsid w:val="006656E8"/>
    <w:rsid w:val="00665755"/>
    <w:rsid w:val="00665764"/>
    <w:rsid w:val="006657C4"/>
    <w:rsid w:val="006657E3"/>
    <w:rsid w:val="0066585D"/>
    <w:rsid w:val="00665891"/>
    <w:rsid w:val="006658AF"/>
    <w:rsid w:val="0066598E"/>
    <w:rsid w:val="006659A3"/>
    <w:rsid w:val="00665A40"/>
    <w:rsid w:val="00665A79"/>
    <w:rsid w:val="00665B1F"/>
    <w:rsid w:val="00665BC6"/>
    <w:rsid w:val="00665E81"/>
    <w:rsid w:val="006661BA"/>
    <w:rsid w:val="006661C7"/>
    <w:rsid w:val="006662AA"/>
    <w:rsid w:val="00666505"/>
    <w:rsid w:val="00666518"/>
    <w:rsid w:val="006665ED"/>
    <w:rsid w:val="0066666A"/>
    <w:rsid w:val="006667BF"/>
    <w:rsid w:val="006667F3"/>
    <w:rsid w:val="006669A7"/>
    <w:rsid w:val="00666C2E"/>
    <w:rsid w:val="00666DFF"/>
    <w:rsid w:val="00666E19"/>
    <w:rsid w:val="00666E45"/>
    <w:rsid w:val="00666EEC"/>
    <w:rsid w:val="00666F8C"/>
    <w:rsid w:val="0066714D"/>
    <w:rsid w:val="006672F0"/>
    <w:rsid w:val="006674DA"/>
    <w:rsid w:val="00667564"/>
    <w:rsid w:val="0066781B"/>
    <w:rsid w:val="0066784C"/>
    <w:rsid w:val="00667861"/>
    <w:rsid w:val="00667D38"/>
    <w:rsid w:val="00667E3F"/>
    <w:rsid w:val="00667EF4"/>
    <w:rsid w:val="006700E2"/>
    <w:rsid w:val="006701E2"/>
    <w:rsid w:val="00670270"/>
    <w:rsid w:val="006703C1"/>
    <w:rsid w:val="006703FC"/>
    <w:rsid w:val="00670448"/>
    <w:rsid w:val="00670542"/>
    <w:rsid w:val="0067071B"/>
    <w:rsid w:val="006707EB"/>
    <w:rsid w:val="006708ED"/>
    <w:rsid w:val="00670C62"/>
    <w:rsid w:val="00670DD8"/>
    <w:rsid w:val="00670E79"/>
    <w:rsid w:val="00671156"/>
    <w:rsid w:val="00671174"/>
    <w:rsid w:val="006711C9"/>
    <w:rsid w:val="006711CB"/>
    <w:rsid w:val="00671244"/>
    <w:rsid w:val="00671281"/>
    <w:rsid w:val="006712B0"/>
    <w:rsid w:val="006713A0"/>
    <w:rsid w:val="00671488"/>
    <w:rsid w:val="006714E6"/>
    <w:rsid w:val="006714ED"/>
    <w:rsid w:val="00671634"/>
    <w:rsid w:val="006718E2"/>
    <w:rsid w:val="00671A0B"/>
    <w:rsid w:val="00671B9A"/>
    <w:rsid w:val="00671D10"/>
    <w:rsid w:val="00671D52"/>
    <w:rsid w:val="00671EAD"/>
    <w:rsid w:val="0067202E"/>
    <w:rsid w:val="00672046"/>
    <w:rsid w:val="00672377"/>
    <w:rsid w:val="00672477"/>
    <w:rsid w:val="006727A8"/>
    <w:rsid w:val="006727C8"/>
    <w:rsid w:val="006727F1"/>
    <w:rsid w:val="006729B9"/>
    <w:rsid w:val="00672D6D"/>
    <w:rsid w:val="00672F8C"/>
    <w:rsid w:val="006730EF"/>
    <w:rsid w:val="00673213"/>
    <w:rsid w:val="00673476"/>
    <w:rsid w:val="006734C1"/>
    <w:rsid w:val="0067392F"/>
    <w:rsid w:val="00673949"/>
    <w:rsid w:val="00673A9E"/>
    <w:rsid w:val="00673B18"/>
    <w:rsid w:val="00673CCE"/>
    <w:rsid w:val="00673E23"/>
    <w:rsid w:val="00673E3B"/>
    <w:rsid w:val="006740E3"/>
    <w:rsid w:val="00674249"/>
    <w:rsid w:val="0067430E"/>
    <w:rsid w:val="006745B6"/>
    <w:rsid w:val="006745CA"/>
    <w:rsid w:val="006745E7"/>
    <w:rsid w:val="0067474F"/>
    <w:rsid w:val="006747F9"/>
    <w:rsid w:val="00674848"/>
    <w:rsid w:val="0067485F"/>
    <w:rsid w:val="00674972"/>
    <w:rsid w:val="00674B62"/>
    <w:rsid w:val="00674F67"/>
    <w:rsid w:val="00675075"/>
    <w:rsid w:val="00675147"/>
    <w:rsid w:val="006754D8"/>
    <w:rsid w:val="00675530"/>
    <w:rsid w:val="00675568"/>
    <w:rsid w:val="0067557E"/>
    <w:rsid w:val="00675624"/>
    <w:rsid w:val="0067564F"/>
    <w:rsid w:val="006757D6"/>
    <w:rsid w:val="006758B0"/>
    <w:rsid w:val="006758C9"/>
    <w:rsid w:val="00675965"/>
    <w:rsid w:val="00675AAE"/>
    <w:rsid w:val="00675B4A"/>
    <w:rsid w:val="00675CAA"/>
    <w:rsid w:val="00675CAF"/>
    <w:rsid w:val="00675D29"/>
    <w:rsid w:val="00675E9A"/>
    <w:rsid w:val="00675EA3"/>
    <w:rsid w:val="00675F47"/>
    <w:rsid w:val="00675F81"/>
    <w:rsid w:val="006761A5"/>
    <w:rsid w:val="006761BD"/>
    <w:rsid w:val="0067640E"/>
    <w:rsid w:val="00676698"/>
    <w:rsid w:val="006766AA"/>
    <w:rsid w:val="00676908"/>
    <w:rsid w:val="006769FA"/>
    <w:rsid w:val="00676B77"/>
    <w:rsid w:val="00676E47"/>
    <w:rsid w:val="00677086"/>
    <w:rsid w:val="00677267"/>
    <w:rsid w:val="0067758C"/>
    <w:rsid w:val="0067780B"/>
    <w:rsid w:val="00677814"/>
    <w:rsid w:val="00677A30"/>
    <w:rsid w:val="00677BA0"/>
    <w:rsid w:val="00677D42"/>
    <w:rsid w:val="00677DBE"/>
    <w:rsid w:val="00677F7B"/>
    <w:rsid w:val="00677F97"/>
    <w:rsid w:val="00677FBC"/>
    <w:rsid w:val="00677FBD"/>
    <w:rsid w:val="00677FF6"/>
    <w:rsid w:val="006800CF"/>
    <w:rsid w:val="00680286"/>
    <w:rsid w:val="00680352"/>
    <w:rsid w:val="00680427"/>
    <w:rsid w:val="00680443"/>
    <w:rsid w:val="00680458"/>
    <w:rsid w:val="0068048F"/>
    <w:rsid w:val="00680506"/>
    <w:rsid w:val="006806FF"/>
    <w:rsid w:val="0068097F"/>
    <w:rsid w:val="006809BC"/>
    <w:rsid w:val="00680A09"/>
    <w:rsid w:val="00680A95"/>
    <w:rsid w:val="00680B61"/>
    <w:rsid w:val="00680D50"/>
    <w:rsid w:val="00680F52"/>
    <w:rsid w:val="006810C2"/>
    <w:rsid w:val="00681157"/>
    <w:rsid w:val="00681186"/>
    <w:rsid w:val="006812D0"/>
    <w:rsid w:val="0068144A"/>
    <w:rsid w:val="006814EC"/>
    <w:rsid w:val="006815A4"/>
    <w:rsid w:val="006815FF"/>
    <w:rsid w:val="00681830"/>
    <w:rsid w:val="00681894"/>
    <w:rsid w:val="00681B17"/>
    <w:rsid w:val="00681B8E"/>
    <w:rsid w:val="00681D22"/>
    <w:rsid w:val="00681D6C"/>
    <w:rsid w:val="00681E46"/>
    <w:rsid w:val="00681E6E"/>
    <w:rsid w:val="00681E7B"/>
    <w:rsid w:val="00681FC1"/>
    <w:rsid w:val="00681FE1"/>
    <w:rsid w:val="00682013"/>
    <w:rsid w:val="006820B4"/>
    <w:rsid w:val="00682187"/>
    <w:rsid w:val="0068227A"/>
    <w:rsid w:val="00682286"/>
    <w:rsid w:val="0068255B"/>
    <w:rsid w:val="00682697"/>
    <w:rsid w:val="006826C0"/>
    <w:rsid w:val="006826D5"/>
    <w:rsid w:val="00682813"/>
    <w:rsid w:val="00682847"/>
    <w:rsid w:val="00682C7F"/>
    <w:rsid w:val="00682D60"/>
    <w:rsid w:val="00682EBB"/>
    <w:rsid w:val="00682EC3"/>
    <w:rsid w:val="00683086"/>
    <w:rsid w:val="006831E8"/>
    <w:rsid w:val="00683260"/>
    <w:rsid w:val="0068326E"/>
    <w:rsid w:val="0068337C"/>
    <w:rsid w:val="00683441"/>
    <w:rsid w:val="0068351E"/>
    <w:rsid w:val="0068359E"/>
    <w:rsid w:val="0068381A"/>
    <w:rsid w:val="006838F3"/>
    <w:rsid w:val="006839AE"/>
    <w:rsid w:val="00683C74"/>
    <w:rsid w:val="00683C8C"/>
    <w:rsid w:val="00683CF7"/>
    <w:rsid w:val="006841C4"/>
    <w:rsid w:val="006841D7"/>
    <w:rsid w:val="0068420B"/>
    <w:rsid w:val="00684314"/>
    <w:rsid w:val="00684398"/>
    <w:rsid w:val="00684495"/>
    <w:rsid w:val="00684541"/>
    <w:rsid w:val="006845DC"/>
    <w:rsid w:val="00684752"/>
    <w:rsid w:val="0068498C"/>
    <w:rsid w:val="006849A3"/>
    <w:rsid w:val="00684A02"/>
    <w:rsid w:val="00684AAD"/>
    <w:rsid w:val="00684B3A"/>
    <w:rsid w:val="00684B82"/>
    <w:rsid w:val="00684CF5"/>
    <w:rsid w:val="00684DC6"/>
    <w:rsid w:val="00684ED3"/>
    <w:rsid w:val="00685114"/>
    <w:rsid w:val="0068516F"/>
    <w:rsid w:val="006851CA"/>
    <w:rsid w:val="00685449"/>
    <w:rsid w:val="00685858"/>
    <w:rsid w:val="006858AF"/>
    <w:rsid w:val="006858D5"/>
    <w:rsid w:val="006858F9"/>
    <w:rsid w:val="00685A37"/>
    <w:rsid w:val="00685A73"/>
    <w:rsid w:val="00685B7D"/>
    <w:rsid w:val="00685BBB"/>
    <w:rsid w:val="00685C5D"/>
    <w:rsid w:val="00685DDC"/>
    <w:rsid w:val="00685DEB"/>
    <w:rsid w:val="00686047"/>
    <w:rsid w:val="0068610D"/>
    <w:rsid w:val="0068612C"/>
    <w:rsid w:val="006861F7"/>
    <w:rsid w:val="0068636D"/>
    <w:rsid w:val="00686452"/>
    <w:rsid w:val="006864F7"/>
    <w:rsid w:val="00686684"/>
    <w:rsid w:val="00686896"/>
    <w:rsid w:val="0068692E"/>
    <w:rsid w:val="006869FB"/>
    <w:rsid w:val="00686A98"/>
    <w:rsid w:val="00686AFE"/>
    <w:rsid w:val="00686B07"/>
    <w:rsid w:val="00686B17"/>
    <w:rsid w:val="00686B7A"/>
    <w:rsid w:val="00686C67"/>
    <w:rsid w:val="00686DF1"/>
    <w:rsid w:val="00686DFE"/>
    <w:rsid w:val="00687005"/>
    <w:rsid w:val="006871E7"/>
    <w:rsid w:val="006874B4"/>
    <w:rsid w:val="006875F1"/>
    <w:rsid w:val="00687619"/>
    <w:rsid w:val="00687680"/>
    <w:rsid w:val="00687956"/>
    <w:rsid w:val="00687A1E"/>
    <w:rsid w:val="00687ADF"/>
    <w:rsid w:val="00687BC2"/>
    <w:rsid w:val="00687BC5"/>
    <w:rsid w:val="00687D85"/>
    <w:rsid w:val="00687D96"/>
    <w:rsid w:val="00687E5B"/>
    <w:rsid w:val="00687F30"/>
    <w:rsid w:val="0069003E"/>
    <w:rsid w:val="00690278"/>
    <w:rsid w:val="006903D2"/>
    <w:rsid w:val="0069046B"/>
    <w:rsid w:val="00690538"/>
    <w:rsid w:val="00690545"/>
    <w:rsid w:val="00690625"/>
    <w:rsid w:val="00690653"/>
    <w:rsid w:val="00690686"/>
    <w:rsid w:val="0069070E"/>
    <w:rsid w:val="00690799"/>
    <w:rsid w:val="00690853"/>
    <w:rsid w:val="00690A60"/>
    <w:rsid w:val="00690AFA"/>
    <w:rsid w:val="00690BBB"/>
    <w:rsid w:val="00690C59"/>
    <w:rsid w:val="00690CCD"/>
    <w:rsid w:val="0069107E"/>
    <w:rsid w:val="00691165"/>
    <w:rsid w:val="00691280"/>
    <w:rsid w:val="00691312"/>
    <w:rsid w:val="00691370"/>
    <w:rsid w:val="0069153B"/>
    <w:rsid w:val="00691545"/>
    <w:rsid w:val="0069159B"/>
    <w:rsid w:val="006916CC"/>
    <w:rsid w:val="0069183A"/>
    <w:rsid w:val="0069195F"/>
    <w:rsid w:val="00691ABB"/>
    <w:rsid w:val="00691E36"/>
    <w:rsid w:val="00691E82"/>
    <w:rsid w:val="00691EB7"/>
    <w:rsid w:val="0069213D"/>
    <w:rsid w:val="0069260B"/>
    <w:rsid w:val="006926D6"/>
    <w:rsid w:val="0069274B"/>
    <w:rsid w:val="006927E2"/>
    <w:rsid w:val="00692817"/>
    <w:rsid w:val="00692887"/>
    <w:rsid w:val="006928C8"/>
    <w:rsid w:val="00692A7D"/>
    <w:rsid w:val="00692B4D"/>
    <w:rsid w:val="00692DF8"/>
    <w:rsid w:val="00692ED8"/>
    <w:rsid w:val="0069303F"/>
    <w:rsid w:val="006931BC"/>
    <w:rsid w:val="00693207"/>
    <w:rsid w:val="00693208"/>
    <w:rsid w:val="006932B0"/>
    <w:rsid w:val="006933E8"/>
    <w:rsid w:val="006933FE"/>
    <w:rsid w:val="0069348B"/>
    <w:rsid w:val="006934FF"/>
    <w:rsid w:val="006935CD"/>
    <w:rsid w:val="0069361B"/>
    <w:rsid w:val="0069380A"/>
    <w:rsid w:val="00693882"/>
    <w:rsid w:val="00693AC3"/>
    <w:rsid w:val="00693C33"/>
    <w:rsid w:val="00693D24"/>
    <w:rsid w:val="00693E92"/>
    <w:rsid w:val="00693E94"/>
    <w:rsid w:val="00693F52"/>
    <w:rsid w:val="0069402B"/>
    <w:rsid w:val="0069403D"/>
    <w:rsid w:val="00694104"/>
    <w:rsid w:val="00694165"/>
    <w:rsid w:val="006941A8"/>
    <w:rsid w:val="00694518"/>
    <w:rsid w:val="00694634"/>
    <w:rsid w:val="00694787"/>
    <w:rsid w:val="00694A62"/>
    <w:rsid w:val="00694B67"/>
    <w:rsid w:val="00694BD0"/>
    <w:rsid w:val="00694C84"/>
    <w:rsid w:val="00694CD1"/>
    <w:rsid w:val="00694CEF"/>
    <w:rsid w:val="00694EB6"/>
    <w:rsid w:val="00694F43"/>
    <w:rsid w:val="00694FBC"/>
    <w:rsid w:val="006950BD"/>
    <w:rsid w:val="006953BE"/>
    <w:rsid w:val="0069561A"/>
    <w:rsid w:val="0069590A"/>
    <w:rsid w:val="0069591C"/>
    <w:rsid w:val="00695A86"/>
    <w:rsid w:val="00695B6F"/>
    <w:rsid w:val="00695B77"/>
    <w:rsid w:val="00695B9D"/>
    <w:rsid w:val="00695D7C"/>
    <w:rsid w:val="00695DED"/>
    <w:rsid w:val="00695E0D"/>
    <w:rsid w:val="00695E58"/>
    <w:rsid w:val="00695EEE"/>
    <w:rsid w:val="00696036"/>
    <w:rsid w:val="006963CF"/>
    <w:rsid w:val="00696561"/>
    <w:rsid w:val="006965BA"/>
    <w:rsid w:val="006965D8"/>
    <w:rsid w:val="006966BA"/>
    <w:rsid w:val="006966F8"/>
    <w:rsid w:val="006967D3"/>
    <w:rsid w:val="00696B5A"/>
    <w:rsid w:val="00696C24"/>
    <w:rsid w:val="00696C53"/>
    <w:rsid w:val="00696CF2"/>
    <w:rsid w:val="00696D83"/>
    <w:rsid w:val="00696E22"/>
    <w:rsid w:val="0069711C"/>
    <w:rsid w:val="006971E6"/>
    <w:rsid w:val="006972F2"/>
    <w:rsid w:val="0069742B"/>
    <w:rsid w:val="006975FF"/>
    <w:rsid w:val="006977B4"/>
    <w:rsid w:val="006979BC"/>
    <w:rsid w:val="00697A1D"/>
    <w:rsid w:val="00697C72"/>
    <w:rsid w:val="006A005A"/>
    <w:rsid w:val="006A0134"/>
    <w:rsid w:val="006A02EA"/>
    <w:rsid w:val="006A0441"/>
    <w:rsid w:val="006A04DD"/>
    <w:rsid w:val="006A05F0"/>
    <w:rsid w:val="006A0742"/>
    <w:rsid w:val="006A07AB"/>
    <w:rsid w:val="006A0806"/>
    <w:rsid w:val="006A0884"/>
    <w:rsid w:val="006A0886"/>
    <w:rsid w:val="006A08F1"/>
    <w:rsid w:val="006A0A15"/>
    <w:rsid w:val="006A0B15"/>
    <w:rsid w:val="006A0B93"/>
    <w:rsid w:val="006A0D66"/>
    <w:rsid w:val="006A0EF6"/>
    <w:rsid w:val="006A1005"/>
    <w:rsid w:val="006A10D7"/>
    <w:rsid w:val="006A124D"/>
    <w:rsid w:val="006A12B3"/>
    <w:rsid w:val="006A13C2"/>
    <w:rsid w:val="006A1688"/>
    <w:rsid w:val="006A16AE"/>
    <w:rsid w:val="006A1782"/>
    <w:rsid w:val="006A1905"/>
    <w:rsid w:val="006A1B17"/>
    <w:rsid w:val="006A1C30"/>
    <w:rsid w:val="006A1C7D"/>
    <w:rsid w:val="006A1C89"/>
    <w:rsid w:val="006A1CA7"/>
    <w:rsid w:val="006A1CB5"/>
    <w:rsid w:val="006A1D8C"/>
    <w:rsid w:val="006A1DC5"/>
    <w:rsid w:val="006A1E96"/>
    <w:rsid w:val="006A1EB2"/>
    <w:rsid w:val="006A21F2"/>
    <w:rsid w:val="006A2291"/>
    <w:rsid w:val="006A22AE"/>
    <w:rsid w:val="006A25A8"/>
    <w:rsid w:val="006A25E8"/>
    <w:rsid w:val="006A2622"/>
    <w:rsid w:val="006A2788"/>
    <w:rsid w:val="006A278D"/>
    <w:rsid w:val="006A2ADE"/>
    <w:rsid w:val="006A2AF8"/>
    <w:rsid w:val="006A3147"/>
    <w:rsid w:val="006A3168"/>
    <w:rsid w:val="006A318F"/>
    <w:rsid w:val="006A323A"/>
    <w:rsid w:val="006A32DA"/>
    <w:rsid w:val="006A32E3"/>
    <w:rsid w:val="006A346D"/>
    <w:rsid w:val="006A3493"/>
    <w:rsid w:val="006A3889"/>
    <w:rsid w:val="006A38A3"/>
    <w:rsid w:val="006A3903"/>
    <w:rsid w:val="006A3B06"/>
    <w:rsid w:val="006A3BBC"/>
    <w:rsid w:val="006A3BD4"/>
    <w:rsid w:val="006A3CF0"/>
    <w:rsid w:val="006A3DED"/>
    <w:rsid w:val="006A3F28"/>
    <w:rsid w:val="006A3F8A"/>
    <w:rsid w:val="006A40A6"/>
    <w:rsid w:val="006A4195"/>
    <w:rsid w:val="006A41F3"/>
    <w:rsid w:val="006A4316"/>
    <w:rsid w:val="006A44D4"/>
    <w:rsid w:val="006A4542"/>
    <w:rsid w:val="006A4585"/>
    <w:rsid w:val="006A4655"/>
    <w:rsid w:val="006A4790"/>
    <w:rsid w:val="006A47A0"/>
    <w:rsid w:val="006A47DC"/>
    <w:rsid w:val="006A4861"/>
    <w:rsid w:val="006A4A4A"/>
    <w:rsid w:val="006A4AB9"/>
    <w:rsid w:val="006A4AC5"/>
    <w:rsid w:val="006A4B02"/>
    <w:rsid w:val="006A4B33"/>
    <w:rsid w:val="006A4C67"/>
    <w:rsid w:val="006A4CF3"/>
    <w:rsid w:val="006A4DD7"/>
    <w:rsid w:val="006A50E1"/>
    <w:rsid w:val="006A5235"/>
    <w:rsid w:val="006A526A"/>
    <w:rsid w:val="006A5487"/>
    <w:rsid w:val="006A54BF"/>
    <w:rsid w:val="006A54D5"/>
    <w:rsid w:val="006A5677"/>
    <w:rsid w:val="006A5759"/>
    <w:rsid w:val="006A584A"/>
    <w:rsid w:val="006A5887"/>
    <w:rsid w:val="006A58B5"/>
    <w:rsid w:val="006A5B9E"/>
    <w:rsid w:val="006A5DC2"/>
    <w:rsid w:val="006A5F4A"/>
    <w:rsid w:val="006A6035"/>
    <w:rsid w:val="006A6049"/>
    <w:rsid w:val="006A62AA"/>
    <w:rsid w:val="006A62F3"/>
    <w:rsid w:val="006A6353"/>
    <w:rsid w:val="006A65BD"/>
    <w:rsid w:val="006A6858"/>
    <w:rsid w:val="006A6859"/>
    <w:rsid w:val="006A69AF"/>
    <w:rsid w:val="006A6A61"/>
    <w:rsid w:val="006A6AB9"/>
    <w:rsid w:val="006A6C2E"/>
    <w:rsid w:val="006A6CA7"/>
    <w:rsid w:val="006A6D2E"/>
    <w:rsid w:val="006A6E1C"/>
    <w:rsid w:val="006A6E3F"/>
    <w:rsid w:val="006A6E94"/>
    <w:rsid w:val="006A7072"/>
    <w:rsid w:val="006A7092"/>
    <w:rsid w:val="006A70EC"/>
    <w:rsid w:val="006A71E4"/>
    <w:rsid w:val="006A721D"/>
    <w:rsid w:val="006A722E"/>
    <w:rsid w:val="006A7455"/>
    <w:rsid w:val="006A750C"/>
    <w:rsid w:val="006A754D"/>
    <w:rsid w:val="006A7B56"/>
    <w:rsid w:val="006A7C4D"/>
    <w:rsid w:val="006A7C88"/>
    <w:rsid w:val="006A7FD9"/>
    <w:rsid w:val="006A7FDC"/>
    <w:rsid w:val="006B0035"/>
    <w:rsid w:val="006B019B"/>
    <w:rsid w:val="006B01A8"/>
    <w:rsid w:val="006B01D3"/>
    <w:rsid w:val="006B0422"/>
    <w:rsid w:val="006B0571"/>
    <w:rsid w:val="006B05BA"/>
    <w:rsid w:val="006B0623"/>
    <w:rsid w:val="006B0706"/>
    <w:rsid w:val="006B079D"/>
    <w:rsid w:val="006B08CD"/>
    <w:rsid w:val="006B096D"/>
    <w:rsid w:val="006B09D4"/>
    <w:rsid w:val="006B0A05"/>
    <w:rsid w:val="006B0A17"/>
    <w:rsid w:val="006B0BB0"/>
    <w:rsid w:val="006B0BDC"/>
    <w:rsid w:val="006B0C3B"/>
    <w:rsid w:val="006B0DE8"/>
    <w:rsid w:val="006B0E7C"/>
    <w:rsid w:val="006B1172"/>
    <w:rsid w:val="006B12A1"/>
    <w:rsid w:val="006B137E"/>
    <w:rsid w:val="006B1442"/>
    <w:rsid w:val="006B16C1"/>
    <w:rsid w:val="006B16C7"/>
    <w:rsid w:val="006B18C9"/>
    <w:rsid w:val="006B18F7"/>
    <w:rsid w:val="006B1A5D"/>
    <w:rsid w:val="006B1C05"/>
    <w:rsid w:val="006B1C6F"/>
    <w:rsid w:val="006B1D39"/>
    <w:rsid w:val="006B1E84"/>
    <w:rsid w:val="006B2232"/>
    <w:rsid w:val="006B2257"/>
    <w:rsid w:val="006B237C"/>
    <w:rsid w:val="006B2408"/>
    <w:rsid w:val="006B2557"/>
    <w:rsid w:val="006B26FA"/>
    <w:rsid w:val="006B2983"/>
    <w:rsid w:val="006B2A12"/>
    <w:rsid w:val="006B2A65"/>
    <w:rsid w:val="006B2B1B"/>
    <w:rsid w:val="006B2CDA"/>
    <w:rsid w:val="006B2DAD"/>
    <w:rsid w:val="006B2DB3"/>
    <w:rsid w:val="006B2DBF"/>
    <w:rsid w:val="006B2EC6"/>
    <w:rsid w:val="006B3072"/>
    <w:rsid w:val="006B3087"/>
    <w:rsid w:val="006B32B3"/>
    <w:rsid w:val="006B355A"/>
    <w:rsid w:val="006B3991"/>
    <w:rsid w:val="006B39D6"/>
    <w:rsid w:val="006B3A99"/>
    <w:rsid w:val="006B3C07"/>
    <w:rsid w:val="006B3C2F"/>
    <w:rsid w:val="006B3D3B"/>
    <w:rsid w:val="006B3DCA"/>
    <w:rsid w:val="006B3EA8"/>
    <w:rsid w:val="006B3F27"/>
    <w:rsid w:val="006B3FA5"/>
    <w:rsid w:val="006B4133"/>
    <w:rsid w:val="006B4178"/>
    <w:rsid w:val="006B460E"/>
    <w:rsid w:val="006B4652"/>
    <w:rsid w:val="006B468E"/>
    <w:rsid w:val="006B4784"/>
    <w:rsid w:val="006B48A1"/>
    <w:rsid w:val="006B48C6"/>
    <w:rsid w:val="006B48E2"/>
    <w:rsid w:val="006B4EC2"/>
    <w:rsid w:val="006B4EC9"/>
    <w:rsid w:val="006B507D"/>
    <w:rsid w:val="006B517A"/>
    <w:rsid w:val="006B51B6"/>
    <w:rsid w:val="006B5341"/>
    <w:rsid w:val="006B53BD"/>
    <w:rsid w:val="006B5408"/>
    <w:rsid w:val="006B54CF"/>
    <w:rsid w:val="006B54FA"/>
    <w:rsid w:val="006B58AF"/>
    <w:rsid w:val="006B58B6"/>
    <w:rsid w:val="006B5B3D"/>
    <w:rsid w:val="006B5B5A"/>
    <w:rsid w:val="006B5C99"/>
    <w:rsid w:val="006B5D33"/>
    <w:rsid w:val="006B5D9F"/>
    <w:rsid w:val="006B5E70"/>
    <w:rsid w:val="006B5EBF"/>
    <w:rsid w:val="006B5F83"/>
    <w:rsid w:val="006B5F9F"/>
    <w:rsid w:val="006B6206"/>
    <w:rsid w:val="006B621C"/>
    <w:rsid w:val="006B6245"/>
    <w:rsid w:val="006B62E9"/>
    <w:rsid w:val="006B6418"/>
    <w:rsid w:val="006B657E"/>
    <w:rsid w:val="006B66BA"/>
    <w:rsid w:val="006B68A7"/>
    <w:rsid w:val="006B695F"/>
    <w:rsid w:val="006B6A68"/>
    <w:rsid w:val="006B6CAE"/>
    <w:rsid w:val="006B6D21"/>
    <w:rsid w:val="006B6D90"/>
    <w:rsid w:val="006B6EB5"/>
    <w:rsid w:val="006B728B"/>
    <w:rsid w:val="006B7446"/>
    <w:rsid w:val="006B7471"/>
    <w:rsid w:val="006B7632"/>
    <w:rsid w:val="006B7810"/>
    <w:rsid w:val="006B79C7"/>
    <w:rsid w:val="006B7B35"/>
    <w:rsid w:val="006B7B36"/>
    <w:rsid w:val="006B7C50"/>
    <w:rsid w:val="006B7D10"/>
    <w:rsid w:val="006B7DC9"/>
    <w:rsid w:val="006B7F7D"/>
    <w:rsid w:val="006C0030"/>
    <w:rsid w:val="006C01C0"/>
    <w:rsid w:val="006C032E"/>
    <w:rsid w:val="006C04C7"/>
    <w:rsid w:val="006C0613"/>
    <w:rsid w:val="006C0617"/>
    <w:rsid w:val="006C0850"/>
    <w:rsid w:val="006C08FA"/>
    <w:rsid w:val="006C0A06"/>
    <w:rsid w:val="006C0D24"/>
    <w:rsid w:val="006C0F48"/>
    <w:rsid w:val="006C0F72"/>
    <w:rsid w:val="006C105C"/>
    <w:rsid w:val="006C1171"/>
    <w:rsid w:val="006C12CF"/>
    <w:rsid w:val="006C12D9"/>
    <w:rsid w:val="006C1457"/>
    <w:rsid w:val="006C18D1"/>
    <w:rsid w:val="006C1A1E"/>
    <w:rsid w:val="006C1A46"/>
    <w:rsid w:val="006C1B7C"/>
    <w:rsid w:val="006C1DAE"/>
    <w:rsid w:val="006C1E8F"/>
    <w:rsid w:val="006C1F62"/>
    <w:rsid w:val="006C2060"/>
    <w:rsid w:val="006C2281"/>
    <w:rsid w:val="006C24FF"/>
    <w:rsid w:val="006C2505"/>
    <w:rsid w:val="006C259E"/>
    <w:rsid w:val="006C268B"/>
    <w:rsid w:val="006C2955"/>
    <w:rsid w:val="006C2BDF"/>
    <w:rsid w:val="006C2BF9"/>
    <w:rsid w:val="006C2CBA"/>
    <w:rsid w:val="006C2EF6"/>
    <w:rsid w:val="006C2FB2"/>
    <w:rsid w:val="006C307F"/>
    <w:rsid w:val="006C313A"/>
    <w:rsid w:val="006C325A"/>
    <w:rsid w:val="006C3373"/>
    <w:rsid w:val="006C34F9"/>
    <w:rsid w:val="006C355E"/>
    <w:rsid w:val="006C357E"/>
    <w:rsid w:val="006C3695"/>
    <w:rsid w:val="006C36A0"/>
    <w:rsid w:val="006C36CC"/>
    <w:rsid w:val="006C375D"/>
    <w:rsid w:val="006C38A1"/>
    <w:rsid w:val="006C39FB"/>
    <w:rsid w:val="006C3AB6"/>
    <w:rsid w:val="006C3AF7"/>
    <w:rsid w:val="006C3BBC"/>
    <w:rsid w:val="006C3D59"/>
    <w:rsid w:val="006C3FF9"/>
    <w:rsid w:val="006C415F"/>
    <w:rsid w:val="006C4435"/>
    <w:rsid w:val="006C444A"/>
    <w:rsid w:val="006C4536"/>
    <w:rsid w:val="006C46E4"/>
    <w:rsid w:val="006C47C4"/>
    <w:rsid w:val="006C4960"/>
    <w:rsid w:val="006C4A74"/>
    <w:rsid w:val="006C4ACA"/>
    <w:rsid w:val="006C4DFE"/>
    <w:rsid w:val="006C4EA2"/>
    <w:rsid w:val="006C4F10"/>
    <w:rsid w:val="006C50BE"/>
    <w:rsid w:val="006C50EF"/>
    <w:rsid w:val="006C518B"/>
    <w:rsid w:val="006C521D"/>
    <w:rsid w:val="006C5449"/>
    <w:rsid w:val="006C5596"/>
    <w:rsid w:val="006C56BC"/>
    <w:rsid w:val="006C5711"/>
    <w:rsid w:val="006C5719"/>
    <w:rsid w:val="006C58C3"/>
    <w:rsid w:val="006C58FB"/>
    <w:rsid w:val="006C597F"/>
    <w:rsid w:val="006C5BA3"/>
    <w:rsid w:val="006C5C15"/>
    <w:rsid w:val="006C5C33"/>
    <w:rsid w:val="006C5E23"/>
    <w:rsid w:val="006C5EE5"/>
    <w:rsid w:val="006C5F58"/>
    <w:rsid w:val="006C5FFB"/>
    <w:rsid w:val="006C6132"/>
    <w:rsid w:val="006C6169"/>
    <w:rsid w:val="006C6217"/>
    <w:rsid w:val="006C633F"/>
    <w:rsid w:val="006C6480"/>
    <w:rsid w:val="006C64F1"/>
    <w:rsid w:val="006C6501"/>
    <w:rsid w:val="006C653C"/>
    <w:rsid w:val="006C65C8"/>
    <w:rsid w:val="006C65DA"/>
    <w:rsid w:val="006C65EB"/>
    <w:rsid w:val="006C667A"/>
    <w:rsid w:val="006C684D"/>
    <w:rsid w:val="006C691A"/>
    <w:rsid w:val="006C6A9A"/>
    <w:rsid w:val="006C6AEF"/>
    <w:rsid w:val="006C6C91"/>
    <w:rsid w:val="006C6CC7"/>
    <w:rsid w:val="006C6EB5"/>
    <w:rsid w:val="006C6F9E"/>
    <w:rsid w:val="006C70A3"/>
    <w:rsid w:val="006C7100"/>
    <w:rsid w:val="006C73D6"/>
    <w:rsid w:val="006C7680"/>
    <w:rsid w:val="006C7856"/>
    <w:rsid w:val="006C7862"/>
    <w:rsid w:val="006C7B06"/>
    <w:rsid w:val="006C7B43"/>
    <w:rsid w:val="006C7C67"/>
    <w:rsid w:val="006C7C7C"/>
    <w:rsid w:val="006C7CD7"/>
    <w:rsid w:val="006C7ED0"/>
    <w:rsid w:val="006C7FE2"/>
    <w:rsid w:val="006D0014"/>
    <w:rsid w:val="006D00FE"/>
    <w:rsid w:val="006D015E"/>
    <w:rsid w:val="006D01AD"/>
    <w:rsid w:val="006D01D2"/>
    <w:rsid w:val="006D0328"/>
    <w:rsid w:val="006D0542"/>
    <w:rsid w:val="006D0549"/>
    <w:rsid w:val="006D05A8"/>
    <w:rsid w:val="006D05F3"/>
    <w:rsid w:val="006D07B4"/>
    <w:rsid w:val="006D0965"/>
    <w:rsid w:val="006D0BF4"/>
    <w:rsid w:val="006D0C63"/>
    <w:rsid w:val="006D0D18"/>
    <w:rsid w:val="006D0D94"/>
    <w:rsid w:val="006D0F74"/>
    <w:rsid w:val="006D1058"/>
    <w:rsid w:val="006D10AF"/>
    <w:rsid w:val="006D10F8"/>
    <w:rsid w:val="006D11B5"/>
    <w:rsid w:val="006D12A2"/>
    <w:rsid w:val="006D145E"/>
    <w:rsid w:val="006D14EB"/>
    <w:rsid w:val="006D15D2"/>
    <w:rsid w:val="006D169D"/>
    <w:rsid w:val="006D1736"/>
    <w:rsid w:val="006D198A"/>
    <w:rsid w:val="006D1B56"/>
    <w:rsid w:val="006D1C9F"/>
    <w:rsid w:val="006D1CA6"/>
    <w:rsid w:val="006D1DC9"/>
    <w:rsid w:val="006D1F1D"/>
    <w:rsid w:val="006D1FB1"/>
    <w:rsid w:val="006D21E7"/>
    <w:rsid w:val="006D227A"/>
    <w:rsid w:val="006D22A7"/>
    <w:rsid w:val="006D26AC"/>
    <w:rsid w:val="006D2773"/>
    <w:rsid w:val="006D29EF"/>
    <w:rsid w:val="006D2B0B"/>
    <w:rsid w:val="006D2B22"/>
    <w:rsid w:val="006D2BA9"/>
    <w:rsid w:val="006D2D58"/>
    <w:rsid w:val="006D2FF0"/>
    <w:rsid w:val="006D30A1"/>
    <w:rsid w:val="006D311D"/>
    <w:rsid w:val="006D33E8"/>
    <w:rsid w:val="006D340B"/>
    <w:rsid w:val="006D349F"/>
    <w:rsid w:val="006D3556"/>
    <w:rsid w:val="006D3605"/>
    <w:rsid w:val="006D369A"/>
    <w:rsid w:val="006D37B6"/>
    <w:rsid w:val="006D38FA"/>
    <w:rsid w:val="006D3A25"/>
    <w:rsid w:val="006D3A2E"/>
    <w:rsid w:val="006D3BE3"/>
    <w:rsid w:val="006D3C83"/>
    <w:rsid w:val="006D3D30"/>
    <w:rsid w:val="006D3F30"/>
    <w:rsid w:val="006D3F6B"/>
    <w:rsid w:val="006D4046"/>
    <w:rsid w:val="006D4143"/>
    <w:rsid w:val="006D41F0"/>
    <w:rsid w:val="006D4462"/>
    <w:rsid w:val="006D45BD"/>
    <w:rsid w:val="006D4835"/>
    <w:rsid w:val="006D48CB"/>
    <w:rsid w:val="006D48E5"/>
    <w:rsid w:val="006D4905"/>
    <w:rsid w:val="006D495B"/>
    <w:rsid w:val="006D49AA"/>
    <w:rsid w:val="006D4A75"/>
    <w:rsid w:val="006D4B1B"/>
    <w:rsid w:val="006D4B50"/>
    <w:rsid w:val="006D4BE2"/>
    <w:rsid w:val="006D4BFF"/>
    <w:rsid w:val="006D4D93"/>
    <w:rsid w:val="006D4DF9"/>
    <w:rsid w:val="006D4ED8"/>
    <w:rsid w:val="006D4F93"/>
    <w:rsid w:val="006D4FC9"/>
    <w:rsid w:val="006D50AD"/>
    <w:rsid w:val="006D51E5"/>
    <w:rsid w:val="006D529E"/>
    <w:rsid w:val="006D53FE"/>
    <w:rsid w:val="006D54DA"/>
    <w:rsid w:val="006D565A"/>
    <w:rsid w:val="006D5AAC"/>
    <w:rsid w:val="006D5AD7"/>
    <w:rsid w:val="006D5B3F"/>
    <w:rsid w:val="006D5B6C"/>
    <w:rsid w:val="006D5D7A"/>
    <w:rsid w:val="006D5E50"/>
    <w:rsid w:val="006D5ECB"/>
    <w:rsid w:val="006D5F14"/>
    <w:rsid w:val="006D5F31"/>
    <w:rsid w:val="006D5F3C"/>
    <w:rsid w:val="006D5F71"/>
    <w:rsid w:val="006D6197"/>
    <w:rsid w:val="006D6578"/>
    <w:rsid w:val="006D65D1"/>
    <w:rsid w:val="006D6786"/>
    <w:rsid w:val="006D68CA"/>
    <w:rsid w:val="006D695E"/>
    <w:rsid w:val="006D6A5D"/>
    <w:rsid w:val="006D6BA4"/>
    <w:rsid w:val="006D72A8"/>
    <w:rsid w:val="006D72EF"/>
    <w:rsid w:val="006D7302"/>
    <w:rsid w:val="006D730D"/>
    <w:rsid w:val="006D7394"/>
    <w:rsid w:val="006D7522"/>
    <w:rsid w:val="006D75A8"/>
    <w:rsid w:val="006D764E"/>
    <w:rsid w:val="006D77B7"/>
    <w:rsid w:val="006D78ED"/>
    <w:rsid w:val="006D7B35"/>
    <w:rsid w:val="006D7C2D"/>
    <w:rsid w:val="006D7D65"/>
    <w:rsid w:val="006D7E35"/>
    <w:rsid w:val="006D7F6F"/>
    <w:rsid w:val="006D7FC4"/>
    <w:rsid w:val="006E0235"/>
    <w:rsid w:val="006E02CA"/>
    <w:rsid w:val="006E0304"/>
    <w:rsid w:val="006E0437"/>
    <w:rsid w:val="006E0494"/>
    <w:rsid w:val="006E04D2"/>
    <w:rsid w:val="006E05A4"/>
    <w:rsid w:val="006E0720"/>
    <w:rsid w:val="006E0AAD"/>
    <w:rsid w:val="006E0AD1"/>
    <w:rsid w:val="006E0B86"/>
    <w:rsid w:val="006E0C24"/>
    <w:rsid w:val="006E0E9C"/>
    <w:rsid w:val="006E0EC4"/>
    <w:rsid w:val="006E0ED9"/>
    <w:rsid w:val="006E0F67"/>
    <w:rsid w:val="006E11F8"/>
    <w:rsid w:val="006E12F5"/>
    <w:rsid w:val="006E13C9"/>
    <w:rsid w:val="006E1700"/>
    <w:rsid w:val="006E17EB"/>
    <w:rsid w:val="006E17EE"/>
    <w:rsid w:val="006E192D"/>
    <w:rsid w:val="006E199E"/>
    <w:rsid w:val="006E1C16"/>
    <w:rsid w:val="006E1DD1"/>
    <w:rsid w:val="006E1E02"/>
    <w:rsid w:val="006E1E46"/>
    <w:rsid w:val="006E1EA9"/>
    <w:rsid w:val="006E1ECC"/>
    <w:rsid w:val="006E2115"/>
    <w:rsid w:val="006E2278"/>
    <w:rsid w:val="006E22A1"/>
    <w:rsid w:val="006E253E"/>
    <w:rsid w:val="006E2549"/>
    <w:rsid w:val="006E260B"/>
    <w:rsid w:val="006E27D2"/>
    <w:rsid w:val="006E27E3"/>
    <w:rsid w:val="006E280E"/>
    <w:rsid w:val="006E296A"/>
    <w:rsid w:val="006E29A9"/>
    <w:rsid w:val="006E2DBF"/>
    <w:rsid w:val="006E2DCF"/>
    <w:rsid w:val="006E2E28"/>
    <w:rsid w:val="006E30A7"/>
    <w:rsid w:val="006E30AC"/>
    <w:rsid w:val="006E30EE"/>
    <w:rsid w:val="006E318A"/>
    <w:rsid w:val="006E3253"/>
    <w:rsid w:val="006E32C9"/>
    <w:rsid w:val="006E34F1"/>
    <w:rsid w:val="006E3984"/>
    <w:rsid w:val="006E3AEE"/>
    <w:rsid w:val="006E3B4A"/>
    <w:rsid w:val="006E3CEF"/>
    <w:rsid w:val="006E3E5E"/>
    <w:rsid w:val="006E4166"/>
    <w:rsid w:val="006E4320"/>
    <w:rsid w:val="006E47F7"/>
    <w:rsid w:val="006E4868"/>
    <w:rsid w:val="006E4C5A"/>
    <w:rsid w:val="006E4D50"/>
    <w:rsid w:val="006E506D"/>
    <w:rsid w:val="006E50F0"/>
    <w:rsid w:val="006E515B"/>
    <w:rsid w:val="006E547D"/>
    <w:rsid w:val="006E551F"/>
    <w:rsid w:val="006E553B"/>
    <w:rsid w:val="006E5671"/>
    <w:rsid w:val="006E56F8"/>
    <w:rsid w:val="006E5764"/>
    <w:rsid w:val="006E59B9"/>
    <w:rsid w:val="006E5A7A"/>
    <w:rsid w:val="006E5A7F"/>
    <w:rsid w:val="006E5BB3"/>
    <w:rsid w:val="006E5D0B"/>
    <w:rsid w:val="006E5D8E"/>
    <w:rsid w:val="006E5DE5"/>
    <w:rsid w:val="006E5F85"/>
    <w:rsid w:val="006E6074"/>
    <w:rsid w:val="006E60FA"/>
    <w:rsid w:val="006E61CB"/>
    <w:rsid w:val="006E6291"/>
    <w:rsid w:val="006E62E0"/>
    <w:rsid w:val="006E630C"/>
    <w:rsid w:val="006E633F"/>
    <w:rsid w:val="006E6492"/>
    <w:rsid w:val="006E64C8"/>
    <w:rsid w:val="006E64E8"/>
    <w:rsid w:val="006E6523"/>
    <w:rsid w:val="006E65C2"/>
    <w:rsid w:val="006E65CA"/>
    <w:rsid w:val="006E6737"/>
    <w:rsid w:val="006E67FD"/>
    <w:rsid w:val="006E6B17"/>
    <w:rsid w:val="006E6B2B"/>
    <w:rsid w:val="006E6B5B"/>
    <w:rsid w:val="006E6F25"/>
    <w:rsid w:val="006E6F39"/>
    <w:rsid w:val="006E6FC9"/>
    <w:rsid w:val="006E70DF"/>
    <w:rsid w:val="006E73C2"/>
    <w:rsid w:val="006E7428"/>
    <w:rsid w:val="006E748D"/>
    <w:rsid w:val="006E74A6"/>
    <w:rsid w:val="006E758F"/>
    <w:rsid w:val="006E7728"/>
    <w:rsid w:val="006E77D5"/>
    <w:rsid w:val="006E788B"/>
    <w:rsid w:val="006E78D0"/>
    <w:rsid w:val="006E7A8B"/>
    <w:rsid w:val="006E7AA6"/>
    <w:rsid w:val="006E7AD0"/>
    <w:rsid w:val="006E7AEE"/>
    <w:rsid w:val="006E7B04"/>
    <w:rsid w:val="006E7B90"/>
    <w:rsid w:val="006E7C65"/>
    <w:rsid w:val="006E7C8B"/>
    <w:rsid w:val="006E7CD8"/>
    <w:rsid w:val="006E7DAD"/>
    <w:rsid w:val="006E7E85"/>
    <w:rsid w:val="006E7F17"/>
    <w:rsid w:val="006E7FE3"/>
    <w:rsid w:val="006F00AF"/>
    <w:rsid w:val="006F00B1"/>
    <w:rsid w:val="006F02E1"/>
    <w:rsid w:val="006F03FE"/>
    <w:rsid w:val="006F047B"/>
    <w:rsid w:val="006F04D2"/>
    <w:rsid w:val="006F05D7"/>
    <w:rsid w:val="006F06EB"/>
    <w:rsid w:val="006F0863"/>
    <w:rsid w:val="006F08C2"/>
    <w:rsid w:val="006F0B5F"/>
    <w:rsid w:val="006F0D3E"/>
    <w:rsid w:val="006F0D9C"/>
    <w:rsid w:val="006F0E5B"/>
    <w:rsid w:val="006F1032"/>
    <w:rsid w:val="006F1307"/>
    <w:rsid w:val="006F14BB"/>
    <w:rsid w:val="006F1663"/>
    <w:rsid w:val="006F1BA0"/>
    <w:rsid w:val="006F1C7F"/>
    <w:rsid w:val="006F1C98"/>
    <w:rsid w:val="006F1EDC"/>
    <w:rsid w:val="006F1F4E"/>
    <w:rsid w:val="006F1FA5"/>
    <w:rsid w:val="006F2133"/>
    <w:rsid w:val="006F2253"/>
    <w:rsid w:val="006F2268"/>
    <w:rsid w:val="006F2339"/>
    <w:rsid w:val="006F234F"/>
    <w:rsid w:val="006F23D3"/>
    <w:rsid w:val="006F240A"/>
    <w:rsid w:val="006F2860"/>
    <w:rsid w:val="006F28F8"/>
    <w:rsid w:val="006F2989"/>
    <w:rsid w:val="006F29E7"/>
    <w:rsid w:val="006F2A07"/>
    <w:rsid w:val="006F2A75"/>
    <w:rsid w:val="006F2AE0"/>
    <w:rsid w:val="006F2DDF"/>
    <w:rsid w:val="006F2DEF"/>
    <w:rsid w:val="006F2E3E"/>
    <w:rsid w:val="006F2EEA"/>
    <w:rsid w:val="006F2F1A"/>
    <w:rsid w:val="006F3099"/>
    <w:rsid w:val="006F30F5"/>
    <w:rsid w:val="006F3103"/>
    <w:rsid w:val="006F31C9"/>
    <w:rsid w:val="006F31CE"/>
    <w:rsid w:val="006F326C"/>
    <w:rsid w:val="006F32D3"/>
    <w:rsid w:val="006F34B0"/>
    <w:rsid w:val="006F365A"/>
    <w:rsid w:val="006F397D"/>
    <w:rsid w:val="006F3A62"/>
    <w:rsid w:val="006F3BC4"/>
    <w:rsid w:val="006F3D75"/>
    <w:rsid w:val="006F3DB2"/>
    <w:rsid w:val="006F3EC4"/>
    <w:rsid w:val="006F3EF1"/>
    <w:rsid w:val="006F3F79"/>
    <w:rsid w:val="006F3FF5"/>
    <w:rsid w:val="006F4102"/>
    <w:rsid w:val="006F417D"/>
    <w:rsid w:val="006F419B"/>
    <w:rsid w:val="006F43B3"/>
    <w:rsid w:val="006F44E0"/>
    <w:rsid w:val="006F4644"/>
    <w:rsid w:val="006F4729"/>
    <w:rsid w:val="006F47C6"/>
    <w:rsid w:val="006F4B1C"/>
    <w:rsid w:val="006F4B2E"/>
    <w:rsid w:val="006F4BB9"/>
    <w:rsid w:val="006F4BD0"/>
    <w:rsid w:val="006F4D35"/>
    <w:rsid w:val="006F4E5F"/>
    <w:rsid w:val="006F4ECE"/>
    <w:rsid w:val="006F4F16"/>
    <w:rsid w:val="006F4F24"/>
    <w:rsid w:val="006F50D0"/>
    <w:rsid w:val="006F5211"/>
    <w:rsid w:val="006F521F"/>
    <w:rsid w:val="006F526A"/>
    <w:rsid w:val="006F52B8"/>
    <w:rsid w:val="006F52E5"/>
    <w:rsid w:val="006F54EC"/>
    <w:rsid w:val="006F5532"/>
    <w:rsid w:val="006F55EE"/>
    <w:rsid w:val="006F5714"/>
    <w:rsid w:val="006F5730"/>
    <w:rsid w:val="006F5732"/>
    <w:rsid w:val="006F5A2D"/>
    <w:rsid w:val="006F5CE4"/>
    <w:rsid w:val="006F5D5E"/>
    <w:rsid w:val="006F5E6D"/>
    <w:rsid w:val="006F6076"/>
    <w:rsid w:val="006F6675"/>
    <w:rsid w:val="006F66E7"/>
    <w:rsid w:val="006F6AA5"/>
    <w:rsid w:val="006F6B25"/>
    <w:rsid w:val="006F6B56"/>
    <w:rsid w:val="006F6B93"/>
    <w:rsid w:val="006F6C19"/>
    <w:rsid w:val="006F6C50"/>
    <w:rsid w:val="006F6C7F"/>
    <w:rsid w:val="006F6DAF"/>
    <w:rsid w:val="006F6DF6"/>
    <w:rsid w:val="006F70D6"/>
    <w:rsid w:val="006F71A7"/>
    <w:rsid w:val="006F743A"/>
    <w:rsid w:val="006F7591"/>
    <w:rsid w:val="006F7678"/>
    <w:rsid w:val="006F7734"/>
    <w:rsid w:val="006F773E"/>
    <w:rsid w:val="006F7A55"/>
    <w:rsid w:val="006F7BE7"/>
    <w:rsid w:val="006F7CAB"/>
    <w:rsid w:val="006F7E18"/>
    <w:rsid w:val="007000BA"/>
    <w:rsid w:val="007000EF"/>
    <w:rsid w:val="00700117"/>
    <w:rsid w:val="0070023F"/>
    <w:rsid w:val="0070027C"/>
    <w:rsid w:val="007002A7"/>
    <w:rsid w:val="00700324"/>
    <w:rsid w:val="0070059E"/>
    <w:rsid w:val="007005BE"/>
    <w:rsid w:val="00700806"/>
    <w:rsid w:val="007008EB"/>
    <w:rsid w:val="00700948"/>
    <w:rsid w:val="00700C83"/>
    <w:rsid w:val="00700D5F"/>
    <w:rsid w:val="00700E49"/>
    <w:rsid w:val="00700FF1"/>
    <w:rsid w:val="0070105D"/>
    <w:rsid w:val="0070110A"/>
    <w:rsid w:val="00701246"/>
    <w:rsid w:val="00701624"/>
    <w:rsid w:val="007016C3"/>
    <w:rsid w:val="0070173B"/>
    <w:rsid w:val="007017C0"/>
    <w:rsid w:val="00701805"/>
    <w:rsid w:val="00701880"/>
    <w:rsid w:val="0070193B"/>
    <w:rsid w:val="00701977"/>
    <w:rsid w:val="007019F1"/>
    <w:rsid w:val="00701A9C"/>
    <w:rsid w:val="00701C6B"/>
    <w:rsid w:val="00701C8A"/>
    <w:rsid w:val="00701C8D"/>
    <w:rsid w:val="00701C96"/>
    <w:rsid w:val="00701CED"/>
    <w:rsid w:val="00701E5F"/>
    <w:rsid w:val="00702074"/>
    <w:rsid w:val="007024D6"/>
    <w:rsid w:val="0070250D"/>
    <w:rsid w:val="0070257A"/>
    <w:rsid w:val="007025FB"/>
    <w:rsid w:val="00702916"/>
    <w:rsid w:val="00702926"/>
    <w:rsid w:val="00702A25"/>
    <w:rsid w:val="00702A77"/>
    <w:rsid w:val="00702AD5"/>
    <w:rsid w:val="00702B23"/>
    <w:rsid w:val="0070334D"/>
    <w:rsid w:val="00703568"/>
    <w:rsid w:val="007038AE"/>
    <w:rsid w:val="007038FC"/>
    <w:rsid w:val="00703955"/>
    <w:rsid w:val="00703A7E"/>
    <w:rsid w:val="00704242"/>
    <w:rsid w:val="00704386"/>
    <w:rsid w:val="0070460C"/>
    <w:rsid w:val="00704672"/>
    <w:rsid w:val="007046D9"/>
    <w:rsid w:val="0070485C"/>
    <w:rsid w:val="00704966"/>
    <w:rsid w:val="00704991"/>
    <w:rsid w:val="007049D6"/>
    <w:rsid w:val="00704ABC"/>
    <w:rsid w:val="00704B2C"/>
    <w:rsid w:val="00704B39"/>
    <w:rsid w:val="00704BA0"/>
    <w:rsid w:val="00704BCE"/>
    <w:rsid w:val="00704BF7"/>
    <w:rsid w:val="00704E32"/>
    <w:rsid w:val="00705016"/>
    <w:rsid w:val="007051CD"/>
    <w:rsid w:val="007051DF"/>
    <w:rsid w:val="007051E7"/>
    <w:rsid w:val="0070528A"/>
    <w:rsid w:val="00705366"/>
    <w:rsid w:val="00705375"/>
    <w:rsid w:val="007053B1"/>
    <w:rsid w:val="0070571F"/>
    <w:rsid w:val="0070589A"/>
    <w:rsid w:val="007058C1"/>
    <w:rsid w:val="00705A93"/>
    <w:rsid w:val="00705AEE"/>
    <w:rsid w:val="00705B23"/>
    <w:rsid w:val="00705DC8"/>
    <w:rsid w:val="00705E84"/>
    <w:rsid w:val="0070608B"/>
    <w:rsid w:val="00706269"/>
    <w:rsid w:val="0070637D"/>
    <w:rsid w:val="00706399"/>
    <w:rsid w:val="00706870"/>
    <w:rsid w:val="00706941"/>
    <w:rsid w:val="00706973"/>
    <w:rsid w:val="00706B37"/>
    <w:rsid w:val="00706BA0"/>
    <w:rsid w:val="00706E38"/>
    <w:rsid w:val="00706E98"/>
    <w:rsid w:val="00706F60"/>
    <w:rsid w:val="00706FCD"/>
    <w:rsid w:val="00707037"/>
    <w:rsid w:val="00707051"/>
    <w:rsid w:val="007071E0"/>
    <w:rsid w:val="007072B1"/>
    <w:rsid w:val="007072E7"/>
    <w:rsid w:val="00707325"/>
    <w:rsid w:val="007073E2"/>
    <w:rsid w:val="0070750A"/>
    <w:rsid w:val="00707513"/>
    <w:rsid w:val="0070758C"/>
    <w:rsid w:val="007075CE"/>
    <w:rsid w:val="007075E4"/>
    <w:rsid w:val="00707934"/>
    <w:rsid w:val="007079DD"/>
    <w:rsid w:val="00707B47"/>
    <w:rsid w:val="00707CA4"/>
    <w:rsid w:val="00707D39"/>
    <w:rsid w:val="00707F48"/>
    <w:rsid w:val="00707FCC"/>
    <w:rsid w:val="007101C5"/>
    <w:rsid w:val="007101DE"/>
    <w:rsid w:val="007102FC"/>
    <w:rsid w:val="007103FB"/>
    <w:rsid w:val="00710497"/>
    <w:rsid w:val="007105A4"/>
    <w:rsid w:val="00710792"/>
    <w:rsid w:val="00710816"/>
    <w:rsid w:val="00710993"/>
    <w:rsid w:val="00710C77"/>
    <w:rsid w:val="00710D88"/>
    <w:rsid w:val="007110DD"/>
    <w:rsid w:val="00711499"/>
    <w:rsid w:val="007115BD"/>
    <w:rsid w:val="00711641"/>
    <w:rsid w:val="00711647"/>
    <w:rsid w:val="00711708"/>
    <w:rsid w:val="007118B9"/>
    <w:rsid w:val="007118D9"/>
    <w:rsid w:val="00711B69"/>
    <w:rsid w:val="00711B8D"/>
    <w:rsid w:val="00711C24"/>
    <w:rsid w:val="00711D8E"/>
    <w:rsid w:val="00711F8E"/>
    <w:rsid w:val="00712037"/>
    <w:rsid w:val="00712466"/>
    <w:rsid w:val="007124A0"/>
    <w:rsid w:val="00712685"/>
    <w:rsid w:val="007128E7"/>
    <w:rsid w:val="00712A83"/>
    <w:rsid w:val="00712ACC"/>
    <w:rsid w:val="00712BF1"/>
    <w:rsid w:val="00712D1C"/>
    <w:rsid w:val="00712D63"/>
    <w:rsid w:val="0071304B"/>
    <w:rsid w:val="0071316B"/>
    <w:rsid w:val="007132D6"/>
    <w:rsid w:val="0071343A"/>
    <w:rsid w:val="0071348D"/>
    <w:rsid w:val="00713571"/>
    <w:rsid w:val="00713573"/>
    <w:rsid w:val="007135FE"/>
    <w:rsid w:val="00713665"/>
    <w:rsid w:val="007136F1"/>
    <w:rsid w:val="00713760"/>
    <w:rsid w:val="0071379F"/>
    <w:rsid w:val="0071393C"/>
    <w:rsid w:val="00713C78"/>
    <w:rsid w:val="00713DFE"/>
    <w:rsid w:val="00713E81"/>
    <w:rsid w:val="00713F4F"/>
    <w:rsid w:val="00713FBD"/>
    <w:rsid w:val="00714121"/>
    <w:rsid w:val="0071418F"/>
    <w:rsid w:val="00714257"/>
    <w:rsid w:val="007145BC"/>
    <w:rsid w:val="007147E6"/>
    <w:rsid w:val="0071483B"/>
    <w:rsid w:val="007149A2"/>
    <w:rsid w:val="007149C5"/>
    <w:rsid w:val="00714AB2"/>
    <w:rsid w:val="00714B4B"/>
    <w:rsid w:val="00714B95"/>
    <w:rsid w:val="00714CBD"/>
    <w:rsid w:val="00714E44"/>
    <w:rsid w:val="00714F34"/>
    <w:rsid w:val="007150ED"/>
    <w:rsid w:val="0071513F"/>
    <w:rsid w:val="00715320"/>
    <w:rsid w:val="00715370"/>
    <w:rsid w:val="0071565C"/>
    <w:rsid w:val="0071573D"/>
    <w:rsid w:val="007158E2"/>
    <w:rsid w:val="0071590A"/>
    <w:rsid w:val="00715A23"/>
    <w:rsid w:val="00715ABF"/>
    <w:rsid w:val="00715AE9"/>
    <w:rsid w:val="00715E29"/>
    <w:rsid w:val="00715ED2"/>
    <w:rsid w:val="00716097"/>
    <w:rsid w:val="007161AE"/>
    <w:rsid w:val="007162BB"/>
    <w:rsid w:val="007162CC"/>
    <w:rsid w:val="00716404"/>
    <w:rsid w:val="007165B9"/>
    <w:rsid w:val="007165F7"/>
    <w:rsid w:val="007166BE"/>
    <w:rsid w:val="007167B7"/>
    <w:rsid w:val="00716824"/>
    <w:rsid w:val="0071686F"/>
    <w:rsid w:val="00716B67"/>
    <w:rsid w:val="00716BF7"/>
    <w:rsid w:val="00716D64"/>
    <w:rsid w:val="00716D76"/>
    <w:rsid w:val="00716DA8"/>
    <w:rsid w:val="00716E0D"/>
    <w:rsid w:val="00717149"/>
    <w:rsid w:val="00717263"/>
    <w:rsid w:val="007172E9"/>
    <w:rsid w:val="0071731D"/>
    <w:rsid w:val="007174A0"/>
    <w:rsid w:val="007174C7"/>
    <w:rsid w:val="00717717"/>
    <w:rsid w:val="007178CB"/>
    <w:rsid w:val="00717999"/>
    <w:rsid w:val="00717CE0"/>
    <w:rsid w:val="00717CE3"/>
    <w:rsid w:val="00717EEB"/>
    <w:rsid w:val="00717F6E"/>
    <w:rsid w:val="00720040"/>
    <w:rsid w:val="007200A6"/>
    <w:rsid w:val="00720146"/>
    <w:rsid w:val="0072016D"/>
    <w:rsid w:val="0072022C"/>
    <w:rsid w:val="00720390"/>
    <w:rsid w:val="0072049E"/>
    <w:rsid w:val="00720631"/>
    <w:rsid w:val="0072064E"/>
    <w:rsid w:val="007206EE"/>
    <w:rsid w:val="007207A4"/>
    <w:rsid w:val="007207FF"/>
    <w:rsid w:val="00720893"/>
    <w:rsid w:val="007209BF"/>
    <w:rsid w:val="00720ADE"/>
    <w:rsid w:val="00720C02"/>
    <w:rsid w:val="007210B7"/>
    <w:rsid w:val="007210C1"/>
    <w:rsid w:val="007210D1"/>
    <w:rsid w:val="007212F4"/>
    <w:rsid w:val="007213BD"/>
    <w:rsid w:val="007213D4"/>
    <w:rsid w:val="007214B5"/>
    <w:rsid w:val="00721502"/>
    <w:rsid w:val="00721534"/>
    <w:rsid w:val="00721684"/>
    <w:rsid w:val="00721901"/>
    <w:rsid w:val="00721911"/>
    <w:rsid w:val="00721BBF"/>
    <w:rsid w:val="00721BDE"/>
    <w:rsid w:val="00721E3A"/>
    <w:rsid w:val="00722012"/>
    <w:rsid w:val="007221F1"/>
    <w:rsid w:val="007223D0"/>
    <w:rsid w:val="00722503"/>
    <w:rsid w:val="00722561"/>
    <w:rsid w:val="00722911"/>
    <w:rsid w:val="007229A3"/>
    <w:rsid w:val="00722A6A"/>
    <w:rsid w:val="00722CED"/>
    <w:rsid w:val="00722D85"/>
    <w:rsid w:val="00722E28"/>
    <w:rsid w:val="00722E98"/>
    <w:rsid w:val="00722EB6"/>
    <w:rsid w:val="00722FE3"/>
    <w:rsid w:val="00723049"/>
    <w:rsid w:val="0072320E"/>
    <w:rsid w:val="007233EC"/>
    <w:rsid w:val="007233F7"/>
    <w:rsid w:val="007234A9"/>
    <w:rsid w:val="00723562"/>
    <w:rsid w:val="007236B3"/>
    <w:rsid w:val="00723721"/>
    <w:rsid w:val="0072397D"/>
    <w:rsid w:val="00723A83"/>
    <w:rsid w:val="00723A97"/>
    <w:rsid w:val="00723C41"/>
    <w:rsid w:val="00723DE4"/>
    <w:rsid w:val="007241FC"/>
    <w:rsid w:val="0072421F"/>
    <w:rsid w:val="007242A6"/>
    <w:rsid w:val="0072431E"/>
    <w:rsid w:val="007243F0"/>
    <w:rsid w:val="00724695"/>
    <w:rsid w:val="00724728"/>
    <w:rsid w:val="00724753"/>
    <w:rsid w:val="007247DB"/>
    <w:rsid w:val="00724AA0"/>
    <w:rsid w:val="00724AE2"/>
    <w:rsid w:val="00724C7F"/>
    <w:rsid w:val="00724C99"/>
    <w:rsid w:val="00724E16"/>
    <w:rsid w:val="00724ED0"/>
    <w:rsid w:val="00725457"/>
    <w:rsid w:val="0072548B"/>
    <w:rsid w:val="00725807"/>
    <w:rsid w:val="0072580F"/>
    <w:rsid w:val="00725998"/>
    <w:rsid w:val="00725ABF"/>
    <w:rsid w:val="00725BB5"/>
    <w:rsid w:val="00725C22"/>
    <w:rsid w:val="00725E20"/>
    <w:rsid w:val="00725ED1"/>
    <w:rsid w:val="00726047"/>
    <w:rsid w:val="00726063"/>
    <w:rsid w:val="007262B9"/>
    <w:rsid w:val="007262DF"/>
    <w:rsid w:val="00726617"/>
    <w:rsid w:val="00726777"/>
    <w:rsid w:val="007267DE"/>
    <w:rsid w:val="00726910"/>
    <w:rsid w:val="00726949"/>
    <w:rsid w:val="0072699C"/>
    <w:rsid w:val="00726A01"/>
    <w:rsid w:val="00726B45"/>
    <w:rsid w:val="00726DA0"/>
    <w:rsid w:val="00726E62"/>
    <w:rsid w:val="00726EF7"/>
    <w:rsid w:val="00726F5C"/>
    <w:rsid w:val="0072700A"/>
    <w:rsid w:val="007270C5"/>
    <w:rsid w:val="00727121"/>
    <w:rsid w:val="0072730D"/>
    <w:rsid w:val="0072738D"/>
    <w:rsid w:val="007273B4"/>
    <w:rsid w:val="007273F5"/>
    <w:rsid w:val="007277A6"/>
    <w:rsid w:val="00727891"/>
    <w:rsid w:val="00727A37"/>
    <w:rsid w:val="00727AB5"/>
    <w:rsid w:val="00727C5A"/>
    <w:rsid w:val="00727D6A"/>
    <w:rsid w:val="00727D91"/>
    <w:rsid w:val="00727DF7"/>
    <w:rsid w:val="00727E19"/>
    <w:rsid w:val="00727EE2"/>
    <w:rsid w:val="00727FBF"/>
    <w:rsid w:val="0073004C"/>
    <w:rsid w:val="00730183"/>
    <w:rsid w:val="00730280"/>
    <w:rsid w:val="00730306"/>
    <w:rsid w:val="00730469"/>
    <w:rsid w:val="00730519"/>
    <w:rsid w:val="0073062B"/>
    <w:rsid w:val="00730734"/>
    <w:rsid w:val="0073076D"/>
    <w:rsid w:val="00730A94"/>
    <w:rsid w:val="00730E10"/>
    <w:rsid w:val="00731017"/>
    <w:rsid w:val="007310B2"/>
    <w:rsid w:val="007310C3"/>
    <w:rsid w:val="007311EA"/>
    <w:rsid w:val="0073120D"/>
    <w:rsid w:val="0073122E"/>
    <w:rsid w:val="007314F7"/>
    <w:rsid w:val="00731614"/>
    <w:rsid w:val="007316DF"/>
    <w:rsid w:val="007318ED"/>
    <w:rsid w:val="007319B2"/>
    <w:rsid w:val="00731A68"/>
    <w:rsid w:val="00731D3E"/>
    <w:rsid w:val="00731DC0"/>
    <w:rsid w:val="00731EA0"/>
    <w:rsid w:val="007321DF"/>
    <w:rsid w:val="00732362"/>
    <w:rsid w:val="00732457"/>
    <w:rsid w:val="007324B3"/>
    <w:rsid w:val="007324C6"/>
    <w:rsid w:val="0073262B"/>
    <w:rsid w:val="0073272A"/>
    <w:rsid w:val="00732863"/>
    <w:rsid w:val="007328F6"/>
    <w:rsid w:val="0073295A"/>
    <w:rsid w:val="00732AED"/>
    <w:rsid w:val="00732B4E"/>
    <w:rsid w:val="00732C16"/>
    <w:rsid w:val="00732D30"/>
    <w:rsid w:val="00732EFA"/>
    <w:rsid w:val="007330C1"/>
    <w:rsid w:val="007331EF"/>
    <w:rsid w:val="00733312"/>
    <w:rsid w:val="0073338D"/>
    <w:rsid w:val="00733425"/>
    <w:rsid w:val="00733490"/>
    <w:rsid w:val="0073380A"/>
    <w:rsid w:val="00733897"/>
    <w:rsid w:val="0073394C"/>
    <w:rsid w:val="00733C4C"/>
    <w:rsid w:val="00733C76"/>
    <w:rsid w:val="00733D1B"/>
    <w:rsid w:val="00733E09"/>
    <w:rsid w:val="00733E0E"/>
    <w:rsid w:val="00733EE2"/>
    <w:rsid w:val="007340B6"/>
    <w:rsid w:val="00734123"/>
    <w:rsid w:val="00734261"/>
    <w:rsid w:val="00734317"/>
    <w:rsid w:val="0073439E"/>
    <w:rsid w:val="007344FD"/>
    <w:rsid w:val="007349C8"/>
    <w:rsid w:val="00734B29"/>
    <w:rsid w:val="00734B47"/>
    <w:rsid w:val="00734B77"/>
    <w:rsid w:val="00734B89"/>
    <w:rsid w:val="00734CFE"/>
    <w:rsid w:val="00734D88"/>
    <w:rsid w:val="00734E0C"/>
    <w:rsid w:val="00734E9C"/>
    <w:rsid w:val="00734EBC"/>
    <w:rsid w:val="00735160"/>
    <w:rsid w:val="007353A1"/>
    <w:rsid w:val="007353A8"/>
    <w:rsid w:val="00735545"/>
    <w:rsid w:val="0073554E"/>
    <w:rsid w:val="007355AC"/>
    <w:rsid w:val="00735971"/>
    <w:rsid w:val="00735A41"/>
    <w:rsid w:val="00735A61"/>
    <w:rsid w:val="00735CC4"/>
    <w:rsid w:val="00735D28"/>
    <w:rsid w:val="00735D2E"/>
    <w:rsid w:val="00735EDC"/>
    <w:rsid w:val="00735EF9"/>
    <w:rsid w:val="00735F2D"/>
    <w:rsid w:val="00735F3B"/>
    <w:rsid w:val="00736128"/>
    <w:rsid w:val="00736246"/>
    <w:rsid w:val="0073628C"/>
    <w:rsid w:val="0073629D"/>
    <w:rsid w:val="007362E6"/>
    <w:rsid w:val="007362FF"/>
    <w:rsid w:val="007363AD"/>
    <w:rsid w:val="0073643B"/>
    <w:rsid w:val="007365B4"/>
    <w:rsid w:val="00736859"/>
    <w:rsid w:val="00736BF7"/>
    <w:rsid w:val="00736E11"/>
    <w:rsid w:val="00736E52"/>
    <w:rsid w:val="00736EE2"/>
    <w:rsid w:val="00737118"/>
    <w:rsid w:val="007371CD"/>
    <w:rsid w:val="007371E4"/>
    <w:rsid w:val="007372B2"/>
    <w:rsid w:val="0073736D"/>
    <w:rsid w:val="007373BD"/>
    <w:rsid w:val="0073775A"/>
    <w:rsid w:val="00737780"/>
    <w:rsid w:val="0073790B"/>
    <w:rsid w:val="00737B25"/>
    <w:rsid w:val="00737B35"/>
    <w:rsid w:val="00737D17"/>
    <w:rsid w:val="00737E45"/>
    <w:rsid w:val="00737E8D"/>
    <w:rsid w:val="00737FF2"/>
    <w:rsid w:val="00737FFD"/>
    <w:rsid w:val="007400E1"/>
    <w:rsid w:val="007404A4"/>
    <w:rsid w:val="007404DC"/>
    <w:rsid w:val="0074065E"/>
    <w:rsid w:val="0074092B"/>
    <w:rsid w:val="007409BA"/>
    <w:rsid w:val="007409C9"/>
    <w:rsid w:val="00740BC1"/>
    <w:rsid w:val="00740C88"/>
    <w:rsid w:val="00740F33"/>
    <w:rsid w:val="0074107F"/>
    <w:rsid w:val="00741196"/>
    <w:rsid w:val="00741407"/>
    <w:rsid w:val="0074159E"/>
    <w:rsid w:val="007415B3"/>
    <w:rsid w:val="00741622"/>
    <w:rsid w:val="0074162B"/>
    <w:rsid w:val="00741666"/>
    <w:rsid w:val="007419F1"/>
    <w:rsid w:val="00741BE2"/>
    <w:rsid w:val="00741C37"/>
    <w:rsid w:val="00741ED2"/>
    <w:rsid w:val="007420E6"/>
    <w:rsid w:val="007421B2"/>
    <w:rsid w:val="007421E9"/>
    <w:rsid w:val="007422F6"/>
    <w:rsid w:val="0074243A"/>
    <w:rsid w:val="0074247D"/>
    <w:rsid w:val="007424FE"/>
    <w:rsid w:val="00742994"/>
    <w:rsid w:val="00742A5C"/>
    <w:rsid w:val="00742B74"/>
    <w:rsid w:val="00742C04"/>
    <w:rsid w:val="00742C42"/>
    <w:rsid w:val="00742D23"/>
    <w:rsid w:val="00742E11"/>
    <w:rsid w:val="00742FC5"/>
    <w:rsid w:val="00742FFD"/>
    <w:rsid w:val="0074310B"/>
    <w:rsid w:val="007433C2"/>
    <w:rsid w:val="007433D7"/>
    <w:rsid w:val="00743422"/>
    <w:rsid w:val="00743623"/>
    <w:rsid w:val="00743701"/>
    <w:rsid w:val="0074373C"/>
    <w:rsid w:val="00743743"/>
    <w:rsid w:val="0074375C"/>
    <w:rsid w:val="007437B0"/>
    <w:rsid w:val="007437E9"/>
    <w:rsid w:val="0074398A"/>
    <w:rsid w:val="00743A6A"/>
    <w:rsid w:val="00743BD1"/>
    <w:rsid w:val="00743C08"/>
    <w:rsid w:val="00743CF3"/>
    <w:rsid w:val="00743DDD"/>
    <w:rsid w:val="00743EC4"/>
    <w:rsid w:val="00743ECA"/>
    <w:rsid w:val="0074420D"/>
    <w:rsid w:val="0074439B"/>
    <w:rsid w:val="007443F7"/>
    <w:rsid w:val="00744488"/>
    <w:rsid w:val="007444B0"/>
    <w:rsid w:val="007444BA"/>
    <w:rsid w:val="00744545"/>
    <w:rsid w:val="00744680"/>
    <w:rsid w:val="00744AFC"/>
    <w:rsid w:val="00744C06"/>
    <w:rsid w:val="00744C88"/>
    <w:rsid w:val="00744E40"/>
    <w:rsid w:val="00744EFB"/>
    <w:rsid w:val="00744F6C"/>
    <w:rsid w:val="007450E8"/>
    <w:rsid w:val="0074523E"/>
    <w:rsid w:val="00745284"/>
    <w:rsid w:val="007453B5"/>
    <w:rsid w:val="007454A7"/>
    <w:rsid w:val="00745741"/>
    <w:rsid w:val="007457D6"/>
    <w:rsid w:val="00745B4E"/>
    <w:rsid w:val="00745CC7"/>
    <w:rsid w:val="00745D04"/>
    <w:rsid w:val="00745EBE"/>
    <w:rsid w:val="00745F8E"/>
    <w:rsid w:val="00746270"/>
    <w:rsid w:val="0074633F"/>
    <w:rsid w:val="007463DE"/>
    <w:rsid w:val="007463DF"/>
    <w:rsid w:val="0074643F"/>
    <w:rsid w:val="00746515"/>
    <w:rsid w:val="00746517"/>
    <w:rsid w:val="007465AB"/>
    <w:rsid w:val="00746666"/>
    <w:rsid w:val="00746754"/>
    <w:rsid w:val="0074690D"/>
    <w:rsid w:val="0074698C"/>
    <w:rsid w:val="00746A69"/>
    <w:rsid w:val="00746A9C"/>
    <w:rsid w:val="00746AD1"/>
    <w:rsid w:val="00746E3C"/>
    <w:rsid w:val="00746F6D"/>
    <w:rsid w:val="00747160"/>
    <w:rsid w:val="0074743E"/>
    <w:rsid w:val="0074745B"/>
    <w:rsid w:val="007474B3"/>
    <w:rsid w:val="007475C0"/>
    <w:rsid w:val="0074771E"/>
    <w:rsid w:val="007479B3"/>
    <w:rsid w:val="00747A6E"/>
    <w:rsid w:val="00747A85"/>
    <w:rsid w:val="00747B4C"/>
    <w:rsid w:val="00747C33"/>
    <w:rsid w:val="00747CA8"/>
    <w:rsid w:val="00747EFF"/>
    <w:rsid w:val="00747FF7"/>
    <w:rsid w:val="00750157"/>
    <w:rsid w:val="00750187"/>
    <w:rsid w:val="007501E1"/>
    <w:rsid w:val="0075020C"/>
    <w:rsid w:val="00750239"/>
    <w:rsid w:val="00750263"/>
    <w:rsid w:val="00750375"/>
    <w:rsid w:val="00750530"/>
    <w:rsid w:val="00750665"/>
    <w:rsid w:val="007506B0"/>
    <w:rsid w:val="007506ED"/>
    <w:rsid w:val="0075075E"/>
    <w:rsid w:val="007509F7"/>
    <w:rsid w:val="00750BD6"/>
    <w:rsid w:val="00750C3C"/>
    <w:rsid w:val="00750D50"/>
    <w:rsid w:val="00750D54"/>
    <w:rsid w:val="00750E0C"/>
    <w:rsid w:val="00750F0F"/>
    <w:rsid w:val="00751140"/>
    <w:rsid w:val="007511D7"/>
    <w:rsid w:val="007513A9"/>
    <w:rsid w:val="00751733"/>
    <w:rsid w:val="0075177B"/>
    <w:rsid w:val="00751780"/>
    <w:rsid w:val="00751807"/>
    <w:rsid w:val="007519A9"/>
    <w:rsid w:val="00751C76"/>
    <w:rsid w:val="00751CA3"/>
    <w:rsid w:val="00751D18"/>
    <w:rsid w:val="00751D2E"/>
    <w:rsid w:val="00752019"/>
    <w:rsid w:val="0075206A"/>
    <w:rsid w:val="007520A7"/>
    <w:rsid w:val="007522C9"/>
    <w:rsid w:val="007522D4"/>
    <w:rsid w:val="007523A0"/>
    <w:rsid w:val="007525A0"/>
    <w:rsid w:val="007525E7"/>
    <w:rsid w:val="00752619"/>
    <w:rsid w:val="00752724"/>
    <w:rsid w:val="00752735"/>
    <w:rsid w:val="0075281F"/>
    <w:rsid w:val="007528A1"/>
    <w:rsid w:val="00752993"/>
    <w:rsid w:val="007529C1"/>
    <w:rsid w:val="007529CF"/>
    <w:rsid w:val="00752BF8"/>
    <w:rsid w:val="00753161"/>
    <w:rsid w:val="00753222"/>
    <w:rsid w:val="007533EF"/>
    <w:rsid w:val="00753596"/>
    <w:rsid w:val="00753610"/>
    <w:rsid w:val="00753753"/>
    <w:rsid w:val="00753756"/>
    <w:rsid w:val="00753776"/>
    <w:rsid w:val="00753938"/>
    <w:rsid w:val="00753A97"/>
    <w:rsid w:val="00753AFD"/>
    <w:rsid w:val="00753B2D"/>
    <w:rsid w:val="00753C0C"/>
    <w:rsid w:val="00753C0F"/>
    <w:rsid w:val="00753CA3"/>
    <w:rsid w:val="00753E3C"/>
    <w:rsid w:val="00753ED6"/>
    <w:rsid w:val="00753F3C"/>
    <w:rsid w:val="00753FCB"/>
    <w:rsid w:val="00753FCF"/>
    <w:rsid w:val="00754124"/>
    <w:rsid w:val="00754384"/>
    <w:rsid w:val="007543CF"/>
    <w:rsid w:val="0075443E"/>
    <w:rsid w:val="0075444B"/>
    <w:rsid w:val="0075448B"/>
    <w:rsid w:val="007545B7"/>
    <w:rsid w:val="007546DD"/>
    <w:rsid w:val="00754784"/>
    <w:rsid w:val="007547F9"/>
    <w:rsid w:val="0075489C"/>
    <w:rsid w:val="00754A37"/>
    <w:rsid w:val="00754A38"/>
    <w:rsid w:val="00754D97"/>
    <w:rsid w:val="0075511B"/>
    <w:rsid w:val="007552B3"/>
    <w:rsid w:val="00755352"/>
    <w:rsid w:val="007554DF"/>
    <w:rsid w:val="007558FC"/>
    <w:rsid w:val="00755A7F"/>
    <w:rsid w:val="00755A92"/>
    <w:rsid w:val="00755B9C"/>
    <w:rsid w:val="00755D08"/>
    <w:rsid w:val="00755EFB"/>
    <w:rsid w:val="00755F13"/>
    <w:rsid w:val="00755FB3"/>
    <w:rsid w:val="00755FF4"/>
    <w:rsid w:val="0075605E"/>
    <w:rsid w:val="0075611B"/>
    <w:rsid w:val="00756480"/>
    <w:rsid w:val="007565EF"/>
    <w:rsid w:val="00756679"/>
    <w:rsid w:val="007567A5"/>
    <w:rsid w:val="0075688E"/>
    <w:rsid w:val="007569FA"/>
    <w:rsid w:val="00756A5A"/>
    <w:rsid w:val="00756AF2"/>
    <w:rsid w:val="00756B0E"/>
    <w:rsid w:val="00756BA3"/>
    <w:rsid w:val="00756C2C"/>
    <w:rsid w:val="0075711B"/>
    <w:rsid w:val="00757153"/>
    <w:rsid w:val="007571F4"/>
    <w:rsid w:val="00757228"/>
    <w:rsid w:val="007572A0"/>
    <w:rsid w:val="007572B6"/>
    <w:rsid w:val="007572FD"/>
    <w:rsid w:val="00757530"/>
    <w:rsid w:val="0075753B"/>
    <w:rsid w:val="00757834"/>
    <w:rsid w:val="007578E0"/>
    <w:rsid w:val="00757ABE"/>
    <w:rsid w:val="00757CC9"/>
    <w:rsid w:val="00757D75"/>
    <w:rsid w:val="00757EAB"/>
    <w:rsid w:val="00757EBA"/>
    <w:rsid w:val="00757EF5"/>
    <w:rsid w:val="00760112"/>
    <w:rsid w:val="007602B1"/>
    <w:rsid w:val="00760302"/>
    <w:rsid w:val="00760326"/>
    <w:rsid w:val="007603B3"/>
    <w:rsid w:val="00760478"/>
    <w:rsid w:val="007604DC"/>
    <w:rsid w:val="00760576"/>
    <w:rsid w:val="0076059D"/>
    <w:rsid w:val="007605B7"/>
    <w:rsid w:val="00760679"/>
    <w:rsid w:val="00760715"/>
    <w:rsid w:val="007608AA"/>
    <w:rsid w:val="00760909"/>
    <w:rsid w:val="007609EE"/>
    <w:rsid w:val="00760ABC"/>
    <w:rsid w:val="00760AED"/>
    <w:rsid w:val="00760BB8"/>
    <w:rsid w:val="00760BE3"/>
    <w:rsid w:val="00760D3F"/>
    <w:rsid w:val="00760F5B"/>
    <w:rsid w:val="00760F6D"/>
    <w:rsid w:val="00760F91"/>
    <w:rsid w:val="00760FF8"/>
    <w:rsid w:val="007610A9"/>
    <w:rsid w:val="007611F6"/>
    <w:rsid w:val="00761246"/>
    <w:rsid w:val="0076145F"/>
    <w:rsid w:val="0076160A"/>
    <w:rsid w:val="00761668"/>
    <w:rsid w:val="007616EC"/>
    <w:rsid w:val="0076195F"/>
    <w:rsid w:val="00761A32"/>
    <w:rsid w:val="00761BCC"/>
    <w:rsid w:val="00761D08"/>
    <w:rsid w:val="00761D1D"/>
    <w:rsid w:val="00761DD7"/>
    <w:rsid w:val="00761DE8"/>
    <w:rsid w:val="00761F9D"/>
    <w:rsid w:val="00762288"/>
    <w:rsid w:val="007625DA"/>
    <w:rsid w:val="00762607"/>
    <w:rsid w:val="007628CB"/>
    <w:rsid w:val="00762AC7"/>
    <w:rsid w:val="00762DFE"/>
    <w:rsid w:val="00762E4E"/>
    <w:rsid w:val="00762F3D"/>
    <w:rsid w:val="007631A0"/>
    <w:rsid w:val="0076321A"/>
    <w:rsid w:val="00763241"/>
    <w:rsid w:val="0076326F"/>
    <w:rsid w:val="007632F3"/>
    <w:rsid w:val="007635B1"/>
    <w:rsid w:val="00763648"/>
    <w:rsid w:val="007639B2"/>
    <w:rsid w:val="00763A0D"/>
    <w:rsid w:val="00763A4A"/>
    <w:rsid w:val="00763A67"/>
    <w:rsid w:val="00763C6C"/>
    <w:rsid w:val="00763C84"/>
    <w:rsid w:val="00763CB0"/>
    <w:rsid w:val="00763E1E"/>
    <w:rsid w:val="00763E52"/>
    <w:rsid w:val="00763E82"/>
    <w:rsid w:val="00763F7E"/>
    <w:rsid w:val="0076415E"/>
    <w:rsid w:val="0076439B"/>
    <w:rsid w:val="00764465"/>
    <w:rsid w:val="00764827"/>
    <w:rsid w:val="00764A65"/>
    <w:rsid w:val="00764C5D"/>
    <w:rsid w:val="00764C78"/>
    <w:rsid w:val="00764E27"/>
    <w:rsid w:val="00764E9D"/>
    <w:rsid w:val="00764FAC"/>
    <w:rsid w:val="007650E6"/>
    <w:rsid w:val="00765206"/>
    <w:rsid w:val="00765453"/>
    <w:rsid w:val="00765477"/>
    <w:rsid w:val="007657E9"/>
    <w:rsid w:val="0076582D"/>
    <w:rsid w:val="00765936"/>
    <w:rsid w:val="007659F0"/>
    <w:rsid w:val="00765AF3"/>
    <w:rsid w:val="00765CB1"/>
    <w:rsid w:val="00765D30"/>
    <w:rsid w:val="00765D4D"/>
    <w:rsid w:val="00766013"/>
    <w:rsid w:val="007662E3"/>
    <w:rsid w:val="0076644C"/>
    <w:rsid w:val="0076651C"/>
    <w:rsid w:val="0076658E"/>
    <w:rsid w:val="0076667C"/>
    <w:rsid w:val="007669D5"/>
    <w:rsid w:val="00766A5D"/>
    <w:rsid w:val="00766BED"/>
    <w:rsid w:val="00766D4C"/>
    <w:rsid w:val="00766ED2"/>
    <w:rsid w:val="00766F50"/>
    <w:rsid w:val="00767114"/>
    <w:rsid w:val="0076712A"/>
    <w:rsid w:val="00767140"/>
    <w:rsid w:val="007674DE"/>
    <w:rsid w:val="007675EB"/>
    <w:rsid w:val="007676E8"/>
    <w:rsid w:val="007677C8"/>
    <w:rsid w:val="007678E1"/>
    <w:rsid w:val="00767A92"/>
    <w:rsid w:val="00767B5F"/>
    <w:rsid w:val="00767B67"/>
    <w:rsid w:val="00767BFE"/>
    <w:rsid w:val="00767D9E"/>
    <w:rsid w:val="00767E32"/>
    <w:rsid w:val="00767FC9"/>
    <w:rsid w:val="00767FE8"/>
    <w:rsid w:val="007700F8"/>
    <w:rsid w:val="00770203"/>
    <w:rsid w:val="00770484"/>
    <w:rsid w:val="00770667"/>
    <w:rsid w:val="0077098F"/>
    <w:rsid w:val="00770C0C"/>
    <w:rsid w:val="00770C9E"/>
    <w:rsid w:val="00770F62"/>
    <w:rsid w:val="00771049"/>
    <w:rsid w:val="00771076"/>
    <w:rsid w:val="00771140"/>
    <w:rsid w:val="00771349"/>
    <w:rsid w:val="00771374"/>
    <w:rsid w:val="00771526"/>
    <w:rsid w:val="007717D2"/>
    <w:rsid w:val="007717F0"/>
    <w:rsid w:val="00771928"/>
    <w:rsid w:val="00771975"/>
    <w:rsid w:val="00771BD0"/>
    <w:rsid w:val="00771DBF"/>
    <w:rsid w:val="00771F90"/>
    <w:rsid w:val="007720EE"/>
    <w:rsid w:val="007721E2"/>
    <w:rsid w:val="007722F9"/>
    <w:rsid w:val="007723BE"/>
    <w:rsid w:val="0077248A"/>
    <w:rsid w:val="007726A1"/>
    <w:rsid w:val="0077271A"/>
    <w:rsid w:val="0077274C"/>
    <w:rsid w:val="00772819"/>
    <w:rsid w:val="00772A93"/>
    <w:rsid w:val="00772B44"/>
    <w:rsid w:val="00772C29"/>
    <w:rsid w:val="00772D50"/>
    <w:rsid w:val="00772D5B"/>
    <w:rsid w:val="00772E33"/>
    <w:rsid w:val="0077301E"/>
    <w:rsid w:val="0077307C"/>
    <w:rsid w:val="00773145"/>
    <w:rsid w:val="007732C8"/>
    <w:rsid w:val="007733B1"/>
    <w:rsid w:val="00773418"/>
    <w:rsid w:val="00773623"/>
    <w:rsid w:val="0077369B"/>
    <w:rsid w:val="00773A24"/>
    <w:rsid w:val="00773A62"/>
    <w:rsid w:val="00773D19"/>
    <w:rsid w:val="00773D81"/>
    <w:rsid w:val="00773D93"/>
    <w:rsid w:val="00774012"/>
    <w:rsid w:val="00774064"/>
    <w:rsid w:val="007740BF"/>
    <w:rsid w:val="007741EC"/>
    <w:rsid w:val="007741ED"/>
    <w:rsid w:val="00774427"/>
    <w:rsid w:val="007745DA"/>
    <w:rsid w:val="007746F3"/>
    <w:rsid w:val="007746F5"/>
    <w:rsid w:val="0077471F"/>
    <w:rsid w:val="007748E2"/>
    <w:rsid w:val="00774960"/>
    <w:rsid w:val="007749E6"/>
    <w:rsid w:val="007749FC"/>
    <w:rsid w:val="00774C01"/>
    <w:rsid w:val="00774C34"/>
    <w:rsid w:val="00774C4E"/>
    <w:rsid w:val="00774D90"/>
    <w:rsid w:val="00774DFD"/>
    <w:rsid w:val="00774E85"/>
    <w:rsid w:val="007750BA"/>
    <w:rsid w:val="007750E1"/>
    <w:rsid w:val="00775233"/>
    <w:rsid w:val="0077537E"/>
    <w:rsid w:val="007753B3"/>
    <w:rsid w:val="00775405"/>
    <w:rsid w:val="0077548B"/>
    <w:rsid w:val="007756A5"/>
    <w:rsid w:val="007757A1"/>
    <w:rsid w:val="007758D0"/>
    <w:rsid w:val="007758E2"/>
    <w:rsid w:val="00775A2D"/>
    <w:rsid w:val="00775BC0"/>
    <w:rsid w:val="00775C27"/>
    <w:rsid w:val="00775C47"/>
    <w:rsid w:val="00775F66"/>
    <w:rsid w:val="00776028"/>
    <w:rsid w:val="00776046"/>
    <w:rsid w:val="00776171"/>
    <w:rsid w:val="00776481"/>
    <w:rsid w:val="007764BE"/>
    <w:rsid w:val="0077659B"/>
    <w:rsid w:val="00776623"/>
    <w:rsid w:val="0077664C"/>
    <w:rsid w:val="00776710"/>
    <w:rsid w:val="0077677A"/>
    <w:rsid w:val="007768F7"/>
    <w:rsid w:val="007769AE"/>
    <w:rsid w:val="00776A6C"/>
    <w:rsid w:val="00776A90"/>
    <w:rsid w:val="00776BEF"/>
    <w:rsid w:val="00776C9E"/>
    <w:rsid w:val="00776D3F"/>
    <w:rsid w:val="00776DE7"/>
    <w:rsid w:val="00776EAA"/>
    <w:rsid w:val="00776F61"/>
    <w:rsid w:val="00776F69"/>
    <w:rsid w:val="0077703E"/>
    <w:rsid w:val="00777081"/>
    <w:rsid w:val="0077709A"/>
    <w:rsid w:val="007770EC"/>
    <w:rsid w:val="00777275"/>
    <w:rsid w:val="00777444"/>
    <w:rsid w:val="00777620"/>
    <w:rsid w:val="0077779A"/>
    <w:rsid w:val="007777A4"/>
    <w:rsid w:val="00777897"/>
    <w:rsid w:val="007778E7"/>
    <w:rsid w:val="00777B5A"/>
    <w:rsid w:val="00777DB2"/>
    <w:rsid w:val="00780004"/>
    <w:rsid w:val="00780103"/>
    <w:rsid w:val="00780131"/>
    <w:rsid w:val="0078015A"/>
    <w:rsid w:val="00780162"/>
    <w:rsid w:val="007803A0"/>
    <w:rsid w:val="007803A8"/>
    <w:rsid w:val="0078048C"/>
    <w:rsid w:val="007804CD"/>
    <w:rsid w:val="007804DE"/>
    <w:rsid w:val="0078078A"/>
    <w:rsid w:val="007807B7"/>
    <w:rsid w:val="00780975"/>
    <w:rsid w:val="007809B2"/>
    <w:rsid w:val="00780A57"/>
    <w:rsid w:val="00780B0E"/>
    <w:rsid w:val="00780B91"/>
    <w:rsid w:val="00780C0F"/>
    <w:rsid w:val="00780C12"/>
    <w:rsid w:val="00780CB4"/>
    <w:rsid w:val="00780F9F"/>
    <w:rsid w:val="0078115D"/>
    <w:rsid w:val="0078119A"/>
    <w:rsid w:val="0078123D"/>
    <w:rsid w:val="007812A8"/>
    <w:rsid w:val="007814B8"/>
    <w:rsid w:val="0078163A"/>
    <w:rsid w:val="00781745"/>
    <w:rsid w:val="00781944"/>
    <w:rsid w:val="00781C43"/>
    <w:rsid w:val="00781F54"/>
    <w:rsid w:val="007820B6"/>
    <w:rsid w:val="00782135"/>
    <w:rsid w:val="00782415"/>
    <w:rsid w:val="00782570"/>
    <w:rsid w:val="00782777"/>
    <w:rsid w:val="007828D7"/>
    <w:rsid w:val="0078291B"/>
    <w:rsid w:val="00782A36"/>
    <w:rsid w:val="00782FD9"/>
    <w:rsid w:val="00782FF8"/>
    <w:rsid w:val="00783072"/>
    <w:rsid w:val="00783153"/>
    <w:rsid w:val="0078315C"/>
    <w:rsid w:val="00783406"/>
    <w:rsid w:val="00783455"/>
    <w:rsid w:val="007834DC"/>
    <w:rsid w:val="007834F8"/>
    <w:rsid w:val="0078350F"/>
    <w:rsid w:val="007835D9"/>
    <w:rsid w:val="00783708"/>
    <w:rsid w:val="0078375E"/>
    <w:rsid w:val="007839B4"/>
    <w:rsid w:val="00783A29"/>
    <w:rsid w:val="00783D44"/>
    <w:rsid w:val="00783D57"/>
    <w:rsid w:val="00783E57"/>
    <w:rsid w:val="00783E9B"/>
    <w:rsid w:val="0078406A"/>
    <w:rsid w:val="007841BB"/>
    <w:rsid w:val="007842E5"/>
    <w:rsid w:val="0078434B"/>
    <w:rsid w:val="007845EF"/>
    <w:rsid w:val="00784952"/>
    <w:rsid w:val="00784AA9"/>
    <w:rsid w:val="00784BF6"/>
    <w:rsid w:val="00784CD6"/>
    <w:rsid w:val="00784CEE"/>
    <w:rsid w:val="00784D8C"/>
    <w:rsid w:val="00784E94"/>
    <w:rsid w:val="00784F93"/>
    <w:rsid w:val="00785182"/>
    <w:rsid w:val="0078537E"/>
    <w:rsid w:val="0078561A"/>
    <w:rsid w:val="0078583F"/>
    <w:rsid w:val="00785918"/>
    <w:rsid w:val="00785A2C"/>
    <w:rsid w:val="007860B0"/>
    <w:rsid w:val="007860B8"/>
    <w:rsid w:val="00786178"/>
    <w:rsid w:val="00786223"/>
    <w:rsid w:val="00786385"/>
    <w:rsid w:val="007863DC"/>
    <w:rsid w:val="007863F7"/>
    <w:rsid w:val="007864A6"/>
    <w:rsid w:val="0078654F"/>
    <w:rsid w:val="007867EF"/>
    <w:rsid w:val="0078680A"/>
    <w:rsid w:val="00786B6F"/>
    <w:rsid w:val="00786DAC"/>
    <w:rsid w:val="00786F18"/>
    <w:rsid w:val="00786F46"/>
    <w:rsid w:val="00787107"/>
    <w:rsid w:val="007871BC"/>
    <w:rsid w:val="00787469"/>
    <w:rsid w:val="0078755C"/>
    <w:rsid w:val="007875F5"/>
    <w:rsid w:val="007877C0"/>
    <w:rsid w:val="007878C3"/>
    <w:rsid w:val="007878E1"/>
    <w:rsid w:val="007878FF"/>
    <w:rsid w:val="00787918"/>
    <w:rsid w:val="00787C08"/>
    <w:rsid w:val="00787EEA"/>
    <w:rsid w:val="0079002C"/>
    <w:rsid w:val="00790253"/>
    <w:rsid w:val="0079025F"/>
    <w:rsid w:val="00790297"/>
    <w:rsid w:val="00790307"/>
    <w:rsid w:val="00790405"/>
    <w:rsid w:val="007904CE"/>
    <w:rsid w:val="0079050B"/>
    <w:rsid w:val="00790609"/>
    <w:rsid w:val="007908B2"/>
    <w:rsid w:val="00790982"/>
    <w:rsid w:val="007909F9"/>
    <w:rsid w:val="00790A95"/>
    <w:rsid w:val="00790B23"/>
    <w:rsid w:val="00790C89"/>
    <w:rsid w:val="00790DAA"/>
    <w:rsid w:val="00790E50"/>
    <w:rsid w:val="00790EF9"/>
    <w:rsid w:val="00791206"/>
    <w:rsid w:val="00791282"/>
    <w:rsid w:val="007912D0"/>
    <w:rsid w:val="00791340"/>
    <w:rsid w:val="00791497"/>
    <w:rsid w:val="0079172F"/>
    <w:rsid w:val="00791AA5"/>
    <w:rsid w:val="00791AB9"/>
    <w:rsid w:val="00791C89"/>
    <w:rsid w:val="00791CA4"/>
    <w:rsid w:val="00791FDB"/>
    <w:rsid w:val="00792037"/>
    <w:rsid w:val="00792182"/>
    <w:rsid w:val="007922A4"/>
    <w:rsid w:val="00792316"/>
    <w:rsid w:val="00792346"/>
    <w:rsid w:val="00792428"/>
    <w:rsid w:val="0079257C"/>
    <w:rsid w:val="007925A5"/>
    <w:rsid w:val="007925E9"/>
    <w:rsid w:val="00792653"/>
    <w:rsid w:val="00792686"/>
    <w:rsid w:val="007926E2"/>
    <w:rsid w:val="007926EB"/>
    <w:rsid w:val="007928C9"/>
    <w:rsid w:val="00792996"/>
    <w:rsid w:val="00792AB8"/>
    <w:rsid w:val="00792B14"/>
    <w:rsid w:val="00792B62"/>
    <w:rsid w:val="00792C46"/>
    <w:rsid w:val="00792D55"/>
    <w:rsid w:val="00792E1C"/>
    <w:rsid w:val="00792EFE"/>
    <w:rsid w:val="00792F93"/>
    <w:rsid w:val="00793045"/>
    <w:rsid w:val="0079309C"/>
    <w:rsid w:val="00793125"/>
    <w:rsid w:val="00793233"/>
    <w:rsid w:val="0079345E"/>
    <w:rsid w:val="00793543"/>
    <w:rsid w:val="007935DC"/>
    <w:rsid w:val="00793739"/>
    <w:rsid w:val="007937E5"/>
    <w:rsid w:val="00793B22"/>
    <w:rsid w:val="00793C75"/>
    <w:rsid w:val="00793CAF"/>
    <w:rsid w:val="00793E70"/>
    <w:rsid w:val="00793E82"/>
    <w:rsid w:val="00793E8F"/>
    <w:rsid w:val="00794000"/>
    <w:rsid w:val="007941F0"/>
    <w:rsid w:val="007942A2"/>
    <w:rsid w:val="007943DC"/>
    <w:rsid w:val="00794432"/>
    <w:rsid w:val="00794475"/>
    <w:rsid w:val="007945E9"/>
    <w:rsid w:val="0079471D"/>
    <w:rsid w:val="007947E4"/>
    <w:rsid w:val="00794917"/>
    <w:rsid w:val="00794984"/>
    <w:rsid w:val="00794B60"/>
    <w:rsid w:val="00794BBE"/>
    <w:rsid w:val="00794D98"/>
    <w:rsid w:val="00794F22"/>
    <w:rsid w:val="007951E3"/>
    <w:rsid w:val="007951F8"/>
    <w:rsid w:val="00795357"/>
    <w:rsid w:val="0079550A"/>
    <w:rsid w:val="00795542"/>
    <w:rsid w:val="0079563E"/>
    <w:rsid w:val="00795696"/>
    <w:rsid w:val="0079577A"/>
    <w:rsid w:val="007959D4"/>
    <w:rsid w:val="00795A1D"/>
    <w:rsid w:val="00795F03"/>
    <w:rsid w:val="00796126"/>
    <w:rsid w:val="0079613E"/>
    <w:rsid w:val="0079615F"/>
    <w:rsid w:val="007961DA"/>
    <w:rsid w:val="00796241"/>
    <w:rsid w:val="007965DC"/>
    <w:rsid w:val="00796663"/>
    <w:rsid w:val="00796775"/>
    <w:rsid w:val="007967E4"/>
    <w:rsid w:val="0079682C"/>
    <w:rsid w:val="00796864"/>
    <w:rsid w:val="00796959"/>
    <w:rsid w:val="00796A33"/>
    <w:rsid w:val="00796C84"/>
    <w:rsid w:val="007970F5"/>
    <w:rsid w:val="007971F1"/>
    <w:rsid w:val="00797355"/>
    <w:rsid w:val="007973A5"/>
    <w:rsid w:val="007973FE"/>
    <w:rsid w:val="007974C1"/>
    <w:rsid w:val="00797540"/>
    <w:rsid w:val="007976F6"/>
    <w:rsid w:val="00797891"/>
    <w:rsid w:val="00797999"/>
    <w:rsid w:val="00797C21"/>
    <w:rsid w:val="00797C47"/>
    <w:rsid w:val="00797D1B"/>
    <w:rsid w:val="00797D22"/>
    <w:rsid w:val="00797DF7"/>
    <w:rsid w:val="00797DF9"/>
    <w:rsid w:val="007A00F2"/>
    <w:rsid w:val="007A04EC"/>
    <w:rsid w:val="007A0884"/>
    <w:rsid w:val="007A0916"/>
    <w:rsid w:val="007A09A0"/>
    <w:rsid w:val="007A0B9A"/>
    <w:rsid w:val="007A0C81"/>
    <w:rsid w:val="007A0CD7"/>
    <w:rsid w:val="007A0CD8"/>
    <w:rsid w:val="007A0D51"/>
    <w:rsid w:val="007A1019"/>
    <w:rsid w:val="007A116B"/>
    <w:rsid w:val="007A11A5"/>
    <w:rsid w:val="007A123F"/>
    <w:rsid w:val="007A135D"/>
    <w:rsid w:val="007A15C6"/>
    <w:rsid w:val="007A1613"/>
    <w:rsid w:val="007A1690"/>
    <w:rsid w:val="007A185D"/>
    <w:rsid w:val="007A19D8"/>
    <w:rsid w:val="007A1A87"/>
    <w:rsid w:val="007A1B38"/>
    <w:rsid w:val="007A1B39"/>
    <w:rsid w:val="007A1D4E"/>
    <w:rsid w:val="007A1E2F"/>
    <w:rsid w:val="007A1E8F"/>
    <w:rsid w:val="007A207B"/>
    <w:rsid w:val="007A20E3"/>
    <w:rsid w:val="007A213F"/>
    <w:rsid w:val="007A2295"/>
    <w:rsid w:val="007A233C"/>
    <w:rsid w:val="007A235B"/>
    <w:rsid w:val="007A274A"/>
    <w:rsid w:val="007A2914"/>
    <w:rsid w:val="007A2B29"/>
    <w:rsid w:val="007A2C70"/>
    <w:rsid w:val="007A2DB6"/>
    <w:rsid w:val="007A2F4E"/>
    <w:rsid w:val="007A2FEA"/>
    <w:rsid w:val="007A306A"/>
    <w:rsid w:val="007A3152"/>
    <w:rsid w:val="007A315A"/>
    <w:rsid w:val="007A3296"/>
    <w:rsid w:val="007A329C"/>
    <w:rsid w:val="007A3427"/>
    <w:rsid w:val="007A3515"/>
    <w:rsid w:val="007A363F"/>
    <w:rsid w:val="007A36CD"/>
    <w:rsid w:val="007A3809"/>
    <w:rsid w:val="007A39A3"/>
    <w:rsid w:val="007A3B5F"/>
    <w:rsid w:val="007A3B91"/>
    <w:rsid w:val="007A3EFC"/>
    <w:rsid w:val="007A3F2B"/>
    <w:rsid w:val="007A4097"/>
    <w:rsid w:val="007A40E7"/>
    <w:rsid w:val="007A4211"/>
    <w:rsid w:val="007A422F"/>
    <w:rsid w:val="007A436A"/>
    <w:rsid w:val="007A4419"/>
    <w:rsid w:val="007A4495"/>
    <w:rsid w:val="007A44AA"/>
    <w:rsid w:val="007A48F1"/>
    <w:rsid w:val="007A4D7E"/>
    <w:rsid w:val="007A4DFC"/>
    <w:rsid w:val="007A4E4F"/>
    <w:rsid w:val="007A4F08"/>
    <w:rsid w:val="007A4FA0"/>
    <w:rsid w:val="007A4FD4"/>
    <w:rsid w:val="007A50AB"/>
    <w:rsid w:val="007A5268"/>
    <w:rsid w:val="007A52D0"/>
    <w:rsid w:val="007A54BF"/>
    <w:rsid w:val="007A558D"/>
    <w:rsid w:val="007A55C6"/>
    <w:rsid w:val="007A56C2"/>
    <w:rsid w:val="007A5748"/>
    <w:rsid w:val="007A583B"/>
    <w:rsid w:val="007A588B"/>
    <w:rsid w:val="007A5930"/>
    <w:rsid w:val="007A59AB"/>
    <w:rsid w:val="007A5B32"/>
    <w:rsid w:val="007A5B44"/>
    <w:rsid w:val="007A5BD2"/>
    <w:rsid w:val="007A5D93"/>
    <w:rsid w:val="007A5E04"/>
    <w:rsid w:val="007A5EF3"/>
    <w:rsid w:val="007A6192"/>
    <w:rsid w:val="007A61C9"/>
    <w:rsid w:val="007A6383"/>
    <w:rsid w:val="007A63E2"/>
    <w:rsid w:val="007A63EB"/>
    <w:rsid w:val="007A6437"/>
    <w:rsid w:val="007A646C"/>
    <w:rsid w:val="007A655F"/>
    <w:rsid w:val="007A66B5"/>
    <w:rsid w:val="007A675A"/>
    <w:rsid w:val="007A6828"/>
    <w:rsid w:val="007A68D3"/>
    <w:rsid w:val="007A6ABF"/>
    <w:rsid w:val="007A6AD0"/>
    <w:rsid w:val="007A6B06"/>
    <w:rsid w:val="007A6C80"/>
    <w:rsid w:val="007A6D21"/>
    <w:rsid w:val="007A6D95"/>
    <w:rsid w:val="007A6DCF"/>
    <w:rsid w:val="007A6E1A"/>
    <w:rsid w:val="007A6F24"/>
    <w:rsid w:val="007A6FB9"/>
    <w:rsid w:val="007A6FC8"/>
    <w:rsid w:val="007A6FD7"/>
    <w:rsid w:val="007A7018"/>
    <w:rsid w:val="007A70A5"/>
    <w:rsid w:val="007A7106"/>
    <w:rsid w:val="007A712A"/>
    <w:rsid w:val="007A721B"/>
    <w:rsid w:val="007A72A8"/>
    <w:rsid w:val="007A741C"/>
    <w:rsid w:val="007A792C"/>
    <w:rsid w:val="007A7946"/>
    <w:rsid w:val="007A7AD0"/>
    <w:rsid w:val="007A7D0B"/>
    <w:rsid w:val="007A7D1A"/>
    <w:rsid w:val="007A7D79"/>
    <w:rsid w:val="007A7DFE"/>
    <w:rsid w:val="007B01B9"/>
    <w:rsid w:val="007B01BD"/>
    <w:rsid w:val="007B034A"/>
    <w:rsid w:val="007B035F"/>
    <w:rsid w:val="007B048D"/>
    <w:rsid w:val="007B04DB"/>
    <w:rsid w:val="007B0574"/>
    <w:rsid w:val="007B0610"/>
    <w:rsid w:val="007B0628"/>
    <w:rsid w:val="007B0668"/>
    <w:rsid w:val="007B07C8"/>
    <w:rsid w:val="007B0847"/>
    <w:rsid w:val="007B0A49"/>
    <w:rsid w:val="007B0A5D"/>
    <w:rsid w:val="007B0ADC"/>
    <w:rsid w:val="007B0B90"/>
    <w:rsid w:val="007B0C5F"/>
    <w:rsid w:val="007B0D0F"/>
    <w:rsid w:val="007B0F96"/>
    <w:rsid w:val="007B1047"/>
    <w:rsid w:val="007B1250"/>
    <w:rsid w:val="007B126E"/>
    <w:rsid w:val="007B172B"/>
    <w:rsid w:val="007B176F"/>
    <w:rsid w:val="007B1776"/>
    <w:rsid w:val="007B181B"/>
    <w:rsid w:val="007B1A52"/>
    <w:rsid w:val="007B1B1E"/>
    <w:rsid w:val="007B1B76"/>
    <w:rsid w:val="007B1C02"/>
    <w:rsid w:val="007B1CE1"/>
    <w:rsid w:val="007B1DB0"/>
    <w:rsid w:val="007B1E4D"/>
    <w:rsid w:val="007B1E76"/>
    <w:rsid w:val="007B1FB6"/>
    <w:rsid w:val="007B2110"/>
    <w:rsid w:val="007B222A"/>
    <w:rsid w:val="007B2272"/>
    <w:rsid w:val="007B245F"/>
    <w:rsid w:val="007B2842"/>
    <w:rsid w:val="007B2A4C"/>
    <w:rsid w:val="007B2A62"/>
    <w:rsid w:val="007B2A96"/>
    <w:rsid w:val="007B2B84"/>
    <w:rsid w:val="007B2D9D"/>
    <w:rsid w:val="007B30EE"/>
    <w:rsid w:val="007B310B"/>
    <w:rsid w:val="007B317A"/>
    <w:rsid w:val="007B321E"/>
    <w:rsid w:val="007B32C9"/>
    <w:rsid w:val="007B3390"/>
    <w:rsid w:val="007B351B"/>
    <w:rsid w:val="007B356F"/>
    <w:rsid w:val="007B36A0"/>
    <w:rsid w:val="007B3951"/>
    <w:rsid w:val="007B397F"/>
    <w:rsid w:val="007B3A67"/>
    <w:rsid w:val="007B3B0A"/>
    <w:rsid w:val="007B3BA8"/>
    <w:rsid w:val="007B3E16"/>
    <w:rsid w:val="007B41DD"/>
    <w:rsid w:val="007B429C"/>
    <w:rsid w:val="007B4369"/>
    <w:rsid w:val="007B43E8"/>
    <w:rsid w:val="007B4400"/>
    <w:rsid w:val="007B44EA"/>
    <w:rsid w:val="007B45DB"/>
    <w:rsid w:val="007B464E"/>
    <w:rsid w:val="007B4794"/>
    <w:rsid w:val="007B491B"/>
    <w:rsid w:val="007B49A3"/>
    <w:rsid w:val="007B49C7"/>
    <w:rsid w:val="007B4A13"/>
    <w:rsid w:val="007B4A83"/>
    <w:rsid w:val="007B4C7C"/>
    <w:rsid w:val="007B4ECD"/>
    <w:rsid w:val="007B4F69"/>
    <w:rsid w:val="007B4FFF"/>
    <w:rsid w:val="007B51F4"/>
    <w:rsid w:val="007B528D"/>
    <w:rsid w:val="007B54C2"/>
    <w:rsid w:val="007B561B"/>
    <w:rsid w:val="007B56BC"/>
    <w:rsid w:val="007B572A"/>
    <w:rsid w:val="007B572F"/>
    <w:rsid w:val="007B596D"/>
    <w:rsid w:val="007B5976"/>
    <w:rsid w:val="007B5999"/>
    <w:rsid w:val="007B59D9"/>
    <w:rsid w:val="007B5A3F"/>
    <w:rsid w:val="007B5ACE"/>
    <w:rsid w:val="007B5B54"/>
    <w:rsid w:val="007B5BCB"/>
    <w:rsid w:val="007B5C7D"/>
    <w:rsid w:val="007B5C8B"/>
    <w:rsid w:val="007B601B"/>
    <w:rsid w:val="007B62C9"/>
    <w:rsid w:val="007B6312"/>
    <w:rsid w:val="007B63ED"/>
    <w:rsid w:val="007B655F"/>
    <w:rsid w:val="007B658D"/>
    <w:rsid w:val="007B667D"/>
    <w:rsid w:val="007B6801"/>
    <w:rsid w:val="007B68CF"/>
    <w:rsid w:val="007B6935"/>
    <w:rsid w:val="007B696A"/>
    <w:rsid w:val="007B6A54"/>
    <w:rsid w:val="007B6BF4"/>
    <w:rsid w:val="007B6BFB"/>
    <w:rsid w:val="007B6C7D"/>
    <w:rsid w:val="007B6DAA"/>
    <w:rsid w:val="007B6E7A"/>
    <w:rsid w:val="007B6ED7"/>
    <w:rsid w:val="007B6F4D"/>
    <w:rsid w:val="007B6FF5"/>
    <w:rsid w:val="007B704D"/>
    <w:rsid w:val="007B706F"/>
    <w:rsid w:val="007B7072"/>
    <w:rsid w:val="007B712E"/>
    <w:rsid w:val="007B72EA"/>
    <w:rsid w:val="007B73A7"/>
    <w:rsid w:val="007B7453"/>
    <w:rsid w:val="007B756C"/>
    <w:rsid w:val="007B75AD"/>
    <w:rsid w:val="007B760D"/>
    <w:rsid w:val="007B761F"/>
    <w:rsid w:val="007B769D"/>
    <w:rsid w:val="007B7793"/>
    <w:rsid w:val="007B7810"/>
    <w:rsid w:val="007B79AE"/>
    <w:rsid w:val="007B7D5F"/>
    <w:rsid w:val="007B7DEE"/>
    <w:rsid w:val="007B7E9B"/>
    <w:rsid w:val="007B7F3B"/>
    <w:rsid w:val="007C001D"/>
    <w:rsid w:val="007C009B"/>
    <w:rsid w:val="007C00A4"/>
    <w:rsid w:val="007C012F"/>
    <w:rsid w:val="007C062C"/>
    <w:rsid w:val="007C0771"/>
    <w:rsid w:val="007C0AF2"/>
    <w:rsid w:val="007C0B09"/>
    <w:rsid w:val="007C0B1A"/>
    <w:rsid w:val="007C0B3E"/>
    <w:rsid w:val="007C0EB0"/>
    <w:rsid w:val="007C0FA8"/>
    <w:rsid w:val="007C1060"/>
    <w:rsid w:val="007C10AA"/>
    <w:rsid w:val="007C1233"/>
    <w:rsid w:val="007C1308"/>
    <w:rsid w:val="007C136A"/>
    <w:rsid w:val="007C14F0"/>
    <w:rsid w:val="007C1596"/>
    <w:rsid w:val="007C162E"/>
    <w:rsid w:val="007C16BE"/>
    <w:rsid w:val="007C1A7F"/>
    <w:rsid w:val="007C1AD3"/>
    <w:rsid w:val="007C1B99"/>
    <w:rsid w:val="007C1BF5"/>
    <w:rsid w:val="007C1C09"/>
    <w:rsid w:val="007C1C57"/>
    <w:rsid w:val="007C1D75"/>
    <w:rsid w:val="007C1EE1"/>
    <w:rsid w:val="007C2067"/>
    <w:rsid w:val="007C208F"/>
    <w:rsid w:val="007C20B7"/>
    <w:rsid w:val="007C2134"/>
    <w:rsid w:val="007C21C2"/>
    <w:rsid w:val="007C21D4"/>
    <w:rsid w:val="007C2332"/>
    <w:rsid w:val="007C23A7"/>
    <w:rsid w:val="007C2506"/>
    <w:rsid w:val="007C250E"/>
    <w:rsid w:val="007C258A"/>
    <w:rsid w:val="007C2817"/>
    <w:rsid w:val="007C284A"/>
    <w:rsid w:val="007C28BD"/>
    <w:rsid w:val="007C2D16"/>
    <w:rsid w:val="007C2EA7"/>
    <w:rsid w:val="007C2F49"/>
    <w:rsid w:val="007C2F75"/>
    <w:rsid w:val="007C2F8A"/>
    <w:rsid w:val="007C2FBC"/>
    <w:rsid w:val="007C2FC9"/>
    <w:rsid w:val="007C324C"/>
    <w:rsid w:val="007C32CE"/>
    <w:rsid w:val="007C336F"/>
    <w:rsid w:val="007C3634"/>
    <w:rsid w:val="007C382F"/>
    <w:rsid w:val="007C389F"/>
    <w:rsid w:val="007C38CA"/>
    <w:rsid w:val="007C396D"/>
    <w:rsid w:val="007C3993"/>
    <w:rsid w:val="007C3AE0"/>
    <w:rsid w:val="007C3C54"/>
    <w:rsid w:val="007C3C55"/>
    <w:rsid w:val="007C3D58"/>
    <w:rsid w:val="007C3DBF"/>
    <w:rsid w:val="007C3EED"/>
    <w:rsid w:val="007C3F01"/>
    <w:rsid w:val="007C4121"/>
    <w:rsid w:val="007C41B8"/>
    <w:rsid w:val="007C41BF"/>
    <w:rsid w:val="007C4325"/>
    <w:rsid w:val="007C432F"/>
    <w:rsid w:val="007C43D1"/>
    <w:rsid w:val="007C443B"/>
    <w:rsid w:val="007C4507"/>
    <w:rsid w:val="007C4523"/>
    <w:rsid w:val="007C45F6"/>
    <w:rsid w:val="007C46FF"/>
    <w:rsid w:val="007C47BF"/>
    <w:rsid w:val="007C4867"/>
    <w:rsid w:val="007C4910"/>
    <w:rsid w:val="007C4B50"/>
    <w:rsid w:val="007C4C10"/>
    <w:rsid w:val="007C4C94"/>
    <w:rsid w:val="007C4CA3"/>
    <w:rsid w:val="007C4CB8"/>
    <w:rsid w:val="007C4CEB"/>
    <w:rsid w:val="007C4E1E"/>
    <w:rsid w:val="007C4E6B"/>
    <w:rsid w:val="007C4F27"/>
    <w:rsid w:val="007C4FCB"/>
    <w:rsid w:val="007C50B9"/>
    <w:rsid w:val="007C50D7"/>
    <w:rsid w:val="007C514B"/>
    <w:rsid w:val="007C51A2"/>
    <w:rsid w:val="007C539B"/>
    <w:rsid w:val="007C5588"/>
    <w:rsid w:val="007C5780"/>
    <w:rsid w:val="007C5795"/>
    <w:rsid w:val="007C58D7"/>
    <w:rsid w:val="007C5A40"/>
    <w:rsid w:val="007C5A51"/>
    <w:rsid w:val="007C5A97"/>
    <w:rsid w:val="007C5B8D"/>
    <w:rsid w:val="007C5BC6"/>
    <w:rsid w:val="007C5D18"/>
    <w:rsid w:val="007C5D4E"/>
    <w:rsid w:val="007C5D6D"/>
    <w:rsid w:val="007C5F0A"/>
    <w:rsid w:val="007C5F17"/>
    <w:rsid w:val="007C644D"/>
    <w:rsid w:val="007C648C"/>
    <w:rsid w:val="007C652B"/>
    <w:rsid w:val="007C6539"/>
    <w:rsid w:val="007C65BE"/>
    <w:rsid w:val="007C66A8"/>
    <w:rsid w:val="007C6752"/>
    <w:rsid w:val="007C68EE"/>
    <w:rsid w:val="007C69D1"/>
    <w:rsid w:val="007C6A8F"/>
    <w:rsid w:val="007C6B37"/>
    <w:rsid w:val="007C6BB6"/>
    <w:rsid w:val="007C6D06"/>
    <w:rsid w:val="007C6D13"/>
    <w:rsid w:val="007C6E33"/>
    <w:rsid w:val="007C6F02"/>
    <w:rsid w:val="007C70C6"/>
    <w:rsid w:val="007C711B"/>
    <w:rsid w:val="007C728D"/>
    <w:rsid w:val="007C7364"/>
    <w:rsid w:val="007C73E6"/>
    <w:rsid w:val="007C745D"/>
    <w:rsid w:val="007C7485"/>
    <w:rsid w:val="007C752A"/>
    <w:rsid w:val="007C7556"/>
    <w:rsid w:val="007C7619"/>
    <w:rsid w:val="007C76DF"/>
    <w:rsid w:val="007C770A"/>
    <w:rsid w:val="007C790A"/>
    <w:rsid w:val="007C794E"/>
    <w:rsid w:val="007C7A4B"/>
    <w:rsid w:val="007C7CAF"/>
    <w:rsid w:val="007C7CC3"/>
    <w:rsid w:val="007C7D54"/>
    <w:rsid w:val="007D0064"/>
    <w:rsid w:val="007D010F"/>
    <w:rsid w:val="007D0242"/>
    <w:rsid w:val="007D026D"/>
    <w:rsid w:val="007D02E5"/>
    <w:rsid w:val="007D0419"/>
    <w:rsid w:val="007D0470"/>
    <w:rsid w:val="007D05E3"/>
    <w:rsid w:val="007D0647"/>
    <w:rsid w:val="007D0672"/>
    <w:rsid w:val="007D0720"/>
    <w:rsid w:val="007D07BC"/>
    <w:rsid w:val="007D0831"/>
    <w:rsid w:val="007D08E6"/>
    <w:rsid w:val="007D10E2"/>
    <w:rsid w:val="007D114F"/>
    <w:rsid w:val="007D1279"/>
    <w:rsid w:val="007D12B9"/>
    <w:rsid w:val="007D12E0"/>
    <w:rsid w:val="007D15B3"/>
    <w:rsid w:val="007D15BD"/>
    <w:rsid w:val="007D1601"/>
    <w:rsid w:val="007D187D"/>
    <w:rsid w:val="007D1B5B"/>
    <w:rsid w:val="007D1DA6"/>
    <w:rsid w:val="007D1FE5"/>
    <w:rsid w:val="007D2150"/>
    <w:rsid w:val="007D231B"/>
    <w:rsid w:val="007D2457"/>
    <w:rsid w:val="007D247E"/>
    <w:rsid w:val="007D24FE"/>
    <w:rsid w:val="007D25E1"/>
    <w:rsid w:val="007D2683"/>
    <w:rsid w:val="007D273E"/>
    <w:rsid w:val="007D2869"/>
    <w:rsid w:val="007D28D7"/>
    <w:rsid w:val="007D2920"/>
    <w:rsid w:val="007D2AC5"/>
    <w:rsid w:val="007D2C7A"/>
    <w:rsid w:val="007D2D8B"/>
    <w:rsid w:val="007D2DD9"/>
    <w:rsid w:val="007D2EEC"/>
    <w:rsid w:val="007D3058"/>
    <w:rsid w:val="007D307A"/>
    <w:rsid w:val="007D309C"/>
    <w:rsid w:val="007D30FA"/>
    <w:rsid w:val="007D3182"/>
    <w:rsid w:val="007D31BF"/>
    <w:rsid w:val="007D34A0"/>
    <w:rsid w:val="007D34A4"/>
    <w:rsid w:val="007D3647"/>
    <w:rsid w:val="007D39AE"/>
    <w:rsid w:val="007D3A89"/>
    <w:rsid w:val="007D3B2B"/>
    <w:rsid w:val="007D3C09"/>
    <w:rsid w:val="007D3C3A"/>
    <w:rsid w:val="007D3C6F"/>
    <w:rsid w:val="007D3DA1"/>
    <w:rsid w:val="007D3DF6"/>
    <w:rsid w:val="007D3EF1"/>
    <w:rsid w:val="007D3F44"/>
    <w:rsid w:val="007D411F"/>
    <w:rsid w:val="007D4123"/>
    <w:rsid w:val="007D4238"/>
    <w:rsid w:val="007D44D4"/>
    <w:rsid w:val="007D472D"/>
    <w:rsid w:val="007D479E"/>
    <w:rsid w:val="007D4915"/>
    <w:rsid w:val="007D4921"/>
    <w:rsid w:val="007D49E3"/>
    <w:rsid w:val="007D4A61"/>
    <w:rsid w:val="007D4B95"/>
    <w:rsid w:val="007D4E15"/>
    <w:rsid w:val="007D502F"/>
    <w:rsid w:val="007D50A2"/>
    <w:rsid w:val="007D514B"/>
    <w:rsid w:val="007D5168"/>
    <w:rsid w:val="007D51B1"/>
    <w:rsid w:val="007D535E"/>
    <w:rsid w:val="007D56D5"/>
    <w:rsid w:val="007D5808"/>
    <w:rsid w:val="007D5953"/>
    <w:rsid w:val="007D598C"/>
    <w:rsid w:val="007D59CF"/>
    <w:rsid w:val="007D5A17"/>
    <w:rsid w:val="007D5EF0"/>
    <w:rsid w:val="007D609A"/>
    <w:rsid w:val="007D6175"/>
    <w:rsid w:val="007D61CB"/>
    <w:rsid w:val="007D6228"/>
    <w:rsid w:val="007D64A6"/>
    <w:rsid w:val="007D6594"/>
    <w:rsid w:val="007D65C7"/>
    <w:rsid w:val="007D6780"/>
    <w:rsid w:val="007D687C"/>
    <w:rsid w:val="007D6B20"/>
    <w:rsid w:val="007D6C67"/>
    <w:rsid w:val="007D6DEC"/>
    <w:rsid w:val="007D6E71"/>
    <w:rsid w:val="007D6EC9"/>
    <w:rsid w:val="007D6F42"/>
    <w:rsid w:val="007D6F69"/>
    <w:rsid w:val="007D6F6A"/>
    <w:rsid w:val="007D702F"/>
    <w:rsid w:val="007D7046"/>
    <w:rsid w:val="007D70A9"/>
    <w:rsid w:val="007D71BC"/>
    <w:rsid w:val="007D736B"/>
    <w:rsid w:val="007D73D2"/>
    <w:rsid w:val="007D73E4"/>
    <w:rsid w:val="007D7479"/>
    <w:rsid w:val="007D74A0"/>
    <w:rsid w:val="007D754B"/>
    <w:rsid w:val="007D7574"/>
    <w:rsid w:val="007D7645"/>
    <w:rsid w:val="007D77B1"/>
    <w:rsid w:val="007D77B7"/>
    <w:rsid w:val="007D77D8"/>
    <w:rsid w:val="007D7A5E"/>
    <w:rsid w:val="007D7B63"/>
    <w:rsid w:val="007D7BD8"/>
    <w:rsid w:val="007D7CED"/>
    <w:rsid w:val="007D7D18"/>
    <w:rsid w:val="007D7F4E"/>
    <w:rsid w:val="007D7F98"/>
    <w:rsid w:val="007E032A"/>
    <w:rsid w:val="007E0387"/>
    <w:rsid w:val="007E03EC"/>
    <w:rsid w:val="007E05B8"/>
    <w:rsid w:val="007E0926"/>
    <w:rsid w:val="007E0CCC"/>
    <w:rsid w:val="007E0DA8"/>
    <w:rsid w:val="007E0F0E"/>
    <w:rsid w:val="007E10CA"/>
    <w:rsid w:val="007E119E"/>
    <w:rsid w:val="007E1214"/>
    <w:rsid w:val="007E1386"/>
    <w:rsid w:val="007E1518"/>
    <w:rsid w:val="007E1549"/>
    <w:rsid w:val="007E159B"/>
    <w:rsid w:val="007E163F"/>
    <w:rsid w:val="007E16C2"/>
    <w:rsid w:val="007E1710"/>
    <w:rsid w:val="007E17C7"/>
    <w:rsid w:val="007E1871"/>
    <w:rsid w:val="007E1A29"/>
    <w:rsid w:val="007E1CB3"/>
    <w:rsid w:val="007E1D48"/>
    <w:rsid w:val="007E1EEC"/>
    <w:rsid w:val="007E215C"/>
    <w:rsid w:val="007E234E"/>
    <w:rsid w:val="007E235E"/>
    <w:rsid w:val="007E2498"/>
    <w:rsid w:val="007E24B9"/>
    <w:rsid w:val="007E28E5"/>
    <w:rsid w:val="007E28E7"/>
    <w:rsid w:val="007E2B35"/>
    <w:rsid w:val="007E2D1B"/>
    <w:rsid w:val="007E2EF2"/>
    <w:rsid w:val="007E2F7F"/>
    <w:rsid w:val="007E3050"/>
    <w:rsid w:val="007E32F5"/>
    <w:rsid w:val="007E33E2"/>
    <w:rsid w:val="007E3407"/>
    <w:rsid w:val="007E3568"/>
    <w:rsid w:val="007E38E7"/>
    <w:rsid w:val="007E391C"/>
    <w:rsid w:val="007E3A23"/>
    <w:rsid w:val="007E3B4A"/>
    <w:rsid w:val="007E3D25"/>
    <w:rsid w:val="007E3D2E"/>
    <w:rsid w:val="007E3D68"/>
    <w:rsid w:val="007E3F1A"/>
    <w:rsid w:val="007E419F"/>
    <w:rsid w:val="007E4362"/>
    <w:rsid w:val="007E4659"/>
    <w:rsid w:val="007E4772"/>
    <w:rsid w:val="007E47C0"/>
    <w:rsid w:val="007E484B"/>
    <w:rsid w:val="007E488D"/>
    <w:rsid w:val="007E4A52"/>
    <w:rsid w:val="007E4A6A"/>
    <w:rsid w:val="007E4B02"/>
    <w:rsid w:val="007E4B21"/>
    <w:rsid w:val="007E4C93"/>
    <w:rsid w:val="007E4CFC"/>
    <w:rsid w:val="007E4DF7"/>
    <w:rsid w:val="007E4E68"/>
    <w:rsid w:val="007E4EFF"/>
    <w:rsid w:val="007E4F5C"/>
    <w:rsid w:val="007E4F86"/>
    <w:rsid w:val="007E50C0"/>
    <w:rsid w:val="007E5244"/>
    <w:rsid w:val="007E5313"/>
    <w:rsid w:val="007E5368"/>
    <w:rsid w:val="007E53B7"/>
    <w:rsid w:val="007E5518"/>
    <w:rsid w:val="007E55FA"/>
    <w:rsid w:val="007E5722"/>
    <w:rsid w:val="007E5774"/>
    <w:rsid w:val="007E5ADE"/>
    <w:rsid w:val="007E5C1F"/>
    <w:rsid w:val="007E5CCB"/>
    <w:rsid w:val="007E5D1B"/>
    <w:rsid w:val="007E5F8B"/>
    <w:rsid w:val="007E6021"/>
    <w:rsid w:val="007E6113"/>
    <w:rsid w:val="007E613B"/>
    <w:rsid w:val="007E6410"/>
    <w:rsid w:val="007E6448"/>
    <w:rsid w:val="007E645A"/>
    <w:rsid w:val="007E663B"/>
    <w:rsid w:val="007E663F"/>
    <w:rsid w:val="007E6698"/>
    <w:rsid w:val="007E66A8"/>
    <w:rsid w:val="007E66AD"/>
    <w:rsid w:val="007E679C"/>
    <w:rsid w:val="007E6910"/>
    <w:rsid w:val="007E69CB"/>
    <w:rsid w:val="007E6A56"/>
    <w:rsid w:val="007E6A57"/>
    <w:rsid w:val="007E6A63"/>
    <w:rsid w:val="007E6B58"/>
    <w:rsid w:val="007E6C95"/>
    <w:rsid w:val="007E6D24"/>
    <w:rsid w:val="007E6DCA"/>
    <w:rsid w:val="007E6DF9"/>
    <w:rsid w:val="007E6E20"/>
    <w:rsid w:val="007E6E3A"/>
    <w:rsid w:val="007E6F00"/>
    <w:rsid w:val="007E6F82"/>
    <w:rsid w:val="007E704A"/>
    <w:rsid w:val="007E7076"/>
    <w:rsid w:val="007E710F"/>
    <w:rsid w:val="007E715C"/>
    <w:rsid w:val="007E7292"/>
    <w:rsid w:val="007E757E"/>
    <w:rsid w:val="007E77CF"/>
    <w:rsid w:val="007E7AC8"/>
    <w:rsid w:val="007E7B1A"/>
    <w:rsid w:val="007E7BB4"/>
    <w:rsid w:val="007E7BCA"/>
    <w:rsid w:val="007E7C93"/>
    <w:rsid w:val="007E7F3D"/>
    <w:rsid w:val="007E7FC1"/>
    <w:rsid w:val="007F00C5"/>
    <w:rsid w:val="007F0121"/>
    <w:rsid w:val="007F0285"/>
    <w:rsid w:val="007F08BC"/>
    <w:rsid w:val="007F0A8E"/>
    <w:rsid w:val="007F0B00"/>
    <w:rsid w:val="007F0C08"/>
    <w:rsid w:val="007F0CE1"/>
    <w:rsid w:val="007F0D86"/>
    <w:rsid w:val="007F0E20"/>
    <w:rsid w:val="007F0FBB"/>
    <w:rsid w:val="007F1167"/>
    <w:rsid w:val="007F125B"/>
    <w:rsid w:val="007F1351"/>
    <w:rsid w:val="007F1427"/>
    <w:rsid w:val="007F1475"/>
    <w:rsid w:val="007F165B"/>
    <w:rsid w:val="007F1665"/>
    <w:rsid w:val="007F1669"/>
    <w:rsid w:val="007F1769"/>
    <w:rsid w:val="007F17FF"/>
    <w:rsid w:val="007F182D"/>
    <w:rsid w:val="007F1B29"/>
    <w:rsid w:val="007F1F10"/>
    <w:rsid w:val="007F1F66"/>
    <w:rsid w:val="007F212C"/>
    <w:rsid w:val="007F227F"/>
    <w:rsid w:val="007F22F1"/>
    <w:rsid w:val="007F23D1"/>
    <w:rsid w:val="007F2433"/>
    <w:rsid w:val="007F2689"/>
    <w:rsid w:val="007F26E6"/>
    <w:rsid w:val="007F2785"/>
    <w:rsid w:val="007F2BCC"/>
    <w:rsid w:val="007F2C07"/>
    <w:rsid w:val="007F2C2A"/>
    <w:rsid w:val="007F2E75"/>
    <w:rsid w:val="007F2FCA"/>
    <w:rsid w:val="007F314E"/>
    <w:rsid w:val="007F3548"/>
    <w:rsid w:val="007F35F3"/>
    <w:rsid w:val="007F3609"/>
    <w:rsid w:val="007F36DB"/>
    <w:rsid w:val="007F3742"/>
    <w:rsid w:val="007F3798"/>
    <w:rsid w:val="007F3906"/>
    <w:rsid w:val="007F39C5"/>
    <w:rsid w:val="007F3B05"/>
    <w:rsid w:val="007F3BC9"/>
    <w:rsid w:val="007F3DA4"/>
    <w:rsid w:val="007F3F14"/>
    <w:rsid w:val="007F3FFE"/>
    <w:rsid w:val="007F4109"/>
    <w:rsid w:val="007F41F4"/>
    <w:rsid w:val="007F4208"/>
    <w:rsid w:val="007F43A1"/>
    <w:rsid w:val="007F44F9"/>
    <w:rsid w:val="007F45B8"/>
    <w:rsid w:val="007F460B"/>
    <w:rsid w:val="007F463E"/>
    <w:rsid w:val="007F477C"/>
    <w:rsid w:val="007F47D1"/>
    <w:rsid w:val="007F4B1A"/>
    <w:rsid w:val="007F4BC3"/>
    <w:rsid w:val="007F4C1B"/>
    <w:rsid w:val="007F4E14"/>
    <w:rsid w:val="007F510B"/>
    <w:rsid w:val="007F5165"/>
    <w:rsid w:val="007F52D7"/>
    <w:rsid w:val="007F5435"/>
    <w:rsid w:val="007F55A5"/>
    <w:rsid w:val="007F591C"/>
    <w:rsid w:val="007F59A7"/>
    <w:rsid w:val="007F59DC"/>
    <w:rsid w:val="007F5BC8"/>
    <w:rsid w:val="007F5BD3"/>
    <w:rsid w:val="007F5C67"/>
    <w:rsid w:val="007F5EDE"/>
    <w:rsid w:val="007F5F06"/>
    <w:rsid w:val="007F60AF"/>
    <w:rsid w:val="007F60C5"/>
    <w:rsid w:val="007F62D1"/>
    <w:rsid w:val="007F645A"/>
    <w:rsid w:val="007F6674"/>
    <w:rsid w:val="007F67F0"/>
    <w:rsid w:val="007F6962"/>
    <w:rsid w:val="007F6ADD"/>
    <w:rsid w:val="007F6C14"/>
    <w:rsid w:val="007F6D2A"/>
    <w:rsid w:val="007F6E48"/>
    <w:rsid w:val="007F6FF6"/>
    <w:rsid w:val="007F70CD"/>
    <w:rsid w:val="007F70F2"/>
    <w:rsid w:val="007F7242"/>
    <w:rsid w:val="007F72A5"/>
    <w:rsid w:val="007F74C7"/>
    <w:rsid w:val="007F761B"/>
    <w:rsid w:val="007F761C"/>
    <w:rsid w:val="007F7889"/>
    <w:rsid w:val="007F797A"/>
    <w:rsid w:val="007F79D4"/>
    <w:rsid w:val="007F7A0D"/>
    <w:rsid w:val="007F7A32"/>
    <w:rsid w:val="007F7B1C"/>
    <w:rsid w:val="007F7B96"/>
    <w:rsid w:val="007F7CB6"/>
    <w:rsid w:val="007F7D8D"/>
    <w:rsid w:val="00800155"/>
    <w:rsid w:val="0080026B"/>
    <w:rsid w:val="008006E6"/>
    <w:rsid w:val="00800700"/>
    <w:rsid w:val="00800AF5"/>
    <w:rsid w:val="00800B07"/>
    <w:rsid w:val="00800C70"/>
    <w:rsid w:val="00800C74"/>
    <w:rsid w:val="00800D2F"/>
    <w:rsid w:val="00800D99"/>
    <w:rsid w:val="00800DB6"/>
    <w:rsid w:val="00801006"/>
    <w:rsid w:val="00801013"/>
    <w:rsid w:val="00801117"/>
    <w:rsid w:val="0080112E"/>
    <w:rsid w:val="0080118B"/>
    <w:rsid w:val="008011C6"/>
    <w:rsid w:val="008012BC"/>
    <w:rsid w:val="0080135D"/>
    <w:rsid w:val="00801423"/>
    <w:rsid w:val="00801581"/>
    <w:rsid w:val="008016CD"/>
    <w:rsid w:val="008016E9"/>
    <w:rsid w:val="00801838"/>
    <w:rsid w:val="00801979"/>
    <w:rsid w:val="008019C2"/>
    <w:rsid w:val="00801A8B"/>
    <w:rsid w:val="00801BA7"/>
    <w:rsid w:val="00801E94"/>
    <w:rsid w:val="00801FF6"/>
    <w:rsid w:val="00802087"/>
    <w:rsid w:val="00802171"/>
    <w:rsid w:val="0080220C"/>
    <w:rsid w:val="00802300"/>
    <w:rsid w:val="008023D0"/>
    <w:rsid w:val="008024F8"/>
    <w:rsid w:val="008025FD"/>
    <w:rsid w:val="00802611"/>
    <w:rsid w:val="00802640"/>
    <w:rsid w:val="0080274A"/>
    <w:rsid w:val="00802A3E"/>
    <w:rsid w:val="00802A47"/>
    <w:rsid w:val="00802B0F"/>
    <w:rsid w:val="00802E8D"/>
    <w:rsid w:val="00802FE1"/>
    <w:rsid w:val="008031DE"/>
    <w:rsid w:val="00803C23"/>
    <w:rsid w:val="00804012"/>
    <w:rsid w:val="0080404E"/>
    <w:rsid w:val="0080419C"/>
    <w:rsid w:val="008041BB"/>
    <w:rsid w:val="0080429F"/>
    <w:rsid w:val="008044B9"/>
    <w:rsid w:val="00804513"/>
    <w:rsid w:val="00804581"/>
    <w:rsid w:val="0080469B"/>
    <w:rsid w:val="00804709"/>
    <w:rsid w:val="008047C4"/>
    <w:rsid w:val="008047CF"/>
    <w:rsid w:val="00804A3D"/>
    <w:rsid w:val="00804C65"/>
    <w:rsid w:val="00804D70"/>
    <w:rsid w:val="00804F5E"/>
    <w:rsid w:val="00804FD1"/>
    <w:rsid w:val="00805082"/>
    <w:rsid w:val="0080509F"/>
    <w:rsid w:val="008053A4"/>
    <w:rsid w:val="00805481"/>
    <w:rsid w:val="0080553E"/>
    <w:rsid w:val="00805587"/>
    <w:rsid w:val="00805952"/>
    <w:rsid w:val="0080595B"/>
    <w:rsid w:val="00805AB9"/>
    <w:rsid w:val="00805B28"/>
    <w:rsid w:val="00805D0A"/>
    <w:rsid w:val="00805D62"/>
    <w:rsid w:val="00805DF0"/>
    <w:rsid w:val="00805EA9"/>
    <w:rsid w:val="00805F01"/>
    <w:rsid w:val="0080600A"/>
    <w:rsid w:val="0080606A"/>
    <w:rsid w:val="0080627F"/>
    <w:rsid w:val="00806382"/>
    <w:rsid w:val="008063A2"/>
    <w:rsid w:val="0080642B"/>
    <w:rsid w:val="0080664F"/>
    <w:rsid w:val="00806669"/>
    <w:rsid w:val="00806862"/>
    <w:rsid w:val="00806918"/>
    <w:rsid w:val="00806AD4"/>
    <w:rsid w:val="00806D2B"/>
    <w:rsid w:val="00806D46"/>
    <w:rsid w:val="00806DA3"/>
    <w:rsid w:val="00807018"/>
    <w:rsid w:val="00807133"/>
    <w:rsid w:val="00807264"/>
    <w:rsid w:val="00807405"/>
    <w:rsid w:val="008075BF"/>
    <w:rsid w:val="0080774F"/>
    <w:rsid w:val="00807826"/>
    <w:rsid w:val="00807909"/>
    <w:rsid w:val="008079B0"/>
    <w:rsid w:val="00807AAA"/>
    <w:rsid w:val="00807EB1"/>
    <w:rsid w:val="00810185"/>
    <w:rsid w:val="0081021C"/>
    <w:rsid w:val="0081037D"/>
    <w:rsid w:val="0081054F"/>
    <w:rsid w:val="0081076C"/>
    <w:rsid w:val="008108C0"/>
    <w:rsid w:val="00810D0B"/>
    <w:rsid w:val="00810EE9"/>
    <w:rsid w:val="00810EF1"/>
    <w:rsid w:val="00810F46"/>
    <w:rsid w:val="00810F68"/>
    <w:rsid w:val="00810FD8"/>
    <w:rsid w:val="0081105A"/>
    <w:rsid w:val="00811089"/>
    <w:rsid w:val="008110FF"/>
    <w:rsid w:val="00811212"/>
    <w:rsid w:val="0081137C"/>
    <w:rsid w:val="0081139C"/>
    <w:rsid w:val="00811512"/>
    <w:rsid w:val="0081156A"/>
    <w:rsid w:val="0081158A"/>
    <w:rsid w:val="008117AD"/>
    <w:rsid w:val="008117F1"/>
    <w:rsid w:val="00811986"/>
    <w:rsid w:val="00811A8F"/>
    <w:rsid w:val="00811BE9"/>
    <w:rsid w:val="00811C21"/>
    <w:rsid w:val="00811C69"/>
    <w:rsid w:val="00811D45"/>
    <w:rsid w:val="00811F4D"/>
    <w:rsid w:val="0081215B"/>
    <w:rsid w:val="00812321"/>
    <w:rsid w:val="00812468"/>
    <w:rsid w:val="008124F5"/>
    <w:rsid w:val="008125F0"/>
    <w:rsid w:val="008126E6"/>
    <w:rsid w:val="008129BB"/>
    <w:rsid w:val="00812C73"/>
    <w:rsid w:val="00812D87"/>
    <w:rsid w:val="00812E89"/>
    <w:rsid w:val="00812E8E"/>
    <w:rsid w:val="00812EC0"/>
    <w:rsid w:val="00812EC9"/>
    <w:rsid w:val="0081306A"/>
    <w:rsid w:val="00813265"/>
    <w:rsid w:val="00813298"/>
    <w:rsid w:val="00813303"/>
    <w:rsid w:val="0081330F"/>
    <w:rsid w:val="00813434"/>
    <w:rsid w:val="008134C2"/>
    <w:rsid w:val="00813555"/>
    <w:rsid w:val="0081358D"/>
    <w:rsid w:val="00813974"/>
    <w:rsid w:val="00813AF1"/>
    <w:rsid w:val="00813AFB"/>
    <w:rsid w:val="00813CBF"/>
    <w:rsid w:val="00813E1C"/>
    <w:rsid w:val="00813EE5"/>
    <w:rsid w:val="008142FD"/>
    <w:rsid w:val="00814471"/>
    <w:rsid w:val="0081466E"/>
    <w:rsid w:val="00814711"/>
    <w:rsid w:val="0081473E"/>
    <w:rsid w:val="00814850"/>
    <w:rsid w:val="0081486A"/>
    <w:rsid w:val="008149FD"/>
    <w:rsid w:val="00814A3A"/>
    <w:rsid w:val="00814ABA"/>
    <w:rsid w:val="00814B83"/>
    <w:rsid w:val="00814D1B"/>
    <w:rsid w:val="00814F11"/>
    <w:rsid w:val="00815004"/>
    <w:rsid w:val="0081503F"/>
    <w:rsid w:val="008150F7"/>
    <w:rsid w:val="00815152"/>
    <w:rsid w:val="008151FD"/>
    <w:rsid w:val="008153EB"/>
    <w:rsid w:val="00815473"/>
    <w:rsid w:val="0081548D"/>
    <w:rsid w:val="00815763"/>
    <w:rsid w:val="00815865"/>
    <w:rsid w:val="00815876"/>
    <w:rsid w:val="008159C1"/>
    <w:rsid w:val="00815A46"/>
    <w:rsid w:val="00815E23"/>
    <w:rsid w:val="00815F30"/>
    <w:rsid w:val="00815F31"/>
    <w:rsid w:val="0081601B"/>
    <w:rsid w:val="00816055"/>
    <w:rsid w:val="00816144"/>
    <w:rsid w:val="008161B7"/>
    <w:rsid w:val="008162CD"/>
    <w:rsid w:val="008162E0"/>
    <w:rsid w:val="00816370"/>
    <w:rsid w:val="008163F2"/>
    <w:rsid w:val="008163FE"/>
    <w:rsid w:val="008163FF"/>
    <w:rsid w:val="0081658F"/>
    <w:rsid w:val="0081664C"/>
    <w:rsid w:val="00816726"/>
    <w:rsid w:val="00816894"/>
    <w:rsid w:val="00816AAB"/>
    <w:rsid w:val="00816DF6"/>
    <w:rsid w:val="00816ED9"/>
    <w:rsid w:val="00816EE4"/>
    <w:rsid w:val="008170CB"/>
    <w:rsid w:val="0081747C"/>
    <w:rsid w:val="0081753B"/>
    <w:rsid w:val="00817567"/>
    <w:rsid w:val="0081757B"/>
    <w:rsid w:val="0081778D"/>
    <w:rsid w:val="008177E3"/>
    <w:rsid w:val="00817B5C"/>
    <w:rsid w:val="00817C52"/>
    <w:rsid w:val="00817FDA"/>
    <w:rsid w:val="008200C1"/>
    <w:rsid w:val="00820147"/>
    <w:rsid w:val="0082019F"/>
    <w:rsid w:val="0082020F"/>
    <w:rsid w:val="008202AB"/>
    <w:rsid w:val="008202B1"/>
    <w:rsid w:val="008202CE"/>
    <w:rsid w:val="0082045B"/>
    <w:rsid w:val="00820482"/>
    <w:rsid w:val="008204C9"/>
    <w:rsid w:val="00820574"/>
    <w:rsid w:val="00820681"/>
    <w:rsid w:val="008206D5"/>
    <w:rsid w:val="00820772"/>
    <w:rsid w:val="00820773"/>
    <w:rsid w:val="0082079D"/>
    <w:rsid w:val="008209E3"/>
    <w:rsid w:val="00820A95"/>
    <w:rsid w:val="00820AAA"/>
    <w:rsid w:val="00820B2E"/>
    <w:rsid w:val="00820B6B"/>
    <w:rsid w:val="00820BED"/>
    <w:rsid w:val="00820EC4"/>
    <w:rsid w:val="00820F11"/>
    <w:rsid w:val="00820F6D"/>
    <w:rsid w:val="00820FFC"/>
    <w:rsid w:val="00821072"/>
    <w:rsid w:val="008211DD"/>
    <w:rsid w:val="008212D2"/>
    <w:rsid w:val="0082144E"/>
    <w:rsid w:val="0082145B"/>
    <w:rsid w:val="00821837"/>
    <w:rsid w:val="0082187D"/>
    <w:rsid w:val="008218AC"/>
    <w:rsid w:val="0082197E"/>
    <w:rsid w:val="00821C99"/>
    <w:rsid w:val="00821C9D"/>
    <w:rsid w:val="00821D1E"/>
    <w:rsid w:val="00821D20"/>
    <w:rsid w:val="00821E81"/>
    <w:rsid w:val="00821ECB"/>
    <w:rsid w:val="0082200E"/>
    <w:rsid w:val="0082202F"/>
    <w:rsid w:val="0082208D"/>
    <w:rsid w:val="008220B4"/>
    <w:rsid w:val="00822179"/>
    <w:rsid w:val="00822233"/>
    <w:rsid w:val="008223FE"/>
    <w:rsid w:val="0082240C"/>
    <w:rsid w:val="0082252E"/>
    <w:rsid w:val="0082254F"/>
    <w:rsid w:val="0082258D"/>
    <w:rsid w:val="00822698"/>
    <w:rsid w:val="00822938"/>
    <w:rsid w:val="00822A02"/>
    <w:rsid w:val="00822B95"/>
    <w:rsid w:val="00822BD2"/>
    <w:rsid w:val="00822E81"/>
    <w:rsid w:val="00823002"/>
    <w:rsid w:val="00823149"/>
    <w:rsid w:val="008234C3"/>
    <w:rsid w:val="008234F7"/>
    <w:rsid w:val="0082351C"/>
    <w:rsid w:val="00823643"/>
    <w:rsid w:val="008237D1"/>
    <w:rsid w:val="00823857"/>
    <w:rsid w:val="0082390B"/>
    <w:rsid w:val="00823B5F"/>
    <w:rsid w:val="00823E3B"/>
    <w:rsid w:val="00823F45"/>
    <w:rsid w:val="00823FC3"/>
    <w:rsid w:val="0082426D"/>
    <w:rsid w:val="00824399"/>
    <w:rsid w:val="00824720"/>
    <w:rsid w:val="008247E6"/>
    <w:rsid w:val="0082486A"/>
    <w:rsid w:val="0082489A"/>
    <w:rsid w:val="008248F2"/>
    <w:rsid w:val="00824901"/>
    <w:rsid w:val="00824993"/>
    <w:rsid w:val="00824AFA"/>
    <w:rsid w:val="00824B9B"/>
    <w:rsid w:val="00824D9D"/>
    <w:rsid w:val="00824E30"/>
    <w:rsid w:val="00824EE3"/>
    <w:rsid w:val="008251A0"/>
    <w:rsid w:val="008252C9"/>
    <w:rsid w:val="00825302"/>
    <w:rsid w:val="0082545E"/>
    <w:rsid w:val="00825733"/>
    <w:rsid w:val="0082581E"/>
    <w:rsid w:val="008258CB"/>
    <w:rsid w:val="008258EC"/>
    <w:rsid w:val="00825BAB"/>
    <w:rsid w:val="00825BB7"/>
    <w:rsid w:val="00825BEA"/>
    <w:rsid w:val="00825C30"/>
    <w:rsid w:val="00825CBC"/>
    <w:rsid w:val="00825E45"/>
    <w:rsid w:val="00825F02"/>
    <w:rsid w:val="00825F62"/>
    <w:rsid w:val="00825FF3"/>
    <w:rsid w:val="00825FFD"/>
    <w:rsid w:val="00826084"/>
    <w:rsid w:val="008260B5"/>
    <w:rsid w:val="00826101"/>
    <w:rsid w:val="0082614E"/>
    <w:rsid w:val="008261BB"/>
    <w:rsid w:val="00826241"/>
    <w:rsid w:val="00826317"/>
    <w:rsid w:val="00826372"/>
    <w:rsid w:val="008263C1"/>
    <w:rsid w:val="008265F8"/>
    <w:rsid w:val="00826809"/>
    <w:rsid w:val="00826BBC"/>
    <w:rsid w:val="00826E1A"/>
    <w:rsid w:val="00826F82"/>
    <w:rsid w:val="00826FD5"/>
    <w:rsid w:val="008270D2"/>
    <w:rsid w:val="00827192"/>
    <w:rsid w:val="00827242"/>
    <w:rsid w:val="008274CB"/>
    <w:rsid w:val="00827845"/>
    <w:rsid w:val="008279E2"/>
    <w:rsid w:val="00827C7A"/>
    <w:rsid w:val="00827CE0"/>
    <w:rsid w:val="00827F0B"/>
    <w:rsid w:val="00830119"/>
    <w:rsid w:val="0083019A"/>
    <w:rsid w:val="00830445"/>
    <w:rsid w:val="00830456"/>
    <w:rsid w:val="00830504"/>
    <w:rsid w:val="008306B2"/>
    <w:rsid w:val="00830871"/>
    <w:rsid w:val="00830B5C"/>
    <w:rsid w:val="00830B6B"/>
    <w:rsid w:val="00830C3E"/>
    <w:rsid w:val="00830E64"/>
    <w:rsid w:val="00831002"/>
    <w:rsid w:val="00831210"/>
    <w:rsid w:val="0083123C"/>
    <w:rsid w:val="008313C7"/>
    <w:rsid w:val="0083142C"/>
    <w:rsid w:val="008314C4"/>
    <w:rsid w:val="00831556"/>
    <w:rsid w:val="0083158A"/>
    <w:rsid w:val="00831722"/>
    <w:rsid w:val="008317FD"/>
    <w:rsid w:val="008319F2"/>
    <w:rsid w:val="00831A54"/>
    <w:rsid w:val="00831A5B"/>
    <w:rsid w:val="00831A83"/>
    <w:rsid w:val="00831BD8"/>
    <w:rsid w:val="00831C7E"/>
    <w:rsid w:val="00831E7C"/>
    <w:rsid w:val="00831EC4"/>
    <w:rsid w:val="00831EF9"/>
    <w:rsid w:val="00831F0C"/>
    <w:rsid w:val="00832012"/>
    <w:rsid w:val="00832125"/>
    <w:rsid w:val="00832221"/>
    <w:rsid w:val="00832245"/>
    <w:rsid w:val="008323DE"/>
    <w:rsid w:val="00832436"/>
    <w:rsid w:val="008324BD"/>
    <w:rsid w:val="00832551"/>
    <w:rsid w:val="0083258C"/>
    <w:rsid w:val="008328A4"/>
    <w:rsid w:val="008329D5"/>
    <w:rsid w:val="00832C0B"/>
    <w:rsid w:val="00832C62"/>
    <w:rsid w:val="00832DAC"/>
    <w:rsid w:val="00832E96"/>
    <w:rsid w:val="00832FF3"/>
    <w:rsid w:val="00833049"/>
    <w:rsid w:val="008330B6"/>
    <w:rsid w:val="008330FF"/>
    <w:rsid w:val="00833188"/>
    <w:rsid w:val="0083322D"/>
    <w:rsid w:val="008332CD"/>
    <w:rsid w:val="008339E9"/>
    <w:rsid w:val="00833B23"/>
    <w:rsid w:val="00833B3F"/>
    <w:rsid w:val="00833CE1"/>
    <w:rsid w:val="00833F4D"/>
    <w:rsid w:val="00834015"/>
    <w:rsid w:val="00834040"/>
    <w:rsid w:val="00834089"/>
    <w:rsid w:val="0083429D"/>
    <w:rsid w:val="0083429F"/>
    <w:rsid w:val="00834359"/>
    <w:rsid w:val="008343D6"/>
    <w:rsid w:val="008345B1"/>
    <w:rsid w:val="0083488C"/>
    <w:rsid w:val="00834993"/>
    <w:rsid w:val="00834AEB"/>
    <w:rsid w:val="00834B36"/>
    <w:rsid w:val="00834C05"/>
    <w:rsid w:val="00834E07"/>
    <w:rsid w:val="00834E3F"/>
    <w:rsid w:val="00834EE2"/>
    <w:rsid w:val="00834FF8"/>
    <w:rsid w:val="00835150"/>
    <w:rsid w:val="008351A9"/>
    <w:rsid w:val="008352C7"/>
    <w:rsid w:val="0083552C"/>
    <w:rsid w:val="00835531"/>
    <w:rsid w:val="008355B5"/>
    <w:rsid w:val="008356B9"/>
    <w:rsid w:val="00835DF3"/>
    <w:rsid w:val="00835EB6"/>
    <w:rsid w:val="00835EF1"/>
    <w:rsid w:val="00835FF0"/>
    <w:rsid w:val="00836154"/>
    <w:rsid w:val="0083628B"/>
    <w:rsid w:val="008362AE"/>
    <w:rsid w:val="008362B9"/>
    <w:rsid w:val="0083634E"/>
    <w:rsid w:val="0083635A"/>
    <w:rsid w:val="00836367"/>
    <w:rsid w:val="00836397"/>
    <w:rsid w:val="008365B6"/>
    <w:rsid w:val="0083688D"/>
    <w:rsid w:val="00836892"/>
    <w:rsid w:val="00836BE0"/>
    <w:rsid w:val="00836CC9"/>
    <w:rsid w:val="00836DD0"/>
    <w:rsid w:val="00836E8E"/>
    <w:rsid w:val="00836F56"/>
    <w:rsid w:val="00837317"/>
    <w:rsid w:val="0083737A"/>
    <w:rsid w:val="00837589"/>
    <w:rsid w:val="00837824"/>
    <w:rsid w:val="00837929"/>
    <w:rsid w:val="00837991"/>
    <w:rsid w:val="008379BF"/>
    <w:rsid w:val="008379F0"/>
    <w:rsid w:val="00837AD6"/>
    <w:rsid w:val="00837D6D"/>
    <w:rsid w:val="00837F2D"/>
    <w:rsid w:val="00837F4E"/>
    <w:rsid w:val="00840081"/>
    <w:rsid w:val="008400C6"/>
    <w:rsid w:val="008400F3"/>
    <w:rsid w:val="00840177"/>
    <w:rsid w:val="008402B4"/>
    <w:rsid w:val="00840416"/>
    <w:rsid w:val="0084061F"/>
    <w:rsid w:val="0084065F"/>
    <w:rsid w:val="008407D6"/>
    <w:rsid w:val="00840875"/>
    <w:rsid w:val="00840888"/>
    <w:rsid w:val="008408A8"/>
    <w:rsid w:val="00840AD4"/>
    <w:rsid w:val="00840B90"/>
    <w:rsid w:val="00840C83"/>
    <w:rsid w:val="00840E95"/>
    <w:rsid w:val="0084134C"/>
    <w:rsid w:val="00841407"/>
    <w:rsid w:val="008414CF"/>
    <w:rsid w:val="00841723"/>
    <w:rsid w:val="0084177E"/>
    <w:rsid w:val="00841877"/>
    <w:rsid w:val="008418E1"/>
    <w:rsid w:val="008419A2"/>
    <w:rsid w:val="0084203C"/>
    <w:rsid w:val="00842087"/>
    <w:rsid w:val="00842348"/>
    <w:rsid w:val="00842350"/>
    <w:rsid w:val="00842AD6"/>
    <w:rsid w:val="00842AEB"/>
    <w:rsid w:val="00842B44"/>
    <w:rsid w:val="00842EC4"/>
    <w:rsid w:val="00843102"/>
    <w:rsid w:val="0084318B"/>
    <w:rsid w:val="0084327B"/>
    <w:rsid w:val="008434AB"/>
    <w:rsid w:val="00843510"/>
    <w:rsid w:val="0084352C"/>
    <w:rsid w:val="00843574"/>
    <w:rsid w:val="008435E7"/>
    <w:rsid w:val="0084360D"/>
    <w:rsid w:val="00843611"/>
    <w:rsid w:val="00843768"/>
    <w:rsid w:val="0084376D"/>
    <w:rsid w:val="008437A5"/>
    <w:rsid w:val="00843915"/>
    <w:rsid w:val="008439B5"/>
    <w:rsid w:val="00843B7A"/>
    <w:rsid w:val="00843C4A"/>
    <w:rsid w:val="00843CD5"/>
    <w:rsid w:val="00843CE8"/>
    <w:rsid w:val="00843EBE"/>
    <w:rsid w:val="00843F14"/>
    <w:rsid w:val="00843FC7"/>
    <w:rsid w:val="00844253"/>
    <w:rsid w:val="00844327"/>
    <w:rsid w:val="0084432F"/>
    <w:rsid w:val="0084434B"/>
    <w:rsid w:val="0084436D"/>
    <w:rsid w:val="0084437A"/>
    <w:rsid w:val="00844607"/>
    <w:rsid w:val="00844644"/>
    <w:rsid w:val="00844705"/>
    <w:rsid w:val="00844783"/>
    <w:rsid w:val="00844872"/>
    <w:rsid w:val="008449C2"/>
    <w:rsid w:val="008449D6"/>
    <w:rsid w:val="00844B96"/>
    <w:rsid w:val="00844D77"/>
    <w:rsid w:val="00845077"/>
    <w:rsid w:val="0084521C"/>
    <w:rsid w:val="00845332"/>
    <w:rsid w:val="00845388"/>
    <w:rsid w:val="008453B7"/>
    <w:rsid w:val="0084545D"/>
    <w:rsid w:val="008454E2"/>
    <w:rsid w:val="008456F6"/>
    <w:rsid w:val="008458AB"/>
    <w:rsid w:val="00845903"/>
    <w:rsid w:val="00845A3E"/>
    <w:rsid w:val="00845B6D"/>
    <w:rsid w:val="00845E8F"/>
    <w:rsid w:val="00845EF9"/>
    <w:rsid w:val="00846196"/>
    <w:rsid w:val="0084640A"/>
    <w:rsid w:val="0084648E"/>
    <w:rsid w:val="00846507"/>
    <w:rsid w:val="008465D8"/>
    <w:rsid w:val="00846694"/>
    <w:rsid w:val="008468AB"/>
    <w:rsid w:val="0084691A"/>
    <w:rsid w:val="0084697D"/>
    <w:rsid w:val="00846B95"/>
    <w:rsid w:val="00846C52"/>
    <w:rsid w:val="00847048"/>
    <w:rsid w:val="00847322"/>
    <w:rsid w:val="00847358"/>
    <w:rsid w:val="0084738E"/>
    <w:rsid w:val="008473B0"/>
    <w:rsid w:val="00847482"/>
    <w:rsid w:val="008475B3"/>
    <w:rsid w:val="0084773E"/>
    <w:rsid w:val="00847A70"/>
    <w:rsid w:val="00847D3A"/>
    <w:rsid w:val="00847F56"/>
    <w:rsid w:val="00847F9C"/>
    <w:rsid w:val="00847FFA"/>
    <w:rsid w:val="0085001A"/>
    <w:rsid w:val="0085004C"/>
    <w:rsid w:val="00850100"/>
    <w:rsid w:val="008504A8"/>
    <w:rsid w:val="008505C8"/>
    <w:rsid w:val="00850633"/>
    <w:rsid w:val="00850ADC"/>
    <w:rsid w:val="00850AEF"/>
    <w:rsid w:val="00850B82"/>
    <w:rsid w:val="00850E76"/>
    <w:rsid w:val="00850EF4"/>
    <w:rsid w:val="00850F26"/>
    <w:rsid w:val="00850F9E"/>
    <w:rsid w:val="00850FB2"/>
    <w:rsid w:val="00851106"/>
    <w:rsid w:val="00851187"/>
    <w:rsid w:val="0085119A"/>
    <w:rsid w:val="008512F9"/>
    <w:rsid w:val="008514BD"/>
    <w:rsid w:val="008514FF"/>
    <w:rsid w:val="00851653"/>
    <w:rsid w:val="008516F2"/>
    <w:rsid w:val="008516F7"/>
    <w:rsid w:val="00851809"/>
    <w:rsid w:val="00851C5A"/>
    <w:rsid w:val="00851C5C"/>
    <w:rsid w:val="00851CFA"/>
    <w:rsid w:val="00851D1A"/>
    <w:rsid w:val="00851DAA"/>
    <w:rsid w:val="00851FF1"/>
    <w:rsid w:val="008520F2"/>
    <w:rsid w:val="00852146"/>
    <w:rsid w:val="00852637"/>
    <w:rsid w:val="008526FC"/>
    <w:rsid w:val="00852821"/>
    <w:rsid w:val="00852825"/>
    <w:rsid w:val="008528A9"/>
    <w:rsid w:val="00852903"/>
    <w:rsid w:val="00852959"/>
    <w:rsid w:val="00852990"/>
    <w:rsid w:val="00852B16"/>
    <w:rsid w:val="00852C4E"/>
    <w:rsid w:val="00852C81"/>
    <w:rsid w:val="00852C95"/>
    <w:rsid w:val="00852CB1"/>
    <w:rsid w:val="00852E4B"/>
    <w:rsid w:val="00852F3C"/>
    <w:rsid w:val="00853012"/>
    <w:rsid w:val="00853051"/>
    <w:rsid w:val="00853296"/>
    <w:rsid w:val="008532A9"/>
    <w:rsid w:val="0085348F"/>
    <w:rsid w:val="0085349D"/>
    <w:rsid w:val="0085358D"/>
    <w:rsid w:val="008535D6"/>
    <w:rsid w:val="0085389B"/>
    <w:rsid w:val="008538E6"/>
    <w:rsid w:val="00853964"/>
    <w:rsid w:val="008539A1"/>
    <w:rsid w:val="00853A68"/>
    <w:rsid w:val="00853D51"/>
    <w:rsid w:val="00853D63"/>
    <w:rsid w:val="00853DCC"/>
    <w:rsid w:val="00853E94"/>
    <w:rsid w:val="0085412E"/>
    <w:rsid w:val="00854351"/>
    <w:rsid w:val="008546EA"/>
    <w:rsid w:val="008547FC"/>
    <w:rsid w:val="0085489C"/>
    <w:rsid w:val="00854D27"/>
    <w:rsid w:val="00855027"/>
    <w:rsid w:val="00855255"/>
    <w:rsid w:val="00855366"/>
    <w:rsid w:val="00855378"/>
    <w:rsid w:val="00855415"/>
    <w:rsid w:val="008554F6"/>
    <w:rsid w:val="008555BF"/>
    <w:rsid w:val="008556F8"/>
    <w:rsid w:val="00855804"/>
    <w:rsid w:val="00855A49"/>
    <w:rsid w:val="00855D48"/>
    <w:rsid w:val="00855D7D"/>
    <w:rsid w:val="00856019"/>
    <w:rsid w:val="0085624C"/>
    <w:rsid w:val="00856278"/>
    <w:rsid w:val="008562B7"/>
    <w:rsid w:val="008562ED"/>
    <w:rsid w:val="00856308"/>
    <w:rsid w:val="008563E9"/>
    <w:rsid w:val="0085644E"/>
    <w:rsid w:val="008564C3"/>
    <w:rsid w:val="00856558"/>
    <w:rsid w:val="00856799"/>
    <w:rsid w:val="008568AB"/>
    <w:rsid w:val="008568D8"/>
    <w:rsid w:val="008569DD"/>
    <w:rsid w:val="00856A55"/>
    <w:rsid w:val="00856A6D"/>
    <w:rsid w:val="00856A7D"/>
    <w:rsid w:val="00856A87"/>
    <w:rsid w:val="00856BDE"/>
    <w:rsid w:val="00856FBB"/>
    <w:rsid w:val="008570A9"/>
    <w:rsid w:val="008570D0"/>
    <w:rsid w:val="00857426"/>
    <w:rsid w:val="00857427"/>
    <w:rsid w:val="00857526"/>
    <w:rsid w:val="00857672"/>
    <w:rsid w:val="00857784"/>
    <w:rsid w:val="00857990"/>
    <w:rsid w:val="00857A75"/>
    <w:rsid w:val="00857AFB"/>
    <w:rsid w:val="00857B02"/>
    <w:rsid w:val="00857C48"/>
    <w:rsid w:val="00857D21"/>
    <w:rsid w:val="00857F5D"/>
    <w:rsid w:val="0086004F"/>
    <w:rsid w:val="00860054"/>
    <w:rsid w:val="008601DF"/>
    <w:rsid w:val="00860246"/>
    <w:rsid w:val="008602D8"/>
    <w:rsid w:val="008602FC"/>
    <w:rsid w:val="00860469"/>
    <w:rsid w:val="008604A0"/>
    <w:rsid w:val="00860676"/>
    <w:rsid w:val="0086070C"/>
    <w:rsid w:val="008607E5"/>
    <w:rsid w:val="00860988"/>
    <w:rsid w:val="00860BB5"/>
    <w:rsid w:val="00860EAE"/>
    <w:rsid w:val="00860F20"/>
    <w:rsid w:val="008610C6"/>
    <w:rsid w:val="008610D8"/>
    <w:rsid w:val="00861103"/>
    <w:rsid w:val="008612C9"/>
    <w:rsid w:val="008613D7"/>
    <w:rsid w:val="00861410"/>
    <w:rsid w:val="00861612"/>
    <w:rsid w:val="00861765"/>
    <w:rsid w:val="008617B5"/>
    <w:rsid w:val="008618A9"/>
    <w:rsid w:val="008619F2"/>
    <w:rsid w:val="00861AAB"/>
    <w:rsid w:val="00861C3A"/>
    <w:rsid w:val="00861CC3"/>
    <w:rsid w:val="00861D14"/>
    <w:rsid w:val="00861E4B"/>
    <w:rsid w:val="00861ED5"/>
    <w:rsid w:val="00861F05"/>
    <w:rsid w:val="00861F35"/>
    <w:rsid w:val="00862202"/>
    <w:rsid w:val="0086239C"/>
    <w:rsid w:val="008624B0"/>
    <w:rsid w:val="008625C8"/>
    <w:rsid w:val="0086271A"/>
    <w:rsid w:val="00862A7B"/>
    <w:rsid w:val="00862DA8"/>
    <w:rsid w:val="00862DAA"/>
    <w:rsid w:val="00862F99"/>
    <w:rsid w:val="00862FE3"/>
    <w:rsid w:val="008630BE"/>
    <w:rsid w:val="008630F2"/>
    <w:rsid w:val="00863198"/>
    <w:rsid w:val="00863239"/>
    <w:rsid w:val="008633F7"/>
    <w:rsid w:val="008634D3"/>
    <w:rsid w:val="008637EA"/>
    <w:rsid w:val="00863867"/>
    <w:rsid w:val="00863888"/>
    <w:rsid w:val="0086394E"/>
    <w:rsid w:val="0086398F"/>
    <w:rsid w:val="00863A11"/>
    <w:rsid w:val="00863D5C"/>
    <w:rsid w:val="00863DCC"/>
    <w:rsid w:val="00863EFC"/>
    <w:rsid w:val="00863FF5"/>
    <w:rsid w:val="008641EB"/>
    <w:rsid w:val="00864308"/>
    <w:rsid w:val="00864314"/>
    <w:rsid w:val="00864408"/>
    <w:rsid w:val="008644EE"/>
    <w:rsid w:val="0086454A"/>
    <w:rsid w:val="00864599"/>
    <w:rsid w:val="00864675"/>
    <w:rsid w:val="00864734"/>
    <w:rsid w:val="00864988"/>
    <w:rsid w:val="00864E23"/>
    <w:rsid w:val="00864EBE"/>
    <w:rsid w:val="00864F2E"/>
    <w:rsid w:val="00864FA4"/>
    <w:rsid w:val="008650BD"/>
    <w:rsid w:val="008651E9"/>
    <w:rsid w:val="0086527A"/>
    <w:rsid w:val="008652DD"/>
    <w:rsid w:val="008653EE"/>
    <w:rsid w:val="00865475"/>
    <w:rsid w:val="0086588A"/>
    <w:rsid w:val="00865A5E"/>
    <w:rsid w:val="00865D57"/>
    <w:rsid w:val="00865E2E"/>
    <w:rsid w:val="00866128"/>
    <w:rsid w:val="008661C9"/>
    <w:rsid w:val="00866430"/>
    <w:rsid w:val="008664D0"/>
    <w:rsid w:val="008664F3"/>
    <w:rsid w:val="008666C6"/>
    <w:rsid w:val="00866892"/>
    <w:rsid w:val="00866B2F"/>
    <w:rsid w:val="00866BD5"/>
    <w:rsid w:val="00866DA4"/>
    <w:rsid w:val="00867004"/>
    <w:rsid w:val="0086706D"/>
    <w:rsid w:val="008672C4"/>
    <w:rsid w:val="008672D4"/>
    <w:rsid w:val="00867493"/>
    <w:rsid w:val="0086768A"/>
    <w:rsid w:val="0086769C"/>
    <w:rsid w:val="0086786A"/>
    <w:rsid w:val="008679B8"/>
    <w:rsid w:val="008679CA"/>
    <w:rsid w:val="00867A54"/>
    <w:rsid w:val="00867A5C"/>
    <w:rsid w:val="00867B84"/>
    <w:rsid w:val="00867BF4"/>
    <w:rsid w:val="00867D81"/>
    <w:rsid w:val="00867E40"/>
    <w:rsid w:val="00867E78"/>
    <w:rsid w:val="00867EE2"/>
    <w:rsid w:val="00867EE7"/>
    <w:rsid w:val="00867F2B"/>
    <w:rsid w:val="00870156"/>
    <w:rsid w:val="0087019A"/>
    <w:rsid w:val="00870395"/>
    <w:rsid w:val="008703AC"/>
    <w:rsid w:val="0087056C"/>
    <w:rsid w:val="0087062A"/>
    <w:rsid w:val="0087069D"/>
    <w:rsid w:val="00870970"/>
    <w:rsid w:val="008709BC"/>
    <w:rsid w:val="008709EA"/>
    <w:rsid w:val="00870A0A"/>
    <w:rsid w:val="00870A0B"/>
    <w:rsid w:val="00870B13"/>
    <w:rsid w:val="00870C0F"/>
    <w:rsid w:val="00870C3B"/>
    <w:rsid w:val="00870E03"/>
    <w:rsid w:val="00870EAF"/>
    <w:rsid w:val="00870F92"/>
    <w:rsid w:val="008711FE"/>
    <w:rsid w:val="008712A0"/>
    <w:rsid w:val="00871391"/>
    <w:rsid w:val="0087150D"/>
    <w:rsid w:val="008715E3"/>
    <w:rsid w:val="00871619"/>
    <w:rsid w:val="008716AA"/>
    <w:rsid w:val="00871832"/>
    <w:rsid w:val="008718D4"/>
    <w:rsid w:val="00871925"/>
    <w:rsid w:val="008719B8"/>
    <w:rsid w:val="00871A59"/>
    <w:rsid w:val="00871B56"/>
    <w:rsid w:val="00871B84"/>
    <w:rsid w:val="00871BCA"/>
    <w:rsid w:val="00871CF3"/>
    <w:rsid w:val="00871EA7"/>
    <w:rsid w:val="00871F3A"/>
    <w:rsid w:val="0087244C"/>
    <w:rsid w:val="00872456"/>
    <w:rsid w:val="0087248E"/>
    <w:rsid w:val="0087259B"/>
    <w:rsid w:val="00872776"/>
    <w:rsid w:val="00872866"/>
    <w:rsid w:val="00872B7A"/>
    <w:rsid w:val="00872C6F"/>
    <w:rsid w:val="00872CA0"/>
    <w:rsid w:val="008731A0"/>
    <w:rsid w:val="0087321C"/>
    <w:rsid w:val="0087321F"/>
    <w:rsid w:val="00873306"/>
    <w:rsid w:val="00873494"/>
    <w:rsid w:val="00873741"/>
    <w:rsid w:val="008737B7"/>
    <w:rsid w:val="0087389D"/>
    <w:rsid w:val="00873A47"/>
    <w:rsid w:val="00873B33"/>
    <w:rsid w:val="00873D68"/>
    <w:rsid w:val="00873DCC"/>
    <w:rsid w:val="00873DCF"/>
    <w:rsid w:val="00873E6A"/>
    <w:rsid w:val="0087403D"/>
    <w:rsid w:val="008741B9"/>
    <w:rsid w:val="00874395"/>
    <w:rsid w:val="0087453F"/>
    <w:rsid w:val="008745BE"/>
    <w:rsid w:val="0087473F"/>
    <w:rsid w:val="008748F4"/>
    <w:rsid w:val="00874A71"/>
    <w:rsid w:val="00874AB5"/>
    <w:rsid w:val="00874AE4"/>
    <w:rsid w:val="00874E0A"/>
    <w:rsid w:val="00874E11"/>
    <w:rsid w:val="008750AD"/>
    <w:rsid w:val="008751DC"/>
    <w:rsid w:val="008752A1"/>
    <w:rsid w:val="008753AD"/>
    <w:rsid w:val="008753FB"/>
    <w:rsid w:val="008756F4"/>
    <w:rsid w:val="0087589A"/>
    <w:rsid w:val="008758F5"/>
    <w:rsid w:val="00875932"/>
    <w:rsid w:val="008759B7"/>
    <w:rsid w:val="00875AA6"/>
    <w:rsid w:val="00875C92"/>
    <w:rsid w:val="00875D20"/>
    <w:rsid w:val="00875EB7"/>
    <w:rsid w:val="00875FDC"/>
    <w:rsid w:val="00875FEE"/>
    <w:rsid w:val="00876151"/>
    <w:rsid w:val="008763BC"/>
    <w:rsid w:val="0087647B"/>
    <w:rsid w:val="00876531"/>
    <w:rsid w:val="00876642"/>
    <w:rsid w:val="008766C6"/>
    <w:rsid w:val="008766FC"/>
    <w:rsid w:val="00876984"/>
    <w:rsid w:val="00876B04"/>
    <w:rsid w:val="00876C8C"/>
    <w:rsid w:val="00876D55"/>
    <w:rsid w:val="00876E97"/>
    <w:rsid w:val="00877009"/>
    <w:rsid w:val="00877082"/>
    <w:rsid w:val="008771E9"/>
    <w:rsid w:val="00877210"/>
    <w:rsid w:val="008773A9"/>
    <w:rsid w:val="008773C8"/>
    <w:rsid w:val="008773F1"/>
    <w:rsid w:val="00877661"/>
    <w:rsid w:val="00877860"/>
    <w:rsid w:val="00877891"/>
    <w:rsid w:val="0087797A"/>
    <w:rsid w:val="00877A04"/>
    <w:rsid w:val="00877A2A"/>
    <w:rsid w:val="00877B12"/>
    <w:rsid w:val="00877B25"/>
    <w:rsid w:val="00877BA7"/>
    <w:rsid w:val="00877BB9"/>
    <w:rsid w:val="00877F87"/>
    <w:rsid w:val="00877FD0"/>
    <w:rsid w:val="008803ED"/>
    <w:rsid w:val="0088045E"/>
    <w:rsid w:val="008804B7"/>
    <w:rsid w:val="00880724"/>
    <w:rsid w:val="0088089E"/>
    <w:rsid w:val="00880B24"/>
    <w:rsid w:val="00880B72"/>
    <w:rsid w:val="00880C3E"/>
    <w:rsid w:val="00880C8C"/>
    <w:rsid w:val="00880D5D"/>
    <w:rsid w:val="00880F35"/>
    <w:rsid w:val="00880FE5"/>
    <w:rsid w:val="00881068"/>
    <w:rsid w:val="008810E3"/>
    <w:rsid w:val="00881122"/>
    <w:rsid w:val="0088112D"/>
    <w:rsid w:val="00881135"/>
    <w:rsid w:val="008811E1"/>
    <w:rsid w:val="00881245"/>
    <w:rsid w:val="008812E4"/>
    <w:rsid w:val="0088168E"/>
    <w:rsid w:val="008816C7"/>
    <w:rsid w:val="008816D1"/>
    <w:rsid w:val="008816D2"/>
    <w:rsid w:val="0088175A"/>
    <w:rsid w:val="00881880"/>
    <w:rsid w:val="008818B3"/>
    <w:rsid w:val="00881C16"/>
    <w:rsid w:val="00881E17"/>
    <w:rsid w:val="00881E26"/>
    <w:rsid w:val="00881F2B"/>
    <w:rsid w:val="00881FE0"/>
    <w:rsid w:val="00882171"/>
    <w:rsid w:val="0088218B"/>
    <w:rsid w:val="00882264"/>
    <w:rsid w:val="008826FB"/>
    <w:rsid w:val="008827EA"/>
    <w:rsid w:val="00882890"/>
    <w:rsid w:val="008828CC"/>
    <w:rsid w:val="00882A7F"/>
    <w:rsid w:val="00882A8F"/>
    <w:rsid w:val="00882B80"/>
    <w:rsid w:val="00882BBC"/>
    <w:rsid w:val="00882E24"/>
    <w:rsid w:val="00882F54"/>
    <w:rsid w:val="0088302D"/>
    <w:rsid w:val="008832E1"/>
    <w:rsid w:val="008833D9"/>
    <w:rsid w:val="008834FC"/>
    <w:rsid w:val="00883627"/>
    <w:rsid w:val="00883704"/>
    <w:rsid w:val="008837B9"/>
    <w:rsid w:val="008837BC"/>
    <w:rsid w:val="00883821"/>
    <w:rsid w:val="008839A6"/>
    <w:rsid w:val="00883E06"/>
    <w:rsid w:val="00883EAC"/>
    <w:rsid w:val="00883FF4"/>
    <w:rsid w:val="00884033"/>
    <w:rsid w:val="00884249"/>
    <w:rsid w:val="0088429F"/>
    <w:rsid w:val="00884328"/>
    <w:rsid w:val="008843B7"/>
    <w:rsid w:val="0088458A"/>
    <w:rsid w:val="008845BE"/>
    <w:rsid w:val="008846EF"/>
    <w:rsid w:val="0088482C"/>
    <w:rsid w:val="008848E5"/>
    <w:rsid w:val="00884A5E"/>
    <w:rsid w:val="00884BFB"/>
    <w:rsid w:val="00885093"/>
    <w:rsid w:val="00885387"/>
    <w:rsid w:val="008853A7"/>
    <w:rsid w:val="008853AD"/>
    <w:rsid w:val="008854DC"/>
    <w:rsid w:val="0088559A"/>
    <w:rsid w:val="008855B5"/>
    <w:rsid w:val="0088566E"/>
    <w:rsid w:val="00885723"/>
    <w:rsid w:val="008857E5"/>
    <w:rsid w:val="00885A6C"/>
    <w:rsid w:val="00885A98"/>
    <w:rsid w:val="00885D4F"/>
    <w:rsid w:val="00885D61"/>
    <w:rsid w:val="00885D7B"/>
    <w:rsid w:val="00885FFB"/>
    <w:rsid w:val="00886137"/>
    <w:rsid w:val="00886278"/>
    <w:rsid w:val="008862F8"/>
    <w:rsid w:val="00886490"/>
    <w:rsid w:val="00886537"/>
    <w:rsid w:val="008865AD"/>
    <w:rsid w:val="008867D1"/>
    <w:rsid w:val="00886904"/>
    <w:rsid w:val="00886A2B"/>
    <w:rsid w:val="00886AA3"/>
    <w:rsid w:val="00886ED7"/>
    <w:rsid w:val="00887205"/>
    <w:rsid w:val="0088722D"/>
    <w:rsid w:val="00887293"/>
    <w:rsid w:val="0088767B"/>
    <w:rsid w:val="008878B6"/>
    <w:rsid w:val="0088795F"/>
    <w:rsid w:val="00887A4C"/>
    <w:rsid w:val="00887B03"/>
    <w:rsid w:val="00887B60"/>
    <w:rsid w:val="00887BB8"/>
    <w:rsid w:val="00887BB9"/>
    <w:rsid w:val="00887BFF"/>
    <w:rsid w:val="00887C7C"/>
    <w:rsid w:val="00887D0A"/>
    <w:rsid w:val="00887EBA"/>
    <w:rsid w:val="00890035"/>
    <w:rsid w:val="008900CB"/>
    <w:rsid w:val="0089017C"/>
    <w:rsid w:val="0089039D"/>
    <w:rsid w:val="008904AB"/>
    <w:rsid w:val="00890500"/>
    <w:rsid w:val="00890527"/>
    <w:rsid w:val="00890673"/>
    <w:rsid w:val="0089071A"/>
    <w:rsid w:val="00890B17"/>
    <w:rsid w:val="00890C98"/>
    <w:rsid w:val="00890F20"/>
    <w:rsid w:val="00891016"/>
    <w:rsid w:val="0089124E"/>
    <w:rsid w:val="008912AD"/>
    <w:rsid w:val="0089137C"/>
    <w:rsid w:val="00891594"/>
    <w:rsid w:val="008917F6"/>
    <w:rsid w:val="008918B3"/>
    <w:rsid w:val="0089194F"/>
    <w:rsid w:val="0089197D"/>
    <w:rsid w:val="008919DE"/>
    <w:rsid w:val="00891AD5"/>
    <w:rsid w:val="00891ADB"/>
    <w:rsid w:val="00891B8B"/>
    <w:rsid w:val="00891BAF"/>
    <w:rsid w:val="00891BF6"/>
    <w:rsid w:val="00891C72"/>
    <w:rsid w:val="00891F2E"/>
    <w:rsid w:val="00891F36"/>
    <w:rsid w:val="00892103"/>
    <w:rsid w:val="00892227"/>
    <w:rsid w:val="00892395"/>
    <w:rsid w:val="00892408"/>
    <w:rsid w:val="00892679"/>
    <w:rsid w:val="00892858"/>
    <w:rsid w:val="008928E6"/>
    <w:rsid w:val="0089290A"/>
    <w:rsid w:val="00892AC5"/>
    <w:rsid w:val="00892ADB"/>
    <w:rsid w:val="00892AE3"/>
    <w:rsid w:val="00892C57"/>
    <w:rsid w:val="00892D26"/>
    <w:rsid w:val="00892E26"/>
    <w:rsid w:val="00892E2B"/>
    <w:rsid w:val="00892EBF"/>
    <w:rsid w:val="00892FA2"/>
    <w:rsid w:val="00893092"/>
    <w:rsid w:val="00893126"/>
    <w:rsid w:val="008931CC"/>
    <w:rsid w:val="00893315"/>
    <w:rsid w:val="0089339C"/>
    <w:rsid w:val="008933F4"/>
    <w:rsid w:val="00893414"/>
    <w:rsid w:val="0089344C"/>
    <w:rsid w:val="008934B3"/>
    <w:rsid w:val="0089353E"/>
    <w:rsid w:val="0089364B"/>
    <w:rsid w:val="008936A2"/>
    <w:rsid w:val="00893758"/>
    <w:rsid w:val="00893787"/>
    <w:rsid w:val="00893876"/>
    <w:rsid w:val="00893901"/>
    <w:rsid w:val="00893C98"/>
    <w:rsid w:val="00893FE3"/>
    <w:rsid w:val="00894043"/>
    <w:rsid w:val="00894077"/>
    <w:rsid w:val="00894098"/>
    <w:rsid w:val="008940B8"/>
    <w:rsid w:val="0089471E"/>
    <w:rsid w:val="00894895"/>
    <w:rsid w:val="008948C3"/>
    <w:rsid w:val="0089492A"/>
    <w:rsid w:val="008949AC"/>
    <w:rsid w:val="00894A5B"/>
    <w:rsid w:val="00894ADA"/>
    <w:rsid w:val="00894B19"/>
    <w:rsid w:val="00894BA2"/>
    <w:rsid w:val="00894C67"/>
    <w:rsid w:val="00894CA6"/>
    <w:rsid w:val="00894D41"/>
    <w:rsid w:val="00894F1B"/>
    <w:rsid w:val="00894FA6"/>
    <w:rsid w:val="008952E8"/>
    <w:rsid w:val="0089535C"/>
    <w:rsid w:val="008955D6"/>
    <w:rsid w:val="0089562F"/>
    <w:rsid w:val="00895729"/>
    <w:rsid w:val="00895789"/>
    <w:rsid w:val="0089596B"/>
    <w:rsid w:val="008959E0"/>
    <w:rsid w:val="00895BD4"/>
    <w:rsid w:val="00895CE3"/>
    <w:rsid w:val="00895CE9"/>
    <w:rsid w:val="00895DA9"/>
    <w:rsid w:val="00895E0D"/>
    <w:rsid w:val="00895EA1"/>
    <w:rsid w:val="00895FA5"/>
    <w:rsid w:val="00896240"/>
    <w:rsid w:val="00896251"/>
    <w:rsid w:val="0089647D"/>
    <w:rsid w:val="008964D3"/>
    <w:rsid w:val="0089657A"/>
    <w:rsid w:val="0089680C"/>
    <w:rsid w:val="008968F5"/>
    <w:rsid w:val="0089695B"/>
    <w:rsid w:val="00896C1F"/>
    <w:rsid w:val="00896D17"/>
    <w:rsid w:val="00896EE5"/>
    <w:rsid w:val="008971D5"/>
    <w:rsid w:val="0089730A"/>
    <w:rsid w:val="0089742B"/>
    <w:rsid w:val="00897628"/>
    <w:rsid w:val="0089780D"/>
    <w:rsid w:val="0089788C"/>
    <w:rsid w:val="00897934"/>
    <w:rsid w:val="00897942"/>
    <w:rsid w:val="00897A3F"/>
    <w:rsid w:val="00897A42"/>
    <w:rsid w:val="00897CBD"/>
    <w:rsid w:val="00897CED"/>
    <w:rsid w:val="00897E20"/>
    <w:rsid w:val="00897ED0"/>
    <w:rsid w:val="00897FEE"/>
    <w:rsid w:val="008A0044"/>
    <w:rsid w:val="008A00AF"/>
    <w:rsid w:val="008A0200"/>
    <w:rsid w:val="008A02CB"/>
    <w:rsid w:val="008A0556"/>
    <w:rsid w:val="008A0599"/>
    <w:rsid w:val="008A075B"/>
    <w:rsid w:val="008A07C3"/>
    <w:rsid w:val="008A07D6"/>
    <w:rsid w:val="008A0884"/>
    <w:rsid w:val="008A0885"/>
    <w:rsid w:val="008A0A46"/>
    <w:rsid w:val="008A0C4C"/>
    <w:rsid w:val="008A0F73"/>
    <w:rsid w:val="008A0F9A"/>
    <w:rsid w:val="008A10DB"/>
    <w:rsid w:val="008A1111"/>
    <w:rsid w:val="008A11D9"/>
    <w:rsid w:val="008A1206"/>
    <w:rsid w:val="008A1252"/>
    <w:rsid w:val="008A13CA"/>
    <w:rsid w:val="008A1514"/>
    <w:rsid w:val="008A1539"/>
    <w:rsid w:val="008A1673"/>
    <w:rsid w:val="008A189E"/>
    <w:rsid w:val="008A18FC"/>
    <w:rsid w:val="008A198E"/>
    <w:rsid w:val="008A1AD7"/>
    <w:rsid w:val="008A1C15"/>
    <w:rsid w:val="008A1CC2"/>
    <w:rsid w:val="008A1D53"/>
    <w:rsid w:val="008A1D64"/>
    <w:rsid w:val="008A1DA9"/>
    <w:rsid w:val="008A1E40"/>
    <w:rsid w:val="008A1E49"/>
    <w:rsid w:val="008A1F29"/>
    <w:rsid w:val="008A1FA7"/>
    <w:rsid w:val="008A1FE6"/>
    <w:rsid w:val="008A213C"/>
    <w:rsid w:val="008A21D3"/>
    <w:rsid w:val="008A2292"/>
    <w:rsid w:val="008A236F"/>
    <w:rsid w:val="008A255B"/>
    <w:rsid w:val="008A2600"/>
    <w:rsid w:val="008A2609"/>
    <w:rsid w:val="008A2740"/>
    <w:rsid w:val="008A2B0B"/>
    <w:rsid w:val="008A2DC2"/>
    <w:rsid w:val="008A2DD4"/>
    <w:rsid w:val="008A2EFB"/>
    <w:rsid w:val="008A3038"/>
    <w:rsid w:val="008A31DD"/>
    <w:rsid w:val="008A31F7"/>
    <w:rsid w:val="008A3458"/>
    <w:rsid w:val="008A3658"/>
    <w:rsid w:val="008A385D"/>
    <w:rsid w:val="008A3C4A"/>
    <w:rsid w:val="008A3CFB"/>
    <w:rsid w:val="008A3D93"/>
    <w:rsid w:val="008A4210"/>
    <w:rsid w:val="008A4687"/>
    <w:rsid w:val="008A46D7"/>
    <w:rsid w:val="008A47D7"/>
    <w:rsid w:val="008A4930"/>
    <w:rsid w:val="008A4CC5"/>
    <w:rsid w:val="008A4D02"/>
    <w:rsid w:val="008A4F8B"/>
    <w:rsid w:val="008A4F9F"/>
    <w:rsid w:val="008A5000"/>
    <w:rsid w:val="008A50AD"/>
    <w:rsid w:val="008A529F"/>
    <w:rsid w:val="008A5344"/>
    <w:rsid w:val="008A55AF"/>
    <w:rsid w:val="008A55DD"/>
    <w:rsid w:val="008A5808"/>
    <w:rsid w:val="008A5A0D"/>
    <w:rsid w:val="008A5B70"/>
    <w:rsid w:val="008A5BE4"/>
    <w:rsid w:val="008A5DDB"/>
    <w:rsid w:val="008A60F3"/>
    <w:rsid w:val="008A625D"/>
    <w:rsid w:val="008A6565"/>
    <w:rsid w:val="008A6668"/>
    <w:rsid w:val="008A6689"/>
    <w:rsid w:val="008A668D"/>
    <w:rsid w:val="008A6859"/>
    <w:rsid w:val="008A687E"/>
    <w:rsid w:val="008A6B14"/>
    <w:rsid w:val="008A6BA8"/>
    <w:rsid w:val="008A6C67"/>
    <w:rsid w:val="008A6DB2"/>
    <w:rsid w:val="008A6ED4"/>
    <w:rsid w:val="008A6F0E"/>
    <w:rsid w:val="008A7045"/>
    <w:rsid w:val="008A70F2"/>
    <w:rsid w:val="008A7399"/>
    <w:rsid w:val="008A73B0"/>
    <w:rsid w:val="008A76FD"/>
    <w:rsid w:val="008A789F"/>
    <w:rsid w:val="008A7BE6"/>
    <w:rsid w:val="008A7C49"/>
    <w:rsid w:val="008A7DCD"/>
    <w:rsid w:val="008A7E60"/>
    <w:rsid w:val="008B008B"/>
    <w:rsid w:val="008B0136"/>
    <w:rsid w:val="008B0359"/>
    <w:rsid w:val="008B0513"/>
    <w:rsid w:val="008B0627"/>
    <w:rsid w:val="008B0849"/>
    <w:rsid w:val="008B0933"/>
    <w:rsid w:val="008B0A05"/>
    <w:rsid w:val="008B0C49"/>
    <w:rsid w:val="008B0D02"/>
    <w:rsid w:val="008B0D38"/>
    <w:rsid w:val="008B0EA2"/>
    <w:rsid w:val="008B0F59"/>
    <w:rsid w:val="008B1083"/>
    <w:rsid w:val="008B12A4"/>
    <w:rsid w:val="008B131C"/>
    <w:rsid w:val="008B1363"/>
    <w:rsid w:val="008B1451"/>
    <w:rsid w:val="008B15C6"/>
    <w:rsid w:val="008B16A8"/>
    <w:rsid w:val="008B1A3E"/>
    <w:rsid w:val="008B1BB0"/>
    <w:rsid w:val="008B1C14"/>
    <w:rsid w:val="008B1C42"/>
    <w:rsid w:val="008B1E24"/>
    <w:rsid w:val="008B1EB8"/>
    <w:rsid w:val="008B1F42"/>
    <w:rsid w:val="008B1FD1"/>
    <w:rsid w:val="008B227E"/>
    <w:rsid w:val="008B2446"/>
    <w:rsid w:val="008B2745"/>
    <w:rsid w:val="008B2A2B"/>
    <w:rsid w:val="008B2AB7"/>
    <w:rsid w:val="008B2AD6"/>
    <w:rsid w:val="008B2B27"/>
    <w:rsid w:val="008B2C42"/>
    <w:rsid w:val="008B2C47"/>
    <w:rsid w:val="008B2EAD"/>
    <w:rsid w:val="008B2EDD"/>
    <w:rsid w:val="008B2EDE"/>
    <w:rsid w:val="008B3714"/>
    <w:rsid w:val="008B3772"/>
    <w:rsid w:val="008B39F7"/>
    <w:rsid w:val="008B3CB0"/>
    <w:rsid w:val="008B3E01"/>
    <w:rsid w:val="008B3EB7"/>
    <w:rsid w:val="008B3F03"/>
    <w:rsid w:val="008B3F3D"/>
    <w:rsid w:val="008B3FAF"/>
    <w:rsid w:val="008B408E"/>
    <w:rsid w:val="008B43A6"/>
    <w:rsid w:val="008B444D"/>
    <w:rsid w:val="008B45AA"/>
    <w:rsid w:val="008B467B"/>
    <w:rsid w:val="008B47A6"/>
    <w:rsid w:val="008B4859"/>
    <w:rsid w:val="008B4930"/>
    <w:rsid w:val="008B49F2"/>
    <w:rsid w:val="008B4A5B"/>
    <w:rsid w:val="008B4BBA"/>
    <w:rsid w:val="008B4C6E"/>
    <w:rsid w:val="008B4C98"/>
    <w:rsid w:val="008B4D90"/>
    <w:rsid w:val="008B4E52"/>
    <w:rsid w:val="008B4E55"/>
    <w:rsid w:val="008B4FBD"/>
    <w:rsid w:val="008B5154"/>
    <w:rsid w:val="008B519A"/>
    <w:rsid w:val="008B5346"/>
    <w:rsid w:val="008B5392"/>
    <w:rsid w:val="008B53B7"/>
    <w:rsid w:val="008B5404"/>
    <w:rsid w:val="008B579E"/>
    <w:rsid w:val="008B5887"/>
    <w:rsid w:val="008B5977"/>
    <w:rsid w:val="008B5B88"/>
    <w:rsid w:val="008B5B9A"/>
    <w:rsid w:val="008B5D15"/>
    <w:rsid w:val="008B5DC5"/>
    <w:rsid w:val="008B5E3E"/>
    <w:rsid w:val="008B5F3B"/>
    <w:rsid w:val="008B606B"/>
    <w:rsid w:val="008B60A0"/>
    <w:rsid w:val="008B6140"/>
    <w:rsid w:val="008B62DB"/>
    <w:rsid w:val="008B63D9"/>
    <w:rsid w:val="008B64E5"/>
    <w:rsid w:val="008B6545"/>
    <w:rsid w:val="008B6887"/>
    <w:rsid w:val="008B69BE"/>
    <w:rsid w:val="008B69BF"/>
    <w:rsid w:val="008B6BC4"/>
    <w:rsid w:val="008B6C53"/>
    <w:rsid w:val="008B70EB"/>
    <w:rsid w:val="008B724F"/>
    <w:rsid w:val="008B72BB"/>
    <w:rsid w:val="008B771E"/>
    <w:rsid w:val="008B7A8B"/>
    <w:rsid w:val="008B7AE3"/>
    <w:rsid w:val="008C0013"/>
    <w:rsid w:val="008C0050"/>
    <w:rsid w:val="008C0128"/>
    <w:rsid w:val="008C0329"/>
    <w:rsid w:val="008C043C"/>
    <w:rsid w:val="008C0531"/>
    <w:rsid w:val="008C0742"/>
    <w:rsid w:val="008C08B4"/>
    <w:rsid w:val="008C092C"/>
    <w:rsid w:val="008C0ABB"/>
    <w:rsid w:val="008C0CE2"/>
    <w:rsid w:val="008C0CFD"/>
    <w:rsid w:val="008C0D47"/>
    <w:rsid w:val="008C0DD1"/>
    <w:rsid w:val="008C0F12"/>
    <w:rsid w:val="008C102F"/>
    <w:rsid w:val="008C116E"/>
    <w:rsid w:val="008C11A1"/>
    <w:rsid w:val="008C11D4"/>
    <w:rsid w:val="008C1244"/>
    <w:rsid w:val="008C15C9"/>
    <w:rsid w:val="008C16A7"/>
    <w:rsid w:val="008C16D5"/>
    <w:rsid w:val="008C1839"/>
    <w:rsid w:val="008C19A8"/>
    <w:rsid w:val="008C19C9"/>
    <w:rsid w:val="008C1ED2"/>
    <w:rsid w:val="008C1F54"/>
    <w:rsid w:val="008C1F5C"/>
    <w:rsid w:val="008C203F"/>
    <w:rsid w:val="008C216B"/>
    <w:rsid w:val="008C22CA"/>
    <w:rsid w:val="008C233B"/>
    <w:rsid w:val="008C25C1"/>
    <w:rsid w:val="008C25ED"/>
    <w:rsid w:val="008C2885"/>
    <w:rsid w:val="008C28D4"/>
    <w:rsid w:val="008C2B2F"/>
    <w:rsid w:val="008C2B94"/>
    <w:rsid w:val="008C2CDD"/>
    <w:rsid w:val="008C2DEB"/>
    <w:rsid w:val="008C2E5F"/>
    <w:rsid w:val="008C2F09"/>
    <w:rsid w:val="008C2F7A"/>
    <w:rsid w:val="008C2FED"/>
    <w:rsid w:val="008C30F8"/>
    <w:rsid w:val="008C3103"/>
    <w:rsid w:val="008C311E"/>
    <w:rsid w:val="008C3218"/>
    <w:rsid w:val="008C32F6"/>
    <w:rsid w:val="008C358C"/>
    <w:rsid w:val="008C371C"/>
    <w:rsid w:val="008C3917"/>
    <w:rsid w:val="008C3953"/>
    <w:rsid w:val="008C3A97"/>
    <w:rsid w:val="008C3B52"/>
    <w:rsid w:val="008C3B78"/>
    <w:rsid w:val="008C3B7D"/>
    <w:rsid w:val="008C3CF9"/>
    <w:rsid w:val="008C3DE7"/>
    <w:rsid w:val="008C3FB8"/>
    <w:rsid w:val="008C3FB9"/>
    <w:rsid w:val="008C4063"/>
    <w:rsid w:val="008C40A1"/>
    <w:rsid w:val="008C471F"/>
    <w:rsid w:val="008C48A6"/>
    <w:rsid w:val="008C4940"/>
    <w:rsid w:val="008C4983"/>
    <w:rsid w:val="008C4ACD"/>
    <w:rsid w:val="008C4C9C"/>
    <w:rsid w:val="008C4DEB"/>
    <w:rsid w:val="008C4E53"/>
    <w:rsid w:val="008C4EFC"/>
    <w:rsid w:val="008C4F1F"/>
    <w:rsid w:val="008C4F43"/>
    <w:rsid w:val="008C4F70"/>
    <w:rsid w:val="008C4FDC"/>
    <w:rsid w:val="008C5025"/>
    <w:rsid w:val="008C5062"/>
    <w:rsid w:val="008C5076"/>
    <w:rsid w:val="008C51B8"/>
    <w:rsid w:val="008C539B"/>
    <w:rsid w:val="008C557B"/>
    <w:rsid w:val="008C574F"/>
    <w:rsid w:val="008C576E"/>
    <w:rsid w:val="008C57D0"/>
    <w:rsid w:val="008C58DA"/>
    <w:rsid w:val="008C59F5"/>
    <w:rsid w:val="008C5A32"/>
    <w:rsid w:val="008C5A56"/>
    <w:rsid w:val="008C5CC9"/>
    <w:rsid w:val="008C5D2E"/>
    <w:rsid w:val="008C5E0D"/>
    <w:rsid w:val="008C5E8C"/>
    <w:rsid w:val="008C5FCA"/>
    <w:rsid w:val="008C601F"/>
    <w:rsid w:val="008C613F"/>
    <w:rsid w:val="008C6187"/>
    <w:rsid w:val="008C618B"/>
    <w:rsid w:val="008C6190"/>
    <w:rsid w:val="008C6233"/>
    <w:rsid w:val="008C626C"/>
    <w:rsid w:val="008C636E"/>
    <w:rsid w:val="008C63F1"/>
    <w:rsid w:val="008C63F4"/>
    <w:rsid w:val="008C67A7"/>
    <w:rsid w:val="008C67A8"/>
    <w:rsid w:val="008C67B7"/>
    <w:rsid w:val="008C6B21"/>
    <w:rsid w:val="008C6DEF"/>
    <w:rsid w:val="008C6E93"/>
    <w:rsid w:val="008C6FE0"/>
    <w:rsid w:val="008C7069"/>
    <w:rsid w:val="008C7342"/>
    <w:rsid w:val="008C7485"/>
    <w:rsid w:val="008C7732"/>
    <w:rsid w:val="008C789E"/>
    <w:rsid w:val="008C7946"/>
    <w:rsid w:val="008C7999"/>
    <w:rsid w:val="008C7BB8"/>
    <w:rsid w:val="008C7CF8"/>
    <w:rsid w:val="008D001B"/>
    <w:rsid w:val="008D01D9"/>
    <w:rsid w:val="008D0359"/>
    <w:rsid w:val="008D03BC"/>
    <w:rsid w:val="008D0502"/>
    <w:rsid w:val="008D0572"/>
    <w:rsid w:val="008D05E6"/>
    <w:rsid w:val="008D064C"/>
    <w:rsid w:val="008D066E"/>
    <w:rsid w:val="008D0789"/>
    <w:rsid w:val="008D0AC9"/>
    <w:rsid w:val="008D0D1A"/>
    <w:rsid w:val="008D0E24"/>
    <w:rsid w:val="008D0F09"/>
    <w:rsid w:val="008D0F79"/>
    <w:rsid w:val="008D10EE"/>
    <w:rsid w:val="008D10FB"/>
    <w:rsid w:val="008D113E"/>
    <w:rsid w:val="008D119F"/>
    <w:rsid w:val="008D141C"/>
    <w:rsid w:val="008D14CC"/>
    <w:rsid w:val="008D15AF"/>
    <w:rsid w:val="008D1864"/>
    <w:rsid w:val="008D1869"/>
    <w:rsid w:val="008D188F"/>
    <w:rsid w:val="008D1892"/>
    <w:rsid w:val="008D1A2E"/>
    <w:rsid w:val="008D1A5F"/>
    <w:rsid w:val="008D1B15"/>
    <w:rsid w:val="008D1B49"/>
    <w:rsid w:val="008D1C67"/>
    <w:rsid w:val="008D1CF0"/>
    <w:rsid w:val="008D1D67"/>
    <w:rsid w:val="008D1F23"/>
    <w:rsid w:val="008D1F4D"/>
    <w:rsid w:val="008D1F89"/>
    <w:rsid w:val="008D2072"/>
    <w:rsid w:val="008D20A0"/>
    <w:rsid w:val="008D22B8"/>
    <w:rsid w:val="008D25BB"/>
    <w:rsid w:val="008D25F5"/>
    <w:rsid w:val="008D26F2"/>
    <w:rsid w:val="008D28B1"/>
    <w:rsid w:val="008D2993"/>
    <w:rsid w:val="008D2AC8"/>
    <w:rsid w:val="008D2B83"/>
    <w:rsid w:val="008D2BF3"/>
    <w:rsid w:val="008D2D03"/>
    <w:rsid w:val="008D3002"/>
    <w:rsid w:val="008D3078"/>
    <w:rsid w:val="008D3129"/>
    <w:rsid w:val="008D31BD"/>
    <w:rsid w:val="008D3254"/>
    <w:rsid w:val="008D3292"/>
    <w:rsid w:val="008D32CC"/>
    <w:rsid w:val="008D3407"/>
    <w:rsid w:val="008D34CF"/>
    <w:rsid w:val="008D358D"/>
    <w:rsid w:val="008D35D7"/>
    <w:rsid w:val="008D373A"/>
    <w:rsid w:val="008D37AB"/>
    <w:rsid w:val="008D3802"/>
    <w:rsid w:val="008D396A"/>
    <w:rsid w:val="008D3A51"/>
    <w:rsid w:val="008D3E9E"/>
    <w:rsid w:val="008D3ECB"/>
    <w:rsid w:val="008D3F43"/>
    <w:rsid w:val="008D3F64"/>
    <w:rsid w:val="008D403F"/>
    <w:rsid w:val="008D419C"/>
    <w:rsid w:val="008D4311"/>
    <w:rsid w:val="008D44AB"/>
    <w:rsid w:val="008D45CD"/>
    <w:rsid w:val="008D4716"/>
    <w:rsid w:val="008D4856"/>
    <w:rsid w:val="008D4A2F"/>
    <w:rsid w:val="008D4A31"/>
    <w:rsid w:val="008D4AF6"/>
    <w:rsid w:val="008D4DD3"/>
    <w:rsid w:val="008D4E1E"/>
    <w:rsid w:val="008D4F89"/>
    <w:rsid w:val="008D52A4"/>
    <w:rsid w:val="008D52E8"/>
    <w:rsid w:val="008D5348"/>
    <w:rsid w:val="008D54AB"/>
    <w:rsid w:val="008D5720"/>
    <w:rsid w:val="008D576B"/>
    <w:rsid w:val="008D58B1"/>
    <w:rsid w:val="008D5A01"/>
    <w:rsid w:val="008D5B67"/>
    <w:rsid w:val="008D5B74"/>
    <w:rsid w:val="008D5C43"/>
    <w:rsid w:val="008D5D26"/>
    <w:rsid w:val="008D5DF6"/>
    <w:rsid w:val="008D5EC1"/>
    <w:rsid w:val="008D6026"/>
    <w:rsid w:val="008D6156"/>
    <w:rsid w:val="008D62A5"/>
    <w:rsid w:val="008D62F4"/>
    <w:rsid w:val="008D63F0"/>
    <w:rsid w:val="008D6447"/>
    <w:rsid w:val="008D6651"/>
    <w:rsid w:val="008D6716"/>
    <w:rsid w:val="008D679A"/>
    <w:rsid w:val="008D68A2"/>
    <w:rsid w:val="008D68B7"/>
    <w:rsid w:val="008D6989"/>
    <w:rsid w:val="008D6C3A"/>
    <w:rsid w:val="008D6C49"/>
    <w:rsid w:val="008D6D74"/>
    <w:rsid w:val="008D6EC7"/>
    <w:rsid w:val="008D7171"/>
    <w:rsid w:val="008D71D3"/>
    <w:rsid w:val="008D71D7"/>
    <w:rsid w:val="008D73AB"/>
    <w:rsid w:val="008D74FD"/>
    <w:rsid w:val="008D7536"/>
    <w:rsid w:val="008D7752"/>
    <w:rsid w:val="008D78EC"/>
    <w:rsid w:val="008D79DC"/>
    <w:rsid w:val="008D7A4C"/>
    <w:rsid w:val="008D7B17"/>
    <w:rsid w:val="008D7B6B"/>
    <w:rsid w:val="008D7BEC"/>
    <w:rsid w:val="008D7CA9"/>
    <w:rsid w:val="008D7CBA"/>
    <w:rsid w:val="008E0066"/>
    <w:rsid w:val="008E0067"/>
    <w:rsid w:val="008E03BE"/>
    <w:rsid w:val="008E049C"/>
    <w:rsid w:val="008E04ED"/>
    <w:rsid w:val="008E06BD"/>
    <w:rsid w:val="008E07C5"/>
    <w:rsid w:val="008E080D"/>
    <w:rsid w:val="008E09EF"/>
    <w:rsid w:val="008E0A11"/>
    <w:rsid w:val="008E0A30"/>
    <w:rsid w:val="008E0B17"/>
    <w:rsid w:val="008E0CBF"/>
    <w:rsid w:val="008E0CCD"/>
    <w:rsid w:val="008E0D3B"/>
    <w:rsid w:val="008E0DDC"/>
    <w:rsid w:val="008E0F02"/>
    <w:rsid w:val="008E0F67"/>
    <w:rsid w:val="008E0FA0"/>
    <w:rsid w:val="008E0FBB"/>
    <w:rsid w:val="008E1047"/>
    <w:rsid w:val="008E104A"/>
    <w:rsid w:val="008E1210"/>
    <w:rsid w:val="008E1228"/>
    <w:rsid w:val="008E129B"/>
    <w:rsid w:val="008E15A0"/>
    <w:rsid w:val="008E1650"/>
    <w:rsid w:val="008E1706"/>
    <w:rsid w:val="008E17B8"/>
    <w:rsid w:val="008E18CD"/>
    <w:rsid w:val="008E1910"/>
    <w:rsid w:val="008E19E9"/>
    <w:rsid w:val="008E1B42"/>
    <w:rsid w:val="008E1C27"/>
    <w:rsid w:val="008E1D42"/>
    <w:rsid w:val="008E1EB9"/>
    <w:rsid w:val="008E209B"/>
    <w:rsid w:val="008E20E5"/>
    <w:rsid w:val="008E2169"/>
    <w:rsid w:val="008E219A"/>
    <w:rsid w:val="008E2432"/>
    <w:rsid w:val="008E2444"/>
    <w:rsid w:val="008E2541"/>
    <w:rsid w:val="008E256E"/>
    <w:rsid w:val="008E257A"/>
    <w:rsid w:val="008E26B3"/>
    <w:rsid w:val="008E2916"/>
    <w:rsid w:val="008E2935"/>
    <w:rsid w:val="008E2945"/>
    <w:rsid w:val="008E2A43"/>
    <w:rsid w:val="008E2A8F"/>
    <w:rsid w:val="008E2A9F"/>
    <w:rsid w:val="008E2FFF"/>
    <w:rsid w:val="008E335A"/>
    <w:rsid w:val="008E34A0"/>
    <w:rsid w:val="008E3537"/>
    <w:rsid w:val="008E35B4"/>
    <w:rsid w:val="008E36D7"/>
    <w:rsid w:val="008E37D6"/>
    <w:rsid w:val="008E3A67"/>
    <w:rsid w:val="008E3A8D"/>
    <w:rsid w:val="008E3AD9"/>
    <w:rsid w:val="008E3B45"/>
    <w:rsid w:val="008E3C11"/>
    <w:rsid w:val="008E3CAA"/>
    <w:rsid w:val="008E3DAC"/>
    <w:rsid w:val="008E3E6C"/>
    <w:rsid w:val="008E4043"/>
    <w:rsid w:val="008E4152"/>
    <w:rsid w:val="008E44BA"/>
    <w:rsid w:val="008E462D"/>
    <w:rsid w:val="008E4669"/>
    <w:rsid w:val="008E4838"/>
    <w:rsid w:val="008E4842"/>
    <w:rsid w:val="008E48FF"/>
    <w:rsid w:val="008E49C8"/>
    <w:rsid w:val="008E4A42"/>
    <w:rsid w:val="008E4C73"/>
    <w:rsid w:val="008E4D79"/>
    <w:rsid w:val="008E4DC1"/>
    <w:rsid w:val="008E4DCD"/>
    <w:rsid w:val="008E5115"/>
    <w:rsid w:val="008E51B5"/>
    <w:rsid w:val="008E51FB"/>
    <w:rsid w:val="008E53C5"/>
    <w:rsid w:val="008E5419"/>
    <w:rsid w:val="008E54DE"/>
    <w:rsid w:val="008E5596"/>
    <w:rsid w:val="008E55C9"/>
    <w:rsid w:val="008E57E1"/>
    <w:rsid w:val="008E5999"/>
    <w:rsid w:val="008E5E2D"/>
    <w:rsid w:val="008E5E3B"/>
    <w:rsid w:val="008E5FE4"/>
    <w:rsid w:val="008E61CB"/>
    <w:rsid w:val="008E6222"/>
    <w:rsid w:val="008E6235"/>
    <w:rsid w:val="008E6433"/>
    <w:rsid w:val="008E6445"/>
    <w:rsid w:val="008E6450"/>
    <w:rsid w:val="008E6840"/>
    <w:rsid w:val="008E6877"/>
    <w:rsid w:val="008E688C"/>
    <w:rsid w:val="008E6928"/>
    <w:rsid w:val="008E6942"/>
    <w:rsid w:val="008E6D42"/>
    <w:rsid w:val="008E6E40"/>
    <w:rsid w:val="008E6F3E"/>
    <w:rsid w:val="008E6FF8"/>
    <w:rsid w:val="008E72AC"/>
    <w:rsid w:val="008E72EA"/>
    <w:rsid w:val="008E735F"/>
    <w:rsid w:val="008E75AB"/>
    <w:rsid w:val="008E75F4"/>
    <w:rsid w:val="008E77AD"/>
    <w:rsid w:val="008E792B"/>
    <w:rsid w:val="008E7A16"/>
    <w:rsid w:val="008E7A57"/>
    <w:rsid w:val="008E7A61"/>
    <w:rsid w:val="008E7BB6"/>
    <w:rsid w:val="008E7BC2"/>
    <w:rsid w:val="008E7D90"/>
    <w:rsid w:val="008E7E2C"/>
    <w:rsid w:val="008E7FAA"/>
    <w:rsid w:val="008F00DE"/>
    <w:rsid w:val="008F01E1"/>
    <w:rsid w:val="008F033D"/>
    <w:rsid w:val="008F0976"/>
    <w:rsid w:val="008F0A20"/>
    <w:rsid w:val="008F0A92"/>
    <w:rsid w:val="008F0CAA"/>
    <w:rsid w:val="008F0CB7"/>
    <w:rsid w:val="008F0E5D"/>
    <w:rsid w:val="008F0FFE"/>
    <w:rsid w:val="008F1122"/>
    <w:rsid w:val="008F119E"/>
    <w:rsid w:val="008F11E3"/>
    <w:rsid w:val="008F12A8"/>
    <w:rsid w:val="008F13CE"/>
    <w:rsid w:val="008F1437"/>
    <w:rsid w:val="008F1722"/>
    <w:rsid w:val="008F196A"/>
    <w:rsid w:val="008F1994"/>
    <w:rsid w:val="008F1A06"/>
    <w:rsid w:val="008F1A18"/>
    <w:rsid w:val="008F1CDB"/>
    <w:rsid w:val="008F1D3A"/>
    <w:rsid w:val="008F1DDF"/>
    <w:rsid w:val="008F1F69"/>
    <w:rsid w:val="008F1F92"/>
    <w:rsid w:val="008F1F95"/>
    <w:rsid w:val="008F20C4"/>
    <w:rsid w:val="008F2312"/>
    <w:rsid w:val="008F2315"/>
    <w:rsid w:val="008F2346"/>
    <w:rsid w:val="008F2497"/>
    <w:rsid w:val="008F27AD"/>
    <w:rsid w:val="008F29F6"/>
    <w:rsid w:val="008F2A80"/>
    <w:rsid w:val="008F2B29"/>
    <w:rsid w:val="008F2BFC"/>
    <w:rsid w:val="008F2D62"/>
    <w:rsid w:val="008F2DC1"/>
    <w:rsid w:val="008F2E25"/>
    <w:rsid w:val="008F2E56"/>
    <w:rsid w:val="008F2F87"/>
    <w:rsid w:val="008F31C1"/>
    <w:rsid w:val="008F3220"/>
    <w:rsid w:val="008F3263"/>
    <w:rsid w:val="008F32B1"/>
    <w:rsid w:val="008F340B"/>
    <w:rsid w:val="008F34D1"/>
    <w:rsid w:val="008F376A"/>
    <w:rsid w:val="008F37D5"/>
    <w:rsid w:val="008F391E"/>
    <w:rsid w:val="008F3AA9"/>
    <w:rsid w:val="008F3B58"/>
    <w:rsid w:val="008F3BA3"/>
    <w:rsid w:val="008F3D22"/>
    <w:rsid w:val="008F3E28"/>
    <w:rsid w:val="008F3F36"/>
    <w:rsid w:val="008F4277"/>
    <w:rsid w:val="008F43C2"/>
    <w:rsid w:val="008F45F4"/>
    <w:rsid w:val="008F473F"/>
    <w:rsid w:val="008F4905"/>
    <w:rsid w:val="008F4BDD"/>
    <w:rsid w:val="008F4BE1"/>
    <w:rsid w:val="008F4D0F"/>
    <w:rsid w:val="008F4ED6"/>
    <w:rsid w:val="008F4F69"/>
    <w:rsid w:val="008F5231"/>
    <w:rsid w:val="008F5292"/>
    <w:rsid w:val="008F5315"/>
    <w:rsid w:val="008F5332"/>
    <w:rsid w:val="008F539F"/>
    <w:rsid w:val="008F5418"/>
    <w:rsid w:val="008F5433"/>
    <w:rsid w:val="008F54EA"/>
    <w:rsid w:val="008F55A6"/>
    <w:rsid w:val="008F59A9"/>
    <w:rsid w:val="008F5A22"/>
    <w:rsid w:val="008F5A65"/>
    <w:rsid w:val="008F5A67"/>
    <w:rsid w:val="008F5C6D"/>
    <w:rsid w:val="008F5D9A"/>
    <w:rsid w:val="008F5F0C"/>
    <w:rsid w:val="008F643F"/>
    <w:rsid w:val="008F65BB"/>
    <w:rsid w:val="008F67A9"/>
    <w:rsid w:val="008F67CD"/>
    <w:rsid w:val="008F68B1"/>
    <w:rsid w:val="008F694C"/>
    <w:rsid w:val="008F6AAA"/>
    <w:rsid w:val="008F6B6F"/>
    <w:rsid w:val="008F6D1F"/>
    <w:rsid w:val="008F6D63"/>
    <w:rsid w:val="008F6E22"/>
    <w:rsid w:val="008F6F7A"/>
    <w:rsid w:val="008F6FB0"/>
    <w:rsid w:val="008F718B"/>
    <w:rsid w:val="008F720B"/>
    <w:rsid w:val="008F7278"/>
    <w:rsid w:val="008F72B6"/>
    <w:rsid w:val="008F732B"/>
    <w:rsid w:val="008F7416"/>
    <w:rsid w:val="008F7770"/>
    <w:rsid w:val="008F78B4"/>
    <w:rsid w:val="008F790F"/>
    <w:rsid w:val="008F7969"/>
    <w:rsid w:val="008F79DB"/>
    <w:rsid w:val="008F7E91"/>
    <w:rsid w:val="008F7EA2"/>
    <w:rsid w:val="0090011B"/>
    <w:rsid w:val="00900212"/>
    <w:rsid w:val="0090030B"/>
    <w:rsid w:val="009003AA"/>
    <w:rsid w:val="009003DA"/>
    <w:rsid w:val="00900440"/>
    <w:rsid w:val="0090044D"/>
    <w:rsid w:val="00900465"/>
    <w:rsid w:val="009004BB"/>
    <w:rsid w:val="00900514"/>
    <w:rsid w:val="009006A4"/>
    <w:rsid w:val="00900746"/>
    <w:rsid w:val="00900764"/>
    <w:rsid w:val="009008B3"/>
    <w:rsid w:val="009008EF"/>
    <w:rsid w:val="00900984"/>
    <w:rsid w:val="009009E6"/>
    <w:rsid w:val="00900B50"/>
    <w:rsid w:val="00900D9F"/>
    <w:rsid w:val="00900E19"/>
    <w:rsid w:val="00900FBB"/>
    <w:rsid w:val="009014BA"/>
    <w:rsid w:val="009016A3"/>
    <w:rsid w:val="0090176D"/>
    <w:rsid w:val="009018BF"/>
    <w:rsid w:val="00901974"/>
    <w:rsid w:val="00901C9E"/>
    <w:rsid w:val="00901F5E"/>
    <w:rsid w:val="00902131"/>
    <w:rsid w:val="00902293"/>
    <w:rsid w:val="00902318"/>
    <w:rsid w:val="009023E7"/>
    <w:rsid w:val="009024FA"/>
    <w:rsid w:val="0090274F"/>
    <w:rsid w:val="00902814"/>
    <w:rsid w:val="00902954"/>
    <w:rsid w:val="00902989"/>
    <w:rsid w:val="00902A82"/>
    <w:rsid w:val="00902BA1"/>
    <w:rsid w:val="00902D69"/>
    <w:rsid w:val="00902DF5"/>
    <w:rsid w:val="00902F13"/>
    <w:rsid w:val="00902FAE"/>
    <w:rsid w:val="00903000"/>
    <w:rsid w:val="00903087"/>
    <w:rsid w:val="009030C5"/>
    <w:rsid w:val="009032EF"/>
    <w:rsid w:val="00903385"/>
    <w:rsid w:val="009033A8"/>
    <w:rsid w:val="00903601"/>
    <w:rsid w:val="009037B1"/>
    <w:rsid w:val="00903982"/>
    <w:rsid w:val="009039BE"/>
    <w:rsid w:val="009039F8"/>
    <w:rsid w:val="00903C2F"/>
    <w:rsid w:val="00903EE6"/>
    <w:rsid w:val="00903F11"/>
    <w:rsid w:val="00903F67"/>
    <w:rsid w:val="009040F9"/>
    <w:rsid w:val="009041C1"/>
    <w:rsid w:val="00904290"/>
    <w:rsid w:val="009043C3"/>
    <w:rsid w:val="0090440D"/>
    <w:rsid w:val="009044C6"/>
    <w:rsid w:val="009045FC"/>
    <w:rsid w:val="009047C3"/>
    <w:rsid w:val="00904838"/>
    <w:rsid w:val="009048E5"/>
    <w:rsid w:val="00904B2C"/>
    <w:rsid w:val="00904B33"/>
    <w:rsid w:val="00904C67"/>
    <w:rsid w:val="00904D29"/>
    <w:rsid w:val="00904DBD"/>
    <w:rsid w:val="00904EC3"/>
    <w:rsid w:val="00904FE0"/>
    <w:rsid w:val="00905001"/>
    <w:rsid w:val="00905269"/>
    <w:rsid w:val="009054AB"/>
    <w:rsid w:val="009055C1"/>
    <w:rsid w:val="0090565F"/>
    <w:rsid w:val="0090571C"/>
    <w:rsid w:val="00905783"/>
    <w:rsid w:val="009057D8"/>
    <w:rsid w:val="0090582E"/>
    <w:rsid w:val="00905C4A"/>
    <w:rsid w:val="00905C6F"/>
    <w:rsid w:val="00905DFC"/>
    <w:rsid w:val="00905FF2"/>
    <w:rsid w:val="00906016"/>
    <w:rsid w:val="00906069"/>
    <w:rsid w:val="009061C0"/>
    <w:rsid w:val="00906298"/>
    <w:rsid w:val="009062BB"/>
    <w:rsid w:val="009064B1"/>
    <w:rsid w:val="009065F6"/>
    <w:rsid w:val="009066E9"/>
    <w:rsid w:val="00906964"/>
    <w:rsid w:val="009069E3"/>
    <w:rsid w:val="00906AFB"/>
    <w:rsid w:val="00906B28"/>
    <w:rsid w:val="00906C9A"/>
    <w:rsid w:val="00906CD6"/>
    <w:rsid w:val="00906D5F"/>
    <w:rsid w:val="00906F7D"/>
    <w:rsid w:val="00906F88"/>
    <w:rsid w:val="009070D8"/>
    <w:rsid w:val="009070DC"/>
    <w:rsid w:val="009073DB"/>
    <w:rsid w:val="00907542"/>
    <w:rsid w:val="009075BB"/>
    <w:rsid w:val="0090766F"/>
    <w:rsid w:val="009078DD"/>
    <w:rsid w:val="009079F6"/>
    <w:rsid w:val="00907CC3"/>
    <w:rsid w:val="00907CED"/>
    <w:rsid w:val="00907D5D"/>
    <w:rsid w:val="00907D6A"/>
    <w:rsid w:val="00907E24"/>
    <w:rsid w:val="00907E40"/>
    <w:rsid w:val="00907E6C"/>
    <w:rsid w:val="00910197"/>
    <w:rsid w:val="009101A4"/>
    <w:rsid w:val="0091023E"/>
    <w:rsid w:val="009102F8"/>
    <w:rsid w:val="00910322"/>
    <w:rsid w:val="00910870"/>
    <w:rsid w:val="00910871"/>
    <w:rsid w:val="009108FA"/>
    <w:rsid w:val="00910BC3"/>
    <w:rsid w:val="00910CAE"/>
    <w:rsid w:val="00910DF4"/>
    <w:rsid w:val="00910F7F"/>
    <w:rsid w:val="00911098"/>
    <w:rsid w:val="0091124F"/>
    <w:rsid w:val="009113F0"/>
    <w:rsid w:val="00911405"/>
    <w:rsid w:val="0091140A"/>
    <w:rsid w:val="0091167D"/>
    <w:rsid w:val="00911737"/>
    <w:rsid w:val="00911829"/>
    <w:rsid w:val="009118CF"/>
    <w:rsid w:val="00911995"/>
    <w:rsid w:val="00911AB6"/>
    <w:rsid w:val="00911C0B"/>
    <w:rsid w:val="00911C0F"/>
    <w:rsid w:val="00911C82"/>
    <w:rsid w:val="00911CE8"/>
    <w:rsid w:val="00911D97"/>
    <w:rsid w:val="00911E1D"/>
    <w:rsid w:val="00911F14"/>
    <w:rsid w:val="00911FB6"/>
    <w:rsid w:val="0091220B"/>
    <w:rsid w:val="009125E8"/>
    <w:rsid w:val="009128AA"/>
    <w:rsid w:val="00912995"/>
    <w:rsid w:val="00912BAC"/>
    <w:rsid w:val="00912C3D"/>
    <w:rsid w:val="00912CA1"/>
    <w:rsid w:val="00912D40"/>
    <w:rsid w:val="00912DB0"/>
    <w:rsid w:val="00912DF9"/>
    <w:rsid w:val="00912EF5"/>
    <w:rsid w:val="00912F6E"/>
    <w:rsid w:val="00912FAB"/>
    <w:rsid w:val="0091301B"/>
    <w:rsid w:val="0091308F"/>
    <w:rsid w:val="009130B4"/>
    <w:rsid w:val="00913223"/>
    <w:rsid w:val="00913291"/>
    <w:rsid w:val="009132B0"/>
    <w:rsid w:val="0091337B"/>
    <w:rsid w:val="009134D5"/>
    <w:rsid w:val="0091356F"/>
    <w:rsid w:val="00913630"/>
    <w:rsid w:val="009138F8"/>
    <w:rsid w:val="00913AE4"/>
    <w:rsid w:val="00913B4B"/>
    <w:rsid w:val="00913C39"/>
    <w:rsid w:val="00913C56"/>
    <w:rsid w:val="00913DA9"/>
    <w:rsid w:val="009143B2"/>
    <w:rsid w:val="009143B9"/>
    <w:rsid w:val="00914419"/>
    <w:rsid w:val="00914493"/>
    <w:rsid w:val="009144BC"/>
    <w:rsid w:val="00914502"/>
    <w:rsid w:val="0091451E"/>
    <w:rsid w:val="0091452D"/>
    <w:rsid w:val="0091497C"/>
    <w:rsid w:val="00914999"/>
    <w:rsid w:val="00914AB7"/>
    <w:rsid w:val="00914B65"/>
    <w:rsid w:val="00914BA4"/>
    <w:rsid w:val="00914D84"/>
    <w:rsid w:val="00914DFA"/>
    <w:rsid w:val="00914F79"/>
    <w:rsid w:val="00914F7C"/>
    <w:rsid w:val="00915039"/>
    <w:rsid w:val="009150DA"/>
    <w:rsid w:val="00915253"/>
    <w:rsid w:val="00915433"/>
    <w:rsid w:val="0091548C"/>
    <w:rsid w:val="009155B1"/>
    <w:rsid w:val="0091567C"/>
    <w:rsid w:val="00915746"/>
    <w:rsid w:val="0091579F"/>
    <w:rsid w:val="00915863"/>
    <w:rsid w:val="009158B0"/>
    <w:rsid w:val="00915B3A"/>
    <w:rsid w:val="00915C1A"/>
    <w:rsid w:val="00915E5A"/>
    <w:rsid w:val="00915E71"/>
    <w:rsid w:val="0091614A"/>
    <w:rsid w:val="00916297"/>
    <w:rsid w:val="0091638D"/>
    <w:rsid w:val="009163B0"/>
    <w:rsid w:val="009164A2"/>
    <w:rsid w:val="009164DE"/>
    <w:rsid w:val="00916561"/>
    <w:rsid w:val="00916602"/>
    <w:rsid w:val="00916617"/>
    <w:rsid w:val="00916646"/>
    <w:rsid w:val="0091667B"/>
    <w:rsid w:val="00916792"/>
    <w:rsid w:val="009167B1"/>
    <w:rsid w:val="00916A49"/>
    <w:rsid w:val="00916A5B"/>
    <w:rsid w:val="00916B3D"/>
    <w:rsid w:val="00916D45"/>
    <w:rsid w:val="00916EBE"/>
    <w:rsid w:val="00916F29"/>
    <w:rsid w:val="00916FC4"/>
    <w:rsid w:val="00917091"/>
    <w:rsid w:val="00917159"/>
    <w:rsid w:val="0091729B"/>
    <w:rsid w:val="009172DF"/>
    <w:rsid w:val="00917325"/>
    <w:rsid w:val="00917385"/>
    <w:rsid w:val="00917459"/>
    <w:rsid w:val="0091749F"/>
    <w:rsid w:val="00917717"/>
    <w:rsid w:val="009177E3"/>
    <w:rsid w:val="0091797B"/>
    <w:rsid w:val="00917B1E"/>
    <w:rsid w:val="00917CF9"/>
    <w:rsid w:val="00917D80"/>
    <w:rsid w:val="0092003F"/>
    <w:rsid w:val="00920114"/>
    <w:rsid w:val="00920405"/>
    <w:rsid w:val="00920689"/>
    <w:rsid w:val="00920741"/>
    <w:rsid w:val="009207A2"/>
    <w:rsid w:val="0092083B"/>
    <w:rsid w:val="00920985"/>
    <w:rsid w:val="00920A1F"/>
    <w:rsid w:val="00920A20"/>
    <w:rsid w:val="00920A78"/>
    <w:rsid w:val="00920AEA"/>
    <w:rsid w:val="00920D41"/>
    <w:rsid w:val="00920F25"/>
    <w:rsid w:val="00920F34"/>
    <w:rsid w:val="00920F7C"/>
    <w:rsid w:val="00921154"/>
    <w:rsid w:val="00921273"/>
    <w:rsid w:val="00921434"/>
    <w:rsid w:val="009214E1"/>
    <w:rsid w:val="00921524"/>
    <w:rsid w:val="00921541"/>
    <w:rsid w:val="009216F0"/>
    <w:rsid w:val="00921749"/>
    <w:rsid w:val="0092188F"/>
    <w:rsid w:val="00921A2A"/>
    <w:rsid w:val="00921AA1"/>
    <w:rsid w:val="00921BC4"/>
    <w:rsid w:val="00921BFC"/>
    <w:rsid w:val="00921CB0"/>
    <w:rsid w:val="00921DB4"/>
    <w:rsid w:val="00921DC5"/>
    <w:rsid w:val="00921DE6"/>
    <w:rsid w:val="00921F23"/>
    <w:rsid w:val="00921F72"/>
    <w:rsid w:val="00921F76"/>
    <w:rsid w:val="0092214D"/>
    <w:rsid w:val="00922212"/>
    <w:rsid w:val="0092234D"/>
    <w:rsid w:val="009224C0"/>
    <w:rsid w:val="00922512"/>
    <w:rsid w:val="0092258E"/>
    <w:rsid w:val="009225FD"/>
    <w:rsid w:val="009226E1"/>
    <w:rsid w:val="00922B69"/>
    <w:rsid w:val="00922C1D"/>
    <w:rsid w:val="00922D8D"/>
    <w:rsid w:val="00922EAA"/>
    <w:rsid w:val="00922FBE"/>
    <w:rsid w:val="009230B1"/>
    <w:rsid w:val="009234E2"/>
    <w:rsid w:val="00923698"/>
    <w:rsid w:val="009238B1"/>
    <w:rsid w:val="009238C9"/>
    <w:rsid w:val="0092391F"/>
    <w:rsid w:val="00923991"/>
    <w:rsid w:val="009239CA"/>
    <w:rsid w:val="00923A46"/>
    <w:rsid w:val="00923A61"/>
    <w:rsid w:val="00923B76"/>
    <w:rsid w:val="00923C1E"/>
    <w:rsid w:val="00923DB4"/>
    <w:rsid w:val="009240DE"/>
    <w:rsid w:val="0092414B"/>
    <w:rsid w:val="009242E1"/>
    <w:rsid w:val="009242F2"/>
    <w:rsid w:val="009245CD"/>
    <w:rsid w:val="0092462A"/>
    <w:rsid w:val="00924636"/>
    <w:rsid w:val="00924728"/>
    <w:rsid w:val="0092482D"/>
    <w:rsid w:val="009249C0"/>
    <w:rsid w:val="00924A35"/>
    <w:rsid w:val="00924AD2"/>
    <w:rsid w:val="00924B0F"/>
    <w:rsid w:val="00924B2A"/>
    <w:rsid w:val="00924C8C"/>
    <w:rsid w:val="00924DFC"/>
    <w:rsid w:val="00924E4D"/>
    <w:rsid w:val="00924EF5"/>
    <w:rsid w:val="00924F1A"/>
    <w:rsid w:val="00925012"/>
    <w:rsid w:val="00925024"/>
    <w:rsid w:val="00925162"/>
    <w:rsid w:val="0092516A"/>
    <w:rsid w:val="009252AD"/>
    <w:rsid w:val="00925500"/>
    <w:rsid w:val="009255C9"/>
    <w:rsid w:val="009256D2"/>
    <w:rsid w:val="009257EE"/>
    <w:rsid w:val="00925827"/>
    <w:rsid w:val="009258DB"/>
    <w:rsid w:val="009259E3"/>
    <w:rsid w:val="00925A04"/>
    <w:rsid w:val="00925AFD"/>
    <w:rsid w:val="00925B20"/>
    <w:rsid w:val="00925B54"/>
    <w:rsid w:val="00925C62"/>
    <w:rsid w:val="00925CD3"/>
    <w:rsid w:val="00925D0B"/>
    <w:rsid w:val="0092609B"/>
    <w:rsid w:val="00926126"/>
    <w:rsid w:val="00926190"/>
    <w:rsid w:val="00926204"/>
    <w:rsid w:val="00926242"/>
    <w:rsid w:val="00926288"/>
    <w:rsid w:val="00926336"/>
    <w:rsid w:val="009265EC"/>
    <w:rsid w:val="0092664F"/>
    <w:rsid w:val="009267F2"/>
    <w:rsid w:val="0092680D"/>
    <w:rsid w:val="00926847"/>
    <w:rsid w:val="00926BD2"/>
    <w:rsid w:val="00926BD9"/>
    <w:rsid w:val="00926C0B"/>
    <w:rsid w:val="00926D94"/>
    <w:rsid w:val="00926E5D"/>
    <w:rsid w:val="00927092"/>
    <w:rsid w:val="00927135"/>
    <w:rsid w:val="00927274"/>
    <w:rsid w:val="00927292"/>
    <w:rsid w:val="009273A0"/>
    <w:rsid w:val="00927405"/>
    <w:rsid w:val="00927669"/>
    <w:rsid w:val="00927678"/>
    <w:rsid w:val="009276FE"/>
    <w:rsid w:val="00927730"/>
    <w:rsid w:val="00927801"/>
    <w:rsid w:val="00927992"/>
    <w:rsid w:val="00927D49"/>
    <w:rsid w:val="00927DA4"/>
    <w:rsid w:val="00927F2C"/>
    <w:rsid w:val="00930081"/>
    <w:rsid w:val="00930174"/>
    <w:rsid w:val="00930194"/>
    <w:rsid w:val="009303AE"/>
    <w:rsid w:val="0093053A"/>
    <w:rsid w:val="00930674"/>
    <w:rsid w:val="0093077C"/>
    <w:rsid w:val="009307B7"/>
    <w:rsid w:val="009309FE"/>
    <w:rsid w:val="00930A2D"/>
    <w:rsid w:val="00930AA8"/>
    <w:rsid w:val="00930C1D"/>
    <w:rsid w:val="00930D3A"/>
    <w:rsid w:val="00930D40"/>
    <w:rsid w:val="00930E96"/>
    <w:rsid w:val="00930EF9"/>
    <w:rsid w:val="00931000"/>
    <w:rsid w:val="0093106E"/>
    <w:rsid w:val="0093127F"/>
    <w:rsid w:val="009312F2"/>
    <w:rsid w:val="00931384"/>
    <w:rsid w:val="009315D0"/>
    <w:rsid w:val="0093196F"/>
    <w:rsid w:val="00931B13"/>
    <w:rsid w:val="00931E0A"/>
    <w:rsid w:val="00931E52"/>
    <w:rsid w:val="00931F92"/>
    <w:rsid w:val="009320BC"/>
    <w:rsid w:val="009321F2"/>
    <w:rsid w:val="00932329"/>
    <w:rsid w:val="00932368"/>
    <w:rsid w:val="00932445"/>
    <w:rsid w:val="00932541"/>
    <w:rsid w:val="0093258F"/>
    <w:rsid w:val="0093271A"/>
    <w:rsid w:val="0093273E"/>
    <w:rsid w:val="0093284A"/>
    <w:rsid w:val="00932898"/>
    <w:rsid w:val="00932918"/>
    <w:rsid w:val="009329E8"/>
    <w:rsid w:val="00932A7A"/>
    <w:rsid w:val="00932AAD"/>
    <w:rsid w:val="00932BD3"/>
    <w:rsid w:val="00932D23"/>
    <w:rsid w:val="00932F93"/>
    <w:rsid w:val="00933171"/>
    <w:rsid w:val="00933427"/>
    <w:rsid w:val="00933597"/>
    <w:rsid w:val="00933845"/>
    <w:rsid w:val="0093389B"/>
    <w:rsid w:val="00933AD0"/>
    <w:rsid w:val="00933C02"/>
    <w:rsid w:val="00933DF5"/>
    <w:rsid w:val="00933E29"/>
    <w:rsid w:val="00933EEC"/>
    <w:rsid w:val="00933F11"/>
    <w:rsid w:val="00933F20"/>
    <w:rsid w:val="00933FAD"/>
    <w:rsid w:val="00933FE6"/>
    <w:rsid w:val="00934047"/>
    <w:rsid w:val="00934157"/>
    <w:rsid w:val="0093420B"/>
    <w:rsid w:val="00934300"/>
    <w:rsid w:val="0093439B"/>
    <w:rsid w:val="009343D9"/>
    <w:rsid w:val="00934586"/>
    <w:rsid w:val="00934594"/>
    <w:rsid w:val="00934804"/>
    <w:rsid w:val="00934A5C"/>
    <w:rsid w:val="00934C9C"/>
    <w:rsid w:val="00934D90"/>
    <w:rsid w:val="00935223"/>
    <w:rsid w:val="0093522B"/>
    <w:rsid w:val="00935481"/>
    <w:rsid w:val="0093556D"/>
    <w:rsid w:val="0093569B"/>
    <w:rsid w:val="009356FC"/>
    <w:rsid w:val="00935894"/>
    <w:rsid w:val="009358AD"/>
    <w:rsid w:val="00935A16"/>
    <w:rsid w:val="00935AAC"/>
    <w:rsid w:val="00935BAA"/>
    <w:rsid w:val="00935D7F"/>
    <w:rsid w:val="00935E01"/>
    <w:rsid w:val="00935E29"/>
    <w:rsid w:val="00935E50"/>
    <w:rsid w:val="00935FB7"/>
    <w:rsid w:val="00936055"/>
    <w:rsid w:val="00936078"/>
    <w:rsid w:val="009361E5"/>
    <w:rsid w:val="00936201"/>
    <w:rsid w:val="0093637E"/>
    <w:rsid w:val="00936395"/>
    <w:rsid w:val="009364DC"/>
    <w:rsid w:val="00936591"/>
    <w:rsid w:val="00936606"/>
    <w:rsid w:val="00936628"/>
    <w:rsid w:val="009368A2"/>
    <w:rsid w:val="00936A1A"/>
    <w:rsid w:val="00936A55"/>
    <w:rsid w:val="00936B77"/>
    <w:rsid w:val="00936C1A"/>
    <w:rsid w:val="00936DE7"/>
    <w:rsid w:val="00936E2D"/>
    <w:rsid w:val="00936EF5"/>
    <w:rsid w:val="00936EFB"/>
    <w:rsid w:val="00936FAA"/>
    <w:rsid w:val="00937008"/>
    <w:rsid w:val="00937097"/>
    <w:rsid w:val="009372D5"/>
    <w:rsid w:val="00937300"/>
    <w:rsid w:val="00937661"/>
    <w:rsid w:val="00937677"/>
    <w:rsid w:val="0093772B"/>
    <w:rsid w:val="009377A8"/>
    <w:rsid w:val="009378B9"/>
    <w:rsid w:val="009378C8"/>
    <w:rsid w:val="0093793D"/>
    <w:rsid w:val="0093798E"/>
    <w:rsid w:val="00937AE4"/>
    <w:rsid w:val="00937E0D"/>
    <w:rsid w:val="00937E5A"/>
    <w:rsid w:val="00937E85"/>
    <w:rsid w:val="00940081"/>
    <w:rsid w:val="009400A9"/>
    <w:rsid w:val="009402B8"/>
    <w:rsid w:val="009402EA"/>
    <w:rsid w:val="0094031F"/>
    <w:rsid w:val="0094044E"/>
    <w:rsid w:val="00940546"/>
    <w:rsid w:val="00940591"/>
    <w:rsid w:val="009405C3"/>
    <w:rsid w:val="0094067F"/>
    <w:rsid w:val="009407DB"/>
    <w:rsid w:val="009409F5"/>
    <w:rsid w:val="00940A36"/>
    <w:rsid w:val="00940BBA"/>
    <w:rsid w:val="00940C69"/>
    <w:rsid w:val="00940D7B"/>
    <w:rsid w:val="00940DF8"/>
    <w:rsid w:val="00940FDE"/>
    <w:rsid w:val="00941072"/>
    <w:rsid w:val="00941105"/>
    <w:rsid w:val="00941125"/>
    <w:rsid w:val="00941212"/>
    <w:rsid w:val="00941321"/>
    <w:rsid w:val="00941376"/>
    <w:rsid w:val="009413A6"/>
    <w:rsid w:val="00941499"/>
    <w:rsid w:val="00941502"/>
    <w:rsid w:val="00941580"/>
    <w:rsid w:val="0094159A"/>
    <w:rsid w:val="009415AD"/>
    <w:rsid w:val="0094166E"/>
    <w:rsid w:val="0094178C"/>
    <w:rsid w:val="009417C3"/>
    <w:rsid w:val="009418E8"/>
    <w:rsid w:val="00941953"/>
    <w:rsid w:val="00941A36"/>
    <w:rsid w:val="00941CF9"/>
    <w:rsid w:val="00941D8B"/>
    <w:rsid w:val="00941D95"/>
    <w:rsid w:val="00941DA1"/>
    <w:rsid w:val="00941F22"/>
    <w:rsid w:val="009423A7"/>
    <w:rsid w:val="00942411"/>
    <w:rsid w:val="009424AC"/>
    <w:rsid w:val="00942585"/>
    <w:rsid w:val="0094277E"/>
    <w:rsid w:val="009427E8"/>
    <w:rsid w:val="0094281A"/>
    <w:rsid w:val="009429AC"/>
    <w:rsid w:val="00942A5D"/>
    <w:rsid w:val="00942BD7"/>
    <w:rsid w:val="00942C7C"/>
    <w:rsid w:val="00942CDF"/>
    <w:rsid w:val="00942EA3"/>
    <w:rsid w:val="00942F47"/>
    <w:rsid w:val="0094304D"/>
    <w:rsid w:val="00943088"/>
    <w:rsid w:val="00943308"/>
    <w:rsid w:val="00943394"/>
    <w:rsid w:val="0094344F"/>
    <w:rsid w:val="00943483"/>
    <w:rsid w:val="009434AF"/>
    <w:rsid w:val="009435F4"/>
    <w:rsid w:val="00943998"/>
    <w:rsid w:val="00943AB5"/>
    <w:rsid w:val="00943C4A"/>
    <w:rsid w:val="00943CFF"/>
    <w:rsid w:val="00943DF4"/>
    <w:rsid w:val="00943DFC"/>
    <w:rsid w:val="00943E79"/>
    <w:rsid w:val="00943ED7"/>
    <w:rsid w:val="00944235"/>
    <w:rsid w:val="00944263"/>
    <w:rsid w:val="009442CE"/>
    <w:rsid w:val="00944527"/>
    <w:rsid w:val="0094455A"/>
    <w:rsid w:val="00944844"/>
    <w:rsid w:val="009448E7"/>
    <w:rsid w:val="00944A61"/>
    <w:rsid w:val="00944B94"/>
    <w:rsid w:val="00944D07"/>
    <w:rsid w:val="00944D5A"/>
    <w:rsid w:val="00944E06"/>
    <w:rsid w:val="00944FE1"/>
    <w:rsid w:val="0094539F"/>
    <w:rsid w:val="009453A1"/>
    <w:rsid w:val="009453EF"/>
    <w:rsid w:val="0094541F"/>
    <w:rsid w:val="00945BA9"/>
    <w:rsid w:val="00945C5F"/>
    <w:rsid w:val="00945D90"/>
    <w:rsid w:val="00945DA5"/>
    <w:rsid w:val="00945E2C"/>
    <w:rsid w:val="00945E43"/>
    <w:rsid w:val="00945E47"/>
    <w:rsid w:val="00945FEC"/>
    <w:rsid w:val="00946068"/>
    <w:rsid w:val="009460C3"/>
    <w:rsid w:val="00946124"/>
    <w:rsid w:val="009461C5"/>
    <w:rsid w:val="009461D8"/>
    <w:rsid w:val="00946266"/>
    <w:rsid w:val="00946271"/>
    <w:rsid w:val="00946288"/>
    <w:rsid w:val="00946325"/>
    <w:rsid w:val="0094650F"/>
    <w:rsid w:val="009466F3"/>
    <w:rsid w:val="0094670E"/>
    <w:rsid w:val="0094688A"/>
    <w:rsid w:val="009469ED"/>
    <w:rsid w:val="009469FC"/>
    <w:rsid w:val="00946CF0"/>
    <w:rsid w:val="00946D05"/>
    <w:rsid w:val="00946DB7"/>
    <w:rsid w:val="00946EF5"/>
    <w:rsid w:val="00946F99"/>
    <w:rsid w:val="00947002"/>
    <w:rsid w:val="00947005"/>
    <w:rsid w:val="00947075"/>
    <w:rsid w:val="009472DF"/>
    <w:rsid w:val="00947559"/>
    <w:rsid w:val="009475AD"/>
    <w:rsid w:val="009476F1"/>
    <w:rsid w:val="00947728"/>
    <w:rsid w:val="00947748"/>
    <w:rsid w:val="00947889"/>
    <w:rsid w:val="0094798A"/>
    <w:rsid w:val="00947A34"/>
    <w:rsid w:val="00947B2A"/>
    <w:rsid w:val="00947B69"/>
    <w:rsid w:val="00947BA7"/>
    <w:rsid w:val="00947BE7"/>
    <w:rsid w:val="00947CAF"/>
    <w:rsid w:val="00947CDC"/>
    <w:rsid w:val="00947DCD"/>
    <w:rsid w:val="0095018D"/>
    <w:rsid w:val="009504BE"/>
    <w:rsid w:val="009505C9"/>
    <w:rsid w:val="00950635"/>
    <w:rsid w:val="00950788"/>
    <w:rsid w:val="00950929"/>
    <w:rsid w:val="009509F4"/>
    <w:rsid w:val="00950B77"/>
    <w:rsid w:val="00950C97"/>
    <w:rsid w:val="00950D25"/>
    <w:rsid w:val="00950D55"/>
    <w:rsid w:val="00950D6F"/>
    <w:rsid w:val="00950E71"/>
    <w:rsid w:val="0095112D"/>
    <w:rsid w:val="00951134"/>
    <w:rsid w:val="0095122F"/>
    <w:rsid w:val="00951288"/>
    <w:rsid w:val="00951293"/>
    <w:rsid w:val="009513A7"/>
    <w:rsid w:val="009513B7"/>
    <w:rsid w:val="009513C6"/>
    <w:rsid w:val="009513FC"/>
    <w:rsid w:val="00951460"/>
    <w:rsid w:val="00951637"/>
    <w:rsid w:val="00951669"/>
    <w:rsid w:val="00951766"/>
    <w:rsid w:val="009517BC"/>
    <w:rsid w:val="0095193D"/>
    <w:rsid w:val="00951A79"/>
    <w:rsid w:val="00951C0E"/>
    <w:rsid w:val="00951EE0"/>
    <w:rsid w:val="00952044"/>
    <w:rsid w:val="009520E1"/>
    <w:rsid w:val="0095213A"/>
    <w:rsid w:val="009521DD"/>
    <w:rsid w:val="00952283"/>
    <w:rsid w:val="009522CF"/>
    <w:rsid w:val="009523EC"/>
    <w:rsid w:val="009523F3"/>
    <w:rsid w:val="00952450"/>
    <w:rsid w:val="0095254F"/>
    <w:rsid w:val="0095276B"/>
    <w:rsid w:val="00952905"/>
    <w:rsid w:val="00952A4A"/>
    <w:rsid w:val="00952A69"/>
    <w:rsid w:val="00952B0E"/>
    <w:rsid w:val="00952C0D"/>
    <w:rsid w:val="00952DEA"/>
    <w:rsid w:val="00952E27"/>
    <w:rsid w:val="00952EB4"/>
    <w:rsid w:val="00952FEC"/>
    <w:rsid w:val="0095300E"/>
    <w:rsid w:val="00953018"/>
    <w:rsid w:val="0095305F"/>
    <w:rsid w:val="009530FA"/>
    <w:rsid w:val="00953163"/>
    <w:rsid w:val="009533CC"/>
    <w:rsid w:val="0095376C"/>
    <w:rsid w:val="00953A8C"/>
    <w:rsid w:val="00953CC1"/>
    <w:rsid w:val="00953E24"/>
    <w:rsid w:val="00953E5C"/>
    <w:rsid w:val="00953E9D"/>
    <w:rsid w:val="00953EC3"/>
    <w:rsid w:val="00954022"/>
    <w:rsid w:val="0095418B"/>
    <w:rsid w:val="009541BF"/>
    <w:rsid w:val="00954274"/>
    <w:rsid w:val="00954485"/>
    <w:rsid w:val="00954863"/>
    <w:rsid w:val="00954920"/>
    <w:rsid w:val="009549F0"/>
    <w:rsid w:val="00954A64"/>
    <w:rsid w:val="00954BF6"/>
    <w:rsid w:val="00954C20"/>
    <w:rsid w:val="00954D8C"/>
    <w:rsid w:val="00954DE0"/>
    <w:rsid w:val="00954EAD"/>
    <w:rsid w:val="0095520E"/>
    <w:rsid w:val="00955247"/>
    <w:rsid w:val="0095546E"/>
    <w:rsid w:val="00955556"/>
    <w:rsid w:val="00955562"/>
    <w:rsid w:val="009558A8"/>
    <w:rsid w:val="00955996"/>
    <w:rsid w:val="00955D16"/>
    <w:rsid w:val="00955DF1"/>
    <w:rsid w:val="00955EAF"/>
    <w:rsid w:val="00956177"/>
    <w:rsid w:val="00956191"/>
    <w:rsid w:val="00956263"/>
    <w:rsid w:val="00956393"/>
    <w:rsid w:val="00956466"/>
    <w:rsid w:val="009564CF"/>
    <w:rsid w:val="009564FC"/>
    <w:rsid w:val="009566E0"/>
    <w:rsid w:val="0095682A"/>
    <w:rsid w:val="009569BC"/>
    <w:rsid w:val="00956B08"/>
    <w:rsid w:val="00956B91"/>
    <w:rsid w:val="00956C75"/>
    <w:rsid w:val="00956E95"/>
    <w:rsid w:val="00956EAF"/>
    <w:rsid w:val="00956FE5"/>
    <w:rsid w:val="009570D5"/>
    <w:rsid w:val="00957505"/>
    <w:rsid w:val="009575D0"/>
    <w:rsid w:val="0095764C"/>
    <w:rsid w:val="009577C5"/>
    <w:rsid w:val="00957861"/>
    <w:rsid w:val="00957B95"/>
    <w:rsid w:val="00957C87"/>
    <w:rsid w:val="00957D67"/>
    <w:rsid w:val="00957E05"/>
    <w:rsid w:val="00957E0A"/>
    <w:rsid w:val="00960026"/>
    <w:rsid w:val="00960152"/>
    <w:rsid w:val="009602AB"/>
    <w:rsid w:val="009603A0"/>
    <w:rsid w:val="009603A6"/>
    <w:rsid w:val="00960580"/>
    <w:rsid w:val="00960713"/>
    <w:rsid w:val="009607D1"/>
    <w:rsid w:val="00960843"/>
    <w:rsid w:val="00960910"/>
    <w:rsid w:val="00960AA9"/>
    <w:rsid w:val="00960C37"/>
    <w:rsid w:val="0096118B"/>
    <w:rsid w:val="0096143B"/>
    <w:rsid w:val="00961673"/>
    <w:rsid w:val="00961760"/>
    <w:rsid w:val="0096197E"/>
    <w:rsid w:val="00962315"/>
    <w:rsid w:val="00962637"/>
    <w:rsid w:val="00962768"/>
    <w:rsid w:val="009628EC"/>
    <w:rsid w:val="00962945"/>
    <w:rsid w:val="00962A62"/>
    <w:rsid w:val="00962C1C"/>
    <w:rsid w:val="00962CA8"/>
    <w:rsid w:val="00962D35"/>
    <w:rsid w:val="00962D47"/>
    <w:rsid w:val="00962DEA"/>
    <w:rsid w:val="009630BD"/>
    <w:rsid w:val="009630CA"/>
    <w:rsid w:val="009630CD"/>
    <w:rsid w:val="00963301"/>
    <w:rsid w:val="00963341"/>
    <w:rsid w:val="009635FF"/>
    <w:rsid w:val="00963649"/>
    <w:rsid w:val="00963739"/>
    <w:rsid w:val="00963951"/>
    <w:rsid w:val="00963B04"/>
    <w:rsid w:val="00963B18"/>
    <w:rsid w:val="00963BA8"/>
    <w:rsid w:val="00963E21"/>
    <w:rsid w:val="0096400F"/>
    <w:rsid w:val="0096410F"/>
    <w:rsid w:val="00964111"/>
    <w:rsid w:val="0096426F"/>
    <w:rsid w:val="00964323"/>
    <w:rsid w:val="00964390"/>
    <w:rsid w:val="009643B1"/>
    <w:rsid w:val="0096442F"/>
    <w:rsid w:val="0096447D"/>
    <w:rsid w:val="009645A9"/>
    <w:rsid w:val="0096472B"/>
    <w:rsid w:val="00964753"/>
    <w:rsid w:val="0096486D"/>
    <w:rsid w:val="00964B57"/>
    <w:rsid w:val="00964D2D"/>
    <w:rsid w:val="00964D92"/>
    <w:rsid w:val="00964F7C"/>
    <w:rsid w:val="00964F87"/>
    <w:rsid w:val="00964FDF"/>
    <w:rsid w:val="009651EE"/>
    <w:rsid w:val="00965269"/>
    <w:rsid w:val="00965282"/>
    <w:rsid w:val="00965313"/>
    <w:rsid w:val="009653C9"/>
    <w:rsid w:val="00965400"/>
    <w:rsid w:val="009654A2"/>
    <w:rsid w:val="00965623"/>
    <w:rsid w:val="0096590D"/>
    <w:rsid w:val="00965955"/>
    <w:rsid w:val="0096596F"/>
    <w:rsid w:val="0096598F"/>
    <w:rsid w:val="00965CA5"/>
    <w:rsid w:val="00965EDA"/>
    <w:rsid w:val="00965F36"/>
    <w:rsid w:val="00966014"/>
    <w:rsid w:val="0096602E"/>
    <w:rsid w:val="00966209"/>
    <w:rsid w:val="00966275"/>
    <w:rsid w:val="00966367"/>
    <w:rsid w:val="00966372"/>
    <w:rsid w:val="009663B6"/>
    <w:rsid w:val="0096658D"/>
    <w:rsid w:val="009667B6"/>
    <w:rsid w:val="009667FA"/>
    <w:rsid w:val="009668F1"/>
    <w:rsid w:val="00966938"/>
    <w:rsid w:val="00966A9F"/>
    <w:rsid w:val="00966B72"/>
    <w:rsid w:val="00966B81"/>
    <w:rsid w:val="00966C84"/>
    <w:rsid w:val="00966D23"/>
    <w:rsid w:val="00966D74"/>
    <w:rsid w:val="00966D7A"/>
    <w:rsid w:val="0096708B"/>
    <w:rsid w:val="00967097"/>
    <w:rsid w:val="009670C2"/>
    <w:rsid w:val="009672B5"/>
    <w:rsid w:val="00967310"/>
    <w:rsid w:val="00967323"/>
    <w:rsid w:val="009673EB"/>
    <w:rsid w:val="009677B5"/>
    <w:rsid w:val="00967999"/>
    <w:rsid w:val="00967B6F"/>
    <w:rsid w:val="00967D6D"/>
    <w:rsid w:val="00967FA6"/>
    <w:rsid w:val="00967FC0"/>
    <w:rsid w:val="00967FF0"/>
    <w:rsid w:val="00970230"/>
    <w:rsid w:val="009702F2"/>
    <w:rsid w:val="00970361"/>
    <w:rsid w:val="00970448"/>
    <w:rsid w:val="009704A2"/>
    <w:rsid w:val="00970600"/>
    <w:rsid w:val="0097064C"/>
    <w:rsid w:val="00970A9A"/>
    <w:rsid w:val="00970B07"/>
    <w:rsid w:val="00970D1B"/>
    <w:rsid w:val="00970DAD"/>
    <w:rsid w:val="00970E97"/>
    <w:rsid w:val="009713E7"/>
    <w:rsid w:val="0097169C"/>
    <w:rsid w:val="00971712"/>
    <w:rsid w:val="009718CF"/>
    <w:rsid w:val="00971A82"/>
    <w:rsid w:val="00971A8F"/>
    <w:rsid w:val="00971AB1"/>
    <w:rsid w:val="00971B47"/>
    <w:rsid w:val="00971CBE"/>
    <w:rsid w:val="00971D59"/>
    <w:rsid w:val="00971FA7"/>
    <w:rsid w:val="00971FB0"/>
    <w:rsid w:val="00971FCB"/>
    <w:rsid w:val="00972069"/>
    <w:rsid w:val="0097206D"/>
    <w:rsid w:val="00972135"/>
    <w:rsid w:val="0097217C"/>
    <w:rsid w:val="009721BD"/>
    <w:rsid w:val="009721F6"/>
    <w:rsid w:val="0097229F"/>
    <w:rsid w:val="009723EF"/>
    <w:rsid w:val="00972453"/>
    <w:rsid w:val="00972511"/>
    <w:rsid w:val="00972786"/>
    <w:rsid w:val="009727B9"/>
    <w:rsid w:val="00972884"/>
    <w:rsid w:val="00972A77"/>
    <w:rsid w:val="00972CE5"/>
    <w:rsid w:val="00972D49"/>
    <w:rsid w:val="00972F08"/>
    <w:rsid w:val="00972F6E"/>
    <w:rsid w:val="00972FAB"/>
    <w:rsid w:val="00972FFF"/>
    <w:rsid w:val="009731F3"/>
    <w:rsid w:val="0097320F"/>
    <w:rsid w:val="00973235"/>
    <w:rsid w:val="009732C6"/>
    <w:rsid w:val="009732F5"/>
    <w:rsid w:val="009733F5"/>
    <w:rsid w:val="00973593"/>
    <w:rsid w:val="0097371C"/>
    <w:rsid w:val="00973720"/>
    <w:rsid w:val="009739E1"/>
    <w:rsid w:val="00973A97"/>
    <w:rsid w:val="00973B34"/>
    <w:rsid w:val="00973C2E"/>
    <w:rsid w:val="00973D10"/>
    <w:rsid w:val="00973D1E"/>
    <w:rsid w:val="00973F26"/>
    <w:rsid w:val="00973F4A"/>
    <w:rsid w:val="00974105"/>
    <w:rsid w:val="00974379"/>
    <w:rsid w:val="0097449D"/>
    <w:rsid w:val="009745B2"/>
    <w:rsid w:val="00974669"/>
    <w:rsid w:val="0097474C"/>
    <w:rsid w:val="009747E7"/>
    <w:rsid w:val="00974914"/>
    <w:rsid w:val="00974A1C"/>
    <w:rsid w:val="00974AF2"/>
    <w:rsid w:val="00974AF4"/>
    <w:rsid w:val="00974DA6"/>
    <w:rsid w:val="00974F42"/>
    <w:rsid w:val="009750A9"/>
    <w:rsid w:val="009750DA"/>
    <w:rsid w:val="00975241"/>
    <w:rsid w:val="0097530C"/>
    <w:rsid w:val="009753BE"/>
    <w:rsid w:val="0097547F"/>
    <w:rsid w:val="0097549A"/>
    <w:rsid w:val="009756C7"/>
    <w:rsid w:val="009756CC"/>
    <w:rsid w:val="009757EE"/>
    <w:rsid w:val="009758AE"/>
    <w:rsid w:val="00975A4F"/>
    <w:rsid w:val="00975A77"/>
    <w:rsid w:val="00975A8B"/>
    <w:rsid w:val="00975B09"/>
    <w:rsid w:val="00975BE8"/>
    <w:rsid w:val="00975C22"/>
    <w:rsid w:val="00975C5B"/>
    <w:rsid w:val="00975C66"/>
    <w:rsid w:val="00975CA5"/>
    <w:rsid w:val="00975DEE"/>
    <w:rsid w:val="00975F93"/>
    <w:rsid w:val="00976014"/>
    <w:rsid w:val="009760E7"/>
    <w:rsid w:val="00976119"/>
    <w:rsid w:val="009761A8"/>
    <w:rsid w:val="00976567"/>
    <w:rsid w:val="00976575"/>
    <w:rsid w:val="009765F1"/>
    <w:rsid w:val="009767F7"/>
    <w:rsid w:val="0097680B"/>
    <w:rsid w:val="009768BD"/>
    <w:rsid w:val="00976999"/>
    <w:rsid w:val="00976A75"/>
    <w:rsid w:val="00976A8D"/>
    <w:rsid w:val="00976B0E"/>
    <w:rsid w:val="00976B6B"/>
    <w:rsid w:val="00976C21"/>
    <w:rsid w:val="00976D34"/>
    <w:rsid w:val="00976EB4"/>
    <w:rsid w:val="00976F83"/>
    <w:rsid w:val="0097703A"/>
    <w:rsid w:val="00977098"/>
    <w:rsid w:val="00977249"/>
    <w:rsid w:val="009777B5"/>
    <w:rsid w:val="00977911"/>
    <w:rsid w:val="009779C2"/>
    <w:rsid w:val="00977A47"/>
    <w:rsid w:val="00977D3A"/>
    <w:rsid w:val="009804BD"/>
    <w:rsid w:val="00980500"/>
    <w:rsid w:val="009806E8"/>
    <w:rsid w:val="009806EA"/>
    <w:rsid w:val="00980782"/>
    <w:rsid w:val="009808B9"/>
    <w:rsid w:val="0098090B"/>
    <w:rsid w:val="00980A0F"/>
    <w:rsid w:val="00980B0C"/>
    <w:rsid w:val="00980B3B"/>
    <w:rsid w:val="00980CA8"/>
    <w:rsid w:val="009813DA"/>
    <w:rsid w:val="0098144A"/>
    <w:rsid w:val="009814F2"/>
    <w:rsid w:val="00981591"/>
    <w:rsid w:val="009816C4"/>
    <w:rsid w:val="009817B2"/>
    <w:rsid w:val="00981848"/>
    <w:rsid w:val="009818A8"/>
    <w:rsid w:val="00981914"/>
    <w:rsid w:val="009819E9"/>
    <w:rsid w:val="00981A0B"/>
    <w:rsid w:val="00981A26"/>
    <w:rsid w:val="00981AB6"/>
    <w:rsid w:val="00981ABF"/>
    <w:rsid w:val="00981B22"/>
    <w:rsid w:val="00981C41"/>
    <w:rsid w:val="00981D03"/>
    <w:rsid w:val="00981FAA"/>
    <w:rsid w:val="00982094"/>
    <w:rsid w:val="009820E8"/>
    <w:rsid w:val="00982216"/>
    <w:rsid w:val="00982273"/>
    <w:rsid w:val="0098228D"/>
    <w:rsid w:val="009822A4"/>
    <w:rsid w:val="009822DA"/>
    <w:rsid w:val="0098230E"/>
    <w:rsid w:val="00982342"/>
    <w:rsid w:val="00982365"/>
    <w:rsid w:val="009825B2"/>
    <w:rsid w:val="0098275D"/>
    <w:rsid w:val="0098285D"/>
    <w:rsid w:val="00982BFA"/>
    <w:rsid w:val="00982C5F"/>
    <w:rsid w:val="00982E8B"/>
    <w:rsid w:val="00982F1D"/>
    <w:rsid w:val="00983078"/>
    <w:rsid w:val="00983109"/>
    <w:rsid w:val="0098325D"/>
    <w:rsid w:val="00983431"/>
    <w:rsid w:val="009834FB"/>
    <w:rsid w:val="00983593"/>
    <w:rsid w:val="00983627"/>
    <w:rsid w:val="009836F3"/>
    <w:rsid w:val="00983807"/>
    <w:rsid w:val="00983911"/>
    <w:rsid w:val="00983AF4"/>
    <w:rsid w:val="00983BB5"/>
    <w:rsid w:val="00983C22"/>
    <w:rsid w:val="00983CB2"/>
    <w:rsid w:val="00983D24"/>
    <w:rsid w:val="00983E5C"/>
    <w:rsid w:val="00983E74"/>
    <w:rsid w:val="00983E91"/>
    <w:rsid w:val="0098405D"/>
    <w:rsid w:val="009840C5"/>
    <w:rsid w:val="009840E9"/>
    <w:rsid w:val="00984237"/>
    <w:rsid w:val="009843D2"/>
    <w:rsid w:val="00984407"/>
    <w:rsid w:val="009844AF"/>
    <w:rsid w:val="009845A5"/>
    <w:rsid w:val="009846C4"/>
    <w:rsid w:val="0098474C"/>
    <w:rsid w:val="009847FB"/>
    <w:rsid w:val="00984923"/>
    <w:rsid w:val="00984AF0"/>
    <w:rsid w:val="00984C65"/>
    <w:rsid w:val="00984C75"/>
    <w:rsid w:val="00984C82"/>
    <w:rsid w:val="00984CF5"/>
    <w:rsid w:val="00984D06"/>
    <w:rsid w:val="00984D79"/>
    <w:rsid w:val="00984FBF"/>
    <w:rsid w:val="00985376"/>
    <w:rsid w:val="00985406"/>
    <w:rsid w:val="00985500"/>
    <w:rsid w:val="009855B1"/>
    <w:rsid w:val="009857C1"/>
    <w:rsid w:val="00985A9F"/>
    <w:rsid w:val="00985B73"/>
    <w:rsid w:val="00985C33"/>
    <w:rsid w:val="00985C6A"/>
    <w:rsid w:val="00985D20"/>
    <w:rsid w:val="00985EB1"/>
    <w:rsid w:val="00985F86"/>
    <w:rsid w:val="00985FB6"/>
    <w:rsid w:val="00986020"/>
    <w:rsid w:val="0098606E"/>
    <w:rsid w:val="00986256"/>
    <w:rsid w:val="009863BE"/>
    <w:rsid w:val="0098642F"/>
    <w:rsid w:val="00986485"/>
    <w:rsid w:val="009864C6"/>
    <w:rsid w:val="009864D5"/>
    <w:rsid w:val="00986609"/>
    <w:rsid w:val="00986A2A"/>
    <w:rsid w:val="00986B42"/>
    <w:rsid w:val="00986F00"/>
    <w:rsid w:val="009870B8"/>
    <w:rsid w:val="009871A3"/>
    <w:rsid w:val="009873AF"/>
    <w:rsid w:val="0098746C"/>
    <w:rsid w:val="0098747F"/>
    <w:rsid w:val="009878AC"/>
    <w:rsid w:val="00987A03"/>
    <w:rsid w:val="00987AD7"/>
    <w:rsid w:val="00987B1B"/>
    <w:rsid w:val="00987B96"/>
    <w:rsid w:val="00987D15"/>
    <w:rsid w:val="00987E60"/>
    <w:rsid w:val="00987E87"/>
    <w:rsid w:val="00987FCE"/>
    <w:rsid w:val="00990088"/>
    <w:rsid w:val="009900C4"/>
    <w:rsid w:val="0099027D"/>
    <w:rsid w:val="009902CB"/>
    <w:rsid w:val="00990536"/>
    <w:rsid w:val="00990593"/>
    <w:rsid w:val="009906FD"/>
    <w:rsid w:val="00990864"/>
    <w:rsid w:val="00990A76"/>
    <w:rsid w:val="00990C4F"/>
    <w:rsid w:val="00990CCC"/>
    <w:rsid w:val="00990EFC"/>
    <w:rsid w:val="00990F92"/>
    <w:rsid w:val="0099129B"/>
    <w:rsid w:val="009913CA"/>
    <w:rsid w:val="009913CE"/>
    <w:rsid w:val="009914A5"/>
    <w:rsid w:val="009917E0"/>
    <w:rsid w:val="009919F3"/>
    <w:rsid w:val="00991ABF"/>
    <w:rsid w:val="00991ADE"/>
    <w:rsid w:val="00991B24"/>
    <w:rsid w:val="00991C90"/>
    <w:rsid w:val="00991CE2"/>
    <w:rsid w:val="00991E7A"/>
    <w:rsid w:val="00991FA3"/>
    <w:rsid w:val="00992172"/>
    <w:rsid w:val="0099222F"/>
    <w:rsid w:val="0099227D"/>
    <w:rsid w:val="009922B5"/>
    <w:rsid w:val="009922FC"/>
    <w:rsid w:val="00992432"/>
    <w:rsid w:val="009924FB"/>
    <w:rsid w:val="0099257C"/>
    <w:rsid w:val="0099284A"/>
    <w:rsid w:val="00992A2C"/>
    <w:rsid w:val="00992A3D"/>
    <w:rsid w:val="00992AEC"/>
    <w:rsid w:val="00992B30"/>
    <w:rsid w:val="00992C7F"/>
    <w:rsid w:val="00992D98"/>
    <w:rsid w:val="00992DE8"/>
    <w:rsid w:val="00992E5E"/>
    <w:rsid w:val="00992E87"/>
    <w:rsid w:val="0099307E"/>
    <w:rsid w:val="009937C5"/>
    <w:rsid w:val="009937D2"/>
    <w:rsid w:val="00993926"/>
    <w:rsid w:val="00993A45"/>
    <w:rsid w:val="00993AAF"/>
    <w:rsid w:val="00993B7D"/>
    <w:rsid w:val="00993BE6"/>
    <w:rsid w:val="00993D82"/>
    <w:rsid w:val="00993D86"/>
    <w:rsid w:val="00993DB5"/>
    <w:rsid w:val="00993F8E"/>
    <w:rsid w:val="009942EA"/>
    <w:rsid w:val="009942F1"/>
    <w:rsid w:val="00994427"/>
    <w:rsid w:val="009944EB"/>
    <w:rsid w:val="009944EC"/>
    <w:rsid w:val="00994864"/>
    <w:rsid w:val="009948E7"/>
    <w:rsid w:val="00994946"/>
    <w:rsid w:val="009949A5"/>
    <w:rsid w:val="00994A15"/>
    <w:rsid w:val="00994B00"/>
    <w:rsid w:val="00994DBA"/>
    <w:rsid w:val="00994ED5"/>
    <w:rsid w:val="00994F64"/>
    <w:rsid w:val="00995005"/>
    <w:rsid w:val="009950CB"/>
    <w:rsid w:val="00995127"/>
    <w:rsid w:val="009951AE"/>
    <w:rsid w:val="009951D1"/>
    <w:rsid w:val="00995211"/>
    <w:rsid w:val="009952C6"/>
    <w:rsid w:val="00995302"/>
    <w:rsid w:val="00995357"/>
    <w:rsid w:val="00995394"/>
    <w:rsid w:val="00995474"/>
    <w:rsid w:val="009955BB"/>
    <w:rsid w:val="00995696"/>
    <w:rsid w:val="009956E4"/>
    <w:rsid w:val="0099573B"/>
    <w:rsid w:val="009957EE"/>
    <w:rsid w:val="0099585D"/>
    <w:rsid w:val="00995903"/>
    <w:rsid w:val="00995A0F"/>
    <w:rsid w:val="00995A12"/>
    <w:rsid w:val="00995A3F"/>
    <w:rsid w:val="00995C6F"/>
    <w:rsid w:val="00995D17"/>
    <w:rsid w:val="00995E56"/>
    <w:rsid w:val="0099600C"/>
    <w:rsid w:val="009960B3"/>
    <w:rsid w:val="00996136"/>
    <w:rsid w:val="00996304"/>
    <w:rsid w:val="00996320"/>
    <w:rsid w:val="00996412"/>
    <w:rsid w:val="00996533"/>
    <w:rsid w:val="00996589"/>
    <w:rsid w:val="009966DF"/>
    <w:rsid w:val="00996841"/>
    <w:rsid w:val="009969EA"/>
    <w:rsid w:val="00996AFC"/>
    <w:rsid w:val="00996F39"/>
    <w:rsid w:val="00997045"/>
    <w:rsid w:val="00997102"/>
    <w:rsid w:val="009972E3"/>
    <w:rsid w:val="0099737D"/>
    <w:rsid w:val="009973A1"/>
    <w:rsid w:val="00997410"/>
    <w:rsid w:val="0099741F"/>
    <w:rsid w:val="009974BE"/>
    <w:rsid w:val="0099757B"/>
    <w:rsid w:val="009976CD"/>
    <w:rsid w:val="009977B5"/>
    <w:rsid w:val="00997A4E"/>
    <w:rsid w:val="00997AE6"/>
    <w:rsid w:val="00997C3A"/>
    <w:rsid w:val="00997C54"/>
    <w:rsid w:val="00997D86"/>
    <w:rsid w:val="00997EA9"/>
    <w:rsid w:val="00997ECE"/>
    <w:rsid w:val="009A004D"/>
    <w:rsid w:val="009A0275"/>
    <w:rsid w:val="009A0368"/>
    <w:rsid w:val="009A0556"/>
    <w:rsid w:val="009A05E0"/>
    <w:rsid w:val="009A0730"/>
    <w:rsid w:val="009A07B4"/>
    <w:rsid w:val="009A0859"/>
    <w:rsid w:val="009A09CA"/>
    <w:rsid w:val="009A0A1B"/>
    <w:rsid w:val="009A0A35"/>
    <w:rsid w:val="009A0A46"/>
    <w:rsid w:val="009A0A55"/>
    <w:rsid w:val="009A0CA3"/>
    <w:rsid w:val="009A1075"/>
    <w:rsid w:val="009A10D9"/>
    <w:rsid w:val="009A115E"/>
    <w:rsid w:val="009A11DB"/>
    <w:rsid w:val="009A1204"/>
    <w:rsid w:val="009A13C7"/>
    <w:rsid w:val="009A15B5"/>
    <w:rsid w:val="009A15D4"/>
    <w:rsid w:val="009A170D"/>
    <w:rsid w:val="009A181E"/>
    <w:rsid w:val="009A18D6"/>
    <w:rsid w:val="009A193C"/>
    <w:rsid w:val="009A1B63"/>
    <w:rsid w:val="009A1BB2"/>
    <w:rsid w:val="009A1FD3"/>
    <w:rsid w:val="009A1FEC"/>
    <w:rsid w:val="009A2000"/>
    <w:rsid w:val="009A2058"/>
    <w:rsid w:val="009A2094"/>
    <w:rsid w:val="009A218F"/>
    <w:rsid w:val="009A2401"/>
    <w:rsid w:val="009A2429"/>
    <w:rsid w:val="009A254E"/>
    <w:rsid w:val="009A2733"/>
    <w:rsid w:val="009A2886"/>
    <w:rsid w:val="009A29FC"/>
    <w:rsid w:val="009A2AAE"/>
    <w:rsid w:val="009A2B03"/>
    <w:rsid w:val="009A2FEB"/>
    <w:rsid w:val="009A3004"/>
    <w:rsid w:val="009A3211"/>
    <w:rsid w:val="009A32AC"/>
    <w:rsid w:val="009A34FE"/>
    <w:rsid w:val="009A3519"/>
    <w:rsid w:val="009A3535"/>
    <w:rsid w:val="009A37B1"/>
    <w:rsid w:val="009A3809"/>
    <w:rsid w:val="009A3879"/>
    <w:rsid w:val="009A38E6"/>
    <w:rsid w:val="009A39B3"/>
    <w:rsid w:val="009A3A3A"/>
    <w:rsid w:val="009A3BBC"/>
    <w:rsid w:val="009A3D44"/>
    <w:rsid w:val="009A3E7E"/>
    <w:rsid w:val="009A3EB0"/>
    <w:rsid w:val="009A3FE2"/>
    <w:rsid w:val="009A4033"/>
    <w:rsid w:val="009A42F1"/>
    <w:rsid w:val="009A4427"/>
    <w:rsid w:val="009A4632"/>
    <w:rsid w:val="009A468C"/>
    <w:rsid w:val="009A474C"/>
    <w:rsid w:val="009A476E"/>
    <w:rsid w:val="009A4841"/>
    <w:rsid w:val="009A4A70"/>
    <w:rsid w:val="009A4B51"/>
    <w:rsid w:val="009A4BA7"/>
    <w:rsid w:val="009A4E68"/>
    <w:rsid w:val="009A4FD6"/>
    <w:rsid w:val="009A51CC"/>
    <w:rsid w:val="009A532B"/>
    <w:rsid w:val="009A53C6"/>
    <w:rsid w:val="009A565E"/>
    <w:rsid w:val="009A567E"/>
    <w:rsid w:val="009A5727"/>
    <w:rsid w:val="009A58CB"/>
    <w:rsid w:val="009A5A4A"/>
    <w:rsid w:val="009A5B3A"/>
    <w:rsid w:val="009A5BE0"/>
    <w:rsid w:val="009A5C47"/>
    <w:rsid w:val="009A5C8A"/>
    <w:rsid w:val="009A5D8C"/>
    <w:rsid w:val="009A5DBD"/>
    <w:rsid w:val="009A5E01"/>
    <w:rsid w:val="009A5E7C"/>
    <w:rsid w:val="009A5FD5"/>
    <w:rsid w:val="009A6052"/>
    <w:rsid w:val="009A61A7"/>
    <w:rsid w:val="009A625C"/>
    <w:rsid w:val="009A628A"/>
    <w:rsid w:val="009A62B7"/>
    <w:rsid w:val="009A62E9"/>
    <w:rsid w:val="009A6347"/>
    <w:rsid w:val="009A67F2"/>
    <w:rsid w:val="009A67FD"/>
    <w:rsid w:val="009A68FF"/>
    <w:rsid w:val="009A698C"/>
    <w:rsid w:val="009A6A86"/>
    <w:rsid w:val="009A6B35"/>
    <w:rsid w:val="009A6DE8"/>
    <w:rsid w:val="009A6E17"/>
    <w:rsid w:val="009A6E64"/>
    <w:rsid w:val="009A70E8"/>
    <w:rsid w:val="009A7580"/>
    <w:rsid w:val="009A7596"/>
    <w:rsid w:val="009A767A"/>
    <w:rsid w:val="009A77A7"/>
    <w:rsid w:val="009A78A6"/>
    <w:rsid w:val="009A7AFA"/>
    <w:rsid w:val="009A7B0C"/>
    <w:rsid w:val="009A7D7A"/>
    <w:rsid w:val="009B032F"/>
    <w:rsid w:val="009B04AB"/>
    <w:rsid w:val="009B04EE"/>
    <w:rsid w:val="009B0649"/>
    <w:rsid w:val="009B094A"/>
    <w:rsid w:val="009B0973"/>
    <w:rsid w:val="009B0AB1"/>
    <w:rsid w:val="009B0AFE"/>
    <w:rsid w:val="009B0C67"/>
    <w:rsid w:val="009B0D6E"/>
    <w:rsid w:val="009B0EB7"/>
    <w:rsid w:val="009B0F49"/>
    <w:rsid w:val="009B1065"/>
    <w:rsid w:val="009B1108"/>
    <w:rsid w:val="009B124F"/>
    <w:rsid w:val="009B156F"/>
    <w:rsid w:val="009B1664"/>
    <w:rsid w:val="009B1769"/>
    <w:rsid w:val="009B1A47"/>
    <w:rsid w:val="009B1A77"/>
    <w:rsid w:val="009B1A92"/>
    <w:rsid w:val="009B1B17"/>
    <w:rsid w:val="009B1B9E"/>
    <w:rsid w:val="009B1BEB"/>
    <w:rsid w:val="009B1F6D"/>
    <w:rsid w:val="009B20AF"/>
    <w:rsid w:val="009B2358"/>
    <w:rsid w:val="009B23A2"/>
    <w:rsid w:val="009B249C"/>
    <w:rsid w:val="009B2505"/>
    <w:rsid w:val="009B26D2"/>
    <w:rsid w:val="009B27C0"/>
    <w:rsid w:val="009B2863"/>
    <w:rsid w:val="009B29A2"/>
    <w:rsid w:val="009B2E32"/>
    <w:rsid w:val="009B2EAC"/>
    <w:rsid w:val="009B2EBF"/>
    <w:rsid w:val="009B2F70"/>
    <w:rsid w:val="009B3070"/>
    <w:rsid w:val="009B31EF"/>
    <w:rsid w:val="009B32F5"/>
    <w:rsid w:val="009B34F6"/>
    <w:rsid w:val="009B34F8"/>
    <w:rsid w:val="009B3683"/>
    <w:rsid w:val="009B3AC9"/>
    <w:rsid w:val="009B3B47"/>
    <w:rsid w:val="009B3BE5"/>
    <w:rsid w:val="009B3FE6"/>
    <w:rsid w:val="009B405A"/>
    <w:rsid w:val="009B411C"/>
    <w:rsid w:val="009B417A"/>
    <w:rsid w:val="009B4331"/>
    <w:rsid w:val="009B43ED"/>
    <w:rsid w:val="009B44C8"/>
    <w:rsid w:val="009B47BD"/>
    <w:rsid w:val="009B4A18"/>
    <w:rsid w:val="009B4AAB"/>
    <w:rsid w:val="009B4CFE"/>
    <w:rsid w:val="009B4D68"/>
    <w:rsid w:val="009B4F3F"/>
    <w:rsid w:val="009B4F48"/>
    <w:rsid w:val="009B4F54"/>
    <w:rsid w:val="009B5008"/>
    <w:rsid w:val="009B500B"/>
    <w:rsid w:val="009B5119"/>
    <w:rsid w:val="009B52CC"/>
    <w:rsid w:val="009B52E3"/>
    <w:rsid w:val="009B54A1"/>
    <w:rsid w:val="009B5553"/>
    <w:rsid w:val="009B55E4"/>
    <w:rsid w:val="009B5663"/>
    <w:rsid w:val="009B5791"/>
    <w:rsid w:val="009B5833"/>
    <w:rsid w:val="009B5BFF"/>
    <w:rsid w:val="009B5E16"/>
    <w:rsid w:val="009B5E4E"/>
    <w:rsid w:val="009B6157"/>
    <w:rsid w:val="009B615A"/>
    <w:rsid w:val="009B64FF"/>
    <w:rsid w:val="009B650D"/>
    <w:rsid w:val="009B65BF"/>
    <w:rsid w:val="009B6905"/>
    <w:rsid w:val="009B6922"/>
    <w:rsid w:val="009B6A9A"/>
    <w:rsid w:val="009B6B5F"/>
    <w:rsid w:val="009B6C61"/>
    <w:rsid w:val="009B6CE2"/>
    <w:rsid w:val="009B6CEA"/>
    <w:rsid w:val="009B6FB6"/>
    <w:rsid w:val="009B70C1"/>
    <w:rsid w:val="009B7424"/>
    <w:rsid w:val="009B7425"/>
    <w:rsid w:val="009B7466"/>
    <w:rsid w:val="009B7910"/>
    <w:rsid w:val="009B79C4"/>
    <w:rsid w:val="009B7AA7"/>
    <w:rsid w:val="009B7AC1"/>
    <w:rsid w:val="009B7AD1"/>
    <w:rsid w:val="009B7B23"/>
    <w:rsid w:val="009B7C60"/>
    <w:rsid w:val="009B7D25"/>
    <w:rsid w:val="009B7E0A"/>
    <w:rsid w:val="009B7E18"/>
    <w:rsid w:val="009B7FFC"/>
    <w:rsid w:val="009C001E"/>
    <w:rsid w:val="009C0270"/>
    <w:rsid w:val="009C03EE"/>
    <w:rsid w:val="009C03F6"/>
    <w:rsid w:val="009C0448"/>
    <w:rsid w:val="009C0525"/>
    <w:rsid w:val="009C09B6"/>
    <w:rsid w:val="009C0A41"/>
    <w:rsid w:val="009C0A8B"/>
    <w:rsid w:val="009C0AC4"/>
    <w:rsid w:val="009C0ADD"/>
    <w:rsid w:val="009C0B05"/>
    <w:rsid w:val="009C0B1C"/>
    <w:rsid w:val="009C0B78"/>
    <w:rsid w:val="009C0C45"/>
    <w:rsid w:val="009C0DFB"/>
    <w:rsid w:val="009C0FB6"/>
    <w:rsid w:val="009C105A"/>
    <w:rsid w:val="009C1072"/>
    <w:rsid w:val="009C109C"/>
    <w:rsid w:val="009C10F7"/>
    <w:rsid w:val="009C1128"/>
    <w:rsid w:val="009C1186"/>
    <w:rsid w:val="009C1204"/>
    <w:rsid w:val="009C1483"/>
    <w:rsid w:val="009C1733"/>
    <w:rsid w:val="009C1779"/>
    <w:rsid w:val="009C1784"/>
    <w:rsid w:val="009C19A4"/>
    <w:rsid w:val="009C1C53"/>
    <w:rsid w:val="009C1D66"/>
    <w:rsid w:val="009C1F19"/>
    <w:rsid w:val="009C1F7A"/>
    <w:rsid w:val="009C215B"/>
    <w:rsid w:val="009C2298"/>
    <w:rsid w:val="009C22BA"/>
    <w:rsid w:val="009C2465"/>
    <w:rsid w:val="009C2577"/>
    <w:rsid w:val="009C2688"/>
    <w:rsid w:val="009C26CB"/>
    <w:rsid w:val="009C2AA1"/>
    <w:rsid w:val="009C2C0A"/>
    <w:rsid w:val="009C2DBA"/>
    <w:rsid w:val="009C2E19"/>
    <w:rsid w:val="009C2EC2"/>
    <w:rsid w:val="009C2F13"/>
    <w:rsid w:val="009C2F4D"/>
    <w:rsid w:val="009C2FEE"/>
    <w:rsid w:val="009C30BC"/>
    <w:rsid w:val="009C3117"/>
    <w:rsid w:val="009C3121"/>
    <w:rsid w:val="009C3218"/>
    <w:rsid w:val="009C3243"/>
    <w:rsid w:val="009C344C"/>
    <w:rsid w:val="009C351D"/>
    <w:rsid w:val="009C355E"/>
    <w:rsid w:val="009C3562"/>
    <w:rsid w:val="009C36E9"/>
    <w:rsid w:val="009C37A8"/>
    <w:rsid w:val="009C38CF"/>
    <w:rsid w:val="009C3AFB"/>
    <w:rsid w:val="009C3B27"/>
    <w:rsid w:val="009C3BCB"/>
    <w:rsid w:val="009C3C92"/>
    <w:rsid w:val="009C3D3D"/>
    <w:rsid w:val="009C3FE9"/>
    <w:rsid w:val="009C40A4"/>
    <w:rsid w:val="009C4392"/>
    <w:rsid w:val="009C45E3"/>
    <w:rsid w:val="009C465A"/>
    <w:rsid w:val="009C46C8"/>
    <w:rsid w:val="009C47E7"/>
    <w:rsid w:val="009C48D3"/>
    <w:rsid w:val="009C48FE"/>
    <w:rsid w:val="009C4933"/>
    <w:rsid w:val="009C4980"/>
    <w:rsid w:val="009C4A2D"/>
    <w:rsid w:val="009C4B4D"/>
    <w:rsid w:val="009C4B98"/>
    <w:rsid w:val="009C4CFB"/>
    <w:rsid w:val="009C4E58"/>
    <w:rsid w:val="009C5022"/>
    <w:rsid w:val="009C506E"/>
    <w:rsid w:val="009C51A1"/>
    <w:rsid w:val="009C5242"/>
    <w:rsid w:val="009C5275"/>
    <w:rsid w:val="009C5387"/>
    <w:rsid w:val="009C559A"/>
    <w:rsid w:val="009C55D9"/>
    <w:rsid w:val="009C57CD"/>
    <w:rsid w:val="009C5901"/>
    <w:rsid w:val="009C5CCF"/>
    <w:rsid w:val="009C5DA4"/>
    <w:rsid w:val="009C5DD1"/>
    <w:rsid w:val="009C5F19"/>
    <w:rsid w:val="009C5F6D"/>
    <w:rsid w:val="009C5F7F"/>
    <w:rsid w:val="009C6038"/>
    <w:rsid w:val="009C6380"/>
    <w:rsid w:val="009C6479"/>
    <w:rsid w:val="009C679B"/>
    <w:rsid w:val="009C6824"/>
    <w:rsid w:val="009C68B3"/>
    <w:rsid w:val="009C68B4"/>
    <w:rsid w:val="009C68F3"/>
    <w:rsid w:val="009C6974"/>
    <w:rsid w:val="009C6A04"/>
    <w:rsid w:val="009C6B28"/>
    <w:rsid w:val="009C6BC3"/>
    <w:rsid w:val="009C6CF2"/>
    <w:rsid w:val="009C6D07"/>
    <w:rsid w:val="009C6ECB"/>
    <w:rsid w:val="009C6F57"/>
    <w:rsid w:val="009C6FFF"/>
    <w:rsid w:val="009C7476"/>
    <w:rsid w:val="009C7532"/>
    <w:rsid w:val="009C7694"/>
    <w:rsid w:val="009C76AC"/>
    <w:rsid w:val="009C76E7"/>
    <w:rsid w:val="009C7749"/>
    <w:rsid w:val="009C7825"/>
    <w:rsid w:val="009C78CC"/>
    <w:rsid w:val="009C7A2F"/>
    <w:rsid w:val="009C7B9A"/>
    <w:rsid w:val="009C7B9B"/>
    <w:rsid w:val="009C7C5D"/>
    <w:rsid w:val="009C7DC2"/>
    <w:rsid w:val="009C7DD7"/>
    <w:rsid w:val="009C7E2E"/>
    <w:rsid w:val="009C7F72"/>
    <w:rsid w:val="009C7F79"/>
    <w:rsid w:val="009D02A5"/>
    <w:rsid w:val="009D05CD"/>
    <w:rsid w:val="009D062F"/>
    <w:rsid w:val="009D0A72"/>
    <w:rsid w:val="009D0CEB"/>
    <w:rsid w:val="009D0EA7"/>
    <w:rsid w:val="009D1022"/>
    <w:rsid w:val="009D115E"/>
    <w:rsid w:val="009D1166"/>
    <w:rsid w:val="009D1366"/>
    <w:rsid w:val="009D16AC"/>
    <w:rsid w:val="009D16E1"/>
    <w:rsid w:val="009D16EE"/>
    <w:rsid w:val="009D179F"/>
    <w:rsid w:val="009D1864"/>
    <w:rsid w:val="009D1970"/>
    <w:rsid w:val="009D1A2E"/>
    <w:rsid w:val="009D1B47"/>
    <w:rsid w:val="009D1B93"/>
    <w:rsid w:val="009D1C1A"/>
    <w:rsid w:val="009D1C62"/>
    <w:rsid w:val="009D1E4E"/>
    <w:rsid w:val="009D1E6E"/>
    <w:rsid w:val="009D1F97"/>
    <w:rsid w:val="009D20B5"/>
    <w:rsid w:val="009D225D"/>
    <w:rsid w:val="009D2315"/>
    <w:rsid w:val="009D234B"/>
    <w:rsid w:val="009D24BC"/>
    <w:rsid w:val="009D26B0"/>
    <w:rsid w:val="009D27A9"/>
    <w:rsid w:val="009D2884"/>
    <w:rsid w:val="009D29F0"/>
    <w:rsid w:val="009D2AA6"/>
    <w:rsid w:val="009D2AF0"/>
    <w:rsid w:val="009D2D09"/>
    <w:rsid w:val="009D2E25"/>
    <w:rsid w:val="009D2EA9"/>
    <w:rsid w:val="009D2F1D"/>
    <w:rsid w:val="009D33D0"/>
    <w:rsid w:val="009D33FD"/>
    <w:rsid w:val="009D34F0"/>
    <w:rsid w:val="009D3568"/>
    <w:rsid w:val="009D356E"/>
    <w:rsid w:val="009D362C"/>
    <w:rsid w:val="009D3685"/>
    <w:rsid w:val="009D3B41"/>
    <w:rsid w:val="009D3C56"/>
    <w:rsid w:val="009D3E13"/>
    <w:rsid w:val="009D3EF1"/>
    <w:rsid w:val="009D3F87"/>
    <w:rsid w:val="009D3F99"/>
    <w:rsid w:val="009D40ED"/>
    <w:rsid w:val="009D41B7"/>
    <w:rsid w:val="009D435A"/>
    <w:rsid w:val="009D476E"/>
    <w:rsid w:val="009D4A08"/>
    <w:rsid w:val="009D5015"/>
    <w:rsid w:val="009D541F"/>
    <w:rsid w:val="009D545E"/>
    <w:rsid w:val="009D56B2"/>
    <w:rsid w:val="009D576D"/>
    <w:rsid w:val="009D5A70"/>
    <w:rsid w:val="009D5C2B"/>
    <w:rsid w:val="009D5CD2"/>
    <w:rsid w:val="009D5E4D"/>
    <w:rsid w:val="009D5E80"/>
    <w:rsid w:val="009D5F75"/>
    <w:rsid w:val="009D60EA"/>
    <w:rsid w:val="009D60F8"/>
    <w:rsid w:val="009D61C0"/>
    <w:rsid w:val="009D623B"/>
    <w:rsid w:val="009D6348"/>
    <w:rsid w:val="009D645C"/>
    <w:rsid w:val="009D64E8"/>
    <w:rsid w:val="009D6508"/>
    <w:rsid w:val="009D6613"/>
    <w:rsid w:val="009D69E7"/>
    <w:rsid w:val="009D6A0B"/>
    <w:rsid w:val="009D6AA8"/>
    <w:rsid w:val="009D6B88"/>
    <w:rsid w:val="009D6CEC"/>
    <w:rsid w:val="009D6EC3"/>
    <w:rsid w:val="009D6FE1"/>
    <w:rsid w:val="009D7035"/>
    <w:rsid w:val="009D7166"/>
    <w:rsid w:val="009D7258"/>
    <w:rsid w:val="009D74E7"/>
    <w:rsid w:val="009D74F5"/>
    <w:rsid w:val="009D760C"/>
    <w:rsid w:val="009D76FC"/>
    <w:rsid w:val="009D78EE"/>
    <w:rsid w:val="009D7988"/>
    <w:rsid w:val="009D79BE"/>
    <w:rsid w:val="009D7DB4"/>
    <w:rsid w:val="009D7F60"/>
    <w:rsid w:val="009E0239"/>
    <w:rsid w:val="009E02DA"/>
    <w:rsid w:val="009E0359"/>
    <w:rsid w:val="009E03D3"/>
    <w:rsid w:val="009E05D6"/>
    <w:rsid w:val="009E0864"/>
    <w:rsid w:val="009E0A54"/>
    <w:rsid w:val="009E0CAE"/>
    <w:rsid w:val="009E0D0F"/>
    <w:rsid w:val="009E0DC9"/>
    <w:rsid w:val="009E0DCE"/>
    <w:rsid w:val="009E1179"/>
    <w:rsid w:val="009E11C5"/>
    <w:rsid w:val="009E1378"/>
    <w:rsid w:val="009E137C"/>
    <w:rsid w:val="009E15BE"/>
    <w:rsid w:val="009E169D"/>
    <w:rsid w:val="009E16EE"/>
    <w:rsid w:val="009E1944"/>
    <w:rsid w:val="009E1A3E"/>
    <w:rsid w:val="009E1B57"/>
    <w:rsid w:val="009E1BFC"/>
    <w:rsid w:val="009E1D69"/>
    <w:rsid w:val="009E1D84"/>
    <w:rsid w:val="009E1E63"/>
    <w:rsid w:val="009E1E94"/>
    <w:rsid w:val="009E1ECC"/>
    <w:rsid w:val="009E1F56"/>
    <w:rsid w:val="009E223F"/>
    <w:rsid w:val="009E2267"/>
    <w:rsid w:val="009E22FA"/>
    <w:rsid w:val="009E2352"/>
    <w:rsid w:val="009E2382"/>
    <w:rsid w:val="009E240E"/>
    <w:rsid w:val="009E25DA"/>
    <w:rsid w:val="009E2852"/>
    <w:rsid w:val="009E292E"/>
    <w:rsid w:val="009E2995"/>
    <w:rsid w:val="009E3028"/>
    <w:rsid w:val="009E333F"/>
    <w:rsid w:val="009E3341"/>
    <w:rsid w:val="009E33A2"/>
    <w:rsid w:val="009E3530"/>
    <w:rsid w:val="009E35B4"/>
    <w:rsid w:val="009E35E4"/>
    <w:rsid w:val="009E370D"/>
    <w:rsid w:val="009E3762"/>
    <w:rsid w:val="009E3B9A"/>
    <w:rsid w:val="009E3CBA"/>
    <w:rsid w:val="009E3CD0"/>
    <w:rsid w:val="009E3E69"/>
    <w:rsid w:val="009E3E6A"/>
    <w:rsid w:val="009E40BD"/>
    <w:rsid w:val="009E44CA"/>
    <w:rsid w:val="009E4656"/>
    <w:rsid w:val="009E473B"/>
    <w:rsid w:val="009E47AC"/>
    <w:rsid w:val="009E486F"/>
    <w:rsid w:val="009E48CC"/>
    <w:rsid w:val="009E48F2"/>
    <w:rsid w:val="009E4C95"/>
    <w:rsid w:val="009E4D03"/>
    <w:rsid w:val="009E4D43"/>
    <w:rsid w:val="009E4D72"/>
    <w:rsid w:val="009E4DE8"/>
    <w:rsid w:val="009E4E07"/>
    <w:rsid w:val="009E4E35"/>
    <w:rsid w:val="009E4E90"/>
    <w:rsid w:val="009E4F67"/>
    <w:rsid w:val="009E516E"/>
    <w:rsid w:val="009E5188"/>
    <w:rsid w:val="009E53A7"/>
    <w:rsid w:val="009E53CA"/>
    <w:rsid w:val="009E55FF"/>
    <w:rsid w:val="009E573A"/>
    <w:rsid w:val="009E597F"/>
    <w:rsid w:val="009E5990"/>
    <w:rsid w:val="009E5A82"/>
    <w:rsid w:val="009E5AD5"/>
    <w:rsid w:val="009E5BAA"/>
    <w:rsid w:val="009E5C4C"/>
    <w:rsid w:val="009E5CBD"/>
    <w:rsid w:val="009E5D48"/>
    <w:rsid w:val="009E5E92"/>
    <w:rsid w:val="009E5F62"/>
    <w:rsid w:val="009E618D"/>
    <w:rsid w:val="009E62CA"/>
    <w:rsid w:val="009E6471"/>
    <w:rsid w:val="009E647C"/>
    <w:rsid w:val="009E65B4"/>
    <w:rsid w:val="009E65F1"/>
    <w:rsid w:val="009E665C"/>
    <w:rsid w:val="009E66C0"/>
    <w:rsid w:val="009E682B"/>
    <w:rsid w:val="009E6A06"/>
    <w:rsid w:val="009E6DFA"/>
    <w:rsid w:val="009E6E43"/>
    <w:rsid w:val="009E7070"/>
    <w:rsid w:val="009E73C9"/>
    <w:rsid w:val="009E75D3"/>
    <w:rsid w:val="009E75EA"/>
    <w:rsid w:val="009E76A4"/>
    <w:rsid w:val="009E76C3"/>
    <w:rsid w:val="009E788D"/>
    <w:rsid w:val="009E78CD"/>
    <w:rsid w:val="009E7A29"/>
    <w:rsid w:val="009E7AAA"/>
    <w:rsid w:val="009E7CD3"/>
    <w:rsid w:val="009E7D46"/>
    <w:rsid w:val="009E7E24"/>
    <w:rsid w:val="009E7E93"/>
    <w:rsid w:val="009F012C"/>
    <w:rsid w:val="009F02CC"/>
    <w:rsid w:val="009F03BA"/>
    <w:rsid w:val="009F03C2"/>
    <w:rsid w:val="009F046D"/>
    <w:rsid w:val="009F07D0"/>
    <w:rsid w:val="009F07DA"/>
    <w:rsid w:val="009F08A4"/>
    <w:rsid w:val="009F08C6"/>
    <w:rsid w:val="009F0A58"/>
    <w:rsid w:val="009F0B11"/>
    <w:rsid w:val="009F0B4E"/>
    <w:rsid w:val="009F0D0D"/>
    <w:rsid w:val="009F0EAF"/>
    <w:rsid w:val="009F0F1E"/>
    <w:rsid w:val="009F1088"/>
    <w:rsid w:val="009F1091"/>
    <w:rsid w:val="009F10B9"/>
    <w:rsid w:val="009F1736"/>
    <w:rsid w:val="009F175B"/>
    <w:rsid w:val="009F194F"/>
    <w:rsid w:val="009F1B4F"/>
    <w:rsid w:val="009F1D4B"/>
    <w:rsid w:val="009F1F8C"/>
    <w:rsid w:val="009F2072"/>
    <w:rsid w:val="009F2227"/>
    <w:rsid w:val="009F226F"/>
    <w:rsid w:val="009F2348"/>
    <w:rsid w:val="009F23E9"/>
    <w:rsid w:val="009F254E"/>
    <w:rsid w:val="009F2675"/>
    <w:rsid w:val="009F27F8"/>
    <w:rsid w:val="009F297E"/>
    <w:rsid w:val="009F2A9E"/>
    <w:rsid w:val="009F2B7C"/>
    <w:rsid w:val="009F2C3C"/>
    <w:rsid w:val="009F2F37"/>
    <w:rsid w:val="009F3045"/>
    <w:rsid w:val="009F30A2"/>
    <w:rsid w:val="009F314C"/>
    <w:rsid w:val="009F3268"/>
    <w:rsid w:val="009F3353"/>
    <w:rsid w:val="009F33C2"/>
    <w:rsid w:val="009F34A3"/>
    <w:rsid w:val="009F34AB"/>
    <w:rsid w:val="009F3558"/>
    <w:rsid w:val="009F35F5"/>
    <w:rsid w:val="009F3677"/>
    <w:rsid w:val="009F36AB"/>
    <w:rsid w:val="009F375F"/>
    <w:rsid w:val="009F37F6"/>
    <w:rsid w:val="009F3801"/>
    <w:rsid w:val="009F3972"/>
    <w:rsid w:val="009F3AA2"/>
    <w:rsid w:val="009F3EDC"/>
    <w:rsid w:val="009F3FF3"/>
    <w:rsid w:val="009F4129"/>
    <w:rsid w:val="009F41D8"/>
    <w:rsid w:val="009F456A"/>
    <w:rsid w:val="009F461C"/>
    <w:rsid w:val="009F47F8"/>
    <w:rsid w:val="009F48CC"/>
    <w:rsid w:val="009F4997"/>
    <w:rsid w:val="009F4B97"/>
    <w:rsid w:val="009F4C44"/>
    <w:rsid w:val="009F4CB8"/>
    <w:rsid w:val="009F4D63"/>
    <w:rsid w:val="009F4D7F"/>
    <w:rsid w:val="009F4DDC"/>
    <w:rsid w:val="009F4E6C"/>
    <w:rsid w:val="009F4E8C"/>
    <w:rsid w:val="009F4F87"/>
    <w:rsid w:val="009F5074"/>
    <w:rsid w:val="009F5274"/>
    <w:rsid w:val="009F5394"/>
    <w:rsid w:val="009F54D8"/>
    <w:rsid w:val="009F553A"/>
    <w:rsid w:val="009F554E"/>
    <w:rsid w:val="009F5558"/>
    <w:rsid w:val="009F5583"/>
    <w:rsid w:val="009F55E6"/>
    <w:rsid w:val="009F5641"/>
    <w:rsid w:val="009F56B4"/>
    <w:rsid w:val="009F579B"/>
    <w:rsid w:val="009F5BA8"/>
    <w:rsid w:val="009F5C1A"/>
    <w:rsid w:val="009F5C3D"/>
    <w:rsid w:val="009F5DBD"/>
    <w:rsid w:val="009F5E62"/>
    <w:rsid w:val="009F5F64"/>
    <w:rsid w:val="009F6243"/>
    <w:rsid w:val="009F62D6"/>
    <w:rsid w:val="009F634F"/>
    <w:rsid w:val="009F6395"/>
    <w:rsid w:val="009F6439"/>
    <w:rsid w:val="009F643D"/>
    <w:rsid w:val="009F644C"/>
    <w:rsid w:val="009F6473"/>
    <w:rsid w:val="009F6486"/>
    <w:rsid w:val="009F6589"/>
    <w:rsid w:val="009F659A"/>
    <w:rsid w:val="009F65E4"/>
    <w:rsid w:val="009F6686"/>
    <w:rsid w:val="009F66D0"/>
    <w:rsid w:val="009F6796"/>
    <w:rsid w:val="009F68FF"/>
    <w:rsid w:val="009F6A9B"/>
    <w:rsid w:val="009F6EE3"/>
    <w:rsid w:val="009F6F98"/>
    <w:rsid w:val="009F6FA8"/>
    <w:rsid w:val="009F7262"/>
    <w:rsid w:val="009F7581"/>
    <w:rsid w:val="009F77AF"/>
    <w:rsid w:val="009F77C5"/>
    <w:rsid w:val="009F7902"/>
    <w:rsid w:val="009F7B61"/>
    <w:rsid w:val="009F7C81"/>
    <w:rsid w:val="009F7DC5"/>
    <w:rsid w:val="009F7DD1"/>
    <w:rsid w:val="009F7DE8"/>
    <w:rsid w:val="00A0014F"/>
    <w:rsid w:val="00A003FD"/>
    <w:rsid w:val="00A004C5"/>
    <w:rsid w:val="00A00641"/>
    <w:rsid w:val="00A00782"/>
    <w:rsid w:val="00A008BB"/>
    <w:rsid w:val="00A0092E"/>
    <w:rsid w:val="00A00992"/>
    <w:rsid w:val="00A00B39"/>
    <w:rsid w:val="00A00B73"/>
    <w:rsid w:val="00A00DC3"/>
    <w:rsid w:val="00A00E6A"/>
    <w:rsid w:val="00A00EC2"/>
    <w:rsid w:val="00A00ED2"/>
    <w:rsid w:val="00A00EDD"/>
    <w:rsid w:val="00A00F02"/>
    <w:rsid w:val="00A0104C"/>
    <w:rsid w:val="00A01174"/>
    <w:rsid w:val="00A01287"/>
    <w:rsid w:val="00A012E2"/>
    <w:rsid w:val="00A01712"/>
    <w:rsid w:val="00A017D3"/>
    <w:rsid w:val="00A01BB5"/>
    <w:rsid w:val="00A01C54"/>
    <w:rsid w:val="00A01C81"/>
    <w:rsid w:val="00A01DE1"/>
    <w:rsid w:val="00A01EF7"/>
    <w:rsid w:val="00A01F0E"/>
    <w:rsid w:val="00A01F16"/>
    <w:rsid w:val="00A02076"/>
    <w:rsid w:val="00A020D8"/>
    <w:rsid w:val="00A0221A"/>
    <w:rsid w:val="00A02289"/>
    <w:rsid w:val="00A02310"/>
    <w:rsid w:val="00A0243C"/>
    <w:rsid w:val="00A02478"/>
    <w:rsid w:val="00A024C6"/>
    <w:rsid w:val="00A025BF"/>
    <w:rsid w:val="00A026A5"/>
    <w:rsid w:val="00A027C0"/>
    <w:rsid w:val="00A029C7"/>
    <w:rsid w:val="00A02A97"/>
    <w:rsid w:val="00A02B10"/>
    <w:rsid w:val="00A02B36"/>
    <w:rsid w:val="00A02B56"/>
    <w:rsid w:val="00A02DC8"/>
    <w:rsid w:val="00A02ED1"/>
    <w:rsid w:val="00A02FC4"/>
    <w:rsid w:val="00A030DB"/>
    <w:rsid w:val="00A030FA"/>
    <w:rsid w:val="00A0320B"/>
    <w:rsid w:val="00A03498"/>
    <w:rsid w:val="00A03568"/>
    <w:rsid w:val="00A036BD"/>
    <w:rsid w:val="00A03881"/>
    <w:rsid w:val="00A03A61"/>
    <w:rsid w:val="00A03B01"/>
    <w:rsid w:val="00A03CC6"/>
    <w:rsid w:val="00A03CCF"/>
    <w:rsid w:val="00A03CF3"/>
    <w:rsid w:val="00A03EC6"/>
    <w:rsid w:val="00A03F1B"/>
    <w:rsid w:val="00A0405D"/>
    <w:rsid w:val="00A04074"/>
    <w:rsid w:val="00A040FC"/>
    <w:rsid w:val="00A041B6"/>
    <w:rsid w:val="00A04267"/>
    <w:rsid w:val="00A04305"/>
    <w:rsid w:val="00A0469C"/>
    <w:rsid w:val="00A0496B"/>
    <w:rsid w:val="00A04A8B"/>
    <w:rsid w:val="00A04A9A"/>
    <w:rsid w:val="00A04B74"/>
    <w:rsid w:val="00A04BD9"/>
    <w:rsid w:val="00A04E37"/>
    <w:rsid w:val="00A05018"/>
    <w:rsid w:val="00A05030"/>
    <w:rsid w:val="00A051B1"/>
    <w:rsid w:val="00A051F1"/>
    <w:rsid w:val="00A0526F"/>
    <w:rsid w:val="00A0530A"/>
    <w:rsid w:val="00A053A9"/>
    <w:rsid w:val="00A053F5"/>
    <w:rsid w:val="00A054B8"/>
    <w:rsid w:val="00A05764"/>
    <w:rsid w:val="00A0576D"/>
    <w:rsid w:val="00A0579B"/>
    <w:rsid w:val="00A05C1B"/>
    <w:rsid w:val="00A05C82"/>
    <w:rsid w:val="00A05E22"/>
    <w:rsid w:val="00A05EC4"/>
    <w:rsid w:val="00A05FDC"/>
    <w:rsid w:val="00A06081"/>
    <w:rsid w:val="00A06096"/>
    <w:rsid w:val="00A06122"/>
    <w:rsid w:val="00A06138"/>
    <w:rsid w:val="00A06170"/>
    <w:rsid w:val="00A06420"/>
    <w:rsid w:val="00A06426"/>
    <w:rsid w:val="00A06482"/>
    <w:rsid w:val="00A065E5"/>
    <w:rsid w:val="00A06638"/>
    <w:rsid w:val="00A06684"/>
    <w:rsid w:val="00A0688C"/>
    <w:rsid w:val="00A06AA7"/>
    <w:rsid w:val="00A06B78"/>
    <w:rsid w:val="00A06FB0"/>
    <w:rsid w:val="00A071AC"/>
    <w:rsid w:val="00A07282"/>
    <w:rsid w:val="00A072A1"/>
    <w:rsid w:val="00A0734B"/>
    <w:rsid w:val="00A0748D"/>
    <w:rsid w:val="00A075D4"/>
    <w:rsid w:val="00A077E1"/>
    <w:rsid w:val="00A07845"/>
    <w:rsid w:val="00A07966"/>
    <w:rsid w:val="00A07B48"/>
    <w:rsid w:val="00A07B8D"/>
    <w:rsid w:val="00A07BB6"/>
    <w:rsid w:val="00A07DDB"/>
    <w:rsid w:val="00A07E4F"/>
    <w:rsid w:val="00A07FE2"/>
    <w:rsid w:val="00A07FEF"/>
    <w:rsid w:val="00A10142"/>
    <w:rsid w:val="00A1017D"/>
    <w:rsid w:val="00A1019F"/>
    <w:rsid w:val="00A101A2"/>
    <w:rsid w:val="00A10271"/>
    <w:rsid w:val="00A10449"/>
    <w:rsid w:val="00A105F5"/>
    <w:rsid w:val="00A10663"/>
    <w:rsid w:val="00A10731"/>
    <w:rsid w:val="00A10950"/>
    <w:rsid w:val="00A109F0"/>
    <w:rsid w:val="00A10D85"/>
    <w:rsid w:val="00A10F2B"/>
    <w:rsid w:val="00A10F65"/>
    <w:rsid w:val="00A1102D"/>
    <w:rsid w:val="00A110FC"/>
    <w:rsid w:val="00A1118D"/>
    <w:rsid w:val="00A111D6"/>
    <w:rsid w:val="00A1135D"/>
    <w:rsid w:val="00A115EA"/>
    <w:rsid w:val="00A1172D"/>
    <w:rsid w:val="00A1175E"/>
    <w:rsid w:val="00A11983"/>
    <w:rsid w:val="00A11C58"/>
    <w:rsid w:val="00A11C82"/>
    <w:rsid w:val="00A11CE0"/>
    <w:rsid w:val="00A11D50"/>
    <w:rsid w:val="00A11F18"/>
    <w:rsid w:val="00A1203A"/>
    <w:rsid w:val="00A12437"/>
    <w:rsid w:val="00A126E8"/>
    <w:rsid w:val="00A127F8"/>
    <w:rsid w:val="00A1281C"/>
    <w:rsid w:val="00A1286E"/>
    <w:rsid w:val="00A129C4"/>
    <w:rsid w:val="00A12A1D"/>
    <w:rsid w:val="00A12A71"/>
    <w:rsid w:val="00A12B47"/>
    <w:rsid w:val="00A12BC2"/>
    <w:rsid w:val="00A12DAF"/>
    <w:rsid w:val="00A12EC0"/>
    <w:rsid w:val="00A12F23"/>
    <w:rsid w:val="00A12F9C"/>
    <w:rsid w:val="00A1308A"/>
    <w:rsid w:val="00A131E4"/>
    <w:rsid w:val="00A13267"/>
    <w:rsid w:val="00A13298"/>
    <w:rsid w:val="00A133A5"/>
    <w:rsid w:val="00A13441"/>
    <w:rsid w:val="00A13503"/>
    <w:rsid w:val="00A135D6"/>
    <w:rsid w:val="00A135F4"/>
    <w:rsid w:val="00A13923"/>
    <w:rsid w:val="00A13927"/>
    <w:rsid w:val="00A13B96"/>
    <w:rsid w:val="00A13C7B"/>
    <w:rsid w:val="00A13EDC"/>
    <w:rsid w:val="00A13F8A"/>
    <w:rsid w:val="00A13F90"/>
    <w:rsid w:val="00A1417A"/>
    <w:rsid w:val="00A141AE"/>
    <w:rsid w:val="00A141C9"/>
    <w:rsid w:val="00A144A3"/>
    <w:rsid w:val="00A1471A"/>
    <w:rsid w:val="00A14784"/>
    <w:rsid w:val="00A14860"/>
    <w:rsid w:val="00A1495A"/>
    <w:rsid w:val="00A1495C"/>
    <w:rsid w:val="00A14B09"/>
    <w:rsid w:val="00A14B12"/>
    <w:rsid w:val="00A14BC6"/>
    <w:rsid w:val="00A14D68"/>
    <w:rsid w:val="00A14EA5"/>
    <w:rsid w:val="00A151A7"/>
    <w:rsid w:val="00A15253"/>
    <w:rsid w:val="00A152E7"/>
    <w:rsid w:val="00A15396"/>
    <w:rsid w:val="00A15530"/>
    <w:rsid w:val="00A15599"/>
    <w:rsid w:val="00A1575C"/>
    <w:rsid w:val="00A157AD"/>
    <w:rsid w:val="00A15896"/>
    <w:rsid w:val="00A15A42"/>
    <w:rsid w:val="00A15AC3"/>
    <w:rsid w:val="00A15B42"/>
    <w:rsid w:val="00A15C6A"/>
    <w:rsid w:val="00A15C71"/>
    <w:rsid w:val="00A15CB4"/>
    <w:rsid w:val="00A15D24"/>
    <w:rsid w:val="00A15E27"/>
    <w:rsid w:val="00A15E83"/>
    <w:rsid w:val="00A160BE"/>
    <w:rsid w:val="00A16112"/>
    <w:rsid w:val="00A161A3"/>
    <w:rsid w:val="00A16430"/>
    <w:rsid w:val="00A16590"/>
    <w:rsid w:val="00A165B1"/>
    <w:rsid w:val="00A16769"/>
    <w:rsid w:val="00A1677D"/>
    <w:rsid w:val="00A167CE"/>
    <w:rsid w:val="00A1685A"/>
    <w:rsid w:val="00A1685D"/>
    <w:rsid w:val="00A1690B"/>
    <w:rsid w:val="00A16971"/>
    <w:rsid w:val="00A16C8E"/>
    <w:rsid w:val="00A16E09"/>
    <w:rsid w:val="00A171BE"/>
    <w:rsid w:val="00A17274"/>
    <w:rsid w:val="00A17366"/>
    <w:rsid w:val="00A173FE"/>
    <w:rsid w:val="00A174CA"/>
    <w:rsid w:val="00A174F5"/>
    <w:rsid w:val="00A1780D"/>
    <w:rsid w:val="00A17A40"/>
    <w:rsid w:val="00A17CE7"/>
    <w:rsid w:val="00A20026"/>
    <w:rsid w:val="00A2002D"/>
    <w:rsid w:val="00A20066"/>
    <w:rsid w:val="00A2036E"/>
    <w:rsid w:val="00A2056B"/>
    <w:rsid w:val="00A206C2"/>
    <w:rsid w:val="00A206CE"/>
    <w:rsid w:val="00A206DC"/>
    <w:rsid w:val="00A206E2"/>
    <w:rsid w:val="00A206F0"/>
    <w:rsid w:val="00A208E6"/>
    <w:rsid w:val="00A209C4"/>
    <w:rsid w:val="00A209F8"/>
    <w:rsid w:val="00A20ADC"/>
    <w:rsid w:val="00A20C9B"/>
    <w:rsid w:val="00A210B7"/>
    <w:rsid w:val="00A210C6"/>
    <w:rsid w:val="00A21274"/>
    <w:rsid w:val="00A2138B"/>
    <w:rsid w:val="00A213A2"/>
    <w:rsid w:val="00A215C6"/>
    <w:rsid w:val="00A21896"/>
    <w:rsid w:val="00A21BDE"/>
    <w:rsid w:val="00A21D27"/>
    <w:rsid w:val="00A21E21"/>
    <w:rsid w:val="00A21F67"/>
    <w:rsid w:val="00A22001"/>
    <w:rsid w:val="00A221C0"/>
    <w:rsid w:val="00A223DD"/>
    <w:rsid w:val="00A22497"/>
    <w:rsid w:val="00A22681"/>
    <w:rsid w:val="00A22846"/>
    <w:rsid w:val="00A22970"/>
    <w:rsid w:val="00A22B2C"/>
    <w:rsid w:val="00A22D7B"/>
    <w:rsid w:val="00A22D81"/>
    <w:rsid w:val="00A22E5B"/>
    <w:rsid w:val="00A22F58"/>
    <w:rsid w:val="00A22FA5"/>
    <w:rsid w:val="00A23017"/>
    <w:rsid w:val="00A23129"/>
    <w:rsid w:val="00A231E2"/>
    <w:rsid w:val="00A23283"/>
    <w:rsid w:val="00A2328D"/>
    <w:rsid w:val="00A2340B"/>
    <w:rsid w:val="00A23410"/>
    <w:rsid w:val="00A2347A"/>
    <w:rsid w:val="00A2356F"/>
    <w:rsid w:val="00A236D2"/>
    <w:rsid w:val="00A237F7"/>
    <w:rsid w:val="00A238C3"/>
    <w:rsid w:val="00A238D3"/>
    <w:rsid w:val="00A239A9"/>
    <w:rsid w:val="00A23A28"/>
    <w:rsid w:val="00A23F52"/>
    <w:rsid w:val="00A24054"/>
    <w:rsid w:val="00A24081"/>
    <w:rsid w:val="00A243AB"/>
    <w:rsid w:val="00A243FC"/>
    <w:rsid w:val="00A2450C"/>
    <w:rsid w:val="00A24577"/>
    <w:rsid w:val="00A245CB"/>
    <w:rsid w:val="00A248A1"/>
    <w:rsid w:val="00A248A9"/>
    <w:rsid w:val="00A248AE"/>
    <w:rsid w:val="00A24CA6"/>
    <w:rsid w:val="00A24CB0"/>
    <w:rsid w:val="00A24FC4"/>
    <w:rsid w:val="00A2522C"/>
    <w:rsid w:val="00A25388"/>
    <w:rsid w:val="00A255D6"/>
    <w:rsid w:val="00A2560C"/>
    <w:rsid w:val="00A25721"/>
    <w:rsid w:val="00A25AC2"/>
    <w:rsid w:val="00A25AEA"/>
    <w:rsid w:val="00A25B01"/>
    <w:rsid w:val="00A25B0A"/>
    <w:rsid w:val="00A25BF1"/>
    <w:rsid w:val="00A25F3F"/>
    <w:rsid w:val="00A261B0"/>
    <w:rsid w:val="00A26363"/>
    <w:rsid w:val="00A26448"/>
    <w:rsid w:val="00A2650A"/>
    <w:rsid w:val="00A2651D"/>
    <w:rsid w:val="00A26577"/>
    <w:rsid w:val="00A26605"/>
    <w:rsid w:val="00A266D8"/>
    <w:rsid w:val="00A26717"/>
    <w:rsid w:val="00A26753"/>
    <w:rsid w:val="00A26827"/>
    <w:rsid w:val="00A269C9"/>
    <w:rsid w:val="00A269FD"/>
    <w:rsid w:val="00A26BC6"/>
    <w:rsid w:val="00A26D63"/>
    <w:rsid w:val="00A26E97"/>
    <w:rsid w:val="00A26F4A"/>
    <w:rsid w:val="00A26F9C"/>
    <w:rsid w:val="00A27049"/>
    <w:rsid w:val="00A270EF"/>
    <w:rsid w:val="00A27256"/>
    <w:rsid w:val="00A273A4"/>
    <w:rsid w:val="00A274D0"/>
    <w:rsid w:val="00A27509"/>
    <w:rsid w:val="00A27562"/>
    <w:rsid w:val="00A275AC"/>
    <w:rsid w:val="00A2764B"/>
    <w:rsid w:val="00A276E1"/>
    <w:rsid w:val="00A278D6"/>
    <w:rsid w:val="00A278FE"/>
    <w:rsid w:val="00A27A76"/>
    <w:rsid w:val="00A27B4D"/>
    <w:rsid w:val="00A27BC1"/>
    <w:rsid w:val="00A27C9E"/>
    <w:rsid w:val="00A27D14"/>
    <w:rsid w:val="00A27E5B"/>
    <w:rsid w:val="00A300A5"/>
    <w:rsid w:val="00A30168"/>
    <w:rsid w:val="00A3017E"/>
    <w:rsid w:val="00A3018C"/>
    <w:rsid w:val="00A30193"/>
    <w:rsid w:val="00A302D2"/>
    <w:rsid w:val="00A3035B"/>
    <w:rsid w:val="00A3056A"/>
    <w:rsid w:val="00A307A3"/>
    <w:rsid w:val="00A30983"/>
    <w:rsid w:val="00A30A87"/>
    <w:rsid w:val="00A30BBE"/>
    <w:rsid w:val="00A30C2E"/>
    <w:rsid w:val="00A30CE0"/>
    <w:rsid w:val="00A30D27"/>
    <w:rsid w:val="00A30F21"/>
    <w:rsid w:val="00A30FAB"/>
    <w:rsid w:val="00A310E0"/>
    <w:rsid w:val="00A311BB"/>
    <w:rsid w:val="00A3131A"/>
    <w:rsid w:val="00A3157A"/>
    <w:rsid w:val="00A31811"/>
    <w:rsid w:val="00A3182C"/>
    <w:rsid w:val="00A318FC"/>
    <w:rsid w:val="00A3192E"/>
    <w:rsid w:val="00A31B3E"/>
    <w:rsid w:val="00A31B7D"/>
    <w:rsid w:val="00A31B8D"/>
    <w:rsid w:val="00A31FFE"/>
    <w:rsid w:val="00A32032"/>
    <w:rsid w:val="00A32327"/>
    <w:rsid w:val="00A32376"/>
    <w:rsid w:val="00A32498"/>
    <w:rsid w:val="00A324F7"/>
    <w:rsid w:val="00A328AA"/>
    <w:rsid w:val="00A32B20"/>
    <w:rsid w:val="00A32EF9"/>
    <w:rsid w:val="00A33012"/>
    <w:rsid w:val="00A33051"/>
    <w:rsid w:val="00A3314C"/>
    <w:rsid w:val="00A33489"/>
    <w:rsid w:val="00A335BA"/>
    <w:rsid w:val="00A336A6"/>
    <w:rsid w:val="00A336DA"/>
    <w:rsid w:val="00A337DB"/>
    <w:rsid w:val="00A3385A"/>
    <w:rsid w:val="00A338F0"/>
    <w:rsid w:val="00A339D9"/>
    <w:rsid w:val="00A339E6"/>
    <w:rsid w:val="00A33B01"/>
    <w:rsid w:val="00A33B12"/>
    <w:rsid w:val="00A33C76"/>
    <w:rsid w:val="00A33ED0"/>
    <w:rsid w:val="00A33F38"/>
    <w:rsid w:val="00A34040"/>
    <w:rsid w:val="00A340E7"/>
    <w:rsid w:val="00A341F6"/>
    <w:rsid w:val="00A34410"/>
    <w:rsid w:val="00A344DF"/>
    <w:rsid w:val="00A3453B"/>
    <w:rsid w:val="00A34559"/>
    <w:rsid w:val="00A34574"/>
    <w:rsid w:val="00A345EC"/>
    <w:rsid w:val="00A3465D"/>
    <w:rsid w:val="00A348C2"/>
    <w:rsid w:val="00A349A3"/>
    <w:rsid w:val="00A349D6"/>
    <w:rsid w:val="00A34ADE"/>
    <w:rsid w:val="00A34B50"/>
    <w:rsid w:val="00A34DF0"/>
    <w:rsid w:val="00A34FC8"/>
    <w:rsid w:val="00A34FE5"/>
    <w:rsid w:val="00A3525F"/>
    <w:rsid w:val="00A3530D"/>
    <w:rsid w:val="00A35484"/>
    <w:rsid w:val="00A3563F"/>
    <w:rsid w:val="00A35665"/>
    <w:rsid w:val="00A35C81"/>
    <w:rsid w:val="00A35CC1"/>
    <w:rsid w:val="00A35DD7"/>
    <w:rsid w:val="00A35E33"/>
    <w:rsid w:val="00A35E83"/>
    <w:rsid w:val="00A35EE4"/>
    <w:rsid w:val="00A35FFD"/>
    <w:rsid w:val="00A362BD"/>
    <w:rsid w:val="00A36324"/>
    <w:rsid w:val="00A364BC"/>
    <w:rsid w:val="00A364ED"/>
    <w:rsid w:val="00A36595"/>
    <w:rsid w:val="00A367E6"/>
    <w:rsid w:val="00A36853"/>
    <w:rsid w:val="00A369C5"/>
    <w:rsid w:val="00A36AC1"/>
    <w:rsid w:val="00A36B36"/>
    <w:rsid w:val="00A36CB8"/>
    <w:rsid w:val="00A36D3F"/>
    <w:rsid w:val="00A36FB4"/>
    <w:rsid w:val="00A370FF"/>
    <w:rsid w:val="00A371F4"/>
    <w:rsid w:val="00A37298"/>
    <w:rsid w:val="00A3729A"/>
    <w:rsid w:val="00A37382"/>
    <w:rsid w:val="00A3743F"/>
    <w:rsid w:val="00A375B7"/>
    <w:rsid w:val="00A376E7"/>
    <w:rsid w:val="00A37795"/>
    <w:rsid w:val="00A3787B"/>
    <w:rsid w:val="00A379EA"/>
    <w:rsid w:val="00A379F8"/>
    <w:rsid w:val="00A37AF2"/>
    <w:rsid w:val="00A37CD7"/>
    <w:rsid w:val="00A37D32"/>
    <w:rsid w:val="00A4004E"/>
    <w:rsid w:val="00A4007E"/>
    <w:rsid w:val="00A401BA"/>
    <w:rsid w:val="00A401F7"/>
    <w:rsid w:val="00A40207"/>
    <w:rsid w:val="00A40326"/>
    <w:rsid w:val="00A40579"/>
    <w:rsid w:val="00A405B8"/>
    <w:rsid w:val="00A405CA"/>
    <w:rsid w:val="00A4073D"/>
    <w:rsid w:val="00A408EF"/>
    <w:rsid w:val="00A40911"/>
    <w:rsid w:val="00A40916"/>
    <w:rsid w:val="00A40975"/>
    <w:rsid w:val="00A409C7"/>
    <w:rsid w:val="00A40A4F"/>
    <w:rsid w:val="00A40C4F"/>
    <w:rsid w:val="00A40E18"/>
    <w:rsid w:val="00A40E21"/>
    <w:rsid w:val="00A40EB7"/>
    <w:rsid w:val="00A40EBA"/>
    <w:rsid w:val="00A40EE5"/>
    <w:rsid w:val="00A40F48"/>
    <w:rsid w:val="00A412EE"/>
    <w:rsid w:val="00A417A3"/>
    <w:rsid w:val="00A41801"/>
    <w:rsid w:val="00A4188A"/>
    <w:rsid w:val="00A41954"/>
    <w:rsid w:val="00A41A52"/>
    <w:rsid w:val="00A41AC1"/>
    <w:rsid w:val="00A41BA4"/>
    <w:rsid w:val="00A41BC6"/>
    <w:rsid w:val="00A41D95"/>
    <w:rsid w:val="00A41E0C"/>
    <w:rsid w:val="00A41E2D"/>
    <w:rsid w:val="00A41FD0"/>
    <w:rsid w:val="00A420C5"/>
    <w:rsid w:val="00A421B2"/>
    <w:rsid w:val="00A422E1"/>
    <w:rsid w:val="00A42300"/>
    <w:rsid w:val="00A4247F"/>
    <w:rsid w:val="00A42980"/>
    <w:rsid w:val="00A429AC"/>
    <w:rsid w:val="00A42A31"/>
    <w:rsid w:val="00A42A76"/>
    <w:rsid w:val="00A42A7E"/>
    <w:rsid w:val="00A42C2E"/>
    <w:rsid w:val="00A42E6C"/>
    <w:rsid w:val="00A42EAB"/>
    <w:rsid w:val="00A42EF0"/>
    <w:rsid w:val="00A42F2A"/>
    <w:rsid w:val="00A42FE2"/>
    <w:rsid w:val="00A430B4"/>
    <w:rsid w:val="00A430BB"/>
    <w:rsid w:val="00A43100"/>
    <w:rsid w:val="00A43176"/>
    <w:rsid w:val="00A4319E"/>
    <w:rsid w:val="00A431E7"/>
    <w:rsid w:val="00A436F3"/>
    <w:rsid w:val="00A43966"/>
    <w:rsid w:val="00A43ADA"/>
    <w:rsid w:val="00A43C00"/>
    <w:rsid w:val="00A43C3F"/>
    <w:rsid w:val="00A43CFA"/>
    <w:rsid w:val="00A43D6F"/>
    <w:rsid w:val="00A43DEC"/>
    <w:rsid w:val="00A43DF7"/>
    <w:rsid w:val="00A43E92"/>
    <w:rsid w:val="00A43F17"/>
    <w:rsid w:val="00A43FAF"/>
    <w:rsid w:val="00A43FD2"/>
    <w:rsid w:val="00A441DE"/>
    <w:rsid w:val="00A441EB"/>
    <w:rsid w:val="00A44293"/>
    <w:rsid w:val="00A44300"/>
    <w:rsid w:val="00A4447A"/>
    <w:rsid w:val="00A445AE"/>
    <w:rsid w:val="00A44842"/>
    <w:rsid w:val="00A448D5"/>
    <w:rsid w:val="00A44C58"/>
    <w:rsid w:val="00A44C59"/>
    <w:rsid w:val="00A44F35"/>
    <w:rsid w:val="00A44FA8"/>
    <w:rsid w:val="00A450EC"/>
    <w:rsid w:val="00A45177"/>
    <w:rsid w:val="00A45181"/>
    <w:rsid w:val="00A451E4"/>
    <w:rsid w:val="00A45300"/>
    <w:rsid w:val="00A4543C"/>
    <w:rsid w:val="00A454BB"/>
    <w:rsid w:val="00A4551D"/>
    <w:rsid w:val="00A45596"/>
    <w:rsid w:val="00A45817"/>
    <w:rsid w:val="00A45AD9"/>
    <w:rsid w:val="00A45B2E"/>
    <w:rsid w:val="00A45C65"/>
    <w:rsid w:val="00A45CF2"/>
    <w:rsid w:val="00A45D8A"/>
    <w:rsid w:val="00A45D9C"/>
    <w:rsid w:val="00A45F31"/>
    <w:rsid w:val="00A45F71"/>
    <w:rsid w:val="00A4606A"/>
    <w:rsid w:val="00A4610B"/>
    <w:rsid w:val="00A46209"/>
    <w:rsid w:val="00A46212"/>
    <w:rsid w:val="00A462CE"/>
    <w:rsid w:val="00A463A1"/>
    <w:rsid w:val="00A463CC"/>
    <w:rsid w:val="00A46664"/>
    <w:rsid w:val="00A4688B"/>
    <w:rsid w:val="00A4697C"/>
    <w:rsid w:val="00A46A59"/>
    <w:rsid w:val="00A46AE8"/>
    <w:rsid w:val="00A46B2E"/>
    <w:rsid w:val="00A47028"/>
    <w:rsid w:val="00A47173"/>
    <w:rsid w:val="00A47221"/>
    <w:rsid w:val="00A476AF"/>
    <w:rsid w:val="00A476FF"/>
    <w:rsid w:val="00A47778"/>
    <w:rsid w:val="00A478AD"/>
    <w:rsid w:val="00A47A77"/>
    <w:rsid w:val="00A47AD9"/>
    <w:rsid w:val="00A47C89"/>
    <w:rsid w:val="00A47CF0"/>
    <w:rsid w:val="00A47DFA"/>
    <w:rsid w:val="00A47E9D"/>
    <w:rsid w:val="00A47FE4"/>
    <w:rsid w:val="00A5005A"/>
    <w:rsid w:val="00A5006B"/>
    <w:rsid w:val="00A500FD"/>
    <w:rsid w:val="00A501B5"/>
    <w:rsid w:val="00A50446"/>
    <w:rsid w:val="00A504DC"/>
    <w:rsid w:val="00A50698"/>
    <w:rsid w:val="00A50816"/>
    <w:rsid w:val="00A50C26"/>
    <w:rsid w:val="00A50E05"/>
    <w:rsid w:val="00A50ED2"/>
    <w:rsid w:val="00A51114"/>
    <w:rsid w:val="00A51207"/>
    <w:rsid w:val="00A51244"/>
    <w:rsid w:val="00A512A1"/>
    <w:rsid w:val="00A512B0"/>
    <w:rsid w:val="00A51613"/>
    <w:rsid w:val="00A51698"/>
    <w:rsid w:val="00A517DC"/>
    <w:rsid w:val="00A5180B"/>
    <w:rsid w:val="00A51A10"/>
    <w:rsid w:val="00A51A2A"/>
    <w:rsid w:val="00A51C63"/>
    <w:rsid w:val="00A51CC3"/>
    <w:rsid w:val="00A51D3A"/>
    <w:rsid w:val="00A51E5C"/>
    <w:rsid w:val="00A51EFD"/>
    <w:rsid w:val="00A52060"/>
    <w:rsid w:val="00A521B1"/>
    <w:rsid w:val="00A521D8"/>
    <w:rsid w:val="00A522C1"/>
    <w:rsid w:val="00A5232B"/>
    <w:rsid w:val="00A52331"/>
    <w:rsid w:val="00A523C8"/>
    <w:rsid w:val="00A52409"/>
    <w:rsid w:val="00A524E1"/>
    <w:rsid w:val="00A5251B"/>
    <w:rsid w:val="00A52552"/>
    <w:rsid w:val="00A525B3"/>
    <w:rsid w:val="00A525FC"/>
    <w:rsid w:val="00A5265F"/>
    <w:rsid w:val="00A527A2"/>
    <w:rsid w:val="00A527CA"/>
    <w:rsid w:val="00A529D2"/>
    <w:rsid w:val="00A52AB3"/>
    <w:rsid w:val="00A52B02"/>
    <w:rsid w:val="00A52B53"/>
    <w:rsid w:val="00A52CC2"/>
    <w:rsid w:val="00A52DAA"/>
    <w:rsid w:val="00A52EC9"/>
    <w:rsid w:val="00A52FA2"/>
    <w:rsid w:val="00A53017"/>
    <w:rsid w:val="00A5317D"/>
    <w:rsid w:val="00A532A8"/>
    <w:rsid w:val="00A5339B"/>
    <w:rsid w:val="00A5347F"/>
    <w:rsid w:val="00A536DA"/>
    <w:rsid w:val="00A53843"/>
    <w:rsid w:val="00A53870"/>
    <w:rsid w:val="00A538E0"/>
    <w:rsid w:val="00A539F0"/>
    <w:rsid w:val="00A53A29"/>
    <w:rsid w:val="00A53B08"/>
    <w:rsid w:val="00A53B47"/>
    <w:rsid w:val="00A53BAD"/>
    <w:rsid w:val="00A53C3E"/>
    <w:rsid w:val="00A53D5F"/>
    <w:rsid w:val="00A53E22"/>
    <w:rsid w:val="00A53ED2"/>
    <w:rsid w:val="00A53F46"/>
    <w:rsid w:val="00A53FDD"/>
    <w:rsid w:val="00A540BA"/>
    <w:rsid w:val="00A54138"/>
    <w:rsid w:val="00A54156"/>
    <w:rsid w:val="00A54160"/>
    <w:rsid w:val="00A542CE"/>
    <w:rsid w:val="00A542DF"/>
    <w:rsid w:val="00A544AC"/>
    <w:rsid w:val="00A54576"/>
    <w:rsid w:val="00A5458A"/>
    <w:rsid w:val="00A54679"/>
    <w:rsid w:val="00A546BA"/>
    <w:rsid w:val="00A54747"/>
    <w:rsid w:val="00A547ED"/>
    <w:rsid w:val="00A54A7F"/>
    <w:rsid w:val="00A54B02"/>
    <w:rsid w:val="00A54CA6"/>
    <w:rsid w:val="00A54DBE"/>
    <w:rsid w:val="00A54E8B"/>
    <w:rsid w:val="00A54FB7"/>
    <w:rsid w:val="00A54FC6"/>
    <w:rsid w:val="00A54FE3"/>
    <w:rsid w:val="00A54FF3"/>
    <w:rsid w:val="00A5508B"/>
    <w:rsid w:val="00A5509C"/>
    <w:rsid w:val="00A55277"/>
    <w:rsid w:val="00A554A2"/>
    <w:rsid w:val="00A55730"/>
    <w:rsid w:val="00A557D5"/>
    <w:rsid w:val="00A55B39"/>
    <w:rsid w:val="00A55B47"/>
    <w:rsid w:val="00A55B53"/>
    <w:rsid w:val="00A55C3A"/>
    <w:rsid w:val="00A55CAB"/>
    <w:rsid w:val="00A55D43"/>
    <w:rsid w:val="00A55D5D"/>
    <w:rsid w:val="00A55D85"/>
    <w:rsid w:val="00A560E6"/>
    <w:rsid w:val="00A562A0"/>
    <w:rsid w:val="00A562CB"/>
    <w:rsid w:val="00A56522"/>
    <w:rsid w:val="00A565DB"/>
    <w:rsid w:val="00A5666D"/>
    <w:rsid w:val="00A56675"/>
    <w:rsid w:val="00A566A9"/>
    <w:rsid w:val="00A56A64"/>
    <w:rsid w:val="00A56AFE"/>
    <w:rsid w:val="00A56B15"/>
    <w:rsid w:val="00A56B47"/>
    <w:rsid w:val="00A56C49"/>
    <w:rsid w:val="00A56C91"/>
    <w:rsid w:val="00A56CB6"/>
    <w:rsid w:val="00A56CD1"/>
    <w:rsid w:val="00A56D7B"/>
    <w:rsid w:val="00A56F0A"/>
    <w:rsid w:val="00A56F49"/>
    <w:rsid w:val="00A5721A"/>
    <w:rsid w:val="00A57411"/>
    <w:rsid w:val="00A575C2"/>
    <w:rsid w:val="00A576BD"/>
    <w:rsid w:val="00A576EB"/>
    <w:rsid w:val="00A576F3"/>
    <w:rsid w:val="00A57800"/>
    <w:rsid w:val="00A5783D"/>
    <w:rsid w:val="00A5796E"/>
    <w:rsid w:val="00A57A1F"/>
    <w:rsid w:val="00A57B99"/>
    <w:rsid w:val="00A57BA3"/>
    <w:rsid w:val="00A57DB3"/>
    <w:rsid w:val="00A57DC6"/>
    <w:rsid w:val="00A60025"/>
    <w:rsid w:val="00A601DE"/>
    <w:rsid w:val="00A6026D"/>
    <w:rsid w:val="00A6033A"/>
    <w:rsid w:val="00A60360"/>
    <w:rsid w:val="00A606C6"/>
    <w:rsid w:val="00A6086C"/>
    <w:rsid w:val="00A60A2D"/>
    <w:rsid w:val="00A60BED"/>
    <w:rsid w:val="00A60C29"/>
    <w:rsid w:val="00A60C9E"/>
    <w:rsid w:val="00A60E67"/>
    <w:rsid w:val="00A60F8A"/>
    <w:rsid w:val="00A60FEA"/>
    <w:rsid w:val="00A61290"/>
    <w:rsid w:val="00A612A5"/>
    <w:rsid w:val="00A61312"/>
    <w:rsid w:val="00A61313"/>
    <w:rsid w:val="00A614A0"/>
    <w:rsid w:val="00A61649"/>
    <w:rsid w:val="00A6180B"/>
    <w:rsid w:val="00A61858"/>
    <w:rsid w:val="00A61959"/>
    <w:rsid w:val="00A61977"/>
    <w:rsid w:val="00A61D31"/>
    <w:rsid w:val="00A61D36"/>
    <w:rsid w:val="00A61F7A"/>
    <w:rsid w:val="00A6204B"/>
    <w:rsid w:val="00A6224D"/>
    <w:rsid w:val="00A6251D"/>
    <w:rsid w:val="00A62668"/>
    <w:rsid w:val="00A626E4"/>
    <w:rsid w:val="00A62826"/>
    <w:rsid w:val="00A62861"/>
    <w:rsid w:val="00A628C6"/>
    <w:rsid w:val="00A62927"/>
    <w:rsid w:val="00A6297D"/>
    <w:rsid w:val="00A62CB5"/>
    <w:rsid w:val="00A63202"/>
    <w:rsid w:val="00A63212"/>
    <w:rsid w:val="00A63251"/>
    <w:rsid w:val="00A633B7"/>
    <w:rsid w:val="00A6353F"/>
    <w:rsid w:val="00A636C9"/>
    <w:rsid w:val="00A6383A"/>
    <w:rsid w:val="00A638F7"/>
    <w:rsid w:val="00A6395E"/>
    <w:rsid w:val="00A63996"/>
    <w:rsid w:val="00A63C7A"/>
    <w:rsid w:val="00A63DE3"/>
    <w:rsid w:val="00A63E3D"/>
    <w:rsid w:val="00A63FF6"/>
    <w:rsid w:val="00A640EF"/>
    <w:rsid w:val="00A6421D"/>
    <w:rsid w:val="00A643FF"/>
    <w:rsid w:val="00A64507"/>
    <w:rsid w:val="00A64592"/>
    <w:rsid w:val="00A645E5"/>
    <w:rsid w:val="00A64775"/>
    <w:rsid w:val="00A6493C"/>
    <w:rsid w:val="00A64979"/>
    <w:rsid w:val="00A649C5"/>
    <w:rsid w:val="00A64AA6"/>
    <w:rsid w:val="00A64AF8"/>
    <w:rsid w:val="00A64CA5"/>
    <w:rsid w:val="00A64D73"/>
    <w:rsid w:val="00A64F37"/>
    <w:rsid w:val="00A65109"/>
    <w:rsid w:val="00A651CF"/>
    <w:rsid w:val="00A6536F"/>
    <w:rsid w:val="00A655CD"/>
    <w:rsid w:val="00A65634"/>
    <w:rsid w:val="00A656A0"/>
    <w:rsid w:val="00A657D0"/>
    <w:rsid w:val="00A659E2"/>
    <w:rsid w:val="00A65C22"/>
    <w:rsid w:val="00A65CCC"/>
    <w:rsid w:val="00A65DDB"/>
    <w:rsid w:val="00A65DDD"/>
    <w:rsid w:val="00A65E0F"/>
    <w:rsid w:val="00A65EAB"/>
    <w:rsid w:val="00A660E4"/>
    <w:rsid w:val="00A662B7"/>
    <w:rsid w:val="00A662CF"/>
    <w:rsid w:val="00A663FF"/>
    <w:rsid w:val="00A6642A"/>
    <w:rsid w:val="00A664D9"/>
    <w:rsid w:val="00A66667"/>
    <w:rsid w:val="00A666FD"/>
    <w:rsid w:val="00A6675C"/>
    <w:rsid w:val="00A66781"/>
    <w:rsid w:val="00A668AB"/>
    <w:rsid w:val="00A66929"/>
    <w:rsid w:val="00A66A36"/>
    <w:rsid w:val="00A66D64"/>
    <w:rsid w:val="00A66DB0"/>
    <w:rsid w:val="00A66E76"/>
    <w:rsid w:val="00A67085"/>
    <w:rsid w:val="00A674E8"/>
    <w:rsid w:val="00A674EB"/>
    <w:rsid w:val="00A67569"/>
    <w:rsid w:val="00A6756D"/>
    <w:rsid w:val="00A6770D"/>
    <w:rsid w:val="00A67B0E"/>
    <w:rsid w:val="00A67B9A"/>
    <w:rsid w:val="00A67C87"/>
    <w:rsid w:val="00A67EDB"/>
    <w:rsid w:val="00A67FFB"/>
    <w:rsid w:val="00A70027"/>
    <w:rsid w:val="00A70135"/>
    <w:rsid w:val="00A70436"/>
    <w:rsid w:val="00A7075A"/>
    <w:rsid w:val="00A707B0"/>
    <w:rsid w:val="00A70AA3"/>
    <w:rsid w:val="00A70CC1"/>
    <w:rsid w:val="00A70E74"/>
    <w:rsid w:val="00A70EE6"/>
    <w:rsid w:val="00A70F06"/>
    <w:rsid w:val="00A70F4E"/>
    <w:rsid w:val="00A70F63"/>
    <w:rsid w:val="00A71009"/>
    <w:rsid w:val="00A7105F"/>
    <w:rsid w:val="00A71128"/>
    <w:rsid w:val="00A712DA"/>
    <w:rsid w:val="00A71353"/>
    <w:rsid w:val="00A713DA"/>
    <w:rsid w:val="00A71491"/>
    <w:rsid w:val="00A715C4"/>
    <w:rsid w:val="00A7170B"/>
    <w:rsid w:val="00A718BC"/>
    <w:rsid w:val="00A719D3"/>
    <w:rsid w:val="00A71A05"/>
    <w:rsid w:val="00A71AD1"/>
    <w:rsid w:val="00A71C0C"/>
    <w:rsid w:val="00A71C83"/>
    <w:rsid w:val="00A71D1F"/>
    <w:rsid w:val="00A71D8F"/>
    <w:rsid w:val="00A71DBC"/>
    <w:rsid w:val="00A71DF6"/>
    <w:rsid w:val="00A72080"/>
    <w:rsid w:val="00A7214B"/>
    <w:rsid w:val="00A721BA"/>
    <w:rsid w:val="00A72502"/>
    <w:rsid w:val="00A72521"/>
    <w:rsid w:val="00A725C3"/>
    <w:rsid w:val="00A72694"/>
    <w:rsid w:val="00A727B4"/>
    <w:rsid w:val="00A7281A"/>
    <w:rsid w:val="00A7295B"/>
    <w:rsid w:val="00A72B52"/>
    <w:rsid w:val="00A72B62"/>
    <w:rsid w:val="00A72BFF"/>
    <w:rsid w:val="00A72C85"/>
    <w:rsid w:val="00A72CC6"/>
    <w:rsid w:val="00A72D3C"/>
    <w:rsid w:val="00A72E51"/>
    <w:rsid w:val="00A72E54"/>
    <w:rsid w:val="00A72EA4"/>
    <w:rsid w:val="00A72F6E"/>
    <w:rsid w:val="00A730F1"/>
    <w:rsid w:val="00A73115"/>
    <w:rsid w:val="00A73118"/>
    <w:rsid w:val="00A7338A"/>
    <w:rsid w:val="00A733D5"/>
    <w:rsid w:val="00A73484"/>
    <w:rsid w:val="00A73525"/>
    <w:rsid w:val="00A7358A"/>
    <w:rsid w:val="00A73A59"/>
    <w:rsid w:val="00A73B54"/>
    <w:rsid w:val="00A73C24"/>
    <w:rsid w:val="00A73F87"/>
    <w:rsid w:val="00A7403E"/>
    <w:rsid w:val="00A740FD"/>
    <w:rsid w:val="00A7410E"/>
    <w:rsid w:val="00A741D8"/>
    <w:rsid w:val="00A742A1"/>
    <w:rsid w:val="00A742D3"/>
    <w:rsid w:val="00A742EE"/>
    <w:rsid w:val="00A743E2"/>
    <w:rsid w:val="00A744FB"/>
    <w:rsid w:val="00A745B2"/>
    <w:rsid w:val="00A74602"/>
    <w:rsid w:val="00A74614"/>
    <w:rsid w:val="00A747DF"/>
    <w:rsid w:val="00A74C23"/>
    <w:rsid w:val="00A74C8F"/>
    <w:rsid w:val="00A74EA6"/>
    <w:rsid w:val="00A74F26"/>
    <w:rsid w:val="00A74FB4"/>
    <w:rsid w:val="00A7507A"/>
    <w:rsid w:val="00A75396"/>
    <w:rsid w:val="00A75414"/>
    <w:rsid w:val="00A7553A"/>
    <w:rsid w:val="00A755D1"/>
    <w:rsid w:val="00A755F1"/>
    <w:rsid w:val="00A757DE"/>
    <w:rsid w:val="00A7583C"/>
    <w:rsid w:val="00A758FA"/>
    <w:rsid w:val="00A7597A"/>
    <w:rsid w:val="00A75A40"/>
    <w:rsid w:val="00A75B7B"/>
    <w:rsid w:val="00A75C26"/>
    <w:rsid w:val="00A75CC9"/>
    <w:rsid w:val="00A75F36"/>
    <w:rsid w:val="00A76021"/>
    <w:rsid w:val="00A761EA"/>
    <w:rsid w:val="00A763B5"/>
    <w:rsid w:val="00A7665A"/>
    <w:rsid w:val="00A7673B"/>
    <w:rsid w:val="00A76765"/>
    <w:rsid w:val="00A76789"/>
    <w:rsid w:val="00A76A0D"/>
    <w:rsid w:val="00A76C87"/>
    <w:rsid w:val="00A76D95"/>
    <w:rsid w:val="00A76E06"/>
    <w:rsid w:val="00A76EDE"/>
    <w:rsid w:val="00A76F33"/>
    <w:rsid w:val="00A76F76"/>
    <w:rsid w:val="00A77035"/>
    <w:rsid w:val="00A770C6"/>
    <w:rsid w:val="00A77111"/>
    <w:rsid w:val="00A771EC"/>
    <w:rsid w:val="00A77320"/>
    <w:rsid w:val="00A7735E"/>
    <w:rsid w:val="00A774A7"/>
    <w:rsid w:val="00A77723"/>
    <w:rsid w:val="00A77747"/>
    <w:rsid w:val="00A77879"/>
    <w:rsid w:val="00A77A53"/>
    <w:rsid w:val="00A77B44"/>
    <w:rsid w:val="00A77BE7"/>
    <w:rsid w:val="00A77C4E"/>
    <w:rsid w:val="00A77D7C"/>
    <w:rsid w:val="00A77DDD"/>
    <w:rsid w:val="00A77E01"/>
    <w:rsid w:val="00A77E75"/>
    <w:rsid w:val="00A77F66"/>
    <w:rsid w:val="00A77FA8"/>
    <w:rsid w:val="00A80161"/>
    <w:rsid w:val="00A801FF"/>
    <w:rsid w:val="00A80252"/>
    <w:rsid w:val="00A802C2"/>
    <w:rsid w:val="00A80311"/>
    <w:rsid w:val="00A80408"/>
    <w:rsid w:val="00A80527"/>
    <w:rsid w:val="00A805A6"/>
    <w:rsid w:val="00A805F9"/>
    <w:rsid w:val="00A8060B"/>
    <w:rsid w:val="00A80823"/>
    <w:rsid w:val="00A808DC"/>
    <w:rsid w:val="00A80A35"/>
    <w:rsid w:val="00A80AD1"/>
    <w:rsid w:val="00A80C96"/>
    <w:rsid w:val="00A80D55"/>
    <w:rsid w:val="00A80FD2"/>
    <w:rsid w:val="00A80FE1"/>
    <w:rsid w:val="00A8100A"/>
    <w:rsid w:val="00A810B5"/>
    <w:rsid w:val="00A8133A"/>
    <w:rsid w:val="00A81363"/>
    <w:rsid w:val="00A81459"/>
    <w:rsid w:val="00A8153E"/>
    <w:rsid w:val="00A81584"/>
    <w:rsid w:val="00A81592"/>
    <w:rsid w:val="00A81795"/>
    <w:rsid w:val="00A819BF"/>
    <w:rsid w:val="00A819C6"/>
    <w:rsid w:val="00A81B52"/>
    <w:rsid w:val="00A81BE0"/>
    <w:rsid w:val="00A81F26"/>
    <w:rsid w:val="00A81F2F"/>
    <w:rsid w:val="00A8200C"/>
    <w:rsid w:val="00A82368"/>
    <w:rsid w:val="00A82388"/>
    <w:rsid w:val="00A8251D"/>
    <w:rsid w:val="00A8262B"/>
    <w:rsid w:val="00A826B5"/>
    <w:rsid w:val="00A828EA"/>
    <w:rsid w:val="00A8299D"/>
    <w:rsid w:val="00A82A12"/>
    <w:rsid w:val="00A82AAC"/>
    <w:rsid w:val="00A82B02"/>
    <w:rsid w:val="00A82B05"/>
    <w:rsid w:val="00A82B5E"/>
    <w:rsid w:val="00A82B93"/>
    <w:rsid w:val="00A82B94"/>
    <w:rsid w:val="00A82BDC"/>
    <w:rsid w:val="00A82BE0"/>
    <w:rsid w:val="00A82DBA"/>
    <w:rsid w:val="00A82E94"/>
    <w:rsid w:val="00A82ECB"/>
    <w:rsid w:val="00A82F1D"/>
    <w:rsid w:val="00A8331A"/>
    <w:rsid w:val="00A83539"/>
    <w:rsid w:val="00A836D3"/>
    <w:rsid w:val="00A838EF"/>
    <w:rsid w:val="00A839E5"/>
    <w:rsid w:val="00A83AF9"/>
    <w:rsid w:val="00A83B22"/>
    <w:rsid w:val="00A83CCB"/>
    <w:rsid w:val="00A83D61"/>
    <w:rsid w:val="00A83EF6"/>
    <w:rsid w:val="00A83F1F"/>
    <w:rsid w:val="00A8406F"/>
    <w:rsid w:val="00A84210"/>
    <w:rsid w:val="00A84445"/>
    <w:rsid w:val="00A844B1"/>
    <w:rsid w:val="00A845C2"/>
    <w:rsid w:val="00A84798"/>
    <w:rsid w:val="00A847A1"/>
    <w:rsid w:val="00A847C8"/>
    <w:rsid w:val="00A848AA"/>
    <w:rsid w:val="00A84A06"/>
    <w:rsid w:val="00A84AA8"/>
    <w:rsid w:val="00A84BC8"/>
    <w:rsid w:val="00A84BE4"/>
    <w:rsid w:val="00A84C5F"/>
    <w:rsid w:val="00A84D2F"/>
    <w:rsid w:val="00A84F90"/>
    <w:rsid w:val="00A85185"/>
    <w:rsid w:val="00A85237"/>
    <w:rsid w:val="00A85260"/>
    <w:rsid w:val="00A8533A"/>
    <w:rsid w:val="00A85424"/>
    <w:rsid w:val="00A85640"/>
    <w:rsid w:val="00A85668"/>
    <w:rsid w:val="00A8569A"/>
    <w:rsid w:val="00A8578C"/>
    <w:rsid w:val="00A85A01"/>
    <w:rsid w:val="00A85A87"/>
    <w:rsid w:val="00A85CB3"/>
    <w:rsid w:val="00A85E14"/>
    <w:rsid w:val="00A85E78"/>
    <w:rsid w:val="00A86069"/>
    <w:rsid w:val="00A861B7"/>
    <w:rsid w:val="00A86253"/>
    <w:rsid w:val="00A8626B"/>
    <w:rsid w:val="00A86493"/>
    <w:rsid w:val="00A86522"/>
    <w:rsid w:val="00A8668D"/>
    <w:rsid w:val="00A8672B"/>
    <w:rsid w:val="00A86740"/>
    <w:rsid w:val="00A86782"/>
    <w:rsid w:val="00A86868"/>
    <w:rsid w:val="00A868B1"/>
    <w:rsid w:val="00A868F7"/>
    <w:rsid w:val="00A86970"/>
    <w:rsid w:val="00A86C89"/>
    <w:rsid w:val="00A86CA0"/>
    <w:rsid w:val="00A86CEF"/>
    <w:rsid w:val="00A86DAE"/>
    <w:rsid w:val="00A86E34"/>
    <w:rsid w:val="00A86FC0"/>
    <w:rsid w:val="00A86FC9"/>
    <w:rsid w:val="00A86FFD"/>
    <w:rsid w:val="00A87265"/>
    <w:rsid w:val="00A872E2"/>
    <w:rsid w:val="00A87663"/>
    <w:rsid w:val="00A878CD"/>
    <w:rsid w:val="00A878D3"/>
    <w:rsid w:val="00A8790D"/>
    <w:rsid w:val="00A879FA"/>
    <w:rsid w:val="00A87AD1"/>
    <w:rsid w:val="00A87CAD"/>
    <w:rsid w:val="00A87E07"/>
    <w:rsid w:val="00A87E29"/>
    <w:rsid w:val="00A87F67"/>
    <w:rsid w:val="00A87FB2"/>
    <w:rsid w:val="00A87FC7"/>
    <w:rsid w:val="00A90107"/>
    <w:rsid w:val="00A904F9"/>
    <w:rsid w:val="00A90585"/>
    <w:rsid w:val="00A90AC0"/>
    <w:rsid w:val="00A90C36"/>
    <w:rsid w:val="00A90E40"/>
    <w:rsid w:val="00A91318"/>
    <w:rsid w:val="00A913B9"/>
    <w:rsid w:val="00A91412"/>
    <w:rsid w:val="00A91563"/>
    <w:rsid w:val="00A9184D"/>
    <w:rsid w:val="00A918F5"/>
    <w:rsid w:val="00A91AA1"/>
    <w:rsid w:val="00A91B4E"/>
    <w:rsid w:val="00A91C21"/>
    <w:rsid w:val="00A91D92"/>
    <w:rsid w:val="00A91F8E"/>
    <w:rsid w:val="00A92104"/>
    <w:rsid w:val="00A9215F"/>
    <w:rsid w:val="00A92192"/>
    <w:rsid w:val="00A92221"/>
    <w:rsid w:val="00A9233E"/>
    <w:rsid w:val="00A924FA"/>
    <w:rsid w:val="00A929FD"/>
    <w:rsid w:val="00A92C40"/>
    <w:rsid w:val="00A92E92"/>
    <w:rsid w:val="00A92FEF"/>
    <w:rsid w:val="00A92FF0"/>
    <w:rsid w:val="00A9305B"/>
    <w:rsid w:val="00A931FD"/>
    <w:rsid w:val="00A93249"/>
    <w:rsid w:val="00A932AD"/>
    <w:rsid w:val="00A934F5"/>
    <w:rsid w:val="00A9365F"/>
    <w:rsid w:val="00A9366C"/>
    <w:rsid w:val="00A93693"/>
    <w:rsid w:val="00A93709"/>
    <w:rsid w:val="00A9380F"/>
    <w:rsid w:val="00A93B03"/>
    <w:rsid w:val="00A93B8D"/>
    <w:rsid w:val="00A93D58"/>
    <w:rsid w:val="00A93D81"/>
    <w:rsid w:val="00A93E96"/>
    <w:rsid w:val="00A93F3C"/>
    <w:rsid w:val="00A94089"/>
    <w:rsid w:val="00A941DC"/>
    <w:rsid w:val="00A9421A"/>
    <w:rsid w:val="00A942D5"/>
    <w:rsid w:val="00A942FD"/>
    <w:rsid w:val="00A943A0"/>
    <w:rsid w:val="00A9440E"/>
    <w:rsid w:val="00A94438"/>
    <w:rsid w:val="00A94554"/>
    <w:rsid w:val="00A94742"/>
    <w:rsid w:val="00A9477E"/>
    <w:rsid w:val="00A94803"/>
    <w:rsid w:val="00A9484E"/>
    <w:rsid w:val="00A94A09"/>
    <w:rsid w:val="00A94A92"/>
    <w:rsid w:val="00A94BD2"/>
    <w:rsid w:val="00A94BF0"/>
    <w:rsid w:val="00A94E46"/>
    <w:rsid w:val="00A94F1B"/>
    <w:rsid w:val="00A94F39"/>
    <w:rsid w:val="00A94F55"/>
    <w:rsid w:val="00A95102"/>
    <w:rsid w:val="00A9516E"/>
    <w:rsid w:val="00A951A4"/>
    <w:rsid w:val="00A953A8"/>
    <w:rsid w:val="00A9540A"/>
    <w:rsid w:val="00A95446"/>
    <w:rsid w:val="00A9552B"/>
    <w:rsid w:val="00A95941"/>
    <w:rsid w:val="00A9595F"/>
    <w:rsid w:val="00A95E87"/>
    <w:rsid w:val="00A95FF9"/>
    <w:rsid w:val="00A961BE"/>
    <w:rsid w:val="00A962D4"/>
    <w:rsid w:val="00A964DA"/>
    <w:rsid w:val="00A96593"/>
    <w:rsid w:val="00A968C3"/>
    <w:rsid w:val="00A96A91"/>
    <w:rsid w:val="00A96B74"/>
    <w:rsid w:val="00A96C42"/>
    <w:rsid w:val="00A96C9A"/>
    <w:rsid w:val="00A96CB2"/>
    <w:rsid w:val="00A96CF0"/>
    <w:rsid w:val="00A96D11"/>
    <w:rsid w:val="00A96E33"/>
    <w:rsid w:val="00A96E66"/>
    <w:rsid w:val="00A96F91"/>
    <w:rsid w:val="00A9704D"/>
    <w:rsid w:val="00A9710B"/>
    <w:rsid w:val="00A9716B"/>
    <w:rsid w:val="00A97227"/>
    <w:rsid w:val="00A97277"/>
    <w:rsid w:val="00A9737F"/>
    <w:rsid w:val="00A973BB"/>
    <w:rsid w:val="00A97471"/>
    <w:rsid w:val="00A97A5F"/>
    <w:rsid w:val="00A97E6A"/>
    <w:rsid w:val="00A97EA9"/>
    <w:rsid w:val="00A97F0B"/>
    <w:rsid w:val="00A97F37"/>
    <w:rsid w:val="00A97FEE"/>
    <w:rsid w:val="00AA0122"/>
    <w:rsid w:val="00AA056F"/>
    <w:rsid w:val="00AA0743"/>
    <w:rsid w:val="00AA09A9"/>
    <w:rsid w:val="00AA0A23"/>
    <w:rsid w:val="00AA0AA8"/>
    <w:rsid w:val="00AA0B8F"/>
    <w:rsid w:val="00AA0E14"/>
    <w:rsid w:val="00AA0F9C"/>
    <w:rsid w:val="00AA1018"/>
    <w:rsid w:val="00AA1040"/>
    <w:rsid w:val="00AA10CD"/>
    <w:rsid w:val="00AA10CF"/>
    <w:rsid w:val="00AA10EA"/>
    <w:rsid w:val="00AA119C"/>
    <w:rsid w:val="00AA11EF"/>
    <w:rsid w:val="00AA1216"/>
    <w:rsid w:val="00AA12BF"/>
    <w:rsid w:val="00AA1394"/>
    <w:rsid w:val="00AA148F"/>
    <w:rsid w:val="00AA14B1"/>
    <w:rsid w:val="00AA159F"/>
    <w:rsid w:val="00AA167C"/>
    <w:rsid w:val="00AA16BF"/>
    <w:rsid w:val="00AA1752"/>
    <w:rsid w:val="00AA188E"/>
    <w:rsid w:val="00AA1914"/>
    <w:rsid w:val="00AA1943"/>
    <w:rsid w:val="00AA19C7"/>
    <w:rsid w:val="00AA1AD4"/>
    <w:rsid w:val="00AA1AE8"/>
    <w:rsid w:val="00AA1DDD"/>
    <w:rsid w:val="00AA1E8C"/>
    <w:rsid w:val="00AA1FDF"/>
    <w:rsid w:val="00AA2036"/>
    <w:rsid w:val="00AA2327"/>
    <w:rsid w:val="00AA245F"/>
    <w:rsid w:val="00AA2668"/>
    <w:rsid w:val="00AA26D9"/>
    <w:rsid w:val="00AA27FA"/>
    <w:rsid w:val="00AA287F"/>
    <w:rsid w:val="00AA294C"/>
    <w:rsid w:val="00AA296D"/>
    <w:rsid w:val="00AA2A5D"/>
    <w:rsid w:val="00AA2A72"/>
    <w:rsid w:val="00AA2ABE"/>
    <w:rsid w:val="00AA2C43"/>
    <w:rsid w:val="00AA2D44"/>
    <w:rsid w:val="00AA2E58"/>
    <w:rsid w:val="00AA2F36"/>
    <w:rsid w:val="00AA3054"/>
    <w:rsid w:val="00AA3155"/>
    <w:rsid w:val="00AA318F"/>
    <w:rsid w:val="00AA3218"/>
    <w:rsid w:val="00AA32A7"/>
    <w:rsid w:val="00AA341D"/>
    <w:rsid w:val="00AA3788"/>
    <w:rsid w:val="00AA37D8"/>
    <w:rsid w:val="00AA3A0B"/>
    <w:rsid w:val="00AA3C13"/>
    <w:rsid w:val="00AA3E07"/>
    <w:rsid w:val="00AA3E0C"/>
    <w:rsid w:val="00AA3FB2"/>
    <w:rsid w:val="00AA426B"/>
    <w:rsid w:val="00AA42AE"/>
    <w:rsid w:val="00AA442A"/>
    <w:rsid w:val="00AA44D0"/>
    <w:rsid w:val="00AA47AD"/>
    <w:rsid w:val="00AA4A0C"/>
    <w:rsid w:val="00AA4A9E"/>
    <w:rsid w:val="00AA4AD0"/>
    <w:rsid w:val="00AA4BFC"/>
    <w:rsid w:val="00AA4C7F"/>
    <w:rsid w:val="00AA4E0B"/>
    <w:rsid w:val="00AA4F25"/>
    <w:rsid w:val="00AA51E2"/>
    <w:rsid w:val="00AA523C"/>
    <w:rsid w:val="00AA525D"/>
    <w:rsid w:val="00AA53FF"/>
    <w:rsid w:val="00AA5433"/>
    <w:rsid w:val="00AA54C1"/>
    <w:rsid w:val="00AA558A"/>
    <w:rsid w:val="00AA572F"/>
    <w:rsid w:val="00AA580E"/>
    <w:rsid w:val="00AA5901"/>
    <w:rsid w:val="00AA59E3"/>
    <w:rsid w:val="00AA5A63"/>
    <w:rsid w:val="00AA5AFE"/>
    <w:rsid w:val="00AA5BB8"/>
    <w:rsid w:val="00AA5C4A"/>
    <w:rsid w:val="00AA5D99"/>
    <w:rsid w:val="00AA5DB9"/>
    <w:rsid w:val="00AA5E09"/>
    <w:rsid w:val="00AA5E1D"/>
    <w:rsid w:val="00AA611C"/>
    <w:rsid w:val="00AA614F"/>
    <w:rsid w:val="00AA621D"/>
    <w:rsid w:val="00AA6839"/>
    <w:rsid w:val="00AA68BC"/>
    <w:rsid w:val="00AA696A"/>
    <w:rsid w:val="00AA69C3"/>
    <w:rsid w:val="00AA6ADD"/>
    <w:rsid w:val="00AA6B8A"/>
    <w:rsid w:val="00AA6C52"/>
    <w:rsid w:val="00AA6C69"/>
    <w:rsid w:val="00AA6E50"/>
    <w:rsid w:val="00AA6F5F"/>
    <w:rsid w:val="00AA7028"/>
    <w:rsid w:val="00AA70BB"/>
    <w:rsid w:val="00AA70E4"/>
    <w:rsid w:val="00AA70EC"/>
    <w:rsid w:val="00AA7186"/>
    <w:rsid w:val="00AA723B"/>
    <w:rsid w:val="00AA72DB"/>
    <w:rsid w:val="00AA738F"/>
    <w:rsid w:val="00AA7542"/>
    <w:rsid w:val="00AA7587"/>
    <w:rsid w:val="00AA769A"/>
    <w:rsid w:val="00AA76E0"/>
    <w:rsid w:val="00AA77E5"/>
    <w:rsid w:val="00AA79CB"/>
    <w:rsid w:val="00AA7A72"/>
    <w:rsid w:val="00AA7B6B"/>
    <w:rsid w:val="00AA7C47"/>
    <w:rsid w:val="00AA7C80"/>
    <w:rsid w:val="00AA7DD5"/>
    <w:rsid w:val="00AB003F"/>
    <w:rsid w:val="00AB0138"/>
    <w:rsid w:val="00AB0190"/>
    <w:rsid w:val="00AB030E"/>
    <w:rsid w:val="00AB03D0"/>
    <w:rsid w:val="00AB05E1"/>
    <w:rsid w:val="00AB0601"/>
    <w:rsid w:val="00AB0638"/>
    <w:rsid w:val="00AB06FE"/>
    <w:rsid w:val="00AB0855"/>
    <w:rsid w:val="00AB0AE3"/>
    <w:rsid w:val="00AB0BEE"/>
    <w:rsid w:val="00AB0C39"/>
    <w:rsid w:val="00AB0CCF"/>
    <w:rsid w:val="00AB0D10"/>
    <w:rsid w:val="00AB1138"/>
    <w:rsid w:val="00AB124E"/>
    <w:rsid w:val="00AB126F"/>
    <w:rsid w:val="00AB12C4"/>
    <w:rsid w:val="00AB138B"/>
    <w:rsid w:val="00AB1454"/>
    <w:rsid w:val="00AB1522"/>
    <w:rsid w:val="00AB1540"/>
    <w:rsid w:val="00AB15D2"/>
    <w:rsid w:val="00AB16C3"/>
    <w:rsid w:val="00AB1916"/>
    <w:rsid w:val="00AB195A"/>
    <w:rsid w:val="00AB1B89"/>
    <w:rsid w:val="00AB1D02"/>
    <w:rsid w:val="00AB202C"/>
    <w:rsid w:val="00AB2068"/>
    <w:rsid w:val="00AB20D8"/>
    <w:rsid w:val="00AB21E5"/>
    <w:rsid w:val="00AB2262"/>
    <w:rsid w:val="00AB2446"/>
    <w:rsid w:val="00AB245A"/>
    <w:rsid w:val="00AB2506"/>
    <w:rsid w:val="00AB25D0"/>
    <w:rsid w:val="00AB25E9"/>
    <w:rsid w:val="00AB2837"/>
    <w:rsid w:val="00AB28C1"/>
    <w:rsid w:val="00AB28DF"/>
    <w:rsid w:val="00AB2A4C"/>
    <w:rsid w:val="00AB2B64"/>
    <w:rsid w:val="00AB2C60"/>
    <w:rsid w:val="00AB2C96"/>
    <w:rsid w:val="00AB2E5C"/>
    <w:rsid w:val="00AB2EF5"/>
    <w:rsid w:val="00AB2F5B"/>
    <w:rsid w:val="00AB2F84"/>
    <w:rsid w:val="00AB2F8C"/>
    <w:rsid w:val="00AB325F"/>
    <w:rsid w:val="00AB32C8"/>
    <w:rsid w:val="00AB346F"/>
    <w:rsid w:val="00AB34FA"/>
    <w:rsid w:val="00AB363B"/>
    <w:rsid w:val="00AB367F"/>
    <w:rsid w:val="00AB3687"/>
    <w:rsid w:val="00AB3767"/>
    <w:rsid w:val="00AB377B"/>
    <w:rsid w:val="00AB38B2"/>
    <w:rsid w:val="00AB396F"/>
    <w:rsid w:val="00AB3A08"/>
    <w:rsid w:val="00AB3B05"/>
    <w:rsid w:val="00AB3C3E"/>
    <w:rsid w:val="00AB3D55"/>
    <w:rsid w:val="00AB3F1F"/>
    <w:rsid w:val="00AB3F31"/>
    <w:rsid w:val="00AB3F38"/>
    <w:rsid w:val="00AB3F53"/>
    <w:rsid w:val="00AB3F5C"/>
    <w:rsid w:val="00AB3F7A"/>
    <w:rsid w:val="00AB40B7"/>
    <w:rsid w:val="00AB41B8"/>
    <w:rsid w:val="00AB4330"/>
    <w:rsid w:val="00AB4372"/>
    <w:rsid w:val="00AB43BD"/>
    <w:rsid w:val="00AB46F8"/>
    <w:rsid w:val="00AB49AF"/>
    <w:rsid w:val="00AB49D0"/>
    <w:rsid w:val="00AB4A64"/>
    <w:rsid w:val="00AB4B1C"/>
    <w:rsid w:val="00AB4C06"/>
    <w:rsid w:val="00AB4C52"/>
    <w:rsid w:val="00AB4CF6"/>
    <w:rsid w:val="00AB4E16"/>
    <w:rsid w:val="00AB4F08"/>
    <w:rsid w:val="00AB4F21"/>
    <w:rsid w:val="00AB500F"/>
    <w:rsid w:val="00AB50E2"/>
    <w:rsid w:val="00AB5148"/>
    <w:rsid w:val="00AB517F"/>
    <w:rsid w:val="00AB51FA"/>
    <w:rsid w:val="00AB54B0"/>
    <w:rsid w:val="00AB54EF"/>
    <w:rsid w:val="00AB553F"/>
    <w:rsid w:val="00AB57B4"/>
    <w:rsid w:val="00AB580A"/>
    <w:rsid w:val="00AB593C"/>
    <w:rsid w:val="00AB597A"/>
    <w:rsid w:val="00AB5A80"/>
    <w:rsid w:val="00AB5BC1"/>
    <w:rsid w:val="00AB5BCE"/>
    <w:rsid w:val="00AB5C9C"/>
    <w:rsid w:val="00AB5D95"/>
    <w:rsid w:val="00AB5E33"/>
    <w:rsid w:val="00AB5F82"/>
    <w:rsid w:val="00AB6026"/>
    <w:rsid w:val="00AB615C"/>
    <w:rsid w:val="00AB6258"/>
    <w:rsid w:val="00AB64D5"/>
    <w:rsid w:val="00AB6517"/>
    <w:rsid w:val="00AB66BF"/>
    <w:rsid w:val="00AB67CF"/>
    <w:rsid w:val="00AB6C30"/>
    <w:rsid w:val="00AB6CDA"/>
    <w:rsid w:val="00AB6EE5"/>
    <w:rsid w:val="00AB70A4"/>
    <w:rsid w:val="00AB70AA"/>
    <w:rsid w:val="00AB730A"/>
    <w:rsid w:val="00AB73AC"/>
    <w:rsid w:val="00AB74F9"/>
    <w:rsid w:val="00AB755D"/>
    <w:rsid w:val="00AB76EC"/>
    <w:rsid w:val="00AB7889"/>
    <w:rsid w:val="00AB78A5"/>
    <w:rsid w:val="00AB798C"/>
    <w:rsid w:val="00AB7994"/>
    <w:rsid w:val="00AB7BFB"/>
    <w:rsid w:val="00AB7C21"/>
    <w:rsid w:val="00AB7C3D"/>
    <w:rsid w:val="00AB7C53"/>
    <w:rsid w:val="00AB7DB1"/>
    <w:rsid w:val="00AC01CD"/>
    <w:rsid w:val="00AC023F"/>
    <w:rsid w:val="00AC03D5"/>
    <w:rsid w:val="00AC0477"/>
    <w:rsid w:val="00AC04AB"/>
    <w:rsid w:val="00AC04F9"/>
    <w:rsid w:val="00AC0588"/>
    <w:rsid w:val="00AC059B"/>
    <w:rsid w:val="00AC061D"/>
    <w:rsid w:val="00AC0621"/>
    <w:rsid w:val="00AC0A6C"/>
    <w:rsid w:val="00AC0B41"/>
    <w:rsid w:val="00AC0B58"/>
    <w:rsid w:val="00AC0C1F"/>
    <w:rsid w:val="00AC0C75"/>
    <w:rsid w:val="00AC0CCB"/>
    <w:rsid w:val="00AC0D70"/>
    <w:rsid w:val="00AC0E07"/>
    <w:rsid w:val="00AC0EF4"/>
    <w:rsid w:val="00AC105F"/>
    <w:rsid w:val="00AC10B3"/>
    <w:rsid w:val="00AC10CE"/>
    <w:rsid w:val="00AC115E"/>
    <w:rsid w:val="00AC125F"/>
    <w:rsid w:val="00AC12F2"/>
    <w:rsid w:val="00AC144C"/>
    <w:rsid w:val="00AC14AC"/>
    <w:rsid w:val="00AC14C9"/>
    <w:rsid w:val="00AC154D"/>
    <w:rsid w:val="00AC164D"/>
    <w:rsid w:val="00AC17E9"/>
    <w:rsid w:val="00AC1AEA"/>
    <w:rsid w:val="00AC1BAA"/>
    <w:rsid w:val="00AC1BC2"/>
    <w:rsid w:val="00AC1BC7"/>
    <w:rsid w:val="00AC1CF6"/>
    <w:rsid w:val="00AC1D61"/>
    <w:rsid w:val="00AC1DC7"/>
    <w:rsid w:val="00AC204E"/>
    <w:rsid w:val="00AC2126"/>
    <w:rsid w:val="00AC217C"/>
    <w:rsid w:val="00AC2464"/>
    <w:rsid w:val="00AC24E6"/>
    <w:rsid w:val="00AC2861"/>
    <w:rsid w:val="00AC2B6A"/>
    <w:rsid w:val="00AC2E92"/>
    <w:rsid w:val="00AC2EEE"/>
    <w:rsid w:val="00AC2F22"/>
    <w:rsid w:val="00AC2F7C"/>
    <w:rsid w:val="00AC3113"/>
    <w:rsid w:val="00AC328D"/>
    <w:rsid w:val="00AC337D"/>
    <w:rsid w:val="00AC3454"/>
    <w:rsid w:val="00AC34B9"/>
    <w:rsid w:val="00AC3523"/>
    <w:rsid w:val="00AC3616"/>
    <w:rsid w:val="00AC3633"/>
    <w:rsid w:val="00AC36D7"/>
    <w:rsid w:val="00AC382A"/>
    <w:rsid w:val="00AC398B"/>
    <w:rsid w:val="00AC3990"/>
    <w:rsid w:val="00AC3ADC"/>
    <w:rsid w:val="00AC3C1E"/>
    <w:rsid w:val="00AC41CE"/>
    <w:rsid w:val="00AC420E"/>
    <w:rsid w:val="00AC42A8"/>
    <w:rsid w:val="00AC4476"/>
    <w:rsid w:val="00AC4537"/>
    <w:rsid w:val="00AC48EC"/>
    <w:rsid w:val="00AC48F6"/>
    <w:rsid w:val="00AC4923"/>
    <w:rsid w:val="00AC4ADC"/>
    <w:rsid w:val="00AC4B6D"/>
    <w:rsid w:val="00AC4D24"/>
    <w:rsid w:val="00AC4F42"/>
    <w:rsid w:val="00AC501A"/>
    <w:rsid w:val="00AC50A6"/>
    <w:rsid w:val="00AC558D"/>
    <w:rsid w:val="00AC5619"/>
    <w:rsid w:val="00AC572A"/>
    <w:rsid w:val="00AC5A6D"/>
    <w:rsid w:val="00AC5EB7"/>
    <w:rsid w:val="00AC601A"/>
    <w:rsid w:val="00AC609B"/>
    <w:rsid w:val="00AC60B2"/>
    <w:rsid w:val="00AC60FA"/>
    <w:rsid w:val="00AC6288"/>
    <w:rsid w:val="00AC64FE"/>
    <w:rsid w:val="00AC6519"/>
    <w:rsid w:val="00AC67EB"/>
    <w:rsid w:val="00AC67F0"/>
    <w:rsid w:val="00AC6834"/>
    <w:rsid w:val="00AC6911"/>
    <w:rsid w:val="00AC6B42"/>
    <w:rsid w:val="00AC6C79"/>
    <w:rsid w:val="00AC6CB6"/>
    <w:rsid w:val="00AC6DB3"/>
    <w:rsid w:val="00AC6FA8"/>
    <w:rsid w:val="00AC7007"/>
    <w:rsid w:val="00AC703B"/>
    <w:rsid w:val="00AC7236"/>
    <w:rsid w:val="00AC7343"/>
    <w:rsid w:val="00AC744C"/>
    <w:rsid w:val="00AC7548"/>
    <w:rsid w:val="00AC7564"/>
    <w:rsid w:val="00AC756C"/>
    <w:rsid w:val="00AC75A2"/>
    <w:rsid w:val="00AC763B"/>
    <w:rsid w:val="00AC76A4"/>
    <w:rsid w:val="00AC7B96"/>
    <w:rsid w:val="00AC7C62"/>
    <w:rsid w:val="00AC7C63"/>
    <w:rsid w:val="00AC7D03"/>
    <w:rsid w:val="00AC7E82"/>
    <w:rsid w:val="00AC7EC6"/>
    <w:rsid w:val="00AC7EEC"/>
    <w:rsid w:val="00AD008A"/>
    <w:rsid w:val="00AD011A"/>
    <w:rsid w:val="00AD0187"/>
    <w:rsid w:val="00AD0233"/>
    <w:rsid w:val="00AD0334"/>
    <w:rsid w:val="00AD0588"/>
    <w:rsid w:val="00AD05F8"/>
    <w:rsid w:val="00AD06BC"/>
    <w:rsid w:val="00AD0723"/>
    <w:rsid w:val="00AD0921"/>
    <w:rsid w:val="00AD0A7C"/>
    <w:rsid w:val="00AD0A9A"/>
    <w:rsid w:val="00AD0AA7"/>
    <w:rsid w:val="00AD0C66"/>
    <w:rsid w:val="00AD0CB9"/>
    <w:rsid w:val="00AD0CBB"/>
    <w:rsid w:val="00AD1221"/>
    <w:rsid w:val="00AD140C"/>
    <w:rsid w:val="00AD1456"/>
    <w:rsid w:val="00AD14F6"/>
    <w:rsid w:val="00AD1516"/>
    <w:rsid w:val="00AD157F"/>
    <w:rsid w:val="00AD1872"/>
    <w:rsid w:val="00AD18B7"/>
    <w:rsid w:val="00AD1940"/>
    <w:rsid w:val="00AD1AC3"/>
    <w:rsid w:val="00AD1B8D"/>
    <w:rsid w:val="00AD1CAD"/>
    <w:rsid w:val="00AD1E39"/>
    <w:rsid w:val="00AD1EEE"/>
    <w:rsid w:val="00AD1F30"/>
    <w:rsid w:val="00AD2007"/>
    <w:rsid w:val="00AD243A"/>
    <w:rsid w:val="00AD2629"/>
    <w:rsid w:val="00AD292A"/>
    <w:rsid w:val="00AD2A04"/>
    <w:rsid w:val="00AD2B9B"/>
    <w:rsid w:val="00AD2CAF"/>
    <w:rsid w:val="00AD2CE1"/>
    <w:rsid w:val="00AD2D3C"/>
    <w:rsid w:val="00AD2D68"/>
    <w:rsid w:val="00AD2D94"/>
    <w:rsid w:val="00AD2FCA"/>
    <w:rsid w:val="00AD3127"/>
    <w:rsid w:val="00AD31EB"/>
    <w:rsid w:val="00AD3315"/>
    <w:rsid w:val="00AD3444"/>
    <w:rsid w:val="00AD3766"/>
    <w:rsid w:val="00AD37E8"/>
    <w:rsid w:val="00AD3A68"/>
    <w:rsid w:val="00AD3D2E"/>
    <w:rsid w:val="00AD3D42"/>
    <w:rsid w:val="00AD3D82"/>
    <w:rsid w:val="00AD3DC5"/>
    <w:rsid w:val="00AD3E97"/>
    <w:rsid w:val="00AD3EB9"/>
    <w:rsid w:val="00AD3FEB"/>
    <w:rsid w:val="00AD4012"/>
    <w:rsid w:val="00AD4105"/>
    <w:rsid w:val="00AD4110"/>
    <w:rsid w:val="00AD4155"/>
    <w:rsid w:val="00AD41F0"/>
    <w:rsid w:val="00AD428A"/>
    <w:rsid w:val="00AD428F"/>
    <w:rsid w:val="00AD4418"/>
    <w:rsid w:val="00AD446D"/>
    <w:rsid w:val="00AD44DF"/>
    <w:rsid w:val="00AD44FD"/>
    <w:rsid w:val="00AD4C5B"/>
    <w:rsid w:val="00AD4CEA"/>
    <w:rsid w:val="00AD4CFF"/>
    <w:rsid w:val="00AD4D5B"/>
    <w:rsid w:val="00AD50EC"/>
    <w:rsid w:val="00AD516B"/>
    <w:rsid w:val="00AD5214"/>
    <w:rsid w:val="00AD525D"/>
    <w:rsid w:val="00AD527F"/>
    <w:rsid w:val="00AD5282"/>
    <w:rsid w:val="00AD53DC"/>
    <w:rsid w:val="00AD5433"/>
    <w:rsid w:val="00AD54C9"/>
    <w:rsid w:val="00AD593B"/>
    <w:rsid w:val="00AD5A39"/>
    <w:rsid w:val="00AD5A8D"/>
    <w:rsid w:val="00AD5A93"/>
    <w:rsid w:val="00AD5C77"/>
    <w:rsid w:val="00AD5D3C"/>
    <w:rsid w:val="00AD5DD5"/>
    <w:rsid w:val="00AD5E41"/>
    <w:rsid w:val="00AD5FEE"/>
    <w:rsid w:val="00AD6013"/>
    <w:rsid w:val="00AD6135"/>
    <w:rsid w:val="00AD61BB"/>
    <w:rsid w:val="00AD6298"/>
    <w:rsid w:val="00AD6332"/>
    <w:rsid w:val="00AD6548"/>
    <w:rsid w:val="00AD657D"/>
    <w:rsid w:val="00AD6754"/>
    <w:rsid w:val="00AD67BB"/>
    <w:rsid w:val="00AD6918"/>
    <w:rsid w:val="00AD71FD"/>
    <w:rsid w:val="00AD7332"/>
    <w:rsid w:val="00AD74D9"/>
    <w:rsid w:val="00AD77B7"/>
    <w:rsid w:val="00AD77C3"/>
    <w:rsid w:val="00AD781E"/>
    <w:rsid w:val="00AD78B6"/>
    <w:rsid w:val="00AD79FE"/>
    <w:rsid w:val="00AD7D80"/>
    <w:rsid w:val="00AD7E39"/>
    <w:rsid w:val="00AD7EC2"/>
    <w:rsid w:val="00AE0076"/>
    <w:rsid w:val="00AE032D"/>
    <w:rsid w:val="00AE0462"/>
    <w:rsid w:val="00AE04C7"/>
    <w:rsid w:val="00AE0545"/>
    <w:rsid w:val="00AE0901"/>
    <w:rsid w:val="00AE0A8C"/>
    <w:rsid w:val="00AE0C3D"/>
    <w:rsid w:val="00AE0CF4"/>
    <w:rsid w:val="00AE0F3E"/>
    <w:rsid w:val="00AE1070"/>
    <w:rsid w:val="00AE1075"/>
    <w:rsid w:val="00AE1552"/>
    <w:rsid w:val="00AE15A4"/>
    <w:rsid w:val="00AE1632"/>
    <w:rsid w:val="00AE1759"/>
    <w:rsid w:val="00AE179B"/>
    <w:rsid w:val="00AE1845"/>
    <w:rsid w:val="00AE193F"/>
    <w:rsid w:val="00AE1945"/>
    <w:rsid w:val="00AE1BF8"/>
    <w:rsid w:val="00AE1BFB"/>
    <w:rsid w:val="00AE1C3A"/>
    <w:rsid w:val="00AE1C8D"/>
    <w:rsid w:val="00AE1CB6"/>
    <w:rsid w:val="00AE1D20"/>
    <w:rsid w:val="00AE1D29"/>
    <w:rsid w:val="00AE1D42"/>
    <w:rsid w:val="00AE1E13"/>
    <w:rsid w:val="00AE1F2E"/>
    <w:rsid w:val="00AE20BF"/>
    <w:rsid w:val="00AE216F"/>
    <w:rsid w:val="00AE22F3"/>
    <w:rsid w:val="00AE2302"/>
    <w:rsid w:val="00AE2472"/>
    <w:rsid w:val="00AE2491"/>
    <w:rsid w:val="00AE2503"/>
    <w:rsid w:val="00AE25C8"/>
    <w:rsid w:val="00AE25FC"/>
    <w:rsid w:val="00AE2768"/>
    <w:rsid w:val="00AE2800"/>
    <w:rsid w:val="00AE28B9"/>
    <w:rsid w:val="00AE2B17"/>
    <w:rsid w:val="00AE2D16"/>
    <w:rsid w:val="00AE2F1D"/>
    <w:rsid w:val="00AE3131"/>
    <w:rsid w:val="00AE315D"/>
    <w:rsid w:val="00AE3225"/>
    <w:rsid w:val="00AE3339"/>
    <w:rsid w:val="00AE3374"/>
    <w:rsid w:val="00AE3662"/>
    <w:rsid w:val="00AE36A9"/>
    <w:rsid w:val="00AE38F0"/>
    <w:rsid w:val="00AE3926"/>
    <w:rsid w:val="00AE3D49"/>
    <w:rsid w:val="00AE405A"/>
    <w:rsid w:val="00AE40ED"/>
    <w:rsid w:val="00AE42D0"/>
    <w:rsid w:val="00AE4327"/>
    <w:rsid w:val="00AE43DB"/>
    <w:rsid w:val="00AE466B"/>
    <w:rsid w:val="00AE4697"/>
    <w:rsid w:val="00AE46AA"/>
    <w:rsid w:val="00AE46BE"/>
    <w:rsid w:val="00AE475B"/>
    <w:rsid w:val="00AE47C0"/>
    <w:rsid w:val="00AE48D4"/>
    <w:rsid w:val="00AE490D"/>
    <w:rsid w:val="00AE4A4C"/>
    <w:rsid w:val="00AE4AA7"/>
    <w:rsid w:val="00AE4F3C"/>
    <w:rsid w:val="00AE4FE1"/>
    <w:rsid w:val="00AE4FF5"/>
    <w:rsid w:val="00AE5047"/>
    <w:rsid w:val="00AE50EA"/>
    <w:rsid w:val="00AE5218"/>
    <w:rsid w:val="00AE521C"/>
    <w:rsid w:val="00AE52B7"/>
    <w:rsid w:val="00AE544B"/>
    <w:rsid w:val="00AE5479"/>
    <w:rsid w:val="00AE54EE"/>
    <w:rsid w:val="00AE5590"/>
    <w:rsid w:val="00AE55DC"/>
    <w:rsid w:val="00AE565E"/>
    <w:rsid w:val="00AE580E"/>
    <w:rsid w:val="00AE58FF"/>
    <w:rsid w:val="00AE5AEC"/>
    <w:rsid w:val="00AE5BAC"/>
    <w:rsid w:val="00AE5BAF"/>
    <w:rsid w:val="00AE5DDA"/>
    <w:rsid w:val="00AE5E4A"/>
    <w:rsid w:val="00AE5F06"/>
    <w:rsid w:val="00AE5F17"/>
    <w:rsid w:val="00AE5F88"/>
    <w:rsid w:val="00AE608C"/>
    <w:rsid w:val="00AE60A2"/>
    <w:rsid w:val="00AE6156"/>
    <w:rsid w:val="00AE61E8"/>
    <w:rsid w:val="00AE63E1"/>
    <w:rsid w:val="00AE64FD"/>
    <w:rsid w:val="00AE6633"/>
    <w:rsid w:val="00AE6692"/>
    <w:rsid w:val="00AE66A0"/>
    <w:rsid w:val="00AE66FA"/>
    <w:rsid w:val="00AE688C"/>
    <w:rsid w:val="00AE689F"/>
    <w:rsid w:val="00AE68E1"/>
    <w:rsid w:val="00AE6B0F"/>
    <w:rsid w:val="00AE6CBE"/>
    <w:rsid w:val="00AE6D4A"/>
    <w:rsid w:val="00AE6EA0"/>
    <w:rsid w:val="00AE6F2A"/>
    <w:rsid w:val="00AE720F"/>
    <w:rsid w:val="00AE72AE"/>
    <w:rsid w:val="00AE7508"/>
    <w:rsid w:val="00AE7896"/>
    <w:rsid w:val="00AE78C6"/>
    <w:rsid w:val="00AE7C40"/>
    <w:rsid w:val="00AE7D9A"/>
    <w:rsid w:val="00AE7DAE"/>
    <w:rsid w:val="00AE7E3A"/>
    <w:rsid w:val="00AE7EA9"/>
    <w:rsid w:val="00AE7FC8"/>
    <w:rsid w:val="00AE7FE4"/>
    <w:rsid w:val="00AF00E2"/>
    <w:rsid w:val="00AF02A7"/>
    <w:rsid w:val="00AF046C"/>
    <w:rsid w:val="00AF0495"/>
    <w:rsid w:val="00AF0689"/>
    <w:rsid w:val="00AF06C4"/>
    <w:rsid w:val="00AF078F"/>
    <w:rsid w:val="00AF080F"/>
    <w:rsid w:val="00AF0C71"/>
    <w:rsid w:val="00AF0CAA"/>
    <w:rsid w:val="00AF0D31"/>
    <w:rsid w:val="00AF0DC8"/>
    <w:rsid w:val="00AF0FFA"/>
    <w:rsid w:val="00AF10B1"/>
    <w:rsid w:val="00AF115B"/>
    <w:rsid w:val="00AF1192"/>
    <w:rsid w:val="00AF129B"/>
    <w:rsid w:val="00AF12F0"/>
    <w:rsid w:val="00AF13FA"/>
    <w:rsid w:val="00AF1433"/>
    <w:rsid w:val="00AF1586"/>
    <w:rsid w:val="00AF1687"/>
    <w:rsid w:val="00AF177A"/>
    <w:rsid w:val="00AF178C"/>
    <w:rsid w:val="00AF1805"/>
    <w:rsid w:val="00AF1844"/>
    <w:rsid w:val="00AF1914"/>
    <w:rsid w:val="00AF1B8C"/>
    <w:rsid w:val="00AF1DB4"/>
    <w:rsid w:val="00AF1E25"/>
    <w:rsid w:val="00AF1F7D"/>
    <w:rsid w:val="00AF2054"/>
    <w:rsid w:val="00AF2178"/>
    <w:rsid w:val="00AF2423"/>
    <w:rsid w:val="00AF243D"/>
    <w:rsid w:val="00AF2472"/>
    <w:rsid w:val="00AF2588"/>
    <w:rsid w:val="00AF2704"/>
    <w:rsid w:val="00AF2906"/>
    <w:rsid w:val="00AF29D6"/>
    <w:rsid w:val="00AF2A1B"/>
    <w:rsid w:val="00AF2A63"/>
    <w:rsid w:val="00AF2AFA"/>
    <w:rsid w:val="00AF2B0A"/>
    <w:rsid w:val="00AF2D05"/>
    <w:rsid w:val="00AF2F38"/>
    <w:rsid w:val="00AF3070"/>
    <w:rsid w:val="00AF3200"/>
    <w:rsid w:val="00AF356C"/>
    <w:rsid w:val="00AF359E"/>
    <w:rsid w:val="00AF35B3"/>
    <w:rsid w:val="00AF35CD"/>
    <w:rsid w:val="00AF39D5"/>
    <w:rsid w:val="00AF3D51"/>
    <w:rsid w:val="00AF3E37"/>
    <w:rsid w:val="00AF3EDB"/>
    <w:rsid w:val="00AF3EF9"/>
    <w:rsid w:val="00AF40A1"/>
    <w:rsid w:val="00AF4245"/>
    <w:rsid w:val="00AF4292"/>
    <w:rsid w:val="00AF42DB"/>
    <w:rsid w:val="00AF44A8"/>
    <w:rsid w:val="00AF4608"/>
    <w:rsid w:val="00AF488F"/>
    <w:rsid w:val="00AF48FA"/>
    <w:rsid w:val="00AF4A6A"/>
    <w:rsid w:val="00AF4C1E"/>
    <w:rsid w:val="00AF4DF1"/>
    <w:rsid w:val="00AF4F82"/>
    <w:rsid w:val="00AF4FA9"/>
    <w:rsid w:val="00AF50B7"/>
    <w:rsid w:val="00AF5797"/>
    <w:rsid w:val="00AF5810"/>
    <w:rsid w:val="00AF585E"/>
    <w:rsid w:val="00AF5897"/>
    <w:rsid w:val="00AF58AF"/>
    <w:rsid w:val="00AF5936"/>
    <w:rsid w:val="00AF5A16"/>
    <w:rsid w:val="00AF5A1C"/>
    <w:rsid w:val="00AF5E1A"/>
    <w:rsid w:val="00AF6119"/>
    <w:rsid w:val="00AF620F"/>
    <w:rsid w:val="00AF6286"/>
    <w:rsid w:val="00AF62E6"/>
    <w:rsid w:val="00AF6309"/>
    <w:rsid w:val="00AF6344"/>
    <w:rsid w:val="00AF65C2"/>
    <w:rsid w:val="00AF6671"/>
    <w:rsid w:val="00AF6780"/>
    <w:rsid w:val="00AF6AD6"/>
    <w:rsid w:val="00AF6C8C"/>
    <w:rsid w:val="00AF6D56"/>
    <w:rsid w:val="00AF6D5B"/>
    <w:rsid w:val="00AF712F"/>
    <w:rsid w:val="00AF71EC"/>
    <w:rsid w:val="00AF7595"/>
    <w:rsid w:val="00AF7697"/>
    <w:rsid w:val="00AF77E1"/>
    <w:rsid w:val="00AF78A3"/>
    <w:rsid w:val="00AF794C"/>
    <w:rsid w:val="00AF7AAE"/>
    <w:rsid w:val="00AF7B0B"/>
    <w:rsid w:val="00AF7B7B"/>
    <w:rsid w:val="00AF7BDC"/>
    <w:rsid w:val="00AF7C5A"/>
    <w:rsid w:val="00AF7C7C"/>
    <w:rsid w:val="00AF7D61"/>
    <w:rsid w:val="00AF7DCD"/>
    <w:rsid w:val="00AF7ECC"/>
    <w:rsid w:val="00AF7EDF"/>
    <w:rsid w:val="00AF7F9F"/>
    <w:rsid w:val="00B00000"/>
    <w:rsid w:val="00B000A5"/>
    <w:rsid w:val="00B00136"/>
    <w:rsid w:val="00B00220"/>
    <w:rsid w:val="00B002CC"/>
    <w:rsid w:val="00B0038E"/>
    <w:rsid w:val="00B00591"/>
    <w:rsid w:val="00B00738"/>
    <w:rsid w:val="00B009E7"/>
    <w:rsid w:val="00B00B32"/>
    <w:rsid w:val="00B00DFB"/>
    <w:rsid w:val="00B00DFE"/>
    <w:rsid w:val="00B00E10"/>
    <w:rsid w:val="00B00FED"/>
    <w:rsid w:val="00B01127"/>
    <w:rsid w:val="00B011DC"/>
    <w:rsid w:val="00B011F1"/>
    <w:rsid w:val="00B0129B"/>
    <w:rsid w:val="00B013BF"/>
    <w:rsid w:val="00B01421"/>
    <w:rsid w:val="00B01455"/>
    <w:rsid w:val="00B01565"/>
    <w:rsid w:val="00B015BE"/>
    <w:rsid w:val="00B015D7"/>
    <w:rsid w:val="00B016AA"/>
    <w:rsid w:val="00B01709"/>
    <w:rsid w:val="00B01830"/>
    <w:rsid w:val="00B01919"/>
    <w:rsid w:val="00B019F4"/>
    <w:rsid w:val="00B01A14"/>
    <w:rsid w:val="00B01AEC"/>
    <w:rsid w:val="00B01D7B"/>
    <w:rsid w:val="00B02234"/>
    <w:rsid w:val="00B023C1"/>
    <w:rsid w:val="00B02470"/>
    <w:rsid w:val="00B02609"/>
    <w:rsid w:val="00B026C1"/>
    <w:rsid w:val="00B028C1"/>
    <w:rsid w:val="00B02BC2"/>
    <w:rsid w:val="00B02BE3"/>
    <w:rsid w:val="00B02C2B"/>
    <w:rsid w:val="00B02C7E"/>
    <w:rsid w:val="00B02D6B"/>
    <w:rsid w:val="00B02D98"/>
    <w:rsid w:val="00B02DB5"/>
    <w:rsid w:val="00B02E28"/>
    <w:rsid w:val="00B02E8A"/>
    <w:rsid w:val="00B034A9"/>
    <w:rsid w:val="00B03548"/>
    <w:rsid w:val="00B035BA"/>
    <w:rsid w:val="00B03663"/>
    <w:rsid w:val="00B036A8"/>
    <w:rsid w:val="00B036CB"/>
    <w:rsid w:val="00B03716"/>
    <w:rsid w:val="00B03771"/>
    <w:rsid w:val="00B03B7B"/>
    <w:rsid w:val="00B04231"/>
    <w:rsid w:val="00B04270"/>
    <w:rsid w:val="00B0428A"/>
    <w:rsid w:val="00B042BD"/>
    <w:rsid w:val="00B043D4"/>
    <w:rsid w:val="00B0441C"/>
    <w:rsid w:val="00B0454E"/>
    <w:rsid w:val="00B046C3"/>
    <w:rsid w:val="00B047E4"/>
    <w:rsid w:val="00B048B6"/>
    <w:rsid w:val="00B049C9"/>
    <w:rsid w:val="00B04B8A"/>
    <w:rsid w:val="00B04C40"/>
    <w:rsid w:val="00B04DB7"/>
    <w:rsid w:val="00B04E10"/>
    <w:rsid w:val="00B04FBB"/>
    <w:rsid w:val="00B04FCE"/>
    <w:rsid w:val="00B051AB"/>
    <w:rsid w:val="00B052F1"/>
    <w:rsid w:val="00B0541F"/>
    <w:rsid w:val="00B0546E"/>
    <w:rsid w:val="00B0565A"/>
    <w:rsid w:val="00B058BF"/>
    <w:rsid w:val="00B05965"/>
    <w:rsid w:val="00B0596D"/>
    <w:rsid w:val="00B05A27"/>
    <w:rsid w:val="00B05AEE"/>
    <w:rsid w:val="00B05D5C"/>
    <w:rsid w:val="00B0605A"/>
    <w:rsid w:val="00B063E7"/>
    <w:rsid w:val="00B064F6"/>
    <w:rsid w:val="00B0650A"/>
    <w:rsid w:val="00B06677"/>
    <w:rsid w:val="00B067AD"/>
    <w:rsid w:val="00B06836"/>
    <w:rsid w:val="00B06853"/>
    <w:rsid w:val="00B0697F"/>
    <w:rsid w:val="00B06A10"/>
    <w:rsid w:val="00B06A66"/>
    <w:rsid w:val="00B06AF6"/>
    <w:rsid w:val="00B06D36"/>
    <w:rsid w:val="00B06D6B"/>
    <w:rsid w:val="00B06D87"/>
    <w:rsid w:val="00B06DA9"/>
    <w:rsid w:val="00B06E66"/>
    <w:rsid w:val="00B06ED9"/>
    <w:rsid w:val="00B07150"/>
    <w:rsid w:val="00B0738D"/>
    <w:rsid w:val="00B0748C"/>
    <w:rsid w:val="00B074E4"/>
    <w:rsid w:val="00B07927"/>
    <w:rsid w:val="00B07B32"/>
    <w:rsid w:val="00B07C1B"/>
    <w:rsid w:val="00B07FC2"/>
    <w:rsid w:val="00B10161"/>
    <w:rsid w:val="00B10215"/>
    <w:rsid w:val="00B10482"/>
    <w:rsid w:val="00B105D2"/>
    <w:rsid w:val="00B10808"/>
    <w:rsid w:val="00B108B3"/>
    <w:rsid w:val="00B108C9"/>
    <w:rsid w:val="00B10B23"/>
    <w:rsid w:val="00B10B4D"/>
    <w:rsid w:val="00B10C20"/>
    <w:rsid w:val="00B10CF8"/>
    <w:rsid w:val="00B10D6A"/>
    <w:rsid w:val="00B10D97"/>
    <w:rsid w:val="00B10DB9"/>
    <w:rsid w:val="00B10EA8"/>
    <w:rsid w:val="00B10F4B"/>
    <w:rsid w:val="00B10FDB"/>
    <w:rsid w:val="00B111D8"/>
    <w:rsid w:val="00B11467"/>
    <w:rsid w:val="00B11546"/>
    <w:rsid w:val="00B11678"/>
    <w:rsid w:val="00B116A9"/>
    <w:rsid w:val="00B11B90"/>
    <w:rsid w:val="00B11C48"/>
    <w:rsid w:val="00B11C4E"/>
    <w:rsid w:val="00B11E3F"/>
    <w:rsid w:val="00B11EC5"/>
    <w:rsid w:val="00B120D3"/>
    <w:rsid w:val="00B120EC"/>
    <w:rsid w:val="00B121F6"/>
    <w:rsid w:val="00B122B1"/>
    <w:rsid w:val="00B124F4"/>
    <w:rsid w:val="00B12509"/>
    <w:rsid w:val="00B125F1"/>
    <w:rsid w:val="00B12710"/>
    <w:rsid w:val="00B12770"/>
    <w:rsid w:val="00B127C4"/>
    <w:rsid w:val="00B129EC"/>
    <w:rsid w:val="00B12A17"/>
    <w:rsid w:val="00B12CC5"/>
    <w:rsid w:val="00B12D6E"/>
    <w:rsid w:val="00B12DD2"/>
    <w:rsid w:val="00B12F96"/>
    <w:rsid w:val="00B1301E"/>
    <w:rsid w:val="00B13095"/>
    <w:rsid w:val="00B13111"/>
    <w:rsid w:val="00B13130"/>
    <w:rsid w:val="00B1320A"/>
    <w:rsid w:val="00B13251"/>
    <w:rsid w:val="00B13265"/>
    <w:rsid w:val="00B132EF"/>
    <w:rsid w:val="00B13330"/>
    <w:rsid w:val="00B1350F"/>
    <w:rsid w:val="00B13545"/>
    <w:rsid w:val="00B13680"/>
    <w:rsid w:val="00B1373C"/>
    <w:rsid w:val="00B1377B"/>
    <w:rsid w:val="00B1383D"/>
    <w:rsid w:val="00B13981"/>
    <w:rsid w:val="00B13B7E"/>
    <w:rsid w:val="00B13BBA"/>
    <w:rsid w:val="00B13E35"/>
    <w:rsid w:val="00B13FF4"/>
    <w:rsid w:val="00B14080"/>
    <w:rsid w:val="00B1409C"/>
    <w:rsid w:val="00B1410B"/>
    <w:rsid w:val="00B1411B"/>
    <w:rsid w:val="00B14349"/>
    <w:rsid w:val="00B1441B"/>
    <w:rsid w:val="00B1441D"/>
    <w:rsid w:val="00B14460"/>
    <w:rsid w:val="00B14517"/>
    <w:rsid w:val="00B145E7"/>
    <w:rsid w:val="00B14659"/>
    <w:rsid w:val="00B147A0"/>
    <w:rsid w:val="00B147D2"/>
    <w:rsid w:val="00B147DD"/>
    <w:rsid w:val="00B14A35"/>
    <w:rsid w:val="00B14BED"/>
    <w:rsid w:val="00B14C7A"/>
    <w:rsid w:val="00B14D17"/>
    <w:rsid w:val="00B14DA6"/>
    <w:rsid w:val="00B14E16"/>
    <w:rsid w:val="00B14F9A"/>
    <w:rsid w:val="00B150E1"/>
    <w:rsid w:val="00B1514D"/>
    <w:rsid w:val="00B155CB"/>
    <w:rsid w:val="00B15773"/>
    <w:rsid w:val="00B157AF"/>
    <w:rsid w:val="00B15887"/>
    <w:rsid w:val="00B159B0"/>
    <w:rsid w:val="00B15D9D"/>
    <w:rsid w:val="00B15E7E"/>
    <w:rsid w:val="00B16064"/>
    <w:rsid w:val="00B16144"/>
    <w:rsid w:val="00B16293"/>
    <w:rsid w:val="00B16635"/>
    <w:rsid w:val="00B166D6"/>
    <w:rsid w:val="00B16A4C"/>
    <w:rsid w:val="00B16A76"/>
    <w:rsid w:val="00B16B8C"/>
    <w:rsid w:val="00B16BC7"/>
    <w:rsid w:val="00B170A5"/>
    <w:rsid w:val="00B1727F"/>
    <w:rsid w:val="00B17422"/>
    <w:rsid w:val="00B1754E"/>
    <w:rsid w:val="00B17774"/>
    <w:rsid w:val="00B178B2"/>
    <w:rsid w:val="00B178CC"/>
    <w:rsid w:val="00B1795D"/>
    <w:rsid w:val="00B179B1"/>
    <w:rsid w:val="00B17A70"/>
    <w:rsid w:val="00B17B21"/>
    <w:rsid w:val="00B17B72"/>
    <w:rsid w:val="00B17C78"/>
    <w:rsid w:val="00B17C92"/>
    <w:rsid w:val="00B17D65"/>
    <w:rsid w:val="00B17DA0"/>
    <w:rsid w:val="00B17DA9"/>
    <w:rsid w:val="00B17DDD"/>
    <w:rsid w:val="00B17E2C"/>
    <w:rsid w:val="00B2004A"/>
    <w:rsid w:val="00B20162"/>
    <w:rsid w:val="00B201AA"/>
    <w:rsid w:val="00B2035E"/>
    <w:rsid w:val="00B20411"/>
    <w:rsid w:val="00B204BF"/>
    <w:rsid w:val="00B20647"/>
    <w:rsid w:val="00B2066B"/>
    <w:rsid w:val="00B206B5"/>
    <w:rsid w:val="00B206D6"/>
    <w:rsid w:val="00B20780"/>
    <w:rsid w:val="00B20797"/>
    <w:rsid w:val="00B2079E"/>
    <w:rsid w:val="00B208A2"/>
    <w:rsid w:val="00B208EC"/>
    <w:rsid w:val="00B20984"/>
    <w:rsid w:val="00B20A0D"/>
    <w:rsid w:val="00B20A7A"/>
    <w:rsid w:val="00B20AF1"/>
    <w:rsid w:val="00B20B6B"/>
    <w:rsid w:val="00B20BC1"/>
    <w:rsid w:val="00B20D7A"/>
    <w:rsid w:val="00B20D86"/>
    <w:rsid w:val="00B20DD1"/>
    <w:rsid w:val="00B20F5C"/>
    <w:rsid w:val="00B21031"/>
    <w:rsid w:val="00B211DD"/>
    <w:rsid w:val="00B21217"/>
    <w:rsid w:val="00B21371"/>
    <w:rsid w:val="00B21466"/>
    <w:rsid w:val="00B216E8"/>
    <w:rsid w:val="00B21715"/>
    <w:rsid w:val="00B2179C"/>
    <w:rsid w:val="00B219B3"/>
    <w:rsid w:val="00B21B42"/>
    <w:rsid w:val="00B21CD5"/>
    <w:rsid w:val="00B21DB0"/>
    <w:rsid w:val="00B21DDA"/>
    <w:rsid w:val="00B21E97"/>
    <w:rsid w:val="00B21EBC"/>
    <w:rsid w:val="00B2213B"/>
    <w:rsid w:val="00B221EB"/>
    <w:rsid w:val="00B22269"/>
    <w:rsid w:val="00B223EC"/>
    <w:rsid w:val="00B22437"/>
    <w:rsid w:val="00B22448"/>
    <w:rsid w:val="00B2244D"/>
    <w:rsid w:val="00B22650"/>
    <w:rsid w:val="00B2271C"/>
    <w:rsid w:val="00B2271D"/>
    <w:rsid w:val="00B2295B"/>
    <w:rsid w:val="00B2297E"/>
    <w:rsid w:val="00B229EF"/>
    <w:rsid w:val="00B22A2D"/>
    <w:rsid w:val="00B22AC2"/>
    <w:rsid w:val="00B22CC6"/>
    <w:rsid w:val="00B22E3E"/>
    <w:rsid w:val="00B22E9E"/>
    <w:rsid w:val="00B22F06"/>
    <w:rsid w:val="00B2315A"/>
    <w:rsid w:val="00B2328C"/>
    <w:rsid w:val="00B232F0"/>
    <w:rsid w:val="00B23374"/>
    <w:rsid w:val="00B235F1"/>
    <w:rsid w:val="00B235F6"/>
    <w:rsid w:val="00B237D0"/>
    <w:rsid w:val="00B2382D"/>
    <w:rsid w:val="00B23999"/>
    <w:rsid w:val="00B239B2"/>
    <w:rsid w:val="00B23AD4"/>
    <w:rsid w:val="00B23B99"/>
    <w:rsid w:val="00B23BF3"/>
    <w:rsid w:val="00B23D44"/>
    <w:rsid w:val="00B23EAB"/>
    <w:rsid w:val="00B23FC5"/>
    <w:rsid w:val="00B2414A"/>
    <w:rsid w:val="00B24159"/>
    <w:rsid w:val="00B24267"/>
    <w:rsid w:val="00B24288"/>
    <w:rsid w:val="00B243E4"/>
    <w:rsid w:val="00B244D8"/>
    <w:rsid w:val="00B2450A"/>
    <w:rsid w:val="00B245F7"/>
    <w:rsid w:val="00B24607"/>
    <w:rsid w:val="00B247AC"/>
    <w:rsid w:val="00B2489A"/>
    <w:rsid w:val="00B24970"/>
    <w:rsid w:val="00B249CB"/>
    <w:rsid w:val="00B24B06"/>
    <w:rsid w:val="00B24B2F"/>
    <w:rsid w:val="00B24CBA"/>
    <w:rsid w:val="00B24D46"/>
    <w:rsid w:val="00B2505B"/>
    <w:rsid w:val="00B2519B"/>
    <w:rsid w:val="00B25291"/>
    <w:rsid w:val="00B25672"/>
    <w:rsid w:val="00B25797"/>
    <w:rsid w:val="00B25886"/>
    <w:rsid w:val="00B25971"/>
    <w:rsid w:val="00B259F2"/>
    <w:rsid w:val="00B25AEB"/>
    <w:rsid w:val="00B25B70"/>
    <w:rsid w:val="00B25CA5"/>
    <w:rsid w:val="00B25D1F"/>
    <w:rsid w:val="00B25D77"/>
    <w:rsid w:val="00B25E69"/>
    <w:rsid w:val="00B26159"/>
    <w:rsid w:val="00B26196"/>
    <w:rsid w:val="00B263F5"/>
    <w:rsid w:val="00B26424"/>
    <w:rsid w:val="00B2654A"/>
    <w:rsid w:val="00B26789"/>
    <w:rsid w:val="00B26953"/>
    <w:rsid w:val="00B26955"/>
    <w:rsid w:val="00B26ACF"/>
    <w:rsid w:val="00B26C7F"/>
    <w:rsid w:val="00B26DA1"/>
    <w:rsid w:val="00B26E23"/>
    <w:rsid w:val="00B26EF6"/>
    <w:rsid w:val="00B26FBB"/>
    <w:rsid w:val="00B27056"/>
    <w:rsid w:val="00B2720F"/>
    <w:rsid w:val="00B272F5"/>
    <w:rsid w:val="00B2730B"/>
    <w:rsid w:val="00B273FD"/>
    <w:rsid w:val="00B27416"/>
    <w:rsid w:val="00B2756B"/>
    <w:rsid w:val="00B2773A"/>
    <w:rsid w:val="00B278ED"/>
    <w:rsid w:val="00B27B47"/>
    <w:rsid w:val="00B27B9B"/>
    <w:rsid w:val="00B27C5A"/>
    <w:rsid w:val="00B27D29"/>
    <w:rsid w:val="00B27D38"/>
    <w:rsid w:val="00B27DCD"/>
    <w:rsid w:val="00B27F13"/>
    <w:rsid w:val="00B3000D"/>
    <w:rsid w:val="00B30059"/>
    <w:rsid w:val="00B300B3"/>
    <w:rsid w:val="00B301A1"/>
    <w:rsid w:val="00B30455"/>
    <w:rsid w:val="00B30612"/>
    <w:rsid w:val="00B30801"/>
    <w:rsid w:val="00B3082C"/>
    <w:rsid w:val="00B30B30"/>
    <w:rsid w:val="00B30C51"/>
    <w:rsid w:val="00B30C94"/>
    <w:rsid w:val="00B310FF"/>
    <w:rsid w:val="00B3143C"/>
    <w:rsid w:val="00B31537"/>
    <w:rsid w:val="00B31681"/>
    <w:rsid w:val="00B316E7"/>
    <w:rsid w:val="00B3172E"/>
    <w:rsid w:val="00B31858"/>
    <w:rsid w:val="00B318B5"/>
    <w:rsid w:val="00B31907"/>
    <w:rsid w:val="00B31A42"/>
    <w:rsid w:val="00B31AC9"/>
    <w:rsid w:val="00B31E47"/>
    <w:rsid w:val="00B31EBF"/>
    <w:rsid w:val="00B31FBD"/>
    <w:rsid w:val="00B320C7"/>
    <w:rsid w:val="00B321F2"/>
    <w:rsid w:val="00B322B4"/>
    <w:rsid w:val="00B32367"/>
    <w:rsid w:val="00B3268E"/>
    <w:rsid w:val="00B3270C"/>
    <w:rsid w:val="00B327C7"/>
    <w:rsid w:val="00B32837"/>
    <w:rsid w:val="00B32853"/>
    <w:rsid w:val="00B32953"/>
    <w:rsid w:val="00B32A50"/>
    <w:rsid w:val="00B32B7A"/>
    <w:rsid w:val="00B32BE1"/>
    <w:rsid w:val="00B32DC6"/>
    <w:rsid w:val="00B32EA2"/>
    <w:rsid w:val="00B33173"/>
    <w:rsid w:val="00B33180"/>
    <w:rsid w:val="00B3319D"/>
    <w:rsid w:val="00B33348"/>
    <w:rsid w:val="00B3334D"/>
    <w:rsid w:val="00B33529"/>
    <w:rsid w:val="00B3364E"/>
    <w:rsid w:val="00B33696"/>
    <w:rsid w:val="00B3387A"/>
    <w:rsid w:val="00B33AFA"/>
    <w:rsid w:val="00B33AFE"/>
    <w:rsid w:val="00B33B37"/>
    <w:rsid w:val="00B34058"/>
    <w:rsid w:val="00B341EF"/>
    <w:rsid w:val="00B34573"/>
    <w:rsid w:val="00B34BA2"/>
    <w:rsid w:val="00B34E26"/>
    <w:rsid w:val="00B34F5B"/>
    <w:rsid w:val="00B35291"/>
    <w:rsid w:val="00B35339"/>
    <w:rsid w:val="00B35603"/>
    <w:rsid w:val="00B3568F"/>
    <w:rsid w:val="00B356E7"/>
    <w:rsid w:val="00B35769"/>
    <w:rsid w:val="00B35845"/>
    <w:rsid w:val="00B3585B"/>
    <w:rsid w:val="00B35863"/>
    <w:rsid w:val="00B35A09"/>
    <w:rsid w:val="00B35A27"/>
    <w:rsid w:val="00B35BA0"/>
    <w:rsid w:val="00B35C1E"/>
    <w:rsid w:val="00B35C54"/>
    <w:rsid w:val="00B35C5C"/>
    <w:rsid w:val="00B35D21"/>
    <w:rsid w:val="00B35D5B"/>
    <w:rsid w:val="00B36030"/>
    <w:rsid w:val="00B36090"/>
    <w:rsid w:val="00B361B0"/>
    <w:rsid w:val="00B361BC"/>
    <w:rsid w:val="00B36332"/>
    <w:rsid w:val="00B36447"/>
    <w:rsid w:val="00B366C6"/>
    <w:rsid w:val="00B36766"/>
    <w:rsid w:val="00B3676C"/>
    <w:rsid w:val="00B36867"/>
    <w:rsid w:val="00B36B4C"/>
    <w:rsid w:val="00B36E59"/>
    <w:rsid w:val="00B37170"/>
    <w:rsid w:val="00B37234"/>
    <w:rsid w:val="00B372D9"/>
    <w:rsid w:val="00B37301"/>
    <w:rsid w:val="00B37358"/>
    <w:rsid w:val="00B373EB"/>
    <w:rsid w:val="00B37859"/>
    <w:rsid w:val="00B37A78"/>
    <w:rsid w:val="00B37B2D"/>
    <w:rsid w:val="00B37BDF"/>
    <w:rsid w:val="00B37D91"/>
    <w:rsid w:val="00B37EE2"/>
    <w:rsid w:val="00B37F03"/>
    <w:rsid w:val="00B37F0A"/>
    <w:rsid w:val="00B37F21"/>
    <w:rsid w:val="00B40543"/>
    <w:rsid w:val="00B406C6"/>
    <w:rsid w:val="00B4080B"/>
    <w:rsid w:val="00B40C97"/>
    <w:rsid w:val="00B40E86"/>
    <w:rsid w:val="00B40E8D"/>
    <w:rsid w:val="00B40EBA"/>
    <w:rsid w:val="00B40F11"/>
    <w:rsid w:val="00B40FA2"/>
    <w:rsid w:val="00B412D7"/>
    <w:rsid w:val="00B41479"/>
    <w:rsid w:val="00B4149D"/>
    <w:rsid w:val="00B4153C"/>
    <w:rsid w:val="00B41570"/>
    <w:rsid w:val="00B4164B"/>
    <w:rsid w:val="00B416E1"/>
    <w:rsid w:val="00B416E4"/>
    <w:rsid w:val="00B41791"/>
    <w:rsid w:val="00B41893"/>
    <w:rsid w:val="00B4192C"/>
    <w:rsid w:val="00B419CE"/>
    <w:rsid w:val="00B41B2B"/>
    <w:rsid w:val="00B41BCD"/>
    <w:rsid w:val="00B41E31"/>
    <w:rsid w:val="00B41F60"/>
    <w:rsid w:val="00B420BD"/>
    <w:rsid w:val="00B42111"/>
    <w:rsid w:val="00B42245"/>
    <w:rsid w:val="00B42273"/>
    <w:rsid w:val="00B423B7"/>
    <w:rsid w:val="00B42490"/>
    <w:rsid w:val="00B42594"/>
    <w:rsid w:val="00B425FC"/>
    <w:rsid w:val="00B425FE"/>
    <w:rsid w:val="00B42754"/>
    <w:rsid w:val="00B4275A"/>
    <w:rsid w:val="00B427EB"/>
    <w:rsid w:val="00B42A16"/>
    <w:rsid w:val="00B42B06"/>
    <w:rsid w:val="00B42BD9"/>
    <w:rsid w:val="00B42C0A"/>
    <w:rsid w:val="00B42D2D"/>
    <w:rsid w:val="00B42D87"/>
    <w:rsid w:val="00B42E52"/>
    <w:rsid w:val="00B4300D"/>
    <w:rsid w:val="00B43010"/>
    <w:rsid w:val="00B43035"/>
    <w:rsid w:val="00B4318E"/>
    <w:rsid w:val="00B4339E"/>
    <w:rsid w:val="00B4343D"/>
    <w:rsid w:val="00B43543"/>
    <w:rsid w:val="00B435A9"/>
    <w:rsid w:val="00B4361F"/>
    <w:rsid w:val="00B4376F"/>
    <w:rsid w:val="00B437D9"/>
    <w:rsid w:val="00B438BF"/>
    <w:rsid w:val="00B43A21"/>
    <w:rsid w:val="00B43CAA"/>
    <w:rsid w:val="00B43D4A"/>
    <w:rsid w:val="00B43F9A"/>
    <w:rsid w:val="00B4400C"/>
    <w:rsid w:val="00B4407E"/>
    <w:rsid w:val="00B44148"/>
    <w:rsid w:val="00B442DB"/>
    <w:rsid w:val="00B44400"/>
    <w:rsid w:val="00B4447D"/>
    <w:rsid w:val="00B444A7"/>
    <w:rsid w:val="00B444CD"/>
    <w:rsid w:val="00B444F4"/>
    <w:rsid w:val="00B44617"/>
    <w:rsid w:val="00B44A79"/>
    <w:rsid w:val="00B44B85"/>
    <w:rsid w:val="00B44B9B"/>
    <w:rsid w:val="00B44D49"/>
    <w:rsid w:val="00B44D7D"/>
    <w:rsid w:val="00B44D92"/>
    <w:rsid w:val="00B44DA0"/>
    <w:rsid w:val="00B44E1A"/>
    <w:rsid w:val="00B44E72"/>
    <w:rsid w:val="00B451CD"/>
    <w:rsid w:val="00B451D2"/>
    <w:rsid w:val="00B4527B"/>
    <w:rsid w:val="00B45348"/>
    <w:rsid w:val="00B45391"/>
    <w:rsid w:val="00B4541C"/>
    <w:rsid w:val="00B45430"/>
    <w:rsid w:val="00B45817"/>
    <w:rsid w:val="00B45827"/>
    <w:rsid w:val="00B45891"/>
    <w:rsid w:val="00B4592F"/>
    <w:rsid w:val="00B45AB7"/>
    <w:rsid w:val="00B45CAE"/>
    <w:rsid w:val="00B45D39"/>
    <w:rsid w:val="00B45F8E"/>
    <w:rsid w:val="00B46153"/>
    <w:rsid w:val="00B461A3"/>
    <w:rsid w:val="00B463D7"/>
    <w:rsid w:val="00B464B6"/>
    <w:rsid w:val="00B464BD"/>
    <w:rsid w:val="00B465DA"/>
    <w:rsid w:val="00B4669A"/>
    <w:rsid w:val="00B46747"/>
    <w:rsid w:val="00B467A3"/>
    <w:rsid w:val="00B4681D"/>
    <w:rsid w:val="00B4685E"/>
    <w:rsid w:val="00B4689F"/>
    <w:rsid w:val="00B46904"/>
    <w:rsid w:val="00B46AC0"/>
    <w:rsid w:val="00B46B07"/>
    <w:rsid w:val="00B46B50"/>
    <w:rsid w:val="00B46B76"/>
    <w:rsid w:val="00B46D6C"/>
    <w:rsid w:val="00B46FEE"/>
    <w:rsid w:val="00B47289"/>
    <w:rsid w:val="00B472A0"/>
    <w:rsid w:val="00B472D4"/>
    <w:rsid w:val="00B47359"/>
    <w:rsid w:val="00B473C1"/>
    <w:rsid w:val="00B47416"/>
    <w:rsid w:val="00B4747B"/>
    <w:rsid w:val="00B4776F"/>
    <w:rsid w:val="00B477DF"/>
    <w:rsid w:val="00B47843"/>
    <w:rsid w:val="00B47C21"/>
    <w:rsid w:val="00B47D5C"/>
    <w:rsid w:val="00B47EA1"/>
    <w:rsid w:val="00B47F15"/>
    <w:rsid w:val="00B47F24"/>
    <w:rsid w:val="00B500A9"/>
    <w:rsid w:val="00B50346"/>
    <w:rsid w:val="00B5048A"/>
    <w:rsid w:val="00B504F5"/>
    <w:rsid w:val="00B50512"/>
    <w:rsid w:val="00B50843"/>
    <w:rsid w:val="00B508B5"/>
    <w:rsid w:val="00B50A02"/>
    <w:rsid w:val="00B50AD0"/>
    <w:rsid w:val="00B50D0F"/>
    <w:rsid w:val="00B50D28"/>
    <w:rsid w:val="00B50D6B"/>
    <w:rsid w:val="00B50DB6"/>
    <w:rsid w:val="00B50F6F"/>
    <w:rsid w:val="00B50FAE"/>
    <w:rsid w:val="00B510A3"/>
    <w:rsid w:val="00B510EF"/>
    <w:rsid w:val="00B51163"/>
    <w:rsid w:val="00B512B8"/>
    <w:rsid w:val="00B51419"/>
    <w:rsid w:val="00B5144A"/>
    <w:rsid w:val="00B516E6"/>
    <w:rsid w:val="00B5179B"/>
    <w:rsid w:val="00B51873"/>
    <w:rsid w:val="00B51983"/>
    <w:rsid w:val="00B51B9F"/>
    <w:rsid w:val="00B51C4A"/>
    <w:rsid w:val="00B51CC0"/>
    <w:rsid w:val="00B51CD0"/>
    <w:rsid w:val="00B51D14"/>
    <w:rsid w:val="00B51E87"/>
    <w:rsid w:val="00B51F5B"/>
    <w:rsid w:val="00B51FCA"/>
    <w:rsid w:val="00B520A5"/>
    <w:rsid w:val="00B520D6"/>
    <w:rsid w:val="00B521CD"/>
    <w:rsid w:val="00B521FA"/>
    <w:rsid w:val="00B522DB"/>
    <w:rsid w:val="00B52349"/>
    <w:rsid w:val="00B5241E"/>
    <w:rsid w:val="00B5261E"/>
    <w:rsid w:val="00B5270E"/>
    <w:rsid w:val="00B5291D"/>
    <w:rsid w:val="00B5295E"/>
    <w:rsid w:val="00B5297E"/>
    <w:rsid w:val="00B52998"/>
    <w:rsid w:val="00B52A61"/>
    <w:rsid w:val="00B52B9D"/>
    <w:rsid w:val="00B52C1C"/>
    <w:rsid w:val="00B52C75"/>
    <w:rsid w:val="00B52DA8"/>
    <w:rsid w:val="00B52DAD"/>
    <w:rsid w:val="00B52EB4"/>
    <w:rsid w:val="00B52FCE"/>
    <w:rsid w:val="00B531F2"/>
    <w:rsid w:val="00B53375"/>
    <w:rsid w:val="00B533F6"/>
    <w:rsid w:val="00B53464"/>
    <w:rsid w:val="00B53560"/>
    <w:rsid w:val="00B5357B"/>
    <w:rsid w:val="00B535F9"/>
    <w:rsid w:val="00B53628"/>
    <w:rsid w:val="00B536BA"/>
    <w:rsid w:val="00B53814"/>
    <w:rsid w:val="00B538A9"/>
    <w:rsid w:val="00B5398B"/>
    <w:rsid w:val="00B53B79"/>
    <w:rsid w:val="00B53BFE"/>
    <w:rsid w:val="00B53C1D"/>
    <w:rsid w:val="00B53CB3"/>
    <w:rsid w:val="00B53DA3"/>
    <w:rsid w:val="00B53E25"/>
    <w:rsid w:val="00B53E29"/>
    <w:rsid w:val="00B5404D"/>
    <w:rsid w:val="00B541C0"/>
    <w:rsid w:val="00B545F8"/>
    <w:rsid w:val="00B54677"/>
    <w:rsid w:val="00B549CC"/>
    <w:rsid w:val="00B54A0C"/>
    <w:rsid w:val="00B54ABF"/>
    <w:rsid w:val="00B54AE5"/>
    <w:rsid w:val="00B54B62"/>
    <w:rsid w:val="00B54CB0"/>
    <w:rsid w:val="00B54E2E"/>
    <w:rsid w:val="00B54F2C"/>
    <w:rsid w:val="00B54FF0"/>
    <w:rsid w:val="00B550CB"/>
    <w:rsid w:val="00B550DB"/>
    <w:rsid w:val="00B55108"/>
    <w:rsid w:val="00B551D2"/>
    <w:rsid w:val="00B552D1"/>
    <w:rsid w:val="00B55570"/>
    <w:rsid w:val="00B556F5"/>
    <w:rsid w:val="00B55882"/>
    <w:rsid w:val="00B55A76"/>
    <w:rsid w:val="00B55A9F"/>
    <w:rsid w:val="00B55E9C"/>
    <w:rsid w:val="00B5649C"/>
    <w:rsid w:val="00B5655C"/>
    <w:rsid w:val="00B56936"/>
    <w:rsid w:val="00B56C74"/>
    <w:rsid w:val="00B56CCA"/>
    <w:rsid w:val="00B56D7A"/>
    <w:rsid w:val="00B56DA7"/>
    <w:rsid w:val="00B57025"/>
    <w:rsid w:val="00B57112"/>
    <w:rsid w:val="00B57121"/>
    <w:rsid w:val="00B57251"/>
    <w:rsid w:val="00B57312"/>
    <w:rsid w:val="00B57362"/>
    <w:rsid w:val="00B57395"/>
    <w:rsid w:val="00B5744C"/>
    <w:rsid w:val="00B574C7"/>
    <w:rsid w:val="00B578E4"/>
    <w:rsid w:val="00B57B18"/>
    <w:rsid w:val="00B57C72"/>
    <w:rsid w:val="00B57DC6"/>
    <w:rsid w:val="00B57EBD"/>
    <w:rsid w:val="00B60083"/>
    <w:rsid w:val="00B60252"/>
    <w:rsid w:val="00B60446"/>
    <w:rsid w:val="00B6068F"/>
    <w:rsid w:val="00B606A5"/>
    <w:rsid w:val="00B606E3"/>
    <w:rsid w:val="00B6070A"/>
    <w:rsid w:val="00B6074C"/>
    <w:rsid w:val="00B60822"/>
    <w:rsid w:val="00B60A77"/>
    <w:rsid w:val="00B60B69"/>
    <w:rsid w:val="00B60C6B"/>
    <w:rsid w:val="00B60CBD"/>
    <w:rsid w:val="00B60E3E"/>
    <w:rsid w:val="00B60EB9"/>
    <w:rsid w:val="00B60FC2"/>
    <w:rsid w:val="00B61044"/>
    <w:rsid w:val="00B61084"/>
    <w:rsid w:val="00B61104"/>
    <w:rsid w:val="00B611BD"/>
    <w:rsid w:val="00B6134B"/>
    <w:rsid w:val="00B614C1"/>
    <w:rsid w:val="00B61579"/>
    <w:rsid w:val="00B6160F"/>
    <w:rsid w:val="00B61792"/>
    <w:rsid w:val="00B617F3"/>
    <w:rsid w:val="00B619B8"/>
    <w:rsid w:val="00B61A1D"/>
    <w:rsid w:val="00B61C3D"/>
    <w:rsid w:val="00B61D6B"/>
    <w:rsid w:val="00B61FC7"/>
    <w:rsid w:val="00B62055"/>
    <w:rsid w:val="00B6207E"/>
    <w:rsid w:val="00B62234"/>
    <w:rsid w:val="00B6227E"/>
    <w:rsid w:val="00B62414"/>
    <w:rsid w:val="00B62605"/>
    <w:rsid w:val="00B626D7"/>
    <w:rsid w:val="00B62847"/>
    <w:rsid w:val="00B62980"/>
    <w:rsid w:val="00B62C6E"/>
    <w:rsid w:val="00B62CA9"/>
    <w:rsid w:val="00B6319E"/>
    <w:rsid w:val="00B632FC"/>
    <w:rsid w:val="00B6346B"/>
    <w:rsid w:val="00B634C0"/>
    <w:rsid w:val="00B6355B"/>
    <w:rsid w:val="00B63838"/>
    <w:rsid w:val="00B63910"/>
    <w:rsid w:val="00B6397B"/>
    <w:rsid w:val="00B639C2"/>
    <w:rsid w:val="00B63BB5"/>
    <w:rsid w:val="00B63D13"/>
    <w:rsid w:val="00B63DB7"/>
    <w:rsid w:val="00B63E25"/>
    <w:rsid w:val="00B6419C"/>
    <w:rsid w:val="00B645B7"/>
    <w:rsid w:val="00B645BB"/>
    <w:rsid w:val="00B647AD"/>
    <w:rsid w:val="00B647CF"/>
    <w:rsid w:val="00B6481A"/>
    <w:rsid w:val="00B64B64"/>
    <w:rsid w:val="00B64E17"/>
    <w:rsid w:val="00B64E77"/>
    <w:rsid w:val="00B650BC"/>
    <w:rsid w:val="00B650FB"/>
    <w:rsid w:val="00B6510E"/>
    <w:rsid w:val="00B651EF"/>
    <w:rsid w:val="00B6521B"/>
    <w:rsid w:val="00B65268"/>
    <w:rsid w:val="00B65302"/>
    <w:rsid w:val="00B65420"/>
    <w:rsid w:val="00B654CA"/>
    <w:rsid w:val="00B654F0"/>
    <w:rsid w:val="00B656B7"/>
    <w:rsid w:val="00B65A51"/>
    <w:rsid w:val="00B65A76"/>
    <w:rsid w:val="00B65A7A"/>
    <w:rsid w:val="00B65AA5"/>
    <w:rsid w:val="00B65AEB"/>
    <w:rsid w:val="00B65E9D"/>
    <w:rsid w:val="00B6614B"/>
    <w:rsid w:val="00B6619C"/>
    <w:rsid w:val="00B661ED"/>
    <w:rsid w:val="00B66246"/>
    <w:rsid w:val="00B6646A"/>
    <w:rsid w:val="00B667D7"/>
    <w:rsid w:val="00B66880"/>
    <w:rsid w:val="00B66BFB"/>
    <w:rsid w:val="00B66CCD"/>
    <w:rsid w:val="00B66CF9"/>
    <w:rsid w:val="00B66E96"/>
    <w:rsid w:val="00B66EB0"/>
    <w:rsid w:val="00B67030"/>
    <w:rsid w:val="00B671CF"/>
    <w:rsid w:val="00B6720F"/>
    <w:rsid w:val="00B674AB"/>
    <w:rsid w:val="00B6756A"/>
    <w:rsid w:val="00B676CF"/>
    <w:rsid w:val="00B679C5"/>
    <w:rsid w:val="00B679F2"/>
    <w:rsid w:val="00B67AF0"/>
    <w:rsid w:val="00B67B31"/>
    <w:rsid w:val="00B67B70"/>
    <w:rsid w:val="00B67C50"/>
    <w:rsid w:val="00B70052"/>
    <w:rsid w:val="00B700CA"/>
    <w:rsid w:val="00B7018B"/>
    <w:rsid w:val="00B70350"/>
    <w:rsid w:val="00B7048F"/>
    <w:rsid w:val="00B7052C"/>
    <w:rsid w:val="00B70639"/>
    <w:rsid w:val="00B7067C"/>
    <w:rsid w:val="00B7072A"/>
    <w:rsid w:val="00B707FC"/>
    <w:rsid w:val="00B70831"/>
    <w:rsid w:val="00B70933"/>
    <w:rsid w:val="00B709C2"/>
    <w:rsid w:val="00B70C91"/>
    <w:rsid w:val="00B70D1D"/>
    <w:rsid w:val="00B70D5F"/>
    <w:rsid w:val="00B70D77"/>
    <w:rsid w:val="00B70E63"/>
    <w:rsid w:val="00B70FE9"/>
    <w:rsid w:val="00B71116"/>
    <w:rsid w:val="00B71175"/>
    <w:rsid w:val="00B712D2"/>
    <w:rsid w:val="00B71540"/>
    <w:rsid w:val="00B715DF"/>
    <w:rsid w:val="00B717E6"/>
    <w:rsid w:val="00B71816"/>
    <w:rsid w:val="00B718D6"/>
    <w:rsid w:val="00B7195C"/>
    <w:rsid w:val="00B719CC"/>
    <w:rsid w:val="00B71AC2"/>
    <w:rsid w:val="00B71B6D"/>
    <w:rsid w:val="00B71D47"/>
    <w:rsid w:val="00B71E89"/>
    <w:rsid w:val="00B7213E"/>
    <w:rsid w:val="00B721CC"/>
    <w:rsid w:val="00B721F1"/>
    <w:rsid w:val="00B72386"/>
    <w:rsid w:val="00B72415"/>
    <w:rsid w:val="00B726FD"/>
    <w:rsid w:val="00B72881"/>
    <w:rsid w:val="00B728CE"/>
    <w:rsid w:val="00B72919"/>
    <w:rsid w:val="00B7293D"/>
    <w:rsid w:val="00B72993"/>
    <w:rsid w:val="00B72A7E"/>
    <w:rsid w:val="00B72C0D"/>
    <w:rsid w:val="00B72C26"/>
    <w:rsid w:val="00B72DC4"/>
    <w:rsid w:val="00B72F2D"/>
    <w:rsid w:val="00B7303A"/>
    <w:rsid w:val="00B730AD"/>
    <w:rsid w:val="00B7324C"/>
    <w:rsid w:val="00B73291"/>
    <w:rsid w:val="00B7330C"/>
    <w:rsid w:val="00B73340"/>
    <w:rsid w:val="00B73460"/>
    <w:rsid w:val="00B73521"/>
    <w:rsid w:val="00B73669"/>
    <w:rsid w:val="00B736E9"/>
    <w:rsid w:val="00B738CC"/>
    <w:rsid w:val="00B73D4B"/>
    <w:rsid w:val="00B73F46"/>
    <w:rsid w:val="00B73F9A"/>
    <w:rsid w:val="00B7411E"/>
    <w:rsid w:val="00B74150"/>
    <w:rsid w:val="00B74E31"/>
    <w:rsid w:val="00B74EA4"/>
    <w:rsid w:val="00B750A8"/>
    <w:rsid w:val="00B7523E"/>
    <w:rsid w:val="00B75433"/>
    <w:rsid w:val="00B755C2"/>
    <w:rsid w:val="00B755D0"/>
    <w:rsid w:val="00B75713"/>
    <w:rsid w:val="00B7576B"/>
    <w:rsid w:val="00B757B6"/>
    <w:rsid w:val="00B758A8"/>
    <w:rsid w:val="00B758F4"/>
    <w:rsid w:val="00B75903"/>
    <w:rsid w:val="00B75B5F"/>
    <w:rsid w:val="00B75BC0"/>
    <w:rsid w:val="00B75C64"/>
    <w:rsid w:val="00B75C94"/>
    <w:rsid w:val="00B75CBB"/>
    <w:rsid w:val="00B75CD9"/>
    <w:rsid w:val="00B75D02"/>
    <w:rsid w:val="00B75D66"/>
    <w:rsid w:val="00B75DC9"/>
    <w:rsid w:val="00B75DCA"/>
    <w:rsid w:val="00B75E1E"/>
    <w:rsid w:val="00B75E84"/>
    <w:rsid w:val="00B75F44"/>
    <w:rsid w:val="00B760E0"/>
    <w:rsid w:val="00B7632A"/>
    <w:rsid w:val="00B763B8"/>
    <w:rsid w:val="00B763BA"/>
    <w:rsid w:val="00B763C0"/>
    <w:rsid w:val="00B7643A"/>
    <w:rsid w:val="00B76492"/>
    <w:rsid w:val="00B76734"/>
    <w:rsid w:val="00B76882"/>
    <w:rsid w:val="00B7689B"/>
    <w:rsid w:val="00B769BD"/>
    <w:rsid w:val="00B76C35"/>
    <w:rsid w:val="00B76D50"/>
    <w:rsid w:val="00B76DEB"/>
    <w:rsid w:val="00B76E34"/>
    <w:rsid w:val="00B76E7E"/>
    <w:rsid w:val="00B76FB8"/>
    <w:rsid w:val="00B76FC9"/>
    <w:rsid w:val="00B77123"/>
    <w:rsid w:val="00B7734D"/>
    <w:rsid w:val="00B773CC"/>
    <w:rsid w:val="00B77464"/>
    <w:rsid w:val="00B7756E"/>
    <w:rsid w:val="00B77592"/>
    <w:rsid w:val="00B7775F"/>
    <w:rsid w:val="00B7777A"/>
    <w:rsid w:val="00B7788C"/>
    <w:rsid w:val="00B778EE"/>
    <w:rsid w:val="00B77965"/>
    <w:rsid w:val="00B77A30"/>
    <w:rsid w:val="00B77FC5"/>
    <w:rsid w:val="00B801F1"/>
    <w:rsid w:val="00B8035E"/>
    <w:rsid w:val="00B8037A"/>
    <w:rsid w:val="00B8049A"/>
    <w:rsid w:val="00B804ED"/>
    <w:rsid w:val="00B80714"/>
    <w:rsid w:val="00B80823"/>
    <w:rsid w:val="00B809ED"/>
    <w:rsid w:val="00B80AB2"/>
    <w:rsid w:val="00B80E33"/>
    <w:rsid w:val="00B80E92"/>
    <w:rsid w:val="00B8106D"/>
    <w:rsid w:val="00B8121B"/>
    <w:rsid w:val="00B8143E"/>
    <w:rsid w:val="00B815EE"/>
    <w:rsid w:val="00B8171C"/>
    <w:rsid w:val="00B81798"/>
    <w:rsid w:val="00B819C6"/>
    <w:rsid w:val="00B81A5B"/>
    <w:rsid w:val="00B81AA8"/>
    <w:rsid w:val="00B81AAC"/>
    <w:rsid w:val="00B81BC3"/>
    <w:rsid w:val="00B81C53"/>
    <w:rsid w:val="00B82023"/>
    <w:rsid w:val="00B821E4"/>
    <w:rsid w:val="00B82396"/>
    <w:rsid w:val="00B826A0"/>
    <w:rsid w:val="00B826D7"/>
    <w:rsid w:val="00B82713"/>
    <w:rsid w:val="00B82777"/>
    <w:rsid w:val="00B8280B"/>
    <w:rsid w:val="00B82819"/>
    <w:rsid w:val="00B82939"/>
    <w:rsid w:val="00B82A66"/>
    <w:rsid w:val="00B82AE4"/>
    <w:rsid w:val="00B82C9F"/>
    <w:rsid w:val="00B82DD6"/>
    <w:rsid w:val="00B82DF6"/>
    <w:rsid w:val="00B82E6E"/>
    <w:rsid w:val="00B82FBB"/>
    <w:rsid w:val="00B831DD"/>
    <w:rsid w:val="00B831E8"/>
    <w:rsid w:val="00B83226"/>
    <w:rsid w:val="00B833D4"/>
    <w:rsid w:val="00B83435"/>
    <w:rsid w:val="00B83533"/>
    <w:rsid w:val="00B836B5"/>
    <w:rsid w:val="00B836D0"/>
    <w:rsid w:val="00B839CA"/>
    <w:rsid w:val="00B839E5"/>
    <w:rsid w:val="00B83A18"/>
    <w:rsid w:val="00B83C22"/>
    <w:rsid w:val="00B83CC5"/>
    <w:rsid w:val="00B83CFD"/>
    <w:rsid w:val="00B83DFC"/>
    <w:rsid w:val="00B83E2A"/>
    <w:rsid w:val="00B83E35"/>
    <w:rsid w:val="00B83EF2"/>
    <w:rsid w:val="00B840A7"/>
    <w:rsid w:val="00B842A4"/>
    <w:rsid w:val="00B8435D"/>
    <w:rsid w:val="00B843D3"/>
    <w:rsid w:val="00B84537"/>
    <w:rsid w:val="00B845F5"/>
    <w:rsid w:val="00B845FA"/>
    <w:rsid w:val="00B84A05"/>
    <w:rsid w:val="00B84B3A"/>
    <w:rsid w:val="00B84B6E"/>
    <w:rsid w:val="00B84BEE"/>
    <w:rsid w:val="00B84D2C"/>
    <w:rsid w:val="00B84D9A"/>
    <w:rsid w:val="00B8506F"/>
    <w:rsid w:val="00B852FC"/>
    <w:rsid w:val="00B8540B"/>
    <w:rsid w:val="00B85585"/>
    <w:rsid w:val="00B857E0"/>
    <w:rsid w:val="00B85819"/>
    <w:rsid w:val="00B85978"/>
    <w:rsid w:val="00B85D34"/>
    <w:rsid w:val="00B85E24"/>
    <w:rsid w:val="00B85F7C"/>
    <w:rsid w:val="00B85FF7"/>
    <w:rsid w:val="00B860E5"/>
    <w:rsid w:val="00B86580"/>
    <w:rsid w:val="00B86624"/>
    <w:rsid w:val="00B86641"/>
    <w:rsid w:val="00B8671C"/>
    <w:rsid w:val="00B867A0"/>
    <w:rsid w:val="00B867FE"/>
    <w:rsid w:val="00B868B8"/>
    <w:rsid w:val="00B8690B"/>
    <w:rsid w:val="00B86930"/>
    <w:rsid w:val="00B86A32"/>
    <w:rsid w:val="00B86ADC"/>
    <w:rsid w:val="00B86ADD"/>
    <w:rsid w:val="00B86C8A"/>
    <w:rsid w:val="00B86D75"/>
    <w:rsid w:val="00B86E9A"/>
    <w:rsid w:val="00B86ED9"/>
    <w:rsid w:val="00B86F25"/>
    <w:rsid w:val="00B86F26"/>
    <w:rsid w:val="00B86F38"/>
    <w:rsid w:val="00B86F62"/>
    <w:rsid w:val="00B86F9B"/>
    <w:rsid w:val="00B87098"/>
    <w:rsid w:val="00B874D4"/>
    <w:rsid w:val="00B87541"/>
    <w:rsid w:val="00B87562"/>
    <w:rsid w:val="00B877AB"/>
    <w:rsid w:val="00B877FD"/>
    <w:rsid w:val="00B87872"/>
    <w:rsid w:val="00B87AA3"/>
    <w:rsid w:val="00B87B4C"/>
    <w:rsid w:val="00B87BEA"/>
    <w:rsid w:val="00B87C8F"/>
    <w:rsid w:val="00B87E08"/>
    <w:rsid w:val="00B87E60"/>
    <w:rsid w:val="00B900FA"/>
    <w:rsid w:val="00B90225"/>
    <w:rsid w:val="00B90237"/>
    <w:rsid w:val="00B902A6"/>
    <w:rsid w:val="00B9039D"/>
    <w:rsid w:val="00B90508"/>
    <w:rsid w:val="00B90A04"/>
    <w:rsid w:val="00B90A47"/>
    <w:rsid w:val="00B90AAD"/>
    <w:rsid w:val="00B90AC3"/>
    <w:rsid w:val="00B90B30"/>
    <w:rsid w:val="00B90C05"/>
    <w:rsid w:val="00B90D11"/>
    <w:rsid w:val="00B90D3C"/>
    <w:rsid w:val="00B90EED"/>
    <w:rsid w:val="00B91023"/>
    <w:rsid w:val="00B91044"/>
    <w:rsid w:val="00B91120"/>
    <w:rsid w:val="00B911E4"/>
    <w:rsid w:val="00B911FD"/>
    <w:rsid w:val="00B912DE"/>
    <w:rsid w:val="00B91360"/>
    <w:rsid w:val="00B914B7"/>
    <w:rsid w:val="00B9159C"/>
    <w:rsid w:val="00B91663"/>
    <w:rsid w:val="00B91769"/>
    <w:rsid w:val="00B917FA"/>
    <w:rsid w:val="00B91872"/>
    <w:rsid w:val="00B91A11"/>
    <w:rsid w:val="00B91A4F"/>
    <w:rsid w:val="00B91B71"/>
    <w:rsid w:val="00B91D58"/>
    <w:rsid w:val="00B91DC8"/>
    <w:rsid w:val="00B91E69"/>
    <w:rsid w:val="00B91F25"/>
    <w:rsid w:val="00B91F67"/>
    <w:rsid w:val="00B91FD0"/>
    <w:rsid w:val="00B92087"/>
    <w:rsid w:val="00B9211F"/>
    <w:rsid w:val="00B9232F"/>
    <w:rsid w:val="00B92351"/>
    <w:rsid w:val="00B924B7"/>
    <w:rsid w:val="00B92632"/>
    <w:rsid w:val="00B92883"/>
    <w:rsid w:val="00B929EE"/>
    <w:rsid w:val="00B92B64"/>
    <w:rsid w:val="00B92C31"/>
    <w:rsid w:val="00B92FDC"/>
    <w:rsid w:val="00B931CC"/>
    <w:rsid w:val="00B934C4"/>
    <w:rsid w:val="00B9350F"/>
    <w:rsid w:val="00B93568"/>
    <w:rsid w:val="00B9364C"/>
    <w:rsid w:val="00B93BEF"/>
    <w:rsid w:val="00B93DBC"/>
    <w:rsid w:val="00B93DC5"/>
    <w:rsid w:val="00B93ED3"/>
    <w:rsid w:val="00B940DB"/>
    <w:rsid w:val="00B940FE"/>
    <w:rsid w:val="00B9412E"/>
    <w:rsid w:val="00B9427F"/>
    <w:rsid w:val="00B94483"/>
    <w:rsid w:val="00B946AB"/>
    <w:rsid w:val="00B94905"/>
    <w:rsid w:val="00B94B02"/>
    <w:rsid w:val="00B94B34"/>
    <w:rsid w:val="00B94B89"/>
    <w:rsid w:val="00B94DB0"/>
    <w:rsid w:val="00B94DF9"/>
    <w:rsid w:val="00B94F9D"/>
    <w:rsid w:val="00B950E7"/>
    <w:rsid w:val="00B95118"/>
    <w:rsid w:val="00B95136"/>
    <w:rsid w:val="00B95275"/>
    <w:rsid w:val="00B95498"/>
    <w:rsid w:val="00B95504"/>
    <w:rsid w:val="00B9575B"/>
    <w:rsid w:val="00B95965"/>
    <w:rsid w:val="00B95C85"/>
    <w:rsid w:val="00B95CBC"/>
    <w:rsid w:val="00B95D09"/>
    <w:rsid w:val="00B95E14"/>
    <w:rsid w:val="00B95E6B"/>
    <w:rsid w:val="00B95EC0"/>
    <w:rsid w:val="00B963EC"/>
    <w:rsid w:val="00B964D2"/>
    <w:rsid w:val="00B9658A"/>
    <w:rsid w:val="00B9694A"/>
    <w:rsid w:val="00B969A4"/>
    <w:rsid w:val="00B969C5"/>
    <w:rsid w:val="00B96BA9"/>
    <w:rsid w:val="00B96BCA"/>
    <w:rsid w:val="00B96C9F"/>
    <w:rsid w:val="00B96CDC"/>
    <w:rsid w:val="00B96DAA"/>
    <w:rsid w:val="00B96DFF"/>
    <w:rsid w:val="00B96F06"/>
    <w:rsid w:val="00B96F47"/>
    <w:rsid w:val="00B97011"/>
    <w:rsid w:val="00B9713A"/>
    <w:rsid w:val="00B971A0"/>
    <w:rsid w:val="00B971E1"/>
    <w:rsid w:val="00B972C8"/>
    <w:rsid w:val="00B9733D"/>
    <w:rsid w:val="00B9746E"/>
    <w:rsid w:val="00B977FD"/>
    <w:rsid w:val="00B97878"/>
    <w:rsid w:val="00B978D7"/>
    <w:rsid w:val="00B97A8F"/>
    <w:rsid w:val="00B97AEF"/>
    <w:rsid w:val="00B97BA3"/>
    <w:rsid w:val="00B97C66"/>
    <w:rsid w:val="00BA0207"/>
    <w:rsid w:val="00BA02D6"/>
    <w:rsid w:val="00BA049A"/>
    <w:rsid w:val="00BA0521"/>
    <w:rsid w:val="00BA05A5"/>
    <w:rsid w:val="00BA0A79"/>
    <w:rsid w:val="00BA0A7F"/>
    <w:rsid w:val="00BA0B73"/>
    <w:rsid w:val="00BA0B83"/>
    <w:rsid w:val="00BA0D60"/>
    <w:rsid w:val="00BA1266"/>
    <w:rsid w:val="00BA127D"/>
    <w:rsid w:val="00BA12E1"/>
    <w:rsid w:val="00BA1348"/>
    <w:rsid w:val="00BA1459"/>
    <w:rsid w:val="00BA1528"/>
    <w:rsid w:val="00BA1644"/>
    <w:rsid w:val="00BA1657"/>
    <w:rsid w:val="00BA1705"/>
    <w:rsid w:val="00BA177E"/>
    <w:rsid w:val="00BA1886"/>
    <w:rsid w:val="00BA18A4"/>
    <w:rsid w:val="00BA18B0"/>
    <w:rsid w:val="00BA18E4"/>
    <w:rsid w:val="00BA18E8"/>
    <w:rsid w:val="00BA18E9"/>
    <w:rsid w:val="00BA19AB"/>
    <w:rsid w:val="00BA1BDF"/>
    <w:rsid w:val="00BA1FBD"/>
    <w:rsid w:val="00BA2103"/>
    <w:rsid w:val="00BA2161"/>
    <w:rsid w:val="00BA216E"/>
    <w:rsid w:val="00BA2436"/>
    <w:rsid w:val="00BA2565"/>
    <w:rsid w:val="00BA2692"/>
    <w:rsid w:val="00BA27E3"/>
    <w:rsid w:val="00BA2927"/>
    <w:rsid w:val="00BA2A58"/>
    <w:rsid w:val="00BA2C66"/>
    <w:rsid w:val="00BA30F1"/>
    <w:rsid w:val="00BA31F1"/>
    <w:rsid w:val="00BA3268"/>
    <w:rsid w:val="00BA3334"/>
    <w:rsid w:val="00BA344F"/>
    <w:rsid w:val="00BA357A"/>
    <w:rsid w:val="00BA3582"/>
    <w:rsid w:val="00BA35DF"/>
    <w:rsid w:val="00BA365E"/>
    <w:rsid w:val="00BA383E"/>
    <w:rsid w:val="00BA386D"/>
    <w:rsid w:val="00BA393E"/>
    <w:rsid w:val="00BA39BE"/>
    <w:rsid w:val="00BA39CB"/>
    <w:rsid w:val="00BA3BBB"/>
    <w:rsid w:val="00BA3C88"/>
    <w:rsid w:val="00BA3DB2"/>
    <w:rsid w:val="00BA3DBC"/>
    <w:rsid w:val="00BA3E88"/>
    <w:rsid w:val="00BA4028"/>
    <w:rsid w:val="00BA4034"/>
    <w:rsid w:val="00BA4057"/>
    <w:rsid w:val="00BA4331"/>
    <w:rsid w:val="00BA440D"/>
    <w:rsid w:val="00BA440F"/>
    <w:rsid w:val="00BA484B"/>
    <w:rsid w:val="00BA48E6"/>
    <w:rsid w:val="00BA49FE"/>
    <w:rsid w:val="00BA4B9C"/>
    <w:rsid w:val="00BA4F72"/>
    <w:rsid w:val="00BA4FB8"/>
    <w:rsid w:val="00BA4FE7"/>
    <w:rsid w:val="00BA51FA"/>
    <w:rsid w:val="00BA520F"/>
    <w:rsid w:val="00BA523B"/>
    <w:rsid w:val="00BA52B2"/>
    <w:rsid w:val="00BA5552"/>
    <w:rsid w:val="00BA55E5"/>
    <w:rsid w:val="00BA59A6"/>
    <w:rsid w:val="00BA5B75"/>
    <w:rsid w:val="00BA5C81"/>
    <w:rsid w:val="00BA5D66"/>
    <w:rsid w:val="00BA5DD6"/>
    <w:rsid w:val="00BA5E77"/>
    <w:rsid w:val="00BA5E8C"/>
    <w:rsid w:val="00BA5EA1"/>
    <w:rsid w:val="00BA5EF5"/>
    <w:rsid w:val="00BA5FF2"/>
    <w:rsid w:val="00BA6096"/>
    <w:rsid w:val="00BA6133"/>
    <w:rsid w:val="00BA6514"/>
    <w:rsid w:val="00BA683B"/>
    <w:rsid w:val="00BA68FE"/>
    <w:rsid w:val="00BA6930"/>
    <w:rsid w:val="00BA6A56"/>
    <w:rsid w:val="00BA6AFB"/>
    <w:rsid w:val="00BA6CCA"/>
    <w:rsid w:val="00BA6D96"/>
    <w:rsid w:val="00BA6F30"/>
    <w:rsid w:val="00BA6FEC"/>
    <w:rsid w:val="00BA7128"/>
    <w:rsid w:val="00BA7215"/>
    <w:rsid w:val="00BA7410"/>
    <w:rsid w:val="00BA77D1"/>
    <w:rsid w:val="00BA79E5"/>
    <w:rsid w:val="00BA7BE4"/>
    <w:rsid w:val="00BA7BE8"/>
    <w:rsid w:val="00BB00C4"/>
    <w:rsid w:val="00BB01CE"/>
    <w:rsid w:val="00BB0411"/>
    <w:rsid w:val="00BB0522"/>
    <w:rsid w:val="00BB0541"/>
    <w:rsid w:val="00BB0803"/>
    <w:rsid w:val="00BB0A52"/>
    <w:rsid w:val="00BB0C8B"/>
    <w:rsid w:val="00BB0C9D"/>
    <w:rsid w:val="00BB0CE9"/>
    <w:rsid w:val="00BB0EE0"/>
    <w:rsid w:val="00BB0FCE"/>
    <w:rsid w:val="00BB10BA"/>
    <w:rsid w:val="00BB10EB"/>
    <w:rsid w:val="00BB1100"/>
    <w:rsid w:val="00BB140C"/>
    <w:rsid w:val="00BB15F5"/>
    <w:rsid w:val="00BB17D0"/>
    <w:rsid w:val="00BB1918"/>
    <w:rsid w:val="00BB1975"/>
    <w:rsid w:val="00BB1A54"/>
    <w:rsid w:val="00BB1ACB"/>
    <w:rsid w:val="00BB1F38"/>
    <w:rsid w:val="00BB1F3A"/>
    <w:rsid w:val="00BB1F84"/>
    <w:rsid w:val="00BB21C7"/>
    <w:rsid w:val="00BB22AA"/>
    <w:rsid w:val="00BB25A8"/>
    <w:rsid w:val="00BB267D"/>
    <w:rsid w:val="00BB2788"/>
    <w:rsid w:val="00BB27BF"/>
    <w:rsid w:val="00BB27E9"/>
    <w:rsid w:val="00BB2813"/>
    <w:rsid w:val="00BB2911"/>
    <w:rsid w:val="00BB2B26"/>
    <w:rsid w:val="00BB2E57"/>
    <w:rsid w:val="00BB2E9E"/>
    <w:rsid w:val="00BB2EBD"/>
    <w:rsid w:val="00BB2F38"/>
    <w:rsid w:val="00BB3090"/>
    <w:rsid w:val="00BB32E3"/>
    <w:rsid w:val="00BB32FB"/>
    <w:rsid w:val="00BB33B6"/>
    <w:rsid w:val="00BB3597"/>
    <w:rsid w:val="00BB374A"/>
    <w:rsid w:val="00BB3AE6"/>
    <w:rsid w:val="00BB3BDA"/>
    <w:rsid w:val="00BB3C9D"/>
    <w:rsid w:val="00BB3CE1"/>
    <w:rsid w:val="00BB3E0B"/>
    <w:rsid w:val="00BB3F48"/>
    <w:rsid w:val="00BB40C9"/>
    <w:rsid w:val="00BB425F"/>
    <w:rsid w:val="00BB4298"/>
    <w:rsid w:val="00BB4395"/>
    <w:rsid w:val="00BB458E"/>
    <w:rsid w:val="00BB45EA"/>
    <w:rsid w:val="00BB46A6"/>
    <w:rsid w:val="00BB48CF"/>
    <w:rsid w:val="00BB4A02"/>
    <w:rsid w:val="00BB4DB8"/>
    <w:rsid w:val="00BB4ED2"/>
    <w:rsid w:val="00BB5013"/>
    <w:rsid w:val="00BB504B"/>
    <w:rsid w:val="00BB52B3"/>
    <w:rsid w:val="00BB53E1"/>
    <w:rsid w:val="00BB54A6"/>
    <w:rsid w:val="00BB54D2"/>
    <w:rsid w:val="00BB54EF"/>
    <w:rsid w:val="00BB55C8"/>
    <w:rsid w:val="00BB5768"/>
    <w:rsid w:val="00BB588F"/>
    <w:rsid w:val="00BB58E3"/>
    <w:rsid w:val="00BB5BCF"/>
    <w:rsid w:val="00BB5C4E"/>
    <w:rsid w:val="00BB5C5D"/>
    <w:rsid w:val="00BB5CA7"/>
    <w:rsid w:val="00BB5CFA"/>
    <w:rsid w:val="00BB5D2F"/>
    <w:rsid w:val="00BB6012"/>
    <w:rsid w:val="00BB60A0"/>
    <w:rsid w:val="00BB60EB"/>
    <w:rsid w:val="00BB6171"/>
    <w:rsid w:val="00BB61EA"/>
    <w:rsid w:val="00BB61FB"/>
    <w:rsid w:val="00BB6589"/>
    <w:rsid w:val="00BB65C3"/>
    <w:rsid w:val="00BB66A6"/>
    <w:rsid w:val="00BB6769"/>
    <w:rsid w:val="00BB683B"/>
    <w:rsid w:val="00BB6875"/>
    <w:rsid w:val="00BB6903"/>
    <w:rsid w:val="00BB69B2"/>
    <w:rsid w:val="00BB6A6A"/>
    <w:rsid w:val="00BB6AB1"/>
    <w:rsid w:val="00BB6AF0"/>
    <w:rsid w:val="00BB6B8E"/>
    <w:rsid w:val="00BB6C0C"/>
    <w:rsid w:val="00BB6C89"/>
    <w:rsid w:val="00BB6CF0"/>
    <w:rsid w:val="00BB6E39"/>
    <w:rsid w:val="00BB6EDB"/>
    <w:rsid w:val="00BB6F59"/>
    <w:rsid w:val="00BB6FCB"/>
    <w:rsid w:val="00BB7229"/>
    <w:rsid w:val="00BB7249"/>
    <w:rsid w:val="00BB727F"/>
    <w:rsid w:val="00BB7384"/>
    <w:rsid w:val="00BB7515"/>
    <w:rsid w:val="00BB763C"/>
    <w:rsid w:val="00BB766C"/>
    <w:rsid w:val="00BB7770"/>
    <w:rsid w:val="00BB779F"/>
    <w:rsid w:val="00BB782C"/>
    <w:rsid w:val="00BB7CD3"/>
    <w:rsid w:val="00BB7D64"/>
    <w:rsid w:val="00BB7D6D"/>
    <w:rsid w:val="00BC003E"/>
    <w:rsid w:val="00BC0187"/>
    <w:rsid w:val="00BC021F"/>
    <w:rsid w:val="00BC02C4"/>
    <w:rsid w:val="00BC06DC"/>
    <w:rsid w:val="00BC06FA"/>
    <w:rsid w:val="00BC07A5"/>
    <w:rsid w:val="00BC093C"/>
    <w:rsid w:val="00BC09AF"/>
    <w:rsid w:val="00BC0DA3"/>
    <w:rsid w:val="00BC0DD5"/>
    <w:rsid w:val="00BC1050"/>
    <w:rsid w:val="00BC1152"/>
    <w:rsid w:val="00BC11EA"/>
    <w:rsid w:val="00BC12BE"/>
    <w:rsid w:val="00BC1619"/>
    <w:rsid w:val="00BC1620"/>
    <w:rsid w:val="00BC177D"/>
    <w:rsid w:val="00BC1BD9"/>
    <w:rsid w:val="00BC1E4E"/>
    <w:rsid w:val="00BC1EEB"/>
    <w:rsid w:val="00BC1F31"/>
    <w:rsid w:val="00BC1FDB"/>
    <w:rsid w:val="00BC212A"/>
    <w:rsid w:val="00BC21B2"/>
    <w:rsid w:val="00BC220D"/>
    <w:rsid w:val="00BC2222"/>
    <w:rsid w:val="00BC22D3"/>
    <w:rsid w:val="00BC231D"/>
    <w:rsid w:val="00BC239E"/>
    <w:rsid w:val="00BC24DC"/>
    <w:rsid w:val="00BC24E6"/>
    <w:rsid w:val="00BC2604"/>
    <w:rsid w:val="00BC2660"/>
    <w:rsid w:val="00BC2686"/>
    <w:rsid w:val="00BC2896"/>
    <w:rsid w:val="00BC29E5"/>
    <w:rsid w:val="00BC2AA0"/>
    <w:rsid w:val="00BC2AF1"/>
    <w:rsid w:val="00BC2B8A"/>
    <w:rsid w:val="00BC2D68"/>
    <w:rsid w:val="00BC2D9B"/>
    <w:rsid w:val="00BC2E89"/>
    <w:rsid w:val="00BC2FB4"/>
    <w:rsid w:val="00BC3227"/>
    <w:rsid w:val="00BC3296"/>
    <w:rsid w:val="00BC32CE"/>
    <w:rsid w:val="00BC3323"/>
    <w:rsid w:val="00BC3401"/>
    <w:rsid w:val="00BC342D"/>
    <w:rsid w:val="00BC346B"/>
    <w:rsid w:val="00BC3526"/>
    <w:rsid w:val="00BC3528"/>
    <w:rsid w:val="00BC373C"/>
    <w:rsid w:val="00BC381C"/>
    <w:rsid w:val="00BC388A"/>
    <w:rsid w:val="00BC3904"/>
    <w:rsid w:val="00BC3925"/>
    <w:rsid w:val="00BC3AD4"/>
    <w:rsid w:val="00BC3AF4"/>
    <w:rsid w:val="00BC3CB7"/>
    <w:rsid w:val="00BC3D20"/>
    <w:rsid w:val="00BC3E43"/>
    <w:rsid w:val="00BC3F3F"/>
    <w:rsid w:val="00BC3F4E"/>
    <w:rsid w:val="00BC3FDF"/>
    <w:rsid w:val="00BC3FE3"/>
    <w:rsid w:val="00BC4050"/>
    <w:rsid w:val="00BC4085"/>
    <w:rsid w:val="00BC422E"/>
    <w:rsid w:val="00BC4364"/>
    <w:rsid w:val="00BC44A2"/>
    <w:rsid w:val="00BC471D"/>
    <w:rsid w:val="00BC4820"/>
    <w:rsid w:val="00BC4975"/>
    <w:rsid w:val="00BC4EBB"/>
    <w:rsid w:val="00BC4F29"/>
    <w:rsid w:val="00BC505C"/>
    <w:rsid w:val="00BC5260"/>
    <w:rsid w:val="00BC52E9"/>
    <w:rsid w:val="00BC5315"/>
    <w:rsid w:val="00BC54E1"/>
    <w:rsid w:val="00BC5550"/>
    <w:rsid w:val="00BC56B6"/>
    <w:rsid w:val="00BC56E1"/>
    <w:rsid w:val="00BC5743"/>
    <w:rsid w:val="00BC5768"/>
    <w:rsid w:val="00BC5852"/>
    <w:rsid w:val="00BC5C1D"/>
    <w:rsid w:val="00BC5C29"/>
    <w:rsid w:val="00BC5D39"/>
    <w:rsid w:val="00BC5E10"/>
    <w:rsid w:val="00BC5E39"/>
    <w:rsid w:val="00BC5EEA"/>
    <w:rsid w:val="00BC5F64"/>
    <w:rsid w:val="00BC5FC2"/>
    <w:rsid w:val="00BC621B"/>
    <w:rsid w:val="00BC6238"/>
    <w:rsid w:val="00BC65F2"/>
    <w:rsid w:val="00BC6603"/>
    <w:rsid w:val="00BC6743"/>
    <w:rsid w:val="00BC68AE"/>
    <w:rsid w:val="00BC6A0B"/>
    <w:rsid w:val="00BC6A82"/>
    <w:rsid w:val="00BC6B09"/>
    <w:rsid w:val="00BC6C48"/>
    <w:rsid w:val="00BC6D3E"/>
    <w:rsid w:val="00BC6F68"/>
    <w:rsid w:val="00BC71A9"/>
    <w:rsid w:val="00BC7640"/>
    <w:rsid w:val="00BC781C"/>
    <w:rsid w:val="00BC7AC2"/>
    <w:rsid w:val="00BC7B40"/>
    <w:rsid w:val="00BC7D40"/>
    <w:rsid w:val="00BC7F04"/>
    <w:rsid w:val="00BD006E"/>
    <w:rsid w:val="00BD018A"/>
    <w:rsid w:val="00BD01E5"/>
    <w:rsid w:val="00BD0248"/>
    <w:rsid w:val="00BD0273"/>
    <w:rsid w:val="00BD03C9"/>
    <w:rsid w:val="00BD05BF"/>
    <w:rsid w:val="00BD0795"/>
    <w:rsid w:val="00BD07D8"/>
    <w:rsid w:val="00BD08B5"/>
    <w:rsid w:val="00BD08E3"/>
    <w:rsid w:val="00BD0A81"/>
    <w:rsid w:val="00BD0A8A"/>
    <w:rsid w:val="00BD0AE5"/>
    <w:rsid w:val="00BD0CD0"/>
    <w:rsid w:val="00BD0DB5"/>
    <w:rsid w:val="00BD0FDB"/>
    <w:rsid w:val="00BD1201"/>
    <w:rsid w:val="00BD1219"/>
    <w:rsid w:val="00BD1369"/>
    <w:rsid w:val="00BD13A0"/>
    <w:rsid w:val="00BD13DC"/>
    <w:rsid w:val="00BD15DE"/>
    <w:rsid w:val="00BD161A"/>
    <w:rsid w:val="00BD1748"/>
    <w:rsid w:val="00BD199C"/>
    <w:rsid w:val="00BD1DBD"/>
    <w:rsid w:val="00BD1DBF"/>
    <w:rsid w:val="00BD1EE2"/>
    <w:rsid w:val="00BD20AF"/>
    <w:rsid w:val="00BD212E"/>
    <w:rsid w:val="00BD28B9"/>
    <w:rsid w:val="00BD28F3"/>
    <w:rsid w:val="00BD2A10"/>
    <w:rsid w:val="00BD2B99"/>
    <w:rsid w:val="00BD2C1E"/>
    <w:rsid w:val="00BD2DE1"/>
    <w:rsid w:val="00BD2E01"/>
    <w:rsid w:val="00BD2E95"/>
    <w:rsid w:val="00BD312C"/>
    <w:rsid w:val="00BD3160"/>
    <w:rsid w:val="00BD3360"/>
    <w:rsid w:val="00BD33B5"/>
    <w:rsid w:val="00BD3517"/>
    <w:rsid w:val="00BD3570"/>
    <w:rsid w:val="00BD35D2"/>
    <w:rsid w:val="00BD375A"/>
    <w:rsid w:val="00BD38B1"/>
    <w:rsid w:val="00BD3960"/>
    <w:rsid w:val="00BD396E"/>
    <w:rsid w:val="00BD39F7"/>
    <w:rsid w:val="00BD3A35"/>
    <w:rsid w:val="00BD3A8A"/>
    <w:rsid w:val="00BD3AA3"/>
    <w:rsid w:val="00BD3BAB"/>
    <w:rsid w:val="00BD3BD5"/>
    <w:rsid w:val="00BD3C7A"/>
    <w:rsid w:val="00BD3D16"/>
    <w:rsid w:val="00BD3DA1"/>
    <w:rsid w:val="00BD3DB2"/>
    <w:rsid w:val="00BD3DEF"/>
    <w:rsid w:val="00BD3F5C"/>
    <w:rsid w:val="00BD4136"/>
    <w:rsid w:val="00BD45FA"/>
    <w:rsid w:val="00BD4605"/>
    <w:rsid w:val="00BD49F2"/>
    <w:rsid w:val="00BD4AD1"/>
    <w:rsid w:val="00BD4C60"/>
    <w:rsid w:val="00BD4DB7"/>
    <w:rsid w:val="00BD4F0F"/>
    <w:rsid w:val="00BD4F16"/>
    <w:rsid w:val="00BD4F26"/>
    <w:rsid w:val="00BD50C0"/>
    <w:rsid w:val="00BD514D"/>
    <w:rsid w:val="00BD51DC"/>
    <w:rsid w:val="00BD53A8"/>
    <w:rsid w:val="00BD54CB"/>
    <w:rsid w:val="00BD553A"/>
    <w:rsid w:val="00BD57C8"/>
    <w:rsid w:val="00BD584F"/>
    <w:rsid w:val="00BD59E8"/>
    <w:rsid w:val="00BD5A65"/>
    <w:rsid w:val="00BD5CCD"/>
    <w:rsid w:val="00BD5E1C"/>
    <w:rsid w:val="00BD62EC"/>
    <w:rsid w:val="00BD638C"/>
    <w:rsid w:val="00BD66FB"/>
    <w:rsid w:val="00BD6777"/>
    <w:rsid w:val="00BD67D9"/>
    <w:rsid w:val="00BD6883"/>
    <w:rsid w:val="00BD68A9"/>
    <w:rsid w:val="00BD6979"/>
    <w:rsid w:val="00BD6A8B"/>
    <w:rsid w:val="00BD6B0F"/>
    <w:rsid w:val="00BD6BB9"/>
    <w:rsid w:val="00BD6BEF"/>
    <w:rsid w:val="00BD6D8C"/>
    <w:rsid w:val="00BD6DB1"/>
    <w:rsid w:val="00BD6DC9"/>
    <w:rsid w:val="00BD6DD8"/>
    <w:rsid w:val="00BD6E96"/>
    <w:rsid w:val="00BD6E97"/>
    <w:rsid w:val="00BD709C"/>
    <w:rsid w:val="00BD70DC"/>
    <w:rsid w:val="00BD73FC"/>
    <w:rsid w:val="00BD742F"/>
    <w:rsid w:val="00BD74E1"/>
    <w:rsid w:val="00BD7554"/>
    <w:rsid w:val="00BD7859"/>
    <w:rsid w:val="00BD795F"/>
    <w:rsid w:val="00BD7A59"/>
    <w:rsid w:val="00BD7A7E"/>
    <w:rsid w:val="00BD7B55"/>
    <w:rsid w:val="00BD7B73"/>
    <w:rsid w:val="00BD7C84"/>
    <w:rsid w:val="00BD7F10"/>
    <w:rsid w:val="00BD7F20"/>
    <w:rsid w:val="00BD7F9B"/>
    <w:rsid w:val="00BE0016"/>
    <w:rsid w:val="00BE018F"/>
    <w:rsid w:val="00BE01C3"/>
    <w:rsid w:val="00BE0237"/>
    <w:rsid w:val="00BE0308"/>
    <w:rsid w:val="00BE03A6"/>
    <w:rsid w:val="00BE0634"/>
    <w:rsid w:val="00BE0679"/>
    <w:rsid w:val="00BE06A8"/>
    <w:rsid w:val="00BE0807"/>
    <w:rsid w:val="00BE080B"/>
    <w:rsid w:val="00BE08E3"/>
    <w:rsid w:val="00BE0949"/>
    <w:rsid w:val="00BE0BF4"/>
    <w:rsid w:val="00BE0D58"/>
    <w:rsid w:val="00BE0DF8"/>
    <w:rsid w:val="00BE1066"/>
    <w:rsid w:val="00BE106A"/>
    <w:rsid w:val="00BE132E"/>
    <w:rsid w:val="00BE152D"/>
    <w:rsid w:val="00BE15D2"/>
    <w:rsid w:val="00BE15EF"/>
    <w:rsid w:val="00BE1A8C"/>
    <w:rsid w:val="00BE1D12"/>
    <w:rsid w:val="00BE21AD"/>
    <w:rsid w:val="00BE2269"/>
    <w:rsid w:val="00BE22CB"/>
    <w:rsid w:val="00BE23C4"/>
    <w:rsid w:val="00BE25F4"/>
    <w:rsid w:val="00BE25F6"/>
    <w:rsid w:val="00BE2635"/>
    <w:rsid w:val="00BE269E"/>
    <w:rsid w:val="00BE2739"/>
    <w:rsid w:val="00BE2749"/>
    <w:rsid w:val="00BE29A5"/>
    <w:rsid w:val="00BE2BFC"/>
    <w:rsid w:val="00BE2C36"/>
    <w:rsid w:val="00BE2CA1"/>
    <w:rsid w:val="00BE2CB2"/>
    <w:rsid w:val="00BE2D43"/>
    <w:rsid w:val="00BE2D69"/>
    <w:rsid w:val="00BE2D6B"/>
    <w:rsid w:val="00BE2E25"/>
    <w:rsid w:val="00BE2F69"/>
    <w:rsid w:val="00BE31B7"/>
    <w:rsid w:val="00BE32DA"/>
    <w:rsid w:val="00BE3431"/>
    <w:rsid w:val="00BE377D"/>
    <w:rsid w:val="00BE3A77"/>
    <w:rsid w:val="00BE3C89"/>
    <w:rsid w:val="00BE3E3C"/>
    <w:rsid w:val="00BE4020"/>
    <w:rsid w:val="00BE405E"/>
    <w:rsid w:val="00BE4557"/>
    <w:rsid w:val="00BE45C5"/>
    <w:rsid w:val="00BE463B"/>
    <w:rsid w:val="00BE47B1"/>
    <w:rsid w:val="00BE48B1"/>
    <w:rsid w:val="00BE4DDA"/>
    <w:rsid w:val="00BE4FDA"/>
    <w:rsid w:val="00BE53B2"/>
    <w:rsid w:val="00BE5544"/>
    <w:rsid w:val="00BE5557"/>
    <w:rsid w:val="00BE576E"/>
    <w:rsid w:val="00BE5899"/>
    <w:rsid w:val="00BE58A3"/>
    <w:rsid w:val="00BE5939"/>
    <w:rsid w:val="00BE59C2"/>
    <w:rsid w:val="00BE5B01"/>
    <w:rsid w:val="00BE5BF4"/>
    <w:rsid w:val="00BE5D33"/>
    <w:rsid w:val="00BE5E71"/>
    <w:rsid w:val="00BE5EC4"/>
    <w:rsid w:val="00BE5ECB"/>
    <w:rsid w:val="00BE5F51"/>
    <w:rsid w:val="00BE600D"/>
    <w:rsid w:val="00BE616C"/>
    <w:rsid w:val="00BE6191"/>
    <w:rsid w:val="00BE61DF"/>
    <w:rsid w:val="00BE6534"/>
    <w:rsid w:val="00BE6570"/>
    <w:rsid w:val="00BE668A"/>
    <w:rsid w:val="00BE681D"/>
    <w:rsid w:val="00BE68E0"/>
    <w:rsid w:val="00BE68F8"/>
    <w:rsid w:val="00BE6942"/>
    <w:rsid w:val="00BE6976"/>
    <w:rsid w:val="00BE6AD3"/>
    <w:rsid w:val="00BE6AD4"/>
    <w:rsid w:val="00BE6B56"/>
    <w:rsid w:val="00BE6D12"/>
    <w:rsid w:val="00BE6F8B"/>
    <w:rsid w:val="00BE6FAC"/>
    <w:rsid w:val="00BE701C"/>
    <w:rsid w:val="00BE715B"/>
    <w:rsid w:val="00BE71B3"/>
    <w:rsid w:val="00BE71BE"/>
    <w:rsid w:val="00BE7306"/>
    <w:rsid w:val="00BE7516"/>
    <w:rsid w:val="00BE7633"/>
    <w:rsid w:val="00BE7751"/>
    <w:rsid w:val="00BE77BC"/>
    <w:rsid w:val="00BE77D2"/>
    <w:rsid w:val="00BE79A0"/>
    <w:rsid w:val="00BE7A49"/>
    <w:rsid w:val="00BE7B9F"/>
    <w:rsid w:val="00BE7C61"/>
    <w:rsid w:val="00BE7D82"/>
    <w:rsid w:val="00BE7DBA"/>
    <w:rsid w:val="00BF0022"/>
    <w:rsid w:val="00BF00D9"/>
    <w:rsid w:val="00BF00E5"/>
    <w:rsid w:val="00BF0193"/>
    <w:rsid w:val="00BF01BC"/>
    <w:rsid w:val="00BF0208"/>
    <w:rsid w:val="00BF0218"/>
    <w:rsid w:val="00BF0279"/>
    <w:rsid w:val="00BF0395"/>
    <w:rsid w:val="00BF043D"/>
    <w:rsid w:val="00BF0478"/>
    <w:rsid w:val="00BF07FE"/>
    <w:rsid w:val="00BF0A18"/>
    <w:rsid w:val="00BF0A3E"/>
    <w:rsid w:val="00BF0B09"/>
    <w:rsid w:val="00BF0D1E"/>
    <w:rsid w:val="00BF0D84"/>
    <w:rsid w:val="00BF0EEC"/>
    <w:rsid w:val="00BF0FB2"/>
    <w:rsid w:val="00BF105A"/>
    <w:rsid w:val="00BF14C4"/>
    <w:rsid w:val="00BF1612"/>
    <w:rsid w:val="00BF16C8"/>
    <w:rsid w:val="00BF179B"/>
    <w:rsid w:val="00BF17AE"/>
    <w:rsid w:val="00BF17CA"/>
    <w:rsid w:val="00BF1984"/>
    <w:rsid w:val="00BF1990"/>
    <w:rsid w:val="00BF1B73"/>
    <w:rsid w:val="00BF1BB8"/>
    <w:rsid w:val="00BF1BBC"/>
    <w:rsid w:val="00BF1E2A"/>
    <w:rsid w:val="00BF1F46"/>
    <w:rsid w:val="00BF206C"/>
    <w:rsid w:val="00BF21C5"/>
    <w:rsid w:val="00BF2215"/>
    <w:rsid w:val="00BF2526"/>
    <w:rsid w:val="00BF2543"/>
    <w:rsid w:val="00BF2683"/>
    <w:rsid w:val="00BF27AA"/>
    <w:rsid w:val="00BF28B3"/>
    <w:rsid w:val="00BF2A24"/>
    <w:rsid w:val="00BF2B79"/>
    <w:rsid w:val="00BF2B9B"/>
    <w:rsid w:val="00BF2CB6"/>
    <w:rsid w:val="00BF2E2E"/>
    <w:rsid w:val="00BF2F4B"/>
    <w:rsid w:val="00BF2FB6"/>
    <w:rsid w:val="00BF30B5"/>
    <w:rsid w:val="00BF34DD"/>
    <w:rsid w:val="00BF362F"/>
    <w:rsid w:val="00BF364B"/>
    <w:rsid w:val="00BF380A"/>
    <w:rsid w:val="00BF3816"/>
    <w:rsid w:val="00BF39EF"/>
    <w:rsid w:val="00BF3A31"/>
    <w:rsid w:val="00BF3BBE"/>
    <w:rsid w:val="00BF3D56"/>
    <w:rsid w:val="00BF3E9D"/>
    <w:rsid w:val="00BF4145"/>
    <w:rsid w:val="00BF414D"/>
    <w:rsid w:val="00BF414E"/>
    <w:rsid w:val="00BF42EA"/>
    <w:rsid w:val="00BF4302"/>
    <w:rsid w:val="00BF4323"/>
    <w:rsid w:val="00BF44A8"/>
    <w:rsid w:val="00BF452D"/>
    <w:rsid w:val="00BF4553"/>
    <w:rsid w:val="00BF45F1"/>
    <w:rsid w:val="00BF461B"/>
    <w:rsid w:val="00BF4629"/>
    <w:rsid w:val="00BF46F6"/>
    <w:rsid w:val="00BF4739"/>
    <w:rsid w:val="00BF47D0"/>
    <w:rsid w:val="00BF4A03"/>
    <w:rsid w:val="00BF4C6A"/>
    <w:rsid w:val="00BF4E54"/>
    <w:rsid w:val="00BF4EC5"/>
    <w:rsid w:val="00BF4ECB"/>
    <w:rsid w:val="00BF4F23"/>
    <w:rsid w:val="00BF4F26"/>
    <w:rsid w:val="00BF4F43"/>
    <w:rsid w:val="00BF4F84"/>
    <w:rsid w:val="00BF50E7"/>
    <w:rsid w:val="00BF56C0"/>
    <w:rsid w:val="00BF57A8"/>
    <w:rsid w:val="00BF57C2"/>
    <w:rsid w:val="00BF587B"/>
    <w:rsid w:val="00BF588D"/>
    <w:rsid w:val="00BF59B9"/>
    <w:rsid w:val="00BF5A8E"/>
    <w:rsid w:val="00BF5C61"/>
    <w:rsid w:val="00BF5D0D"/>
    <w:rsid w:val="00BF5FA1"/>
    <w:rsid w:val="00BF60EA"/>
    <w:rsid w:val="00BF6298"/>
    <w:rsid w:val="00BF62B1"/>
    <w:rsid w:val="00BF6807"/>
    <w:rsid w:val="00BF6895"/>
    <w:rsid w:val="00BF69C9"/>
    <w:rsid w:val="00BF69FC"/>
    <w:rsid w:val="00BF6C72"/>
    <w:rsid w:val="00BF6D68"/>
    <w:rsid w:val="00BF6DA9"/>
    <w:rsid w:val="00BF6E06"/>
    <w:rsid w:val="00BF7082"/>
    <w:rsid w:val="00BF712C"/>
    <w:rsid w:val="00BF7132"/>
    <w:rsid w:val="00BF716A"/>
    <w:rsid w:val="00BF7205"/>
    <w:rsid w:val="00BF73F3"/>
    <w:rsid w:val="00BF75B4"/>
    <w:rsid w:val="00BF7670"/>
    <w:rsid w:val="00BF76E2"/>
    <w:rsid w:val="00BF7755"/>
    <w:rsid w:val="00BF77BC"/>
    <w:rsid w:val="00BF7A1E"/>
    <w:rsid w:val="00BF7A36"/>
    <w:rsid w:val="00BF7A4C"/>
    <w:rsid w:val="00BF7A84"/>
    <w:rsid w:val="00BF7B43"/>
    <w:rsid w:val="00BF7CB3"/>
    <w:rsid w:val="00BF7D40"/>
    <w:rsid w:val="00BF7E61"/>
    <w:rsid w:val="00BF7EA9"/>
    <w:rsid w:val="00C00093"/>
    <w:rsid w:val="00C00103"/>
    <w:rsid w:val="00C00450"/>
    <w:rsid w:val="00C004EA"/>
    <w:rsid w:val="00C0050E"/>
    <w:rsid w:val="00C005C5"/>
    <w:rsid w:val="00C00727"/>
    <w:rsid w:val="00C00785"/>
    <w:rsid w:val="00C00897"/>
    <w:rsid w:val="00C00AD6"/>
    <w:rsid w:val="00C00BD7"/>
    <w:rsid w:val="00C00C92"/>
    <w:rsid w:val="00C00CB9"/>
    <w:rsid w:val="00C00FA5"/>
    <w:rsid w:val="00C01054"/>
    <w:rsid w:val="00C01083"/>
    <w:rsid w:val="00C01093"/>
    <w:rsid w:val="00C010B1"/>
    <w:rsid w:val="00C0126D"/>
    <w:rsid w:val="00C013C4"/>
    <w:rsid w:val="00C01529"/>
    <w:rsid w:val="00C01836"/>
    <w:rsid w:val="00C01AD5"/>
    <w:rsid w:val="00C01ADA"/>
    <w:rsid w:val="00C01B1A"/>
    <w:rsid w:val="00C01B2F"/>
    <w:rsid w:val="00C01BC1"/>
    <w:rsid w:val="00C01BF7"/>
    <w:rsid w:val="00C01E43"/>
    <w:rsid w:val="00C01E55"/>
    <w:rsid w:val="00C01E80"/>
    <w:rsid w:val="00C01F5A"/>
    <w:rsid w:val="00C0231D"/>
    <w:rsid w:val="00C025DB"/>
    <w:rsid w:val="00C02822"/>
    <w:rsid w:val="00C0293F"/>
    <w:rsid w:val="00C02B02"/>
    <w:rsid w:val="00C02C1D"/>
    <w:rsid w:val="00C02C7A"/>
    <w:rsid w:val="00C02D36"/>
    <w:rsid w:val="00C02D69"/>
    <w:rsid w:val="00C02D7F"/>
    <w:rsid w:val="00C02E91"/>
    <w:rsid w:val="00C02EF7"/>
    <w:rsid w:val="00C02F5D"/>
    <w:rsid w:val="00C03027"/>
    <w:rsid w:val="00C031EE"/>
    <w:rsid w:val="00C032F1"/>
    <w:rsid w:val="00C0343A"/>
    <w:rsid w:val="00C035D9"/>
    <w:rsid w:val="00C039BF"/>
    <w:rsid w:val="00C03AD2"/>
    <w:rsid w:val="00C03AF6"/>
    <w:rsid w:val="00C04023"/>
    <w:rsid w:val="00C04416"/>
    <w:rsid w:val="00C045C2"/>
    <w:rsid w:val="00C04672"/>
    <w:rsid w:val="00C047ED"/>
    <w:rsid w:val="00C04988"/>
    <w:rsid w:val="00C049EE"/>
    <w:rsid w:val="00C04AA3"/>
    <w:rsid w:val="00C04B28"/>
    <w:rsid w:val="00C04C8C"/>
    <w:rsid w:val="00C04D61"/>
    <w:rsid w:val="00C051A2"/>
    <w:rsid w:val="00C054CA"/>
    <w:rsid w:val="00C054FB"/>
    <w:rsid w:val="00C05586"/>
    <w:rsid w:val="00C05601"/>
    <w:rsid w:val="00C0562F"/>
    <w:rsid w:val="00C05801"/>
    <w:rsid w:val="00C058BE"/>
    <w:rsid w:val="00C05C11"/>
    <w:rsid w:val="00C05CD8"/>
    <w:rsid w:val="00C05D61"/>
    <w:rsid w:val="00C05FB0"/>
    <w:rsid w:val="00C06096"/>
    <w:rsid w:val="00C060DB"/>
    <w:rsid w:val="00C062C9"/>
    <w:rsid w:val="00C063FE"/>
    <w:rsid w:val="00C06527"/>
    <w:rsid w:val="00C0655A"/>
    <w:rsid w:val="00C065F0"/>
    <w:rsid w:val="00C06853"/>
    <w:rsid w:val="00C06BC7"/>
    <w:rsid w:val="00C06DF0"/>
    <w:rsid w:val="00C06F36"/>
    <w:rsid w:val="00C06FAC"/>
    <w:rsid w:val="00C06FBA"/>
    <w:rsid w:val="00C0706B"/>
    <w:rsid w:val="00C072F2"/>
    <w:rsid w:val="00C07330"/>
    <w:rsid w:val="00C07765"/>
    <w:rsid w:val="00C07939"/>
    <w:rsid w:val="00C0799F"/>
    <w:rsid w:val="00C079B2"/>
    <w:rsid w:val="00C07B2E"/>
    <w:rsid w:val="00C07D59"/>
    <w:rsid w:val="00C07E1D"/>
    <w:rsid w:val="00C07E4F"/>
    <w:rsid w:val="00C07F31"/>
    <w:rsid w:val="00C1005F"/>
    <w:rsid w:val="00C100E4"/>
    <w:rsid w:val="00C10617"/>
    <w:rsid w:val="00C107B1"/>
    <w:rsid w:val="00C107FC"/>
    <w:rsid w:val="00C108B6"/>
    <w:rsid w:val="00C10922"/>
    <w:rsid w:val="00C10AAB"/>
    <w:rsid w:val="00C10B42"/>
    <w:rsid w:val="00C10C95"/>
    <w:rsid w:val="00C10E00"/>
    <w:rsid w:val="00C10E11"/>
    <w:rsid w:val="00C10EB2"/>
    <w:rsid w:val="00C1101C"/>
    <w:rsid w:val="00C11076"/>
    <w:rsid w:val="00C111E6"/>
    <w:rsid w:val="00C111F4"/>
    <w:rsid w:val="00C112ED"/>
    <w:rsid w:val="00C11397"/>
    <w:rsid w:val="00C114BA"/>
    <w:rsid w:val="00C11561"/>
    <w:rsid w:val="00C115EB"/>
    <w:rsid w:val="00C11861"/>
    <w:rsid w:val="00C11867"/>
    <w:rsid w:val="00C1187B"/>
    <w:rsid w:val="00C11AB7"/>
    <w:rsid w:val="00C11AD9"/>
    <w:rsid w:val="00C11B40"/>
    <w:rsid w:val="00C11B88"/>
    <w:rsid w:val="00C11BAE"/>
    <w:rsid w:val="00C11C1E"/>
    <w:rsid w:val="00C11C22"/>
    <w:rsid w:val="00C11D6B"/>
    <w:rsid w:val="00C11F48"/>
    <w:rsid w:val="00C1222B"/>
    <w:rsid w:val="00C122D7"/>
    <w:rsid w:val="00C122EB"/>
    <w:rsid w:val="00C123D4"/>
    <w:rsid w:val="00C1243F"/>
    <w:rsid w:val="00C124A8"/>
    <w:rsid w:val="00C12925"/>
    <w:rsid w:val="00C1292C"/>
    <w:rsid w:val="00C1294C"/>
    <w:rsid w:val="00C12956"/>
    <w:rsid w:val="00C12A1F"/>
    <w:rsid w:val="00C12C36"/>
    <w:rsid w:val="00C12D76"/>
    <w:rsid w:val="00C12EA4"/>
    <w:rsid w:val="00C1308A"/>
    <w:rsid w:val="00C130A4"/>
    <w:rsid w:val="00C130BF"/>
    <w:rsid w:val="00C130ED"/>
    <w:rsid w:val="00C1316D"/>
    <w:rsid w:val="00C1320A"/>
    <w:rsid w:val="00C13280"/>
    <w:rsid w:val="00C134F6"/>
    <w:rsid w:val="00C138D8"/>
    <w:rsid w:val="00C13EAD"/>
    <w:rsid w:val="00C13FF9"/>
    <w:rsid w:val="00C14143"/>
    <w:rsid w:val="00C143F3"/>
    <w:rsid w:val="00C1449B"/>
    <w:rsid w:val="00C1450C"/>
    <w:rsid w:val="00C1487E"/>
    <w:rsid w:val="00C14968"/>
    <w:rsid w:val="00C149A7"/>
    <w:rsid w:val="00C14A84"/>
    <w:rsid w:val="00C14B3A"/>
    <w:rsid w:val="00C14B4B"/>
    <w:rsid w:val="00C14BC0"/>
    <w:rsid w:val="00C14D08"/>
    <w:rsid w:val="00C14E46"/>
    <w:rsid w:val="00C14FB7"/>
    <w:rsid w:val="00C15117"/>
    <w:rsid w:val="00C1512D"/>
    <w:rsid w:val="00C15363"/>
    <w:rsid w:val="00C15397"/>
    <w:rsid w:val="00C153CF"/>
    <w:rsid w:val="00C154A7"/>
    <w:rsid w:val="00C15555"/>
    <w:rsid w:val="00C15598"/>
    <w:rsid w:val="00C158CD"/>
    <w:rsid w:val="00C158D6"/>
    <w:rsid w:val="00C15A45"/>
    <w:rsid w:val="00C15AB9"/>
    <w:rsid w:val="00C15B3C"/>
    <w:rsid w:val="00C15B82"/>
    <w:rsid w:val="00C162A8"/>
    <w:rsid w:val="00C1631A"/>
    <w:rsid w:val="00C164FD"/>
    <w:rsid w:val="00C166BA"/>
    <w:rsid w:val="00C166FA"/>
    <w:rsid w:val="00C16719"/>
    <w:rsid w:val="00C16921"/>
    <w:rsid w:val="00C16AA2"/>
    <w:rsid w:val="00C16B37"/>
    <w:rsid w:val="00C16BD5"/>
    <w:rsid w:val="00C16C79"/>
    <w:rsid w:val="00C16CD8"/>
    <w:rsid w:val="00C17177"/>
    <w:rsid w:val="00C171E5"/>
    <w:rsid w:val="00C172A3"/>
    <w:rsid w:val="00C172DE"/>
    <w:rsid w:val="00C17388"/>
    <w:rsid w:val="00C173B6"/>
    <w:rsid w:val="00C173E1"/>
    <w:rsid w:val="00C17648"/>
    <w:rsid w:val="00C1764C"/>
    <w:rsid w:val="00C1765A"/>
    <w:rsid w:val="00C17669"/>
    <w:rsid w:val="00C1771B"/>
    <w:rsid w:val="00C177B2"/>
    <w:rsid w:val="00C178B6"/>
    <w:rsid w:val="00C17927"/>
    <w:rsid w:val="00C17B0A"/>
    <w:rsid w:val="00C17CA1"/>
    <w:rsid w:val="00C17CD8"/>
    <w:rsid w:val="00C17F77"/>
    <w:rsid w:val="00C20026"/>
    <w:rsid w:val="00C20092"/>
    <w:rsid w:val="00C201E6"/>
    <w:rsid w:val="00C20265"/>
    <w:rsid w:val="00C20376"/>
    <w:rsid w:val="00C20500"/>
    <w:rsid w:val="00C20562"/>
    <w:rsid w:val="00C2056B"/>
    <w:rsid w:val="00C20734"/>
    <w:rsid w:val="00C2077F"/>
    <w:rsid w:val="00C208E7"/>
    <w:rsid w:val="00C209B4"/>
    <w:rsid w:val="00C20B04"/>
    <w:rsid w:val="00C20B3F"/>
    <w:rsid w:val="00C20BAB"/>
    <w:rsid w:val="00C20E11"/>
    <w:rsid w:val="00C20EAD"/>
    <w:rsid w:val="00C20F6D"/>
    <w:rsid w:val="00C215F7"/>
    <w:rsid w:val="00C21A53"/>
    <w:rsid w:val="00C21E73"/>
    <w:rsid w:val="00C21E90"/>
    <w:rsid w:val="00C21F68"/>
    <w:rsid w:val="00C21F86"/>
    <w:rsid w:val="00C2205C"/>
    <w:rsid w:val="00C22338"/>
    <w:rsid w:val="00C224F3"/>
    <w:rsid w:val="00C225B2"/>
    <w:rsid w:val="00C2262B"/>
    <w:rsid w:val="00C22651"/>
    <w:rsid w:val="00C226C5"/>
    <w:rsid w:val="00C2294E"/>
    <w:rsid w:val="00C22A8B"/>
    <w:rsid w:val="00C22BB5"/>
    <w:rsid w:val="00C22BC9"/>
    <w:rsid w:val="00C22C90"/>
    <w:rsid w:val="00C22D33"/>
    <w:rsid w:val="00C22DA9"/>
    <w:rsid w:val="00C22DC1"/>
    <w:rsid w:val="00C22E80"/>
    <w:rsid w:val="00C230BD"/>
    <w:rsid w:val="00C231A5"/>
    <w:rsid w:val="00C23206"/>
    <w:rsid w:val="00C23257"/>
    <w:rsid w:val="00C233D5"/>
    <w:rsid w:val="00C235B4"/>
    <w:rsid w:val="00C23695"/>
    <w:rsid w:val="00C23705"/>
    <w:rsid w:val="00C2392F"/>
    <w:rsid w:val="00C239CA"/>
    <w:rsid w:val="00C23A40"/>
    <w:rsid w:val="00C23A8F"/>
    <w:rsid w:val="00C23AFB"/>
    <w:rsid w:val="00C23B95"/>
    <w:rsid w:val="00C23C92"/>
    <w:rsid w:val="00C23D93"/>
    <w:rsid w:val="00C23DF9"/>
    <w:rsid w:val="00C23F19"/>
    <w:rsid w:val="00C23F4C"/>
    <w:rsid w:val="00C23FBE"/>
    <w:rsid w:val="00C240F4"/>
    <w:rsid w:val="00C24807"/>
    <w:rsid w:val="00C249B2"/>
    <w:rsid w:val="00C24A70"/>
    <w:rsid w:val="00C24B16"/>
    <w:rsid w:val="00C24C43"/>
    <w:rsid w:val="00C24E3F"/>
    <w:rsid w:val="00C24E8D"/>
    <w:rsid w:val="00C24E94"/>
    <w:rsid w:val="00C2503B"/>
    <w:rsid w:val="00C2505E"/>
    <w:rsid w:val="00C25062"/>
    <w:rsid w:val="00C25257"/>
    <w:rsid w:val="00C2543C"/>
    <w:rsid w:val="00C254FB"/>
    <w:rsid w:val="00C25661"/>
    <w:rsid w:val="00C25953"/>
    <w:rsid w:val="00C25B01"/>
    <w:rsid w:val="00C25BDF"/>
    <w:rsid w:val="00C25CB1"/>
    <w:rsid w:val="00C25CF0"/>
    <w:rsid w:val="00C25D5A"/>
    <w:rsid w:val="00C25D5F"/>
    <w:rsid w:val="00C25E33"/>
    <w:rsid w:val="00C25EE3"/>
    <w:rsid w:val="00C26058"/>
    <w:rsid w:val="00C261E7"/>
    <w:rsid w:val="00C263CD"/>
    <w:rsid w:val="00C264D8"/>
    <w:rsid w:val="00C26571"/>
    <w:rsid w:val="00C2662A"/>
    <w:rsid w:val="00C2675B"/>
    <w:rsid w:val="00C2683A"/>
    <w:rsid w:val="00C26931"/>
    <w:rsid w:val="00C26BAD"/>
    <w:rsid w:val="00C26BC9"/>
    <w:rsid w:val="00C26D2F"/>
    <w:rsid w:val="00C26DC0"/>
    <w:rsid w:val="00C26DE3"/>
    <w:rsid w:val="00C26F34"/>
    <w:rsid w:val="00C26F3A"/>
    <w:rsid w:val="00C26FFD"/>
    <w:rsid w:val="00C27055"/>
    <w:rsid w:val="00C2725B"/>
    <w:rsid w:val="00C27481"/>
    <w:rsid w:val="00C2763F"/>
    <w:rsid w:val="00C278EF"/>
    <w:rsid w:val="00C278F4"/>
    <w:rsid w:val="00C27986"/>
    <w:rsid w:val="00C27A19"/>
    <w:rsid w:val="00C27BE0"/>
    <w:rsid w:val="00C27D08"/>
    <w:rsid w:val="00C27ECD"/>
    <w:rsid w:val="00C27F64"/>
    <w:rsid w:val="00C300D2"/>
    <w:rsid w:val="00C3015D"/>
    <w:rsid w:val="00C3025C"/>
    <w:rsid w:val="00C30293"/>
    <w:rsid w:val="00C3031D"/>
    <w:rsid w:val="00C3035D"/>
    <w:rsid w:val="00C304DB"/>
    <w:rsid w:val="00C30544"/>
    <w:rsid w:val="00C305A0"/>
    <w:rsid w:val="00C305A6"/>
    <w:rsid w:val="00C3061C"/>
    <w:rsid w:val="00C309AA"/>
    <w:rsid w:val="00C30AD5"/>
    <w:rsid w:val="00C30AF2"/>
    <w:rsid w:val="00C30BE0"/>
    <w:rsid w:val="00C30BE3"/>
    <w:rsid w:val="00C30D13"/>
    <w:rsid w:val="00C30D8B"/>
    <w:rsid w:val="00C30DD6"/>
    <w:rsid w:val="00C30E47"/>
    <w:rsid w:val="00C30EA8"/>
    <w:rsid w:val="00C30EE2"/>
    <w:rsid w:val="00C30F87"/>
    <w:rsid w:val="00C310A5"/>
    <w:rsid w:val="00C31584"/>
    <w:rsid w:val="00C31714"/>
    <w:rsid w:val="00C3183D"/>
    <w:rsid w:val="00C318FE"/>
    <w:rsid w:val="00C319D3"/>
    <w:rsid w:val="00C31ABC"/>
    <w:rsid w:val="00C31AF2"/>
    <w:rsid w:val="00C31B19"/>
    <w:rsid w:val="00C31BF0"/>
    <w:rsid w:val="00C31CBA"/>
    <w:rsid w:val="00C31DA2"/>
    <w:rsid w:val="00C31E70"/>
    <w:rsid w:val="00C31ECF"/>
    <w:rsid w:val="00C32049"/>
    <w:rsid w:val="00C3227F"/>
    <w:rsid w:val="00C322A5"/>
    <w:rsid w:val="00C322C9"/>
    <w:rsid w:val="00C324BD"/>
    <w:rsid w:val="00C3288E"/>
    <w:rsid w:val="00C32962"/>
    <w:rsid w:val="00C32C3F"/>
    <w:rsid w:val="00C32C4E"/>
    <w:rsid w:val="00C32D15"/>
    <w:rsid w:val="00C32D6D"/>
    <w:rsid w:val="00C32F64"/>
    <w:rsid w:val="00C32FA9"/>
    <w:rsid w:val="00C3301C"/>
    <w:rsid w:val="00C33064"/>
    <w:rsid w:val="00C33078"/>
    <w:rsid w:val="00C3307E"/>
    <w:rsid w:val="00C33111"/>
    <w:rsid w:val="00C3347D"/>
    <w:rsid w:val="00C33706"/>
    <w:rsid w:val="00C337AD"/>
    <w:rsid w:val="00C33809"/>
    <w:rsid w:val="00C33868"/>
    <w:rsid w:val="00C33A65"/>
    <w:rsid w:val="00C33AE0"/>
    <w:rsid w:val="00C33B37"/>
    <w:rsid w:val="00C33E33"/>
    <w:rsid w:val="00C3414E"/>
    <w:rsid w:val="00C341D8"/>
    <w:rsid w:val="00C34456"/>
    <w:rsid w:val="00C345C3"/>
    <w:rsid w:val="00C348D5"/>
    <w:rsid w:val="00C349C3"/>
    <w:rsid w:val="00C34E32"/>
    <w:rsid w:val="00C350E9"/>
    <w:rsid w:val="00C3516D"/>
    <w:rsid w:val="00C351B2"/>
    <w:rsid w:val="00C356E8"/>
    <w:rsid w:val="00C35882"/>
    <w:rsid w:val="00C358EC"/>
    <w:rsid w:val="00C359CA"/>
    <w:rsid w:val="00C35BDE"/>
    <w:rsid w:val="00C35D40"/>
    <w:rsid w:val="00C35D8A"/>
    <w:rsid w:val="00C35DBF"/>
    <w:rsid w:val="00C35DC3"/>
    <w:rsid w:val="00C35E17"/>
    <w:rsid w:val="00C35EF3"/>
    <w:rsid w:val="00C360D7"/>
    <w:rsid w:val="00C362DE"/>
    <w:rsid w:val="00C363EF"/>
    <w:rsid w:val="00C36757"/>
    <w:rsid w:val="00C36EE8"/>
    <w:rsid w:val="00C36FC2"/>
    <w:rsid w:val="00C3710D"/>
    <w:rsid w:val="00C3728F"/>
    <w:rsid w:val="00C373CE"/>
    <w:rsid w:val="00C3742D"/>
    <w:rsid w:val="00C37444"/>
    <w:rsid w:val="00C3748A"/>
    <w:rsid w:val="00C3759E"/>
    <w:rsid w:val="00C3767D"/>
    <w:rsid w:val="00C376DD"/>
    <w:rsid w:val="00C3775F"/>
    <w:rsid w:val="00C3782A"/>
    <w:rsid w:val="00C37D26"/>
    <w:rsid w:val="00C37D64"/>
    <w:rsid w:val="00C37DDF"/>
    <w:rsid w:val="00C37F56"/>
    <w:rsid w:val="00C37F61"/>
    <w:rsid w:val="00C4009D"/>
    <w:rsid w:val="00C402C3"/>
    <w:rsid w:val="00C40343"/>
    <w:rsid w:val="00C404A5"/>
    <w:rsid w:val="00C404FB"/>
    <w:rsid w:val="00C4051B"/>
    <w:rsid w:val="00C40592"/>
    <w:rsid w:val="00C40612"/>
    <w:rsid w:val="00C40797"/>
    <w:rsid w:val="00C4083A"/>
    <w:rsid w:val="00C4090E"/>
    <w:rsid w:val="00C40914"/>
    <w:rsid w:val="00C4097D"/>
    <w:rsid w:val="00C409C6"/>
    <w:rsid w:val="00C40A0F"/>
    <w:rsid w:val="00C40C65"/>
    <w:rsid w:val="00C40CF9"/>
    <w:rsid w:val="00C40E3D"/>
    <w:rsid w:val="00C40F4A"/>
    <w:rsid w:val="00C40F6B"/>
    <w:rsid w:val="00C41188"/>
    <w:rsid w:val="00C411DE"/>
    <w:rsid w:val="00C41281"/>
    <w:rsid w:val="00C412B0"/>
    <w:rsid w:val="00C412B7"/>
    <w:rsid w:val="00C412E8"/>
    <w:rsid w:val="00C4147B"/>
    <w:rsid w:val="00C41598"/>
    <w:rsid w:val="00C4160B"/>
    <w:rsid w:val="00C41681"/>
    <w:rsid w:val="00C41840"/>
    <w:rsid w:val="00C4187C"/>
    <w:rsid w:val="00C4188E"/>
    <w:rsid w:val="00C41B4F"/>
    <w:rsid w:val="00C41E00"/>
    <w:rsid w:val="00C41F96"/>
    <w:rsid w:val="00C41FE1"/>
    <w:rsid w:val="00C420AF"/>
    <w:rsid w:val="00C420FA"/>
    <w:rsid w:val="00C42119"/>
    <w:rsid w:val="00C421F3"/>
    <w:rsid w:val="00C4226A"/>
    <w:rsid w:val="00C422F8"/>
    <w:rsid w:val="00C42413"/>
    <w:rsid w:val="00C424AF"/>
    <w:rsid w:val="00C424D9"/>
    <w:rsid w:val="00C4266D"/>
    <w:rsid w:val="00C42709"/>
    <w:rsid w:val="00C4274D"/>
    <w:rsid w:val="00C4299F"/>
    <w:rsid w:val="00C429F9"/>
    <w:rsid w:val="00C42AAB"/>
    <w:rsid w:val="00C42D5A"/>
    <w:rsid w:val="00C43055"/>
    <w:rsid w:val="00C43192"/>
    <w:rsid w:val="00C4344D"/>
    <w:rsid w:val="00C434FC"/>
    <w:rsid w:val="00C436B8"/>
    <w:rsid w:val="00C437C6"/>
    <w:rsid w:val="00C437EA"/>
    <w:rsid w:val="00C438CC"/>
    <w:rsid w:val="00C438E1"/>
    <w:rsid w:val="00C438EA"/>
    <w:rsid w:val="00C4397D"/>
    <w:rsid w:val="00C43A84"/>
    <w:rsid w:val="00C43A8D"/>
    <w:rsid w:val="00C43ABA"/>
    <w:rsid w:val="00C43AC1"/>
    <w:rsid w:val="00C43BBF"/>
    <w:rsid w:val="00C43BE8"/>
    <w:rsid w:val="00C43CD2"/>
    <w:rsid w:val="00C43D4F"/>
    <w:rsid w:val="00C43E18"/>
    <w:rsid w:val="00C441FE"/>
    <w:rsid w:val="00C44378"/>
    <w:rsid w:val="00C4440D"/>
    <w:rsid w:val="00C4442D"/>
    <w:rsid w:val="00C44445"/>
    <w:rsid w:val="00C44487"/>
    <w:rsid w:val="00C4456F"/>
    <w:rsid w:val="00C445CD"/>
    <w:rsid w:val="00C44665"/>
    <w:rsid w:val="00C44797"/>
    <w:rsid w:val="00C44805"/>
    <w:rsid w:val="00C448F1"/>
    <w:rsid w:val="00C44906"/>
    <w:rsid w:val="00C44B54"/>
    <w:rsid w:val="00C44B96"/>
    <w:rsid w:val="00C44D24"/>
    <w:rsid w:val="00C44E25"/>
    <w:rsid w:val="00C4501D"/>
    <w:rsid w:val="00C45022"/>
    <w:rsid w:val="00C450A8"/>
    <w:rsid w:val="00C45119"/>
    <w:rsid w:val="00C45218"/>
    <w:rsid w:val="00C452B3"/>
    <w:rsid w:val="00C452EB"/>
    <w:rsid w:val="00C454BC"/>
    <w:rsid w:val="00C454C0"/>
    <w:rsid w:val="00C455D3"/>
    <w:rsid w:val="00C4565A"/>
    <w:rsid w:val="00C456FE"/>
    <w:rsid w:val="00C457B5"/>
    <w:rsid w:val="00C457DE"/>
    <w:rsid w:val="00C45823"/>
    <w:rsid w:val="00C458C0"/>
    <w:rsid w:val="00C4595B"/>
    <w:rsid w:val="00C45A44"/>
    <w:rsid w:val="00C45AA0"/>
    <w:rsid w:val="00C45BF5"/>
    <w:rsid w:val="00C45E31"/>
    <w:rsid w:val="00C45EAA"/>
    <w:rsid w:val="00C45F1F"/>
    <w:rsid w:val="00C45FD1"/>
    <w:rsid w:val="00C460E2"/>
    <w:rsid w:val="00C461E4"/>
    <w:rsid w:val="00C46284"/>
    <w:rsid w:val="00C463E2"/>
    <w:rsid w:val="00C46433"/>
    <w:rsid w:val="00C4644B"/>
    <w:rsid w:val="00C46551"/>
    <w:rsid w:val="00C46719"/>
    <w:rsid w:val="00C46776"/>
    <w:rsid w:val="00C467D0"/>
    <w:rsid w:val="00C469D8"/>
    <w:rsid w:val="00C46A55"/>
    <w:rsid w:val="00C46AC2"/>
    <w:rsid w:val="00C46B32"/>
    <w:rsid w:val="00C46BD2"/>
    <w:rsid w:val="00C46C38"/>
    <w:rsid w:val="00C46C71"/>
    <w:rsid w:val="00C46CF2"/>
    <w:rsid w:val="00C46DD4"/>
    <w:rsid w:val="00C46FAB"/>
    <w:rsid w:val="00C470CF"/>
    <w:rsid w:val="00C4724A"/>
    <w:rsid w:val="00C47309"/>
    <w:rsid w:val="00C47371"/>
    <w:rsid w:val="00C473E1"/>
    <w:rsid w:val="00C4746C"/>
    <w:rsid w:val="00C4756B"/>
    <w:rsid w:val="00C4756C"/>
    <w:rsid w:val="00C47725"/>
    <w:rsid w:val="00C47779"/>
    <w:rsid w:val="00C477FD"/>
    <w:rsid w:val="00C47A56"/>
    <w:rsid w:val="00C47D07"/>
    <w:rsid w:val="00C47D0B"/>
    <w:rsid w:val="00C47D3B"/>
    <w:rsid w:val="00C47D50"/>
    <w:rsid w:val="00C47F0E"/>
    <w:rsid w:val="00C47FA1"/>
    <w:rsid w:val="00C50096"/>
    <w:rsid w:val="00C5009E"/>
    <w:rsid w:val="00C501A1"/>
    <w:rsid w:val="00C502BF"/>
    <w:rsid w:val="00C503A1"/>
    <w:rsid w:val="00C503B2"/>
    <w:rsid w:val="00C50435"/>
    <w:rsid w:val="00C5052B"/>
    <w:rsid w:val="00C50591"/>
    <w:rsid w:val="00C50779"/>
    <w:rsid w:val="00C508A9"/>
    <w:rsid w:val="00C5090E"/>
    <w:rsid w:val="00C5104D"/>
    <w:rsid w:val="00C5113B"/>
    <w:rsid w:val="00C511FE"/>
    <w:rsid w:val="00C5157E"/>
    <w:rsid w:val="00C5158A"/>
    <w:rsid w:val="00C5171F"/>
    <w:rsid w:val="00C517AE"/>
    <w:rsid w:val="00C517AF"/>
    <w:rsid w:val="00C5184D"/>
    <w:rsid w:val="00C5189F"/>
    <w:rsid w:val="00C518F2"/>
    <w:rsid w:val="00C51903"/>
    <w:rsid w:val="00C51929"/>
    <w:rsid w:val="00C51947"/>
    <w:rsid w:val="00C5195B"/>
    <w:rsid w:val="00C51A11"/>
    <w:rsid w:val="00C51AFA"/>
    <w:rsid w:val="00C51CA4"/>
    <w:rsid w:val="00C51D1F"/>
    <w:rsid w:val="00C51D6C"/>
    <w:rsid w:val="00C51DD8"/>
    <w:rsid w:val="00C52011"/>
    <w:rsid w:val="00C52052"/>
    <w:rsid w:val="00C520BC"/>
    <w:rsid w:val="00C5219C"/>
    <w:rsid w:val="00C521C0"/>
    <w:rsid w:val="00C521CA"/>
    <w:rsid w:val="00C5236A"/>
    <w:rsid w:val="00C524AF"/>
    <w:rsid w:val="00C52601"/>
    <w:rsid w:val="00C52726"/>
    <w:rsid w:val="00C528DA"/>
    <w:rsid w:val="00C529F8"/>
    <w:rsid w:val="00C52AFC"/>
    <w:rsid w:val="00C52BB1"/>
    <w:rsid w:val="00C52CE1"/>
    <w:rsid w:val="00C52D4F"/>
    <w:rsid w:val="00C52D7A"/>
    <w:rsid w:val="00C52E53"/>
    <w:rsid w:val="00C5324B"/>
    <w:rsid w:val="00C53293"/>
    <w:rsid w:val="00C53344"/>
    <w:rsid w:val="00C533E7"/>
    <w:rsid w:val="00C53525"/>
    <w:rsid w:val="00C535EB"/>
    <w:rsid w:val="00C5360D"/>
    <w:rsid w:val="00C536CE"/>
    <w:rsid w:val="00C537D3"/>
    <w:rsid w:val="00C53A10"/>
    <w:rsid w:val="00C53A8D"/>
    <w:rsid w:val="00C53AE2"/>
    <w:rsid w:val="00C53C85"/>
    <w:rsid w:val="00C53CE2"/>
    <w:rsid w:val="00C53EFF"/>
    <w:rsid w:val="00C54058"/>
    <w:rsid w:val="00C540CC"/>
    <w:rsid w:val="00C540F9"/>
    <w:rsid w:val="00C54119"/>
    <w:rsid w:val="00C54288"/>
    <w:rsid w:val="00C5443C"/>
    <w:rsid w:val="00C544AA"/>
    <w:rsid w:val="00C54A06"/>
    <w:rsid w:val="00C54CE4"/>
    <w:rsid w:val="00C54CFB"/>
    <w:rsid w:val="00C54E70"/>
    <w:rsid w:val="00C54F96"/>
    <w:rsid w:val="00C55053"/>
    <w:rsid w:val="00C55080"/>
    <w:rsid w:val="00C551AA"/>
    <w:rsid w:val="00C551B8"/>
    <w:rsid w:val="00C55324"/>
    <w:rsid w:val="00C553F4"/>
    <w:rsid w:val="00C5587B"/>
    <w:rsid w:val="00C5589F"/>
    <w:rsid w:val="00C55900"/>
    <w:rsid w:val="00C5591A"/>
    <w:rsid w:val="00C55CB9"/>
    <w:rsid w:val="00C55D24"/>
    <w:rsid w:val="00C55F51"/>
    <w:rsid w:val="00C5604D"/>
    <w:rsid w:val="00C56132"/>
    <w:rsid w:val="00C56135"/>
    <w:rsid w:val="00C56197"/>
    <w:rsid w:val="00C562C9"/>
    <w:rsid w:val="00C5637E"/>
    <w:rsid w:val="00C56811"/>
    <w:rsid w:val="00C5696A"/>
    <w:rsid w:val="00C56B9A"/>
    <w:rsid w:val="00C56BD5"/>
    <w:rsid w:val="00C56D8A"/>
    <w:rsid w:val="00C56E49"/>
    <w:rsid w:val="00C56F0F"/>
    <w:rsid w:val="00C56F95"/>
    <w:rsid w:val="00C56FB2"/>
    <w:rsid w:val="00C570DC"/>
    <w:rsid w:val="00C5711B"/>
    <w:rsid w:val="00C57557"/>
    <w:rsid w:val="00C57631"/>
    <w:rsid w:val="00C5781E"/>
    <w:rsid w:val="00C578E2"/>
    <w:rsid w:val="00C57947"/>
    <w:rsid w:val="00C57A69"/>
    <w:rsid w:val="00C57B5B"/>
    <w:rsid w:val="00C57D42"/>
    <w:rsid w:val="00C57DB3"/>
    <w:rsid w:val="00C57DD3"/>
    <w:rsid w:val="00C57E0B"/>
    <w:rsid w:val="00C57F5D"/>
    <w:rsid w:val="00C57FE8"/>
    <w:rsid w:val="00C60001"/>
    <w:rsid w:val="00C60136"/>
    <w:rsid w:val="00C60281"/>
    <w:rsid w:val="00C602B4"/>
    <w:rsid w:val="00C6031D"/>
    <w:rsid w:val="00C6036B"/>
    <w:rsid w:val="00C60476"/>
    <w:rsid w:val="00C6047C"/>
    <w:rsid w:val="00C60503"/>
    <w:rsid w:val="00C6072A"/>
    <w:rsid w:val="00C608C3"/>
    <w:rsid w:val="00C609A6"/>
    <w:rsid w:val="00C609AF"/>
    <w:rsid w:val="00C60AEC"/>
    <w:rsid w:val="00C60C13"/>
    <w:rsid w:val="00C60C2B"/>
    <w:rsid w:val="00C60C2C"/>
    <w:rsid w:val="00C60D4B"/>
    <w:rsid w:val="00C60EC0"/>
    <w:rsid w:val="00C610A3"/>
    <w:rsid w:val="00C610D0"/>
    <w:rsid w:val="00C6145A"/>
    <w:rsid w:val="00C61621"/>
    <w:rsid w:val="00C616E3"/>
    <w:rsid w:val="00C61734"/>
    <w:rsid w:val="00C61906"/>
    <w:rsid w:val="00C6195D"/>
    <w:rsid w:val="00C61A20"/>
    <w:rsid w:val="00C61A63"/>
    <w:rsid w:val="00C61C14"/>
    <w:rsid w:val="00C61DCE"/>
    <w:rsid w:val="00C61DCF"/>
    <w:rsid w:val="00C620E0"/>
    <w:rsid w:val="00C624CC"/>
    <w:rsid w:val="00C624F5"/>
    <w:rsid w:val="00C62529"/>
    <w:rsid w:val="00C6252C"/>
    <w:rsid w:val="00C62932"/>
    <w:rsid w:val="00C62939"/>
    <w:rsid w:val="00C6298D"/>
    <w:rsid w:val="00C62A26"/>
    <w:rsid w:val="00C62AA0"/>
    <w:rsid w:val="00C62AD1"/>
    <w:rsid w:val="00C62C2D"/>
    <w:rsid w:val="00C62D48"/>
    <w:rsid w:val="00C62E94"/>
    <w:rsid w:val="00C62EAC"/>
    <w:rsid w:val="00C6305D"/>
    <w:rsid w:val="00C63193"/>
    <w:rsid w:val="00C6328E"/>
    <w:rsid w:val="00C63366"/>
    <w:rsid w:val="00C63536"/>
    <w:rsid w:val="00C635A0"/>
    <w:rsid w:val="00C636B8"/>
    <w:rsid w:val="00C636E0"/>
    <w:rsid w:val="00C637FA"/>
    <w:rsid w:val="00C63B4C"/>
    <w:rsid w:val="00C63BEE"/>
    <w:rsid w:val="00C63D37"/>
    <w:rsid w:val="00C63E43"/>
    <w:rsid w:val="00C63E4D"/>
    <w:rsid w:val="00C63F77"/>
    <w:rsid w:val="00C63FFF"/>
    <w:rsid w:val="00C64002"/>
    <w:rsid w:val="00C64108"/>
    <w:rsid w:val="00C64120"/>
    <w:rsid w:val="00C64239"/>
    <w:rsid w:val="00C64261"/>
    <w:rsid w:val="00C6426A"/>
    <w:rsid w:val="00C6437C"/>
    <w:rsid w:val="00C645B8"/>
    <w:rsid w:val="00C6465D"/>
    <w:rsid w:val="00C6468B"/>
    <w:rsid w:val="00C64854"/>
    <w:rsid w:val="00C648CC"/>
    <w:rsid w:val="00C6492C"/>
    <w:rsid w:val="00C6495B"/>
    <w:rsid w:val="00C64A5E"/>
    <w:rsid w:val="00C64A82"/>
    <w:rsid w:val="00C64F1C"/>
    <w:rsid w:val="00C65033"/>
    <w:rsid w:val="00C651E0"/>
    <w:rsid w:val="00C6525C"/>
    <w:rsid w:val="00C6593F"/>
    <w:rsid w:val="00C659CB"/>
    <w:rsid w:val="00C6609F"/>
    <w:rsid w:val="00C661F1"/>
    <w:rsid w:val="00C6621D"/>
    <w:rsid w:val="00C662E4"/>
    <w:rsid w:val="00C66338"/>
    <w:rsid w:val="00C6665F"/>
    <w:rsid w:val="00C666B9"/>
    <w:rsid w:val="00C66741"/>
    <w:rsid w:val="00C6680A"/>
    <w:rsid w:val="00C6687A"/>
    <w:rsid w:val="00C6688E"/>
    <w:rsid w:val="00C66896"/>
    <w:rsid w:val="00C66952"/>
    <w:rsid w:val="00C66BE4"/>
    <w:rsid w:val="00C66BEF"/>
    <w:rsid w:val="00C66CC4"/>
    <w:rsid w:val="00C66D85"/>
    <w:rsid w:val="00C66DC5"/>
    <w:rsid w:val="00C66DF9"/>
    <w:rsid w:val="00C66E3D"/>
    <w:rsid w:val="00C66FA2"/>
    <w:rsid w:val="00C67098"/>
    <w:rsid w:val="00C6741B"/>
    <w:rsid w:val="00C67658"/>
    <w:rsid w:val="00C6768F"/>
    <w:rsid w:val="00C6784D"/>
    <w:rsid w:val="00C67912"/>
    <w:rsid w:val="00C67A10"/>
    <w:rsid w:val="00C67A9F"/>
    <w:rsid w:val="00C67ACF"/>
    <w:rsid w:val="00C67AE3"/>
    <w:rsid w:val="00C67B35"/>
    <w:rsid w:val="00C67C93"/>
    <w:rsid w:val="00C67E64"/>
    <w:rsid w:val="00C67F45"/>
    <w:rsid w:val="00C70154"/>
    <w:rsid w:val="00C7016A"/>
    <w:rsid w:val="00C7029E"/>
    <w:rsid w:val="00C7030C"/>
    <w:rsid w:val="00C703F4"/>
    <w:rsid w:val="00C70798"/>
    <w:rsid w:val="00C70813"/>
    <w:rsid w:val="00C7088D"/>
    <w:rsid w:val="00C708CF"/>
    <w:rsid w:val="00C70AD4"/>
    <w:rsid w:val="00C70BB1"/>
    <w:rsid w:val="00C70C14"/>
    <w:rsid w:val="00C70E59"/>
    <w:rsid w:val="00C7115B"/>
    <w:rsid w:val="00C711CB"/>
    <w:rsid w:val="00C71239"/>
    <w:rsid w:val="00C71261"/>
    <w:rsid w:val="00C712DB"/>
    <w:rsid w:val="00C71359"/>
    <w:rsid w:val="00C71778"/>
    <w:rsid w:val="00C717E8"/>
    <w:rsid w:val="00C7196C"/>
    <w:rsid w:val="00C71980"/>
    <w:rsid w:val="00C71985"/>
    <w:rsid w:val="00C71AAE"/>
    <w:rsid w:val="00C71C3E"/>
    <w:rsid w:val="00C71DC4"/>
    <w:rsid w:val="00C7202A"/>
    <w:rsid w:val="00C72187"/>
    <w:rsid w:val="00C722A7"/>
    <w:rsid w:val="00C725B8"/>
    <w:rsid w:val="00C72667"/>
    <w:rsid w:val="00C726B5"/>
    <w:rsid w:val="00C72708"/>
    <w:rsid w:val="00C727C6"/>
    <w:rsid w:val="00C72930"/>
    <w:rsid w:val="00C72B64"/>
    <w:rsid w:val="00C72BCC"/>
    <w:rsid w:val="00C72C35"/>
    <w:rsid w:val="00C72EB7"/>
    <w:rsid w:val="00C72EC9"/>
    <w:rsid w:val="00C732D2"/>
    <w:rsid w:val="00C73401"/>
    <w:rsid w:val="00C73597"/>
    <w:rsid w:val="00C738DC"/>
    <w:rsid w:val="00C7391A"/>
    <w:rsid w:val="00C73A3D"/>
    <w:rsid w:val="00C73B44"/>
    <w:rsid w:val="00C73D3A"/>
    <w:rsid w:val="00C73D4A"/>
    <w:rsid w:val="00C73EDB"/>
    <w:rsid w:val="00C74190"/>
    <w:rsid w:val="00C742E1"/>
    <w:rsid w:val="00C74345"/>
    <w:rsid w:val="00C747DC"/>
    <w:rsid w:val="00C748BE"/>
    <w:rsid w:val="00C74AF9"/>
    <w:rsid w:val="00C74D44"/>
    <w:rsid w:val="00C74D54"/>
    <w:rsid w:val="00C74DB7"/>
    <w:rsid w:val="00C74E2B"/>
    <w:rsid w:val="00C7521C"/>
    <w:rsid w:val="00C7524F"/>
    <w:rsid w:val="00C752B6"/>
    <w:rsid w:val="00C752C8"/>
    <w:rsid w:val="00C75328"/>
    <w:rsid w:val="00C75372"/>
    <w:rsid w:val="00C75708"/>
    <w:rsid w:val="00C75817"/>
    <w:rsid w:val="00C75871"/>
    <w:rsid w:val="00C7595F"/>
    <w:rsid w:val="00C75AB2"/>
    <w:rsid w:val="00C75C1D"/>
    <w:rsid w:val="00C75D56"/>
    <w:rsid w:val="00C7607D"/>
    <w:rsid w:val="00C760C0"/>
    <w:rsid w:val="00C760CA"/>
    <w:rsid w:val="00C7625E"/>
    <w:rsid w:val="00C762BA"/>
    <w:rsid w:val="00C76324"/>
    <w:rsid w:val="00C76401"/>
    <w:rsid w:val="00C7651F"/>
    <w:rsid w:val="00C765E4"/>
    <w:rsid w:val="00C765F1"/>
    <w:rsid w:val="00C76690"/>
    <w:rsid w:val="00C766B2"/>
    <w:rsid w:val="00C7675A"/>
    <w:rsid w:val="00C7685A"/>
    <w:rsid w:val="00C76AA5"/>
    <w:rsid w:val="00C76ABC"/>
    <w:rsid w:val="00C76AEB"/>
    <w:rsid w:val="00C76B97"/>
    <w:rsid w:val="00C76E87"/>
    <w:rsid w:val="00C76ED5"/>
    <w:rsid w:val="00C76F11"/>
    <w:rsid w:val="00C76F73"/>
    <w:rsid w:val="00C770BB"/>
    <w:rsid w:val="00C77313"/>
    <w:rsid w:val="00C77356"/>
    <w:rsid w:val="00C77369"/>
    <w:rsid w:val="00C77374"/>
    <w:rsid w:val="00C77655"/>
    <w:rsid w:val="00C77692"/>
    <w:rsid w:val="00C77AC7"/>
    <w:rsid w:val="00C77BE7"/>
    <w:rsid w:val="00C77CC9"/>
    <w:rsid w:val="00C77CEC"/>
    <w:rsid w:val="00C77D57"/>
    <w:rsid w:val="00C77FF0"/>
    <w:rsid w:val="00C80054"/>
    <w:rsid w:val="00C80162"/>
    <w:rsid w:val="00C8017D"/>
    <w:rsid w:val="00C80358"/>
    <w:rsid w:val="00C80509"/>
    <w:rsid w:val="00C80536"/>
    <w:rsid w:val="00C8059F"/>
    <w:rsid w:val="00C8066D"/>
    <w:rsid w:val="00C8068A"/>
    <w:rsid w:val="00C807A3"/>
    <w:rsid w:val="00C808BF"/>
    <w:rsid w:val="00C808EB"/>
    <w:rsid w:val="00C8094C"/>
    <w:rsid w:val="00C80998"/>
    <w:rsid w:val="00C8099D"/>
    <w:rsid w:val="00C809D8"/>
    <w:rsid w:val="00C80A95"/>
    <w:rsid w:val="00C80D56"/>
    <w:rsid w:val="00C80D62"/>
    <w:rsid w:val="00C80F0D"/>
    <w:rsid w:val="00C80F33"/>
    <w:rsid w:val="00C81044"/>
    <w:rsid w:val="00C810AC"/>
    <w:rsid w:val="00C810E2"/>
    <w:rsid w:val="00C8120F"/>
    <w:rsid w:val="00C81216"/>
    <w:rsid w:val="00C81285"/>
    <w:rsid w:val="00C812FE"/>
    <w:rsid w:val="00C8133A"/>
    <w:rsid w:val="00C814FD"/>
    <w:rsid w:val="00C81571"/>
    <w:rsid w:val="00C81594"/>
    <w:rsid w:val="00C81839"/>
    <w:rsid w:val="00C81885"/>
    <w:rsid w:val="00C81945"/>
    <w:rsid w:val="00C81967"/>
    <w:rsid w:val="00C81AF5"/>
    <w:rsid w:val="00C81B66"/>
    <w:rsid w:val="00C81CC0"/>
    <w:rsid w:val="00C81CCB"/>
    <w:rsid w:val="00C8215E"/>
    <w:rsid w:val="00C82190"/>
    <w:rsid w:val="00C8220B"/>
    <w:rsid w:val="00C822B8"/>
    <w:rsid w:val="00C82370"/>
    <w:rsid w:val="00C82535"/>
    <w:rsid w:val="00C825F5"/>
    <w:rsid w:val="00C82633"/>
    <w:rsid w:val="00C82693"/>
    <w:rsid w:val="00C82893"/>
    <w:rsid w:val="00C828AC"/>
    <w:rsid w:val="00C828AE"/>
    <w:rsid w:val="00C828B5"/>
    <w:rsid w:val="00C82C9B"/>
    <w:rsid w:val="00C82D76"/>
    <w:rsid w:val="00C82E09"/>
    <w:rsid w:val="00C8309B"/>
    <w:rsid w:val="00C832F8"/>
    <w:rsid w:val="00C83434"/>
    <w:rsid w:val="00C834E1"/>
    <w:rsid w:val="00C83643"/>
    <w:rsid w:val="00C837B8"/>
    <w:rsid w:val="00C837C1"/>
    <w:rsid w:val="00C83A0A"/>
    <w:rsid w:val="00C83A21"/>
    <w:rsid w:val="00C83A2F"/>
    <w:rsid w:val="00C83B30"/>
    <w:rsid w:val="00C83C94"/>
    <w:rsid w:val="00C83D10"/>
    <w:rsid w:val="00C83DC1"/>
    <w:rsid w:val="00C83EB5"/>
    <w:rsid w:val="00C83EF3"/>
    <w:rsid w:val="00C83FEE"/>
    <w:rsid w:val="00C84083"/>
    <w:rsid w:val="00C84267"/>
    <w:rsid w:val="00C842EE"/>
    <w:rsid w:val="00C84323"/>
    <w:rsid w:val="00C84361"/>
    <w:rsid w:val="00C844C3"/>
    <w:rsid w:val="00C844F7"/>
    <w:rsid w:val="00C84668"/>
    <w:rsid w:val="00C8478A"/>
    <w:rsid w:val="00C847F8"/>
    <w:rsid w:val="00C848B5"/>
    <w:rsid w:val="00C8497C"/>
    <w:rsid w:val="00C849C9"/>
    <w:rsid w:val="00C84C3D"/>
    <w:rsid w:val="00C84E81"/>
    <w:rsid w:val="00C84E9B"/>
    <w:rsid w:val="00C84ED1"/>
    <w:rsid w:val="00C84F4D"/>
    <w:rsid w:val="00C84FCE"/>
    <w:rsid w:val="00C85038"/>
    <w:rsid w:val="00C85127"/>
    <w:rsid w:val="00C85224"/>
    <w:rsid w:val="00C85266"/>
    <w:rsid w:val="00C853B0"/>
    <w:rsid w:val="00C853C2"/>
    <w:rsid w:val="00C85600"/>
    <w:rsid w:val="00C8567B"/>
    <w:rsid w:val="00C856F3"/>
    <w:rsid w:val="00C85D03"/>
    <w:rsid w:val="00C85D3F"/>
    <w:rsid w:val="00C86238"/>
    <w:rsid w:val="00C8657B"/>
    <w:rsid w:val="00C86766"/>
    <w:rsid w:val="00C86828"/>
    <w:rsid w:val="00C868B5"/>
    <w:rsid w:val="00C868BD"/>
    <w:rsid w:val="00C86D18"/>
    <w:rsid w:val="00C86DBF"/>
    <w:rsid w:val="00C86EAE"/>
    <w:rsid w:val="00C8709F"/>
    <w:rsid w:val="00C87111"/>
    <w:rsid w:val="00C871CC"/>
    <w:rsid w:val="00C87261"/>
    <w:rsid w:val="00C8734A"/>
    <w:rsid w:val="00C873FE"/>
    <w:rsid w:val="00C87417"/>
    <w:rsid w:val="00C874CE"/>
    <w:rsid w:val="00C87583"/>
    <w:rsid w:val="00C8769B"/>
    <w:rsid w:val="00C87A26"/>
    <w:rsid w:val="00C87A67"/>
    <w:rsid w:val="00C87EE4"/>
    <w:rsid w:val="00C9006B"/>
    <w:rsid w:val="00C900B0"/>
    <w:rsid w:val="00C900DA"/>
    <w:rsid w:val="00C90232"/>
    <w:rsid w:val="00C90349"/>
    <w:rsid w:val="00C903F0"/>
    <w:rsid w:val="00C90436"/>
    <w:rsid w:val="00C904D8"/>
    <w:rsid w:val="00C907F2"/>
    <w:rsid w:val="00C90B2D"/>
    <w:rsid w:val="00C90BF2"/>
    <w:rsid w:val="00C90C9C"/>
    <w:rsid w:val="00C90F17"/>
    <w:rsid w:val="00C9113E"/>
    <w:rsid w:val="00C911C7"/>
    <w:rsid w:val="00C91260"/>
    <w:rsid w:val="00C91334"/>
    <w:rsid w:val="00C9134E"/>
    <w:rsid w:val="00C913DA"/>
    <w:rsid w:val="00C914B1"/>
    <w:rsid w:val="00C915CA"/>
    <w:rsid w:val="00C916BB"/>
    <w:rsid w:val="00C91747"/>
    <w:rsid w:val="00C917B0"/>
    <w:rsid w:val="00C918A1"/>
    <w:rsid w:val="00C91938"/>
    <w:rsid w:val="00C91B14"/>
    <w:rsid w:val="00C91D09"/>
    <w:rsid w:val="00C91E85"/>
    <w:rsid w:val="00C91F0E"/>
    <w:rsid w:val="00C91F1B"/>
    <w:rsid w:val="00C920DC"/>
    <w:rsid w:val="00C9211A"/>
    <w:rsid w:val="00C92400"/>
    <w:rsid w:val="00C925B2"/>
    <w:rsid w:val="00C925CC"/>
    <w:rsid w:val="00C92745"/>
    <w:rsid w:val="00C92808"/>
    <w:rsid w:val="00C92AF1"/>
    <w:rsid w:val="00C92CAF"/>
    <w:rsid w:val="00C92CCA"/>
    <w:rsid w:val="00C92DD7"/>
    <w:rsid w:val="00C92EBA"/>
    <w:rsid w:val="00C92F00"/>
    <w:rsid w:val="00C92F44"/>
    <w:rsid w:val="00C930DF"/>
    <w:rsid w:val="00C93442"/>
    <w:rsid w:val="00C93517"/>
    <w:rsid w:val="00C9359A"/>
    <w:rsid w:val="00C936D1"/>
    <w:rsid w:val="00C93888"/>
    <w:rsid w:val="00C93C3A"/>
    <w:rsid w:val="00C93CB5"/>
    <w:rsid w:val="00C93EB1"/>
    <w:rsid w:val="00C93EE3"/>
    <w:rsid w:val="00C9406A"/>
    <w:rsid w:val="00C9409E"/>
    <w:rsid w:val="00C94343"/>
    <w:rsid w:val="00C94396"/>
    <w:rsid w:val="00C943DA"/>
    <w:rsid w:val="00C9457F"/>
    <w:rsid w:val="00C9463A"/>
    <w:rsid w:val="00C94717"/>
    <w:rsid w:val="00C9472A"/>
    <w:rsid w:val="00C9498C"/>
    <w:rsid w:val="00C949A7"/>
    <w:rsid w:val="00C949C0"/>
    <w:rsid w:val="00C949DE"/>
    <w:rsid w:val="00C94AA1"/>
    <w:rsid w:val="00C94B3F"/>
    <w:rsid w:val="00C94D51"/>
    <w:rsid w:val="00C94DB0"/>
    <w:rsid w:val="00C94E0F"/>
    <w:rsid w:val="00C94FA5"/>
    <w:rsid w:val="00C94FB5"/>
    <w:rsid w:val="00C9531E"/>
    <w:rsid w:val="00C95437"/>
    <w:rsid w:val="00C9548E"/>
    <w:rsid w:val="00C954DD"/>
    <w:rsid w:val="00C954E3"/>
    <w:rsid w:val="00C95695"/>
    <w:rsid w:val="00C95A0A"/>
    <w:rsid w:val="00C95B06"/>
    <w:rsid w:val="00C95B58"/>
    <w:rsid w:val="00C95CA6"/>
    <w:rsid w:val="00C95EC1"/>
    <w:rsid w:val="00C96000"/>
    <w:rsid w:val="00C96164"/>
    <w:rsid w:val="00C96608"/>
    <w:rsid w:val="00C9674A"/>
    <w:rsid w:val="00C96950"/>
    <w:rsid w:val="00C969DB"/>
    <w:rsid w:val="00C96A09"/>
    <w:rsid w:val="00C96CBD"/>
    <w:rsid w:val="00C96CE0"/>
    <w:rsid w:val="00C96D2E"/>
    <w:rsid w:val="00C96D9F"/>
    <w:rsid w:val="00C96E3C"/>
    <w:rsid w:val="00C96F4D"/>
    <w:rsid w:val="00C9717C"/>
    <w:rsid w:val="00C97213"/>
    <w:rsid w:val="00C97311"/>
    <w:rsid w:val="00C97378"/>
    <w:rsid w:val="00C973BF"/>
    <w:rsid w:val="00C974D6"/>
    <w:rsid w:val="00C9765E"/>
    <w:rsid w:val="00C9772F"/>
    <w:rsid w:val="00C9781A"/>
    <w:rsid w:val="00C97847"/>
    <w:rsid w:val="00C979E8"/>
    <w:rsid w:val="00C97E01"/>
    <w:rsid w:val="00CA00E1"/>
    <w:rsid w:val="00CA0116"/>
    <w:rsid w:val="00CA050F"/>
    <w:rsid w:val="00CA069D"/>
    <w:rsid w:val="00CA06BB"/>
    <w:rsid w:val="00CA0707"/>
    <w:rsid w:val="00CA07B9"/>
    <w:rsid w:val="00CA07ED"/>
    <w:rsid w:val="00CA0A9F"/>
    <w:rsid w:val="00CA0CD1"/>
    <w:rsid w:val="00CA0D3C"/>
    <w:rsid w:val="00CA112F"/>
    <w:rsid w:val="00CA118B"/>
    <w:rsid w:val="00CA126F"/>
    <w:rsid w:val="00CA137E"/>
    <w:rsid w:val="00CA1474"/>
    <w:rsid w:val="00CA1517"/>
    <w:rsid w:val="00CA17D9"/>
    <w:rsid w:val="00CA17EF"/>
    <w:rsid w:val="00CA17FE"/>
    <w:rsid w:val="00CA191D"/>
    <w:rsid w:val="00CA1B1C"/>
    <w:rsid w:val="00CA1BC8"/>
    <w:rsid w:val="00CA1D38"/>
    <w:rsid w:val="00CA1DD1"/>
    <w:rsid w:val="00CA1FBF"/>
    <w:rsid w:val="00CA22B9"/>
    <w:rsid w:val="00CA237C"/>
    <w:rsid w:val="00CA242C"/>
    <w:rsid w:val="00CA278F"/>
    <w:rsid w:val="00CA279A"/>
    <w:rsid w:val="00CA287F"/>
    <w:rsid w:val="00CA29CA"/>
    <w:rsid w:val="00CA2A51"/>
    <w:rsid w:val="00CA2B9B"/>
    <w:rsid w:val="00CA2DB9"/>
    <w:rsid w:val="00CA2DE3"/>
    <w:rsid w:val="00CA2E2A"/>
    <w:rsid w:val="00CA2E66"/>
    <w:rsid w:val="00CA2EA8"/>
    <w:rsid w:val="00CA2F43"/>
    <w:rsid w:val="00CA2F7B"/>
    <w:rsid w:val="00CA2FA1"/>
    <w:rsid w:val="00CA322B"/>
    <w:rsid w:val="00CA3272"/>
    <w:rsid w:val="00CA331B"/>
    <w:rsid w:val="00CA3321"/>
    <w:rsid w:val="00CA339B"/>
    <w:rsid w:val="00CA33BB"/>
    <w:rsid w:val="00CA3462"/>
    <w:rsid w:val="00CA34C5"/>
    <w:rsid w:val="00CA362A"/>
    <w:rsid w:val="00CA36F9"/>
    <w:rsid w:val="00CA3A83"/>
    <w:rsid w:val="00CA3B5A"/>
    <w:rsid w:val="00CA3C95"/>
    <w:rsid w:val="00CA4246"/>
    <w:rsid w:val="00CA4435"/>
    <w:rsid w:val="00CA4595"/>
    <w:rsid w:val="00CA49C2"/>
    <w:rsid w:val="00CA4ADC"/>
    <w:rsid w:val="00CA4AF4"/>
    <w:rsid w:val="00CA4C00"/>
    <w:rsid w:val="00CA4C9B"/>
    <w:rsid w:val="00CA4CA1"/>
    <w:rsid w:val="00CA4E01"/>
    <w:rsid w:val="00CA4E25"/>
    <w:rsid w:val="00CA4EFD"/>
    <w:rsid w:val="00CA4EFE"/>
    <w:rsid w:val="00CA504F"/>
    <w:rsid w:val="00CA50E4"/>
    <w:rsid w:val="00CA52AC"/>
    <w:rsid w:val="00CA54B4"/>
    <w:rsid w:val="00CA56AA"/>
    <w:rsid w:val="00CA578B"/>
    <w:rsid w:val="00CA57ED"/>
    <w:rsid w:val="00CA58BD"/>
    <w:rsid w:val="00CA5A24"/>
    <w:rsid w:val="00CA5A2A"/>
    <w:rsid w:val="00CA5A78"/>
    <w:rsid w:val="00CA5B8E"/>
    <w:rsid w:val="00CA5BF1"/>
    <w:rsid w:val="00CA5D03"/>
    <w:rsid w:val="00CA5D7A"/>
    <w:rsid w:val="00CA6540"/>
    <w:rsid w:val="00CA65CF"/>
    <w:rsid w:val="00CA65FE"/>
    <w:rsid w:val="00CA6649"/>
    <w:rsid w:val="00CA671F"/>
    <w:rsid w:val="00CA67B3"/>
    <w:rsid w:val="00CA67C0"/>
    <w:rsid w:val="00CA6A3F"/>
    <w:rsid w:val="00CA6CD7"/>
    <w:rsid w:val="00CA7000"/>
    <w:rsid w:val="00CA70C3"/>
    <w:rsid w:val="00CA7162"/>
    <w:rsid w:val="00CA71E2"/>
    <w:rsid w:val="00CA729A"/>
    <w:rsid w:val="00CA7750"/>
    <w:rsid w:val="00CA77CD"/>
    <w:rsid w:val="00CA781D"/>
    <w:rsid w:val="00CA79D3"/>
    <w:rsid w:val="00CA7A42"/>
    <w:rsid w:val="00CA7A47"/>
    <w:rsid w:val="00CA7AE3"/>
    <w:rsid w:val="00CA7AE7"/>
    <w:rsid w:val="00CA7C4F"/>
    <w:rsid w:val="00CA7D28"/>
    <w:rsid w:val="00CB01A1"/>
    <w:rsid w:val="00CB01D3"/>
    <w:rsid w:val="00CB027A"/>
    <w:rsid w:val="00CB03C6"/>
    <w:rsid w:val="00CB061D"/>
    <w:rsid w:val="00CB071F"/>
    <w:rsid w:val="00CB0B23"/>
    <w:rsid w:val="00CB0BE3"/>
    <w:rsid w:val="00CB0C28"/>
    <w:rsid w:val="00CB0CBA"/>
    <w:rsid w:val="00CB0DC3"/>
    <w:rsid w:val="00CB0E82"/>
    <w:rsid w:val="00CB1132"/>
    <w:rsid w:val="00CB113A"/>
    <w:rsid w:val="00CB11BE"/>
    <w:rsid w:val="00CB1303"/>
    <w:rsid w:val="00CB147C"/>
    <w:rsid w:val="00CB1480"/>
    <w:rsid w:val="00CB14E8"/>
    <w:rsid w:val="00CB165E"/>
    <w:rsid w:val="00CB16E1"/>
    <w:rsid w:val="00CB196C"/>
    <w:rsid w:val="00CB1AC2"/>
    <w:rsid w:val="00CB1C33"/>
    <w:rsid w:val="00CB1C7A"/>
    <w:rsid w:val="00CB1CA0"/>
    <w:rsid w:val="00CB1CB5"/>
    <w:rsid w:val="00CB1FB4"/>
    <w:rsid w:val="00CB2166"/>
    <w:rsid w:val="00CB21ED"/>
    <w:rsid w:val="00CB221D"/>
    <w:rsid w:val="00CB2249"/>
    <w:rsid w:val="00CB227F"/>
    <w:rsid w:val="00CB2300"/>
    <w:rsid w:val="00CB2330"/>
    <w:rsid w:val="00CB23FC"/>
    <w:rsid w:val="00CB25E0"/>
    <w:rsid w:val="00CB25E7"/>
    <w:rsid w:val="00CB262C"/>
    <w:rsid w:val="00CB263B"/>
    <w:rsid w:val="00CB2676"/>
    <w:rsid w:val="00CB271A"/>
    <w:rsid w:val="00CB2871"/>
    <w:rsid w:val="00CB28DF"/>
    <w:rsid w:val="00CB2920"/>
    <w:rsid w:val="00CB2997"/>
    <w:rsid w:val="00CB299D"/>
    <w:rsid w:val="00CB2A38"/>
    <w:rsid w:val="00CB2A54"/>
    <w:rsid w:val="00CB2B07"/>
    <w:rsid w:val="00CB2B8B"/>
    <w:rsid w:val="00CB2C5F"/>
    <w:rsid w:val="00CB2C98"/>
    <w:rsid w:val="00CB2E1E"/>
    <w:rsid w:val="00CB2ED8"/>
    <w:rsid w:val="00CB2F29"/>
    <w:rsid w:val="00CB2F3B"/>
    <w:rsid w:val="00CB2F79"/>
    <w:rsid w:val="00CB30A2"/>
    <w:rsid w:val="00CB30CA"/>
    <w:rsid w:val="00CB30D1"/>
    <w:rsid w:val="00CB3144"/>
    <w:rsid w:val="00CB323F"/>
    <w:rsid w:val="00CB3248"/>
    <w:rsid w:val="00CB339D"/>
    <w:rsid w:val="00CB3599"/>
    <w:rsid w:val="00CB361C"/>
    <w:rsid w:val="00CB368C"/>
    <w:rsid w:val="00CB399B"/>
    <w:rsid w:val="00CB39F9"/>
    <w:rsid w:val="00CB3AF2"/>
    <w:rsid w:val="00CB3BC3"/>
    <w:rsid w:val="00CB4087"/>
    <w:rsid w:val="00CB40AE"/>
    <w:rsid w:val="00CB415A"/>
    <w:rsid w:val="00CB4209"/>
    <w:rsid w:val="00CB43BB"/>
    <w:rsid w:val="00CB43FC"/>
    <w:rsid w:val="00CB44B8"/>
    <w:rsid w:val="00CB45D1"/>
    <w:rsid w:val="00CB4692"/>
    <w:rsid w:val="00CB472B"/>
    <w:rsid w:val="00CB479E"/>
    <w:rsid w:val="00CB48DB"/>
    <w:rsid w:val="00CB4935"/>
    <w:rsid w:val="00CB49A1"/>
    <w:rsid w:val="00CB49A6"/>
    <w:rsid w:val="00CB4A2F"/>
    <w:rsid w:val="00CB4C2E"/>
    <w:rsid w:val="00CB4DDE"/>
    <w:rsid w:val="00CB4EBB"/>
    <w:rsid w:val="00CB4F25"/>
    <w:rsid w:val="00CB5009"/>
    <w:rsid w:val="00CB501F"/>
    <w:rsid w:val="00CB5116"/>
    <w:rsid w:val="00CB52A3"/>
    <w:rsid w:val="00CB5306"/>
    <w:rsid w:val="00CB5316"/>
    <w:rsid w:val="00CB5470"/>
    <w:rsid w:val="00CB54F1"/>
    <w:rsid w:val="00CB56C5"/>
    <w:rsid w:val="00CB571A"/>
    <w:rsid w:val="00CB57CF"/>
    <w:rsid w:val="00CB58FD"/>
    <w:rsid w:val="00CB5927"/>
    <w:rsid w:val="00CB5953"/>
    <w:rsid w:val="00CB59B6"/>
    <w:rsid w:val="00CB5B0D"/>
    <w:rsid w:val="00CB5D59"/>
    <w:rsid w:val="00CB5DA2"/>
    <w:rsid w:val="00CB5E90"/>
    <w:rsid w:val="00CB5FE2"/>
    <w:rsid w:val="00CB600E"/>
    <w:rsid w:val="00CB6011"/>
    <w:rsid w:val="00CB6118"/>
    <w:rsid w:val="00CB61AF"/>
    <w:rsid w:val="00CB622D"/>
    <w:rsid w:val="00CB6233"/>
    <w:rsid w:val="00CB6437"/>
    <w:rsid w:val="00CB6493"/>
    <w:rsid w:val="00CB649A"/>
    <w:rsid w:val="00CB6694"/>
    <w:rsid w:val="00CB6A62"/>
    <w:rsid w:val="00CB6BE7"/>
    <w:rsid w:val="00CB6CA5"/>
    <w:rsid w:val="00CB70B1"/>
    <w:rsid w:val="00CB7103"/>
    <w:rsid w:val="00CB7150"/>
    <w:rsid w:val="00CB718E"/>
    <w:rsid w:val="00CB723F"/>
    <w:rsid w:val="00CB7321"/>
    <w:rsid w:val="00CB737A"/>
    <w:rsid w:val="00CB74FD"/>
    <w:rsid w:val="00CB77AF"/>
    <w:rsid w:val="00CB78F8"/>
    <w:rsid w:val="00CB78FB"/>
    <w:rsid w:val="00CB7A12"/>
    <w:rsid w:val="00CB7B82"/>
    <w:rsid w:val="00CB7B8B"/>
    <w:rsid w:val="00CB7BB8"/>
    <w:rsid w:val="00CB7E0B"/>
    <w:rsid w:val="00CC0127"/>
    <w:rsid w:val="00CC02EB"/>
    <w:rsid w:val="00CC034B"/>
    <w:rsid w:val="00CC03BD"/>
    <w:rsid w:val="00CC04FA"/>
    <w:rsid w:val="00CC056F"/>
    <w:rsid w:val="00CC0623"/>
    <w:rsid w:val="00CC062E"/>
    <w:rsid w:val="00CC063D"/>
    <w:rsid w:val="00CC0670"/>
    <w:rsid w:val="00CC067F"/>
    <w:rsid w:val="00CC0879"/>
    <w:rsid w:val="00CC08AE"/>
    <w:rsid w:val="00CC091E"/>
    <w:rsid w:val="00CC09CB"/>
    <w:rsid w:val="00CC09F6"/>
    <w:rsid w:val="00CC0A28"/>
    <w:rsid w:val="00CC0A2E"/>
    <w:rsid w:val="00CC0A5A"/>
    <w:rsid w:val="00CC0C25"/>
    <w:rsid w:val="00CC0C60"/>
    <w:rsid w:val="00CC0DEE"/>
    <w:rsid w:val="00CC133B"/>
    <w:rsid w:val="00CC13A4"/>
    <w:rsid w:val="00CC15FD"/>
    <w:rsid w:val="00CC1755"/>
    <w:rsid w:val="00CC1A05"/>
    <w:rsid w:val="00CC1C55"/>
    <w:rsid w:val="00CC1C7D"/>
    <w:rsid w:val="00CC1DBB"/>
    <w:rsid w:val="00CC1F74"/>
    <w:rsid w:val="00CC2164"/>
    <w:rsid w:val="00CC2219"/>
    <w:rsid w:val="00CC2385"/>
    <w:rsid w:val="00CC2458"/>
    <w:rsid w:val="00CC2639"/>
    <w:rsid w:val="00CC2646"/>
    <w:rsid w:val="00CC264F"/>
    <w:rsid w:val="00CC26FA"/>
    <w:rsid w:val="00CC29E7"/>
    <w:rsid w:val="00CC2B2A"/>
    <w:rsid w:val="00CC2C61"/>
    <w:rsid w:val="00CC2C76"/>
    <w:rsid w:val="00CC2C92"/>
    <w:rsid w:val="00CC2C9F"/>
    <w:rsid w:val="00CC2CCB"/>
    <w:rsid w:val="00CC2DAC"/>
    <w:rsid w:val="00CC2F4D"/>
    <w:rsid w:val="00CC2F78"/>
    <w:rsid w:val="00CC31F8"/>
    <w:rsid w:val="00CC3202"/>
    <w:rsid w:val="00CC3210"/>
    <w:rsid w:val="00CC325B"/>
    <w:rsid w:val="00CC32E0"/>
    <w:rsid w:val="00CC34F2"/>
    <w:rsid w:val="00CC351D"/>
    <w:rsid w:val="00CC3546"/>
    <w:rsid w:val="00CC356B"/>
    <w:rsid w:val="00CC3598"/>
    <w:rsid w:val="00CC364D"/>
    <w:rsid w:val="00CC3675"/>
    <w:rsid w:val="00CC36A8"/>
    <w:rsid w:val="00CC36C5"/>
    <w:rsid w:val="00CC36EA"/>
    <w:rsid w:val="00CC37BB"/>
    <w:rsid w:val="00CC3A2D"/>
    <w:rsid w:val="00CC3B0F"/>
    <w:rsid w:val="00CC3B5D"/>
    <w:rsid w:val="00CC3B6C"/>
    <w:rsid w:val="00CC3C1C"/>
    <w:rsid w:val="00CC3C2E"/>
    <w:rsid w:val="00CC3DCD"/>
    <w:rsid w:val="00CC3E98"/>
    <w:rsid w:val="00CC3EDD"/>
    <w:rsid w:val="00CC3EDE"/>
    <w:rsid w:val="00CC4025"/>
    <w:rsid w:val="00CC4037"/>
    <w:rsid w:val="00CC4087"/>
    <w:rsid w:val="00CC4280"/>
    <w:rsid w:val="00CC430D"/>
    <w:rsid w:val="00CC4329"/>
    <w:rsid w:val="00CC4392"/>
    <w:rsid w:val="00CC4443"/>
    <w:rsid w:val="00CC46EB"/>
    <w:rsid w:val="00CC47DD"/>
    <w:rsid w:val="00CC491F"/>
    <w:rsid w:val="00CC4BC8"/>
    <w:rsid w:val="00CC4CBC"/>
    <w:rsid w:val="00CC4ED2"/>
    <w:rsid w:val="00CC4EFD"/>
    <w:rsid w:val="00CC512C"/>
    <w:rsid w:val="00CC51DE"/>
    <w:rsid w:val="00CC557E"/>
    <w:rsid w:val="00CC5600"/>
    <w:rsid w:val="00CC56B1"/>
    <w:rsid w:val="00CC574A"/>
    <w:rsid w:val="00CC584E"/>
    <w:rsid w:val="00CC5A29"/>
    <w:rsid w:val="00CC5A52"/>
    <w:rsid w:val="00CC5AFC"/>
    <w:rsid w:val="00CC5BAC"/>
    <w:rsid w:val="00CC5C0C"/>
    <w:rsid w:val="00CC5C1C"/>
    <w:rsid w:val="00CC5E71"/>
    <w:rsid w:val="00CC5EE3"/>
    <w:rsid w:val="00CC5F61"/>
    <w:rsid w:val="00CC6169"/>
    <w:rsid w:val="00CC6259"/>
    <w:rsid w:val="00CC6879"/>
    <w:rsid w:val="00CC688E"/>
    <w:rsid w:val="00CC698D"/>
    <w:rsid w:val="00CC6A32"/>
    <w:rsid w:val="00CC6A36"/>
    <w:rsid w:val="00CC6A8E"/>
    <w:rsid w:val="00CC6A92"/>
    <w:rsid w:val="00CC6AA2"/>
    <w:rsid w:val="00CC6B33"/>
    <w:rsid w:val="00CC6B39"/>
    <w:rsid w:val="00CC6C19"/>
    <w:rsid w:val="00CC6C32"/>
    <w:rsid w:val="00CC6DDE"/>
    <w:rsid w:val="00CC6EE9"/>
    <w:rsid w:val="00CC6F07"/>
    <w:rsid w:val="00CC70A0"/>
    <w:rsid w:val="00CC73EE"/>
    <w:rsid w:val="00CC741E"/>
    <w:rsid w:val="00CC7499"/>
    <w:rsid w:val="00CC74BC"/>
    <w:rsid w:val="00CC7643"/>
    <w:rsid w:val="00CC76A0"/>
    <w:rsid w:val="00CC76D3"/>
    <w:rsid w:val="00CC7B86"/>
    <w:rsid w:val="00CC7BA6"/>
    <w:rsid w:val="00CC7D50"/>
    <w:rsid w:val="00CC7D56"/>
    <w:rsid w:val="00CC7F07"/>
    <w:rsid w:val="00CC7F3F"/>
    <w:rsid w:val="00CC7FFC"/>
    <w:rsid w:val="00CD0001"/>
    <w:rsid w:val="00CD0074"/>
    <w:rsid w:val="00CD01A9"/>
    <w:rsid w:val="00CD030C"/>
    <w:rsid w:val="00CD040E"/>
    <w:rsid w:val="00CD0718"/>
    <w:rsid w:val="00CD07FA"/>
    <w:rsid w:val="00CD087D"/>
    <w:rsid w:val="00CD09D2"/>
    <w:rsid w:val="00CD0A88"/>
    <w:rsid w:val="00CD0BA9"/>
    <w:rsid w:val="00CD0D45"/>
    <w:rsid w:val="00CD0D88"/>
    <w:rsid w:val="00CD0E29"/>
    <w:rsid w:val="00CD1181"/>
    <w:rsid w:val="00CD147C"/>
    <w:rsid w:val="00CD1491"/>
    <w:rsid w:val="00CD15A8"/>
    <w:rsid w:val="00CD1632"/>
    <w:rsid w:val="00CD1728"/>
    <w:rsid w:val="00CD189B"/>
    <w:rsid w:val="00CD1E0C"/>
    <w:rsid w:val="00CD2207"/>
    <w:rsid w:val="00CD236C"/>
    <w:rsid w:val="00CD2442"/>
    <w:rsid w:val="00CD2596"/>
    <w:rsid w:val="00CD26CC"/>
    <w:rsid w:val="00CD270C"/>
    <w:rsid w:val="00CD2AF5"/>
    <w:rsid w:val="00CD2BB9"/>
    <w:rsid w:val="00CD2C88"/>
    <w:rsid w:val="00CD2DBE"/>
    <w:rsid w:val="00CD2DDD"/>
    <w:rsid w:val="00CD2E15"/>
    <w:rsid w:val="00CD2EEC"/>
    <w:rsid w:val="00CD3045"/>
    <w:rsid w:val="00CD309F"/>
    <w:rsid w:val="00CD3105"/>
    <w:rsid w:val="00CD3172"/>
    <w:rsid w:val="00CD317D"/>
    <w:rsid w:val="00CD31FE"/>
    <w:rsid w:val="00CD325C"/>
    <w:rsid w:val="00CD32CA"/>
    <w:rsid w:val="00CD3548"/>
    <w:rsid w:val="00CD3669"/>
    <w:rsid w:val="00CD36E0"/>
    <w:rsid w:val="00CD3710"/>
    <w:rsid w:val="00CD3BA1"/>
    <w:rsid w:val="00CD3C50"/>
    <w:rsid w:val="00CD3C52"/>
    <w:rsid w:val="00CD3C9C"/>
    <w:rsid w:val="00CD3D7B"/>
    <w:rsid w:val="00CD3F5C"/>
    <w:rsid w:val="00CD3F84"/>
    <w:rsid w:val="00CD411E"/>
    <w:rsid w:val="00CD41C3"/>
    <w:rsid w:val="00CD42C1"/>
    <w:rsid w:val="00CD4410"/>
    <w:rsid w:val="00CD44D3"/>
    <w:rsid w:val="00CD44D8"/>
    <w:rsid w:val="00CD45B0"/>
    <w:rsid w:val="00CD480F"/>
    <w:rsid w:val="00CD488B"/>
    <w:rsid w:val="00CD4985"/>
    <w:rsid w:val="00CD4C40"/>
    <w:rsid w:val="00CD4EBB"/>
    <w:rsid w:val="00CD4FE8"/>
    <w:rsid w:val="00CD50CB"/>
    <w:rsid w:val="00CD513A"/>
    <w:rsid w:val="00CD51AB"/>
    <w:rsid w:val="00CD5327"/>
    <w:rsid w:val="00CD5375"/>
    <w:rsid w:val="00CD58EB"/>
    <w:rsid w:val="00CD5AD1"/>
    <w:rsid w:val="00CD5AD9"/>
    <w:rsid w:val="00CD5BC0"/>
    <w:rsid w:val="00CD5C00"/>
    <w:rsid w:val="00CD5CC4"/>
    <w:rsid w:val="00CD5E91"/>
    <w:rsid w:val="00CD6064"/>
    <w:rsid w:val="00CD60D0"/>
    <w:rsid w:val="00CD61D3"/>
    <w:rsid w:val="00CD63A2"/>
    <w:rsid w:val="00CD6479"/>
    <w:rsid w:val="00CD65F4"/>
    <w:rsid w:val="00CD6646"/>
    <w:rsid w:val="00CD6655"/>
    <w:rsid w:val="00CD6715"/>
    <w:rsid w:val="00CD673E"/>
    <w:rsid w:val="00CD677D"/>
    <w:rsid w:val="00CD6893"/>
    <w:rsid w:val="00CD6906"/>
    <w:rsid w:val="00CD69E2"/>
    <w:rsid w:val="00CD6B4D"/>
    <w:rsid w:val="00CD6F34"/>
    <w:rsid w:val="00CD7015"/>
    <w:rsid w:val="00CD70DD"/>
    <w:rsid w:val="00CD716F"/>
    <w:rsid w:val="00CD72F1"/>
    <w:rsid w:val="00CD73A5"/>
    <w:rsid w:val="00CD73A6"/>
    <w:rsid w:val="00CD754A"/>
    <w:rsid w:val="00CD7555"/>
    <w:rsid w:val="00CD759B"/>
    <w:rsid w:val="00CD75CD"/>
    <w:rsid w:val="00CD7665"/>
    <w:rsid w:val="00CD7695"/>
    <w:rsid w:val="00CD76E9"/>
    <w:rsid w:val="00CD772E"/>
    <w:rsid w:val="00CD7789"/>
    <w:rsid w:val="00CD79E7"/>
    <w:rsid w:val="00CD7C89"/>
    <w:rsid w:val="00CD7E47"/>
    <w:rsid w:val="00CE000A"/>
    <w:rsid w:val="00CE0033"/>
    <w:rsid w:val="00CE00FD"/>
    <w:rsid w:val="00CE01A3"/>
    <w:rsid w:val="00CE01F9"/>
    <w:rsid w:val="00CE0238"/>
    <w:rsid w:val="00CE0319"/>
    <w:rsid w:val="00CE03EC"/>
    <w:rsid w:val="00CE045C"/>
    <w:rsid w:val="00CE06EB"/>
    <w:rsid w:val="00CE0708"/>
    <w:rsid w:val="00CE070A"/>
    <w:rsid w:val="00CE095D"/>
    <w:rsid w:val="00CE0A21"/>
    <w:rsid w:val="00CE0A2A"/>
    <w:rsid w:val="00CE0A4A"/>
    <w:rsid w:val="00CE0AD2"/>
    <w:rsid w:val="00CE0B63"/>
    <w:rsid w:val="00CE0C46"/>
    <w:rsid w:val="00CE0C66"/>
    <w:rsid w:val="00CE0DD9"/>
    <w:rsid w:val="00CE0DFE"/>
    <w:rsid w:val="00CE0E14"/>
    <w:rsid w:val="00CE0E92"/>
    <w:rsid w:val="00CE0EAC"/>
    <w:rsid w:val="00CE0F2F"/>
    <w:rsid w:val="00CE1040"/>
    <w:rsid w:val="00CE10A4"/>
    <w:rsid w:val="00CE10E6"/>
    <w:rsid w:val="00CE12A4"/>
    <w:rsid w:val="00CE15BB"/>
    <w:rsid w:val="00CE163D"/>
    <w:rsid w:val="00CE165B"/>
    <w:rsid w:val="00CE1774"/>
    <w:rsid w:val="00CE18BE"/>
    <w:rsid w:val="00CE1A81"/>
    <w:rsid w:val="00CE1AF1"/>
    <w:rsid w:val="00CE1B56"/>
    <w:rsid w:val="00CE1C1A"/>
    <w:rsid w:val="00CE1C4D"/>
    <w:rsid w:val="00CE1C8E"/>
    <w:rsid w:val="00CE1D8B"/>
    <w:rsid w:val="00CE202E"/>
    <w:rsid w:val="00CE20EB"/>
    <w:rsid w:val="00CE2132"/>
    <w:rsid w:val="00CE2529"/>
    <w:rsid w:val="00CE2626"/>
    <w:rsid w:val="00CE27BB"/>
    <w:rsid w:val="00CE2877"/>
    <w:rsid w:val="00CE2882"/>
    <w:rsid w:val="00CE28A1"/>
    <w:rsid w:val="00CE2B29"/>
    <w:rsid w:val="00CE2D09"/>
    <w:rsid w:val="00CE2DB1"/>
    <w:rsid w:val="00CE2E6B"/>
    <w:rsid w:val="00CE2EE8"/>
    <w:rsid w:val="00CE304D"/>
    <w:rsid w:val="00CE30FB"/>
    <w:rsid w:val="00CE3221"/>
    <w:rsid w:val="00CE3290"/>
    <w:rsid w:val="00CE33CA"/>
    <w:rsid w:val="00CE345D"/>
    <w:rsid w:val="00CE3502"/>
    <w:rsid w:val="00CE366B"/>
    <w:rsid w:val="00CE37AE"/>
    <w:rsid w:val="00CE37B8"/>
    <w:rsid w:val="00CE37BA"/>
    <w:rsid w:val="00CE383F"/>
    <w:rsid w:val="00CE384D"/>
    <w:rsid w:val="00CE3B21"/>
    <w:rsid w:val="00CE3BD0"/>
    <w:rsid w:val="00CE3D58"/>
    <w:rsid w:val="00CE3D7D"/>
    <w:rsid w:val="00CE3F91"/>
    <w:rsid w:val="00CE3FB0"/>
    <w:rsid w:val="00CE422A"/>
    <w:rsid w:val="00CE42D6"/>
    <w:rsid w:val="00CE42E9"/>
    <w:rsid w:val="00CE4393"/>
    <w:rsid w:val="00CE457E"/>
    <w:rsid w:val="00CE4806"/>
    <w:rsid w:val="00CE4837"/>
    <w:rsid w:val="00CE4A7F"/>
    <w:rsid w:val="00CE4ACE"/>
    <w:rsid w:val="00CE4B8D"/>
    <w:rsid w:val="00CE4D2F"/>
    <w:rsid w:val="00CE4E69"/>
    <w:rsid w:val="00CE4EC7"/>
    <w:rsid w:val="00CE51E0"/>
    <w:rsid w:val="00CE54F9"/>
    <w:rsid w:val="00CE55F7"/>
    <w:rsid w:val="00CE5616"/>
    <w:rsid w:val="00CE5682"/>
    <w:rsid w:val="00CE5683"/>
    <w:rsid w:val="00CE569A"/>
    <w:rsid w:val="00CE56B0"/>
    <w:rsid w:val="00CE5764"/>
    <w:rsid w:val="00CE57A3"/>
    <w:rsid w:val="00CE57BB"/>
    <w:rsid w:val="00CE5AB2"/>
    <w:rsid w:val="00CE5AB7"/>
    <w:rsid w:val="00CE5B65"/>
    <w:rsid w:val="00CE5BE3"/>
    <w:rsid w:val="00CE5C92"/>
    <w:rsid w:val="00CE5CB4"/>
    <w:rsid w:val="00CE5D2A"/>
    <w:rsid w:val="00CE5DA7"/>
    <w:rsid w:val="00CE5FF9"/>
    <w:rsid w:val="00CE6190"/>
    <w:rsid w:val="00CE6675"/>
    <w:rsid w:val="00CE66A8"/>
    <w:rsid w:val="00CE66DC"/>
    <w:rsid w:val="00CE6715"/>
    <w:rsid w:val="00CE6809"/>
    <w:rsid w:val="00CE6818"/>
    <w:rsid w:val="00CE68D7"/>
    <w:rsid w:val="00CE68F7"/>
    <w:rsid w:val="00CE6C5E"/>
    <w:rsid w:val="00CE6C7C"/>
    <w:rsid w:val="00CE6D6C"/>
    <w:rsid w:val="00CE6EC4"/>
    <w:rsid w:val="00CE6EF1"/>
    <w:rsid w:val="00CE6F3A"/>
    <w:rsid w:val="00CE734D"/>
    <w:rsid w:val="00CE7380"/>
    <w:rsid w:val="00CE73CE"/>
    <w:rsid w:val="00CE74B5"/>
    <w:rsid w:val="00CE75D1"/>
    <w:rsid w:val="00CE76AA"/>
    <w:rsid w:val="00CE76AC"/>
    <w:rsid w:val="00CE7905"/>
    <w:rsid w:val="00CE7961"/>
    <w:rsid w:val="00CE79AA"/>
    <w:rsid w:val="00CE79EB"/>
    <w:rsid w:val="00CE7A23"/>
    <w:rsid w:val="00CE7ADD"/>
    <w:rsid w:val="00CE7C3B"/>
    <w:rsid w:val="00CE7C96"/>
    <w:rsid w:val="00CE7D42"/>
    <w:rsid w:val="00CE7DD2"/>
    <w:rsid w:val="00CF02BC"/>
    <w:rsid w:val="00CF0610"/>
    <w:rsid w:val="00CF074D"/>
    <w:rsid w:val="00CF0C08"/>
    <w:rsid w:val="00CF0D40"/>
    <w:rsid w:val="00CF0FFA"/>
    <w:rsid w:val="00CF10B9"/>
    <w:rsid w:val="00CF1147"/>
    <w:rsid w:val="00CF129D"/>
    <w:rsid w:val="00CF1381"/>
    <w:rsid w:val="00CF1551"/>
    <w:rsid w:val="00CF1954"/>
    <w:rsid w:val="00CF1AF1"/>
    <w:rsid w:val="00CF1C0F"/>
    <w:rsid w:val="00CF1D9D"/>
    <w:rsid w:val="00CF207D"/>
    <w:rsid w:val="00CF240F"/>
    <w:rsid w:val="00CF2525"/>
    <w:rsid w:val="00CF2625"/>
    <w:rsid w:val="00CF26E8"/>
    <w:rsid w:val="00CF27FA"/>
    <w:rsid w:val="00CF2817"/>
    <w:rsid w:val="00CF2926"/>
    <w:rsid w:val="00CF29A7"/>
    <w:rsid w:val="00CF2A14"/>
    <w:rsid w:val="00CF2A9E"/>
    <w:rsid w:val="00CF2B2B"/>
    <w:rsid w:val="00CF2BDA"/>
    <w:rsid w:val="00CF2CE9"/>
    <w:rsid w:val="00CF3047"/>
    <w:rsid w:val="00CF3060"/>
    <w:rsid w:val="00CF34BC"/>
    <w:rsid w:val="00CF34E0"/>
    <w:rsid w:val="00CF34EE"/>
    <w:rsid w:val="00CF35EF"/>
    <w:rsid w:val="00CF3643"/>
    <w:rsid w:val="00CF36E5"/>
    <w:rsid w:val="00CF3744"/>
    <w:rsid w:val="00CF38EC"/>
    <w:rsid w:val="00CF39F8"/>
    <w:rsid w:val="00CF39FB"/>
    <w:rsid w:val="00CF3AE8"/>
    <w:rsid w:val="00CF3CD1"/>
    <w:rsid w:val="00CF3CD3"/>
    <w:rsid w:val="00CF3E35"/>
    <w:rsid w:val="00CF3EF4"/>
    <w:rsid w:val="00CF3F42"/>
    <w:rsid w:val="00CF402C"/>
    <w:rsid w:val="00CF4181"/>
    <w:rsid w:val="00CF42A9"/>
    <w:rsid w:val="00CF45B3"/>
    <w:rsid w:val="00CF461F"/>
    <w:rsid w:val="00CF463B"/>
    <w:rsid w:val="00CF47E8"/>
    <w:rsid w:val="00CF4906"/>
    <w:rsid w:val="00CF4A72"/>
    <w:rsid w:val="00CF4D48"/>
    <w:rsid w:val="00CF4D4C"/>
    <w:rsid w:val="00CF4DB9"/>
    <w:rsid w:val="00CF4FCC"/>
    <w:rsid w:val="00CF52EC"/>
    <w:rsid w:val="00CF548C"/>
    <w:rsid w:val="00CF5689"/>
    <w:rsid w:val="00CF56AB"/>
    <w:rsid w:val="00CF5852"/>
    <w:rsid w:val="00CF591C"/>
    <w:rsid w:val="00CF59C9"/>
    <w:rsid w:val="00CF5A07"/>
    <w:rsid w:val="00CF5A16"/>
    <w:rsid w:val="00CF5BFC"/>
    <w:rsid w:val="00CF5C65"/>
    <w:rsid w:val="00CF5D7E"/>
    <w:rsid w:val="00CF5DB1"/>
    <w:rsid w:val="00CF5EFE"/>
    <w:rsid w:val="00CF6144"/>
    <w:rsid w:val="00CF6147"/>
    <w:rsid w:val="00CF618E"/>
    <w:rsid w:val="00CF622B"/>
    <w:rsid w:val="00CF62C5"/>
    <w:rsid w:val="00CF652B"/>
    <w:rsid w:val="00CF655F"/>
    <w:rsid w:val="00CF65D0"/>
    <w:rsid w:val="00CF6C20"/>
    <w:rsid w:val="00CF6D06"/>
    <w:rsid w:val="00CF6D1F"/>
    <w:rsid w:val="00CF6DD4"/>
    <w:rsid w:val="00CF7055"/>
    <w:rsid w:val="00CF7119"/>
    <w:rsid w:val="00CF7130"/>
    <w:rsid w:val="00CF714C"/>
    <w:rsid w:val="00CF72B5"/>
    <w:rsid w:val="00CF7389"/>
    <w:rsid w:val="00CF73C4"/>
    <w:rsid w:val="00CF7499"/>
    <w:rsid w:val="00CF77E1"/>
    <w:rsid w:val="00CF7A43"/>
    <w:rsid w:val="00CF7B97"/>
    <w:rsid w:val="00CF7BBD"/>
    <w:rsid w:val="00CF7CD3"/>
    <w:rsid w:val="00CF7D5C"/>
    <w:rsid w:val="00CF7FDF"/>
    <w:rsid w:val="00D0002D"/>
    <w:rsid w:val="00D00097"/>
    <w:rsid w:val="00D0015A"/>
    <w:rsid w:val="00D001AA"/>
    <w:rsid w:val="00D002F1"/>
    <w:rsid w:val="00D003A4"/>
    <w:rsid w:val="00D00508"/>
    <w:rsid w:val="00D00625"/>
    <w:rsid w:val="00D00768"/>
    <w:rsid w:val="00D0080C"/>
    <w:rsid w:val="00D008BF"/>
    <w:rsid w:val="00D009F1"/>
    <w:rsid w:val="00D009F6"/>
    <w:rsid w:val="00D00A0D"/>
    <w:rsid w:val="00D00A20"/>
    <w:rsid w:val="00D00C45"/>
    <w:rsid w:val="00D00D78"/>
    <w:rsid w:val="00D00E46"/>
    <w:rsid w:val="00D010A2"/>
    <w:rsid w:val="00D012AD"/>
    <w:rsid w:val="00D01304"/>
    <w:rsid w:val="00D015C6"/>
    <w:rsid w:val="00D0164E"/>
    <w:rsid w:val="00D01737"/>
    <w:rsid w:val="00D01798"/>
    <w:rsid w:val="00D01997"/>
    <w:rsid w:val="00D019A6"/>
    <w:rsid w:val="00D01A52"/>
    <w:rsid w:val="00D01AFE"/>
    <w:rsid w:val="00D01B81"/>
    <w:rsid w:val="00D01C7B"/>
    <w:rsid w:val="00D01CCA"/>
    <w:rsid w:val="00D01CE9"/>
    <w:rsid w:val="00D01D43"/>
    <w:rsid w:val="00D01E71"/>
    <w:rsid w:val="00D01EDE"/>
    <w:rsid w:val="00D020B3"/>
    <w:rsid w:val="00D0226C"/>
    <w:rsid w:val="00D02310"/>
    <w:rsid w:val="00D02538"/>
    <w:rsid w:val="00D025FA"/>
    <w:rsid w:val="00D026C2"/>
    <w:rsid w:val="00D02818"/>
    <w:rsid w:val="00D029D5"/>
    <w:rsid w:val="00D02AF3"/>
    <w:rsid w:val="00D02BB8"/>
    <w:rsid w:val="00D02BF7"/>
    <w:rsid w:val="00D02E50"/>
    <w:rsid w:val="00D0319A"/>
    <w:rsid w:val="00D03311"/>
    <w:rsid w:val="00D03371"/>
    <w:rsid w:val="00D0341D"/>
    <w:rsid w:val="00D035FD"/>
    <w:rsid w:val="00D03606"/>
    <w:rsid w:val="00D0360D"/>
    <w:rsid w:val="00D036F1"/>
    <w:rsid w:val="00D03838"/>
    <w:rsid w:val="00D03FFA"/>
    <w:rsid w:val="00D04003"/>
    <w:rsid w:val="00D0408C"/>
    <w:rsid w:val="00D0409B"/>
    <w:rsid w:val="00D0413B"/>
    <w:rsid w:val="00D0416E"/>
    <w:rsid w:val="00D041E0"/>
    <w:rsid w:val="00D043B2"/>
    <w:rsid w:val="00D044B2"/>
    <w:rsid w:val="00D0451C"/>
    <w:rsid w:val="00D04615"/>
    <w:rsid w:val="00D0477D"/>
    <w:rsid w:val="00D047A3"/>
    <w:rsid w:val="00D0485A"/>
    <w:rsid w:val="00D04880"/>
    <w:rsid w:val="00D049C4"/>
    <w:rsid w:val="00D04DEB"/>
    <w:rsid w:val="00D04ECF"/>
    <w:rsid w:val="00D04F35"/>
    <w:rsid w:val="00D04F3A"/>
    <w:rsid w:val="00D050E6"/>
    <w:rsid w:val="00D051B1"/>
    <w:rsid w:val="00D0538E"/>
    <w:rsid w:val="00D05413"/>
    <w:rsid w:val="00D05435"/>
    <w:rsid w:val="00D0546B"/>
    <w:rsid w:val="00D0547E"/>
    <w:rsid w:val="00D054E0"/>
    <w:rsid w:val="00D05517"/>
    <w:rsid w:val="00D055E2"/>
    <w:rsid w:val="00D055F5"/>
    <w:rsid w:val="00D05658"/>
    <w:rsid w:val="00D0580C"/>
    <w:rsid w:val="00D05811"/>
    <w:rsid w:val="00D0583D"/>
    <w:rsid w:val="00D0587D"/>
    <w:rsid w:val="00D059D6"/>
    <w:rsid w:val="00D059FC"/>
    <w:rsid w:val="00D05A0C"/>
    <w:rsid w:val="00D05A16"/>
    <w:rsid w:val="00D05C04"/>
    <w:rsid w:val="00D05F16"/>
    <w:rsid w:val="00D06003"/>
    <w:rsid w:val="00D0626B"/>
    <w:rsid w:val="00D062BB"/>
    <w:rsid w:val="00D0641A"/>
    <w:rsid w:val="00D06659"/>
    <w:rsid w:val="00D06666"/>
    <w:rsid w:val="00D067C0"/>
    <w:rsid w:val="00D0685C"/>
    <w:rsid w:val="00D06916"/>
    <w:rsid w:val="00D06BE9"/>
    <w:rsid w:val="00D06D80"/>
    <w:rsid w:val="00D06F5E"/>
    <w:rsid w:val="00D07027"/>
    <w:rsid w:val="00D071D7"/>
    <w:rsid w:val="00D072E6"/>
    <w:rsid w:val="00D0733F"/>
    <w:rsid w:val="00D07459"/>
    <w:rsid w:val="00D07824"/>
    <w:rsid w:val="00D079D7"/>
    <w:rsid w:val="00D07B6C"/>
    <w:rsid w:val="00D07C28"/>
    <w:rsid w:val="00D07CED"/>
    <w:rsid w:val="00D07D4F"/>
    <w:rsid w:val="00D07F53"/>
    <w:rsid w:val="00D1006C"/>
    <w:rsid w:val="00D102BC"/>
    <w:rsid w:val="00D102FA"/>
    <w:rsid w:val="00D10352"/>
    <w:rsid w:val="00D10725"/>
    <w:rsid w:val="00D10A7E"/>
    <w:rsid w:val="00D10B9E"/>
    <w:rsid w:val="00D10BC3"/>
    <w:rsid w:val="00D10C3C"/>
    <w:rsid w:val="00D10CD3"/>
    <w:rsid w:val="00D10D78"/>
    <w:rsid w:val="00D10EE2"/>
    <w:rsid w:val="00D10F3D"/>
    <w:rsid w:val="00D10F9D"/>
    <w:rsid w:val="00D11116"/>
    <w:rsid w:val="00D111C2"/>
    <w:rsid w:val="00D11259"/>
    <w:rsid w:val="00D113DE"/>
    <w:rsid w:val="00D11535"/>
    <w:rsid w:val="00D11718"/>
    <w:rsid w:val="00D11722"/>
    <w:rsid w:val="00D11730"/>
    <w:rsid w:val="00D1184C"/>
    <w:rsid w:val="00D118D8"/>
    <w:rsid w:val="00D11A4F"/>
    <w:rsid w:val="00D11CD9"/>
    <w:rsid w:val="00D11E8D"/>
    <w:rsid w:val="00D11EB6"/>
    <w:rsid w:val="00D11F06"/>
    <w:rsid w:val="00D12060"/>
    <w:rsid w:val="00D12072"/>
    <w:rsid w:val="00D120A7"/>
    <w:rsid w:val="00D1241D"/>
    <w:rsid w:val="00D12605"/>
    <w:rsid w:val="00D12672"/>
    <w:rsid w:val="00D126A2"/>
    <w:rsid w:val="00D12708"/>
    <w:rsid w:val="00D127CB"/>
    <w:rsid w:val="00D1289B"/>
    <w:rsid w:val="00D129A4"/>
    <w:rsid w:val="00D12B0C"/>
    <w:rsid w:val="00D12C4F"/>
    <w:rsid w:val="00D12CA6"/>
    <w:rsid w:val="00D12D0E"/>
    <w:rsid w:val="00D12D5C"/>
    <w:rsid w:val="00D12DEA"/>
    <w:rsid w:val="00D12E06"/>
    <w:rsid w:val="00D12E68"/>
    <w:rsid w:val="00D12EA2"/>
    <w:rsid w:val="00D13122"/>
    <w:rsid w:val="00D13155"/>
    <w:rsid w:val="00D13265"/>
    <w:rsid w:val="00D13274"/>
    <w:rsid w:val="00D135C7"/>
    <w:rsid w:val="00D1361F"/>
    <w:rsid w:val="00D13766"/>
    <w:rsid w:val="00D13855"/>
    <w:rsid w:val="00D13980"/>
    <w:rsid w:val="00D13D20"/>
    <w:rsid w:val="00D13EB8"/>
    <w:rsid w:val="00D140A3"/>
    <w:rsid w:val="00D14110"/>
    <w:rsid w:val="00D141E9"/>
    <w:rsid w:val="00D14264"/>
    <w:rsid w:val="00D143C4"/>
    <w:rsid w:val="00D144DC"/>
    <w:rsid w:val="00D146BF"/>
    <w:rsid w:val="00D146EA"/>
    <w:rsid w:val="00D146FE"/>
    <w:rsid w:val="00D14724"/>
    <w:rsid w:val="00D149FE"/>
    <w:rsid w:val="00D14A84"/>
    <w:rsid w:val="00D150F9"/>
    <w:rsid w:val="00D15182"/>
    <w:rsid w:val="00D15324"/>
    <w:rsid w:val="00D1558D"/>
    <w:rsid w:val="00D1564D"/>
    <w:rsid w:val="00D15805"/>
    <w:rsid w:val="00D1585B"/>
    <w:rsid w:val="00D158D2"/>
    <w:rsid w:val="00D15927"/>
    <w:rsid w:val="00D15A82"/>
    <w:rsid w:val="00D15BAF"/>
    <w:rsid w:val="00D15C63"/>
    <w:rsid w:val="00D15E15"/>
    <w:rsid w:val="00D15E2B"/>
    <w:rsid w:val="00D15FD7"/>
    <w:rsid w:val="00D16140"/>
    <w:rsid w:val="00D163A8"/>
    <w:rsid w:val="00D16530"/>
    <w:rsid w:val="00D1653A"/>
    <w:rsid w:val="00D16679"/>
    <w:rsid w:val="00D1673D"/>
    <w:rsid w:val="00D16777"/>
    <w:rsid w:val="00D168BA"/>
    <w:rsid w:val="00D16A36"/>
    <w:rsid w:val="00D16A4B"/>
    <w:rsid w:val="00D16A53"/>
    <w:rsid w:val="00D16C70"/>
    <w:rsid w:val="00D16D09"/>
    <w:rsid w:val="00D16E3F"/>
    <w:rsid w:val="00D16E57"/>
    <w:rsid w:val="00D16FD9"/>
    <w:rsid w:val="00D170DA"/>
    <w:rsid w:val="00D17139"/>
    <w:rsid w:val="00D172CD"/>
    <w:rsid w:val="00D17392"/>
    <w:rsid w:val="00D177B6"/>
    <w:rsid w:val="00D17A04"/>
    <w:rsid w:val="00D17ABF"/>
    <w:rsid w:val="00D17C38"/>
    <w:rsid w:val="00D17CA3"/>
    <w:rsid w:val="00D17D13"/>
    <w:rsid w:val="00D17EB6"/>
    <w:rsid w:val="00D17F52"/>
    <w:rsid w:val="00D2000F"/>
    <w:rsid w:val="00D20171"/>
    <w:rsid w:val="00D20308"/>
    <w:rsid w:val="00D2049D"/>
    <w:rsid w:val="00D2066E"/>
    <w:rsid w:val="00D2067D"/>
    <w:rsid w:val="00D2095A"/>
    <w:rsid w:val="00D20983"/>
    <w:rsid w:val="00D209F9"/>
    <w:rsid w:val="00D20AD1"/>
    <w:rsid w:val="00D20CB5"/>
    <w:rsid w:val="00D210A5"/>
    <w:rsid w:val="00D211AA"/>
    <w:rsid w:val="00D2130B"/>
    <w:rsid w:val="00D216E9"/>
    <w:rsid w:val="00D21720"/>
    <w:rsid w:val="00D2176D"/>
    <w:rsid w:val="00D217CE"/>
    <w:rsid w:val="00D21800"/>
    <w:rsid w:val="00D21931"/>
    <w:rsid w:val="00D219F5"/>
    <w:rsid w:val="00D21BC3"/>
    <w:rsid w:val="00D21C5B"/>
    <w:rsid w:val="00D220B4"/>
    <w:rsid w:val="00D222A9"/>
    <w:rsid w:val="00D223EF"/>
    <w:rsid w:val="00D2266A"/>
    <w:rsid w:val="00D22719"/>
    <w:rsid w:val="00D22905"/>
    <w:rsid w:val="00D229EA"/>
    <w:rsid w:val="00D22C01"/>
    <w:rsid w:val="00D22C2F"/>
    <w:rsid w:val="00D22DC6"/>
    <w:rsid w:val="00D22DE6"/>
    <w:rsid w:val="00D22E5C"/>
    <w:rsid w:val="00D22E91"/>
    <w:rsid w:val="00D23107"/>
    <w:rsid w:val="00D2318A"/>
    <w:rsid w:val="00D2337F"/>
    <w:rsid w:val="00D235D5"/>
    <w:rsid w:val="00D23684"/>
    <w:rsid w:val="00D23723"/>
    <w:rsid w:val="00D2376D"/>
    <w:rsid w:val="00D23888"/>
    <w:rsid w:val="00D239F0"/>
    <w:rsid w:val="00D23CEC"/>
    <w:rsid w:val="00D23E50"/>
    <w:rsid w:val="00D23EFE"/>
    <w:rsid w:val="00D240B7"/>
    <w:rsid w:val="00D2418D"/>
    <w:rsid w:val="00D241A7"/>
    <w:rsid w:val="00D24243"/>
    <w:rsid w:val="00D2463C"/>
    <w:rsid w:val="00D248A1"/>
    <w:rsid w:val="00D24A87"/>
    <w:rsid w:val="00D24AE6"/>
    <w:rsid w:val="00D24C2F"/>
    <w:rsid w:val="00D24DE7"/>
    <w:rsid w:val="00D24E39"/>
    <w:rsid w:val="00D2514F"/>
    <w:rsid w:val="00D25243"/>
    <w:rsid w:val="00D2541D"/>
    <w:rsid w:val="00D254CB"/>
    <w:rsid w:val="00D2558E"/>
    <w:rsid w:val="00D255CB"/>
    <w:rsid w:val="00D25618"/>
    <w:rsid w:val="00D2586C"/>
    <w:rsid w:val="00D25928"/>
    <w:rsid w:val="00D259A8"/>
    <w:rsid w:val="00D259DE"/>
    <w:rsid w:val="00D25A58"/>
    <w:rsid w:val="00D25C3B"/>
    <w:rsid w:val="00D25CCE"/>
    <w:rsid w:val="00D25D8C"/>
    <w:rsid w:val="00D25DFE"/>
    <w:rsid w:val="00D25E52"/>
    <w:rsid w:val="00D26286"/>
    <w:rsid w:val="00D26377"/>
    <w:rsid w:val="00D264AB"/>
    <w:rsid w:val="00D26560"/>
    <w:rsid w:val="00D26591"/>
    <w:rsid w:val="00D26827"/>
    <w:rsid w:val="00D26878"/>
    <w:rsid w:val="00D2697E"/>
    <w:rsid w:val="00D26A77"/>
    <w:rsid w:val="00D26F3B"/>
    <w:rsid w:val="00D2702E"/>
    <w:rsid w:val="00D27058"/>
    <w:rsid w:val="00D27115"/>
    <w:rsid w:val="00D274E8"/>
    <w:rsid w:val="00D27862"/>
    <w:rsid w:val="00D278C9"/>
    <w:rsid w:val="00D27953"/>
    <w:rsid w:val="00D2797E"/>
    <w:rsid w:val="00D27C7C"/>
    <w:rsid w:val="00D27D1E"/>
    <w:rsid w:val="00D27E13"/>
    <w:rsid w:val="00D27FE6"/>
    <w:rsid w:val="00D30249"/>
    <w:rsid w:val="00D30298"/>
    <w:rsid w:val="00D3034E"/>
    <w:rsid w:val="00D304CD"/>
    <w:rsid w:val="00D304EB"/>
    <w:rsid w:val="00D307A5"/>
    <w:rsid w:val="00D30811"/>
    <w:rsid w:val="00D3087F"/>
    <w:rsid w:val="00D30907"/>
    <w:rsid w:val="00D3091F"/>
    <w:rsid w:val="00D30939"/>
    <w:rsid w:val="00D3096E"/>
    <w:rsid w:val="00D30A26"/>
    <w:rsid w:val="00D30ACB"/>
    <w:rsid w:val="00D30F3A"/>
    <w:rsid w:val="00D3116C"/>
    <w:rsid w:val="00D31276"/>
    <w:rsid w:val="00D3146C"/>
    <w:rsid w:val="00D314F6"/>
    <w:rsid w:val="00D31888"/>
    <w:rsid w:val="00D319EB"/>
    <w:rsid w:val="00D31AAD"/>
    <w:rsid w:val="00D31BBA"/>
    <w:rsid w:val="00D31EAF"/>
    <w:rsid w:val="00D320A0"/>
    <w:rsid w:val="00D32147"/>
    <w:rsid w:val="00D32478"/>
    <w:rsid w:val="00D324DA"/>
    <w:rsid w:val="00D32506"/>
    <w:rsid w:val="00D3259A"/>
    <w:rsid w:val="00D326F0"/>
    <w:rsid w:val="00D32854"/>
    <w:rsid w:val="00D32897"/>
    <w:rsid w:val="00D329E2"/>
    <w:rsid w:val="00D329FA"/>
    <w:rsid w:val="00D32A32"/>
    <w:rsid w:val="00D32C47"/>
    <w:rsid w:val="00D32CD3"/>
    <w:rsid w:val="00D32CFD"/>
    <w:rsid w:val="00D32D0A"/>
    <w:rsid w:val="00D32E84"/>
    <w:rsid w:val="00D32EF2"/>
    <w:rsid w:val="00D332AF"/>
    <w:rsid w:val="00D3336B"/>
    <w:rsid w:val="00D33520"/>
    <w:rsid w:val="00D33572"/>
    <w:rsid w:val="00D33715"/>
    <w:rsid w:val="00D33936"/>
    <w:rsid w:val="00D33B5B"/>
    <w:rsid w:val="00D33CB1"/>
    <w:rsid w:val="00D33D61"/>
    <w:rsid w:val="00D33F05"/>
    <w:rsid w:val="00D33FA6"/>
    <w:rsid w:val="00D3405A"/>
    <w:rsid w:val="00D3409B"/>
    <w:rsid w:val="00D340B9"/>
    <w:rsid w:val="00D341B7"/>
    <w:rsid w:val="00D341C5"/>
    <w:rsid w:val="00D3421C"/>
    <w:rsid w:val="00D34236"/>
    <w:rsid w:val="00D342D4"/>
    <w:rsid w:val="00D3438A"/>
    <w:rsid w:val="00D34476"/>
    <w:rsid w:val="00D34492"/>
    <w:rsid w:val="00D344FA"/>
    <w:rsid w:val="00D3459D"/>
    <w:rsid w:val="00D3469F"/>
    <w:rsid w:val="00D346F2"/>
    <w:rsid w:val="00D34877"/>
    <w:rsid w:val="00D34ACD"/>
    <w:rsid w:val="00D34C53"/>
    <w:rsid w:val="00D34E82"/>
    <w:rsid w:val="00D35423"/>
    <w:rsid w:val="00D3548B"/>
    <w:rsid w:val="00D3554E"/>
    <w:rsid w:val="00D356B1"/>
    <w:rsid w:val="00D35A08"/>
    <w:rsid w:val="00D35A93"/>
    <w:rsid w:val="00D35CD3"/>
    <w:rsid w:val="00D35CEB"/>
    <w:rsid w:val="00D35D0A"/>
    <w:rsid w:val="00D35DF9"/>
    <w:rsid w:val="00D35E74"/>
    <w:rsid w:val="00D35ED7"/>
    <w:rsid w:val="00D35EEB"/>
    <w:rsid w:val="00D35F1B"/>
    <w:rsid w:val="00D35F36"/>
    <w:rsid w:val="00D360DC"/>
    <w:rsid w:val="00D36346"/>
    <w:rsid w:val="00D365C6"/>
    <w:rsid w:val="00D3660E"/>
    <w:rsid w:val="00D3660F"/>
    <w:rsid w:val="00D36633"/>
    <w:rsid w:val="00D366F9"/>
    <w:rsid w:val="00D3674A"/>
    <w:rsid w:val="00D3698F"/>
    <w:rsid w:val="00D36B80"/>
    <w:rsid w:val="00D36C99"/>
    <w:rsid w:val="00D36C9C"/>
    <w:rsid w:val="00D36CB7"/>
    <w:rsid w:val="00D36DB0"/>
    <w:rsid w:val="00D36F45"/>
    <w:rsid w:val="00D3705F"/>
    <w:rsid w:val="00D371D7"/>
    <w:rsid w:val="00D37262"/>
    <w:rsid w:val="00D374AC"/>
    <w:rsid w:val="00D3755B"/>
    <w:rsid w:val="00D377EC"/>
    <w:rsid w:val="00D378FE"/>
    <w:rsid w:val="00D37A1E"/>
    <w:rsid w:val="00D37B22"/>
    <w:rsid w:val="00D37B54"/>
    <w:rsid w:val="00D37E8F"/>
    <w:rsid w:val="00D37EF2"/>
    <w:rsid w:val="00D400A9"/>
    <w:rsid w:val="00D4011F"/>
    <w:rsid w:val="00D40197"/>
    <w:rsid w:val="00D402F0"/>
    <w:rsid w:val="00D40324"/>
    <w:rsid w:val="00D4039F"/>
    <w:rsid w:val="00D40412"/>
    <w:rsid w:val="00D40615"/>
    <w:rsid w:val="00D406CC"/>
    <w:rsid w:val="00D4083E"/>
    <w:rsid w:val="00D40848"/>
    <w:rsid w:val="00D408D8"/>
    <w:rsid w:val="00D40954"/>
    <w:rsid w:val="00D40C11"/>
    <w:rsid w:val="00D40C82"/>
    <w:rsid w:val="00D40CE1"/>
    <w:rsid w:val="00D40DCA"/>
    <w:rsid w:val="00D40E33"/>
    <w:rsid w:val="00D40E53"/>
    <w:rsid w:val="00D40E5B"/>
    <w:rsid w:val="00D40F04"/>
    <w:rsid w:val="00D4107D"/>
    <w:rsid w:val="00D41140"/>
    <w:rsid w:val="00D4132C"/>
    <w:rsid w:val="00D41352"/>
    <w:rsid w:val="00D41394"/>
    <w:rsid w:val="00D414EF"/>
    <w:rsid w:val="00D41550"/>
    <w:rsid w:val="00D41595"/>
    <w:rsid w:val="00D416E6"/>
    <w:rsid w:val="00D41753"/>
    <w:rsid w:val="00D417AD"/>
    <w:rsid w:val="00D41922"/>
    <w:rsid w:val="00D41ADF"/>
    <w:rsid w:val="00D41B31"/>
    <w:rsid w:val="00D41E9C"/>
    <w:rsid w:val="00D41FB1"/>
    <w:rsid w:val="00D41FED"/>
    <w:rsid w:val="00D42071"/>
    <w:rsid w:val="00D422CE"/>
    <w:rsid w:val="00D42353"/>
    <w:rsid w:val="00D42377"/>
    <w:rsid w:val="00D423B6"/>
    <w:rsid w:val="00D4242C"/>
    <w:rsid w:val="00D42692"/>
    <w:rsid w:val="00D426A7"/>
    <w:rsid w:val="00D426D3"/>
    <w:rsid w:val="00D426F5"/>
    <w:rsid w:val="00D42734"/>
    <w:rsid w:val="00D428A5"/>
    <w:rsid w:val="00D42970"/>
    <w:rsid w:val="00D429FA"/>
    <w:rsid w:val="00D42A81"/>
    <w:rsid w:val="00D42D20"/>
    <w:rsid w:val="00D42FF8"/>
    <w:rsid w:val="00D432CD"/>
    <w:rsid w:val="00D43391"/>
    <w:rsid w:val="00D43464"/>
    <w:rsid w:val="00D43577"/>
    <w:rsid w:val="00D4357A"/>
    <w:rsid w:val="00D435FB"/>
    <w:rsid w:val="00D4365A"/>
    <w:rsid w:val="00D437DA"/>
    <w:rsid w:val="00D438D5"/>
    <w:rsid w:val="00D43993"/>
    <w:rsid w:val="00D439DD"/>
    <w:rsid w:val="00D439EF"/>
    <w:rsid w:val="00D43C45"/>
    <w:rsid w:val="00D44043"/>
    <w:rsid w:val="00D440EC"/>
    <w:rsid w:val="00D44199"/>
    <w:rsid w:val="00D441A2"/>
    <w:rsid w:val="00D442FE"/>
    <w:rsid w:val="00D44328"/>
    <w:rsid w:val="00D444C2"/>
    <w:rsid w:val="00D445C3"/>
    <w:rsid w:val="00D446E7"/>
    <w:rsid w:val="00D44895"/>
    <w:rsid w:val="00D448E6"/>
    <w:rsid w:val="00D44934"/>
    <w:rsid w:val="00D44A91"/>
    <w:rsid w:val="00D44AA6"/>
    <w:rsid w:val="00D44B3D"/>
    <w:rsid w:val="00D45154"/>
    <w:rsid w:val="00D45366"/>
    <w:rsid w:val="00D45505"/>
    <w:rsid w:val="00D4553A"/>
    <w:rsid w:val="00D456BA"/>
    <w:rsid w:val="00D45880"/>
    <w:rsid w:val="00D45971"/>
    <w:rsid w:val="00D45988"/>
    <w:rsid w:val="00D45A65"/>
    <w:rsid w:val="00D45AB2"/>
    <w:rsid w:val="00D45DDF"/>
    <w:rsid w:val="00D462E7"/>
    <w:rsid w:val="00D4637B"/>
    <w:rsid w:val="00D46428"/>
    <w:rsid w:val="00D46894"/>
    <w:rsid w:val="00D46928"/>
    <w:rsid w:val="00D46E0E"/>
    <w:rsid w:val="00D46E93"/>
    <w:rsid w:val="00D470F7"/>
    <w:rsid w:val="00D4715F"/>
    <w:rsid w:val="00D473A8"/>
    <w:rsid w:val="00D473B3"/>
    <w:rsid w:val="00D473B5"/>
    <w:rsid w:val="00D4749E"/>
    <w:rsid w:val="00D47670"/>
    <w:rsid w:val="00D47796"/>
    <w:rsid w:val="00D47834"/>
    <w:rsid w:val="00D478F1"/>
    <w:rsid w:val="00D479B2"/>
    <w:rsid w:val="00D479B8"/>
    <w:rsid w:val="00D47C34"/>
    <w:rsid w:val="00D47DEB"/>
    <w:rsid w:val="00D47F63"/>
    <w:rsid w:val="00D50060"/>
    <w:rsid w:val="00D50204"/>
    <w:rsid w:val="00D505E9"/>
    <w:rsid w:val="00D50949"/>
    <w:rsid w:val="00D50969"/>
    <w:rsid w:val="00D50A47"/>
    <w:rsid w:val="00D50B27"/>
    <w:rsid w:val="00D50B42"/>
    <w:rsid w:val="00D50C12"/>
    <w:rsid w:val="00D50D2E"/>
    <w:rsid w:val="00D51001"/>
    <w:rsid w:val="00D5108A"/>
    <w:rsid w:val="00D51200"/>
    <w:rsid w:val="00D51513"/>
    <w:rsid w:val="00D516A4"/>
    <w:rsid w:val="00D51B06"/>
    <w:rsid w:val="00D51C23"/>
    <w:rsid w:val="00D51DA6"/>
    <w:rsid w:val="00D51ED6"/>
    <w:rsid w:val="00D5213C"/>
    <w:rsid w:val="00D52303"/>
    <w:rsid w:val="00D5232E"/>
    <w:rsid w:val="00D52410"/>
    <w:rsid w:val="00D524EE"/>
    <w:rsid w:val="00D525FB"/>
    <w:rsid w:val="00D526A2"/>
    <w:rsid w:val="00D526EC"/>
    <w:rsid w:val="00D527A6"/>
    <w:rsid w:val="00D52A0F"/>
    <w:rsid w:val="00D52C03"/>
    <w:rsid w:val="00D52C4C"/>
    <w:rsid w:val="00D52D7E"/>
    <w:rsid w:val="00D52E73"/>
    <w:rsid w:val="00D52ECE"/>
    <w:rsid w:val="00D53261"/>
    <w:rsid w:val="00D532CD"/>
    <w:rsid w:val="00D53309"/>
    <w:rsid w:val="00D53327"/>
    <w:rsid w:val="00D53908"/>
    <w:rsid w:val="00D539EE"/>
    <w:rsid w:val="00D53B7C"/>
    <w:rsid w:val="00D53C88"/>
    <w:rsid w:val="00D53CF7"/>
    <w:rsid w:val="00D53EA0"/>
    <w:rsid w:val="00D5404F"/>
    <w:rsid w:val="00D54068"/>
    <w:rsid w:val="00D540EC"/>
    <w:rsid w:val="00D5421A"/>
    <w:rsid w:val="00D5425B"/>
    <w:rsid w:val="00D542F9"/>
    <w:rsid w:val="00D547A2"/>
    <w:rsid w:val="00D548B4"/>
    <w:rsid w:val="00D54A0F"/>
    <w:rsid w:val="00D54A24"/>
    <w:rsid w:val="00D54ADC"/>
    <w:rsid w:val="00D54AF8"/>
    <w:rsid w:val="00D54C44"/>
    <w:rsid w:val="00D54E04"/>
    <w:rsid w:val="00D54FEC"/>
    <w:rsid w:val="00D5540A"/>
    <w:rsid w:val="00D559A3"/>
    <w:rsid w:val="00D55AE1"/>
    <w:rsid w:val="00D55D36"/>
    <w:rsid w:val="00D55D37"/>
    <w:rsid w:val="00D55F49"/>
    <w:rsid w:val="00D560B9"/>
    <w:rsid w:val="00D560F3"/>
    <w:rsid w:val="00D56187"/>
    <w:rsid w:val="00D561AD"/>
    <w:rsid w:val="00D56227"/>
    <w:rsid w:val="00D5625A"/>
    <w:rsid w:val="00D563A5"/>
    <w:rsid w:val="00D56554"/>
    <w:rsid w:val="00D56786"/>
    <w:rsid w:val="00D567AE"/>
    <w:rsid w:val="00D56A22"/>
    <w:rsid w:val="00D56A96"/>
    <w:rsid w:val="00D56D02"/>
    <w:rsid w:val="00D56D3E"/>
    <w:rsid w:val="00D56EC2"/>
    <w:rsid w:val="00D571C3"/>
    <w:rsid w:val="00D5731E"/>
    <w:rsid w:val="00D57592"/>
    <w:rsid w:val="00D577CE"/>
    <w:rsid w:val="00D57AD7"/>
    <w:rsid w:val="00D57B4C"/>
    <w:rsid w:val="00D57BF1"/>
    <w:rsid w:val="00D57C66"/>
    <w:rsid w:val="00D57E5E"/>
    <w:rsid w:val="00D57EBF"/>
    <w:rsid w:val="00D57EF0"/>
    <w:rsid w:val="00D60158"/>
    <w:rsid w:val="00D60272"/>
    <w:rsid w:val="00D60278"/>
    <w:rsid w:val="00D602F1"/>
    <w:rsid w:val="00D603D3"/>
    <w:rsid w:val="00D603FF"/>
    <w:rsid w:val="00D604BD"/>
    <w:rsid w:val="00D604F5"/>
    <w:rsid w:val="00D60864"/>
    <w:rsid w:val="00D60919"/>
    <w:rsid w:val="00D60CE5"/>
    <w:rsid w:val="00D60DD6"/>
    <w:rsid w:val="00D60E62"/>
    <w:rsid w:val="00D60F6F"/>
    <w:rsid w:val="00D610F7"/>
    <w:rsid w:val="00D611EE"/>
    <w:rsid w:val="00D61250"/>
    <w:rsid w:val="00D612FE"/>
    <w:rsid w:val="00D61585"/>
    <w:rsid w:val="00D61653"/>
    <w:rsid w:val="00D61766"/>
    <w:rsid w:val="00D618C5"/>
    <w:rsid w:val="00D61964"/>
    <w:rsid w:val="00D6196F"/>
    <w:rsid w:val="00D61A60"/>
    <w:rsid w:val="00D61CB1"/>
    <w:rsid w:val="00D61CCB"/>
    <w:rsid w:val="00D61D59"/>
    <w:rsid w:val="00D61D9A"/>
    <w:rsid w:val="00D61DF6"/>
    <w:rsid w:val="00D61F21"/>
    <w:rsid w:val="00D62037"/>
    <w:rsid w:val="00D6213B"/>
    <w:rsid w:val="00D62152"/>
    <w:rsid w:val="00D62227"/>
    <w:rsid w:val="00D624F2"/>
    <w:rsid w:val="00D62502"/>
    <w:rsid w:val="00D62553"/>
    <w:rsid w:val="00D62649"/>
    <w:rsid w:val="00D62735"/>
    <w:rsid w:val="00D62797"/>
    <w:rsid w:val="00D6296F"/>
    <w:rsid w:val="00D62B8A"/>
    <w:rsid w:val="00D62C12"/>
    <w:rsid w:val="00D62C91"/>
    <w:rsid w:val="00D62DC2"/>
    <w:rsid w:val="00D62E45"/>
    <w:rsid w:val="00D62EBD"/>
    <w:rsid w:val="00D62FB4"/>
    <w:rsid w:val="00D63003"/>
    <w:rsid w:val="00D63029"/>
    <w:rsid w:val="00D6307C"/>
    <w:rsid w:val="00D630AD"/>
    <w:rsid w:val="00D63280"/>
    <w:rsid w:val="00D6329C"/>
    <w:rsid w:val="00D63326"/>
    <w:rsid w:val="00D6336B"/>
    <w:rsid w:val="00D634D4"/>
    <w:rsid w:val="00D635FD"/>
    <w:rsid w:val="00D6368E"/>
    <w:rsid w:val="00D636FE"/>
    <w:rsid w:val="00D63790"/>
    <w:rsid w:val="00D63A61"/>
    <w:rsid w:val="00D63B48"/>
    <w:rsid w:val="00D63B8A"/>
    <w:rsid w:val="00D63BC4"/>
    <w:rsid w:val="00D63C4B"/>
    <w:rsid w:val="00D63D81"/>
    <w:rsid w:val="00D63DEB"/>
    <w:rsid w:val="00D64075"/>
    <w:rsid w:val="00D640A3"/>
    <w:rsid w:val="00D6412F"/>
    <w:rsid w:val="00D64146"/>
    <w:rsid w:val="00D64186"/>
    <w:rsid w:val="00D641DF"/>
    <w:rsid w:val="00D64294"/>
    <w:rsid w:val="00D646B7"/>
    <w:rsid w:val="00D647B3"/>
    <w:rsid w:val="00D647D7"/>
    <w:rsid w:val="00D6494C"/>
    <w:rsid w:val="00D64A10"/>
    <w:rsid w:val="00D64BD3"/>
    <w:rsid w:val="00D64DAD"/>
    <w:rsid w:val="00D64E60"/>
    <w:rsid w:val="00D6516C"/>
    <w:rsid w:val="00D652EA"/>
    <w:rsid w:val="00D6540B"/>
    <w:rsid w:val="00D655E5"/>
    <w:rsid w:val="00D65604"/>
    <w:rsid w:val="00D6561E"/>
    <w:rsid w:val="00D656A6"/>
    <w:rsid w:val="00D656BF"/>
    <w:rsid w:val="00D65712"/>
    <w:rsid w:val="00D657B9"/>
    <w:rsid w:val="00D65BBD"/>
    <w:rsid w:val="00D65C37"/>
    <w:rsid w:val="00D65CDB"/>
    <w:rsid w:val="00D65DD3"/>
    <w:rsid w:val="00D65DF7"/>
    <w:rsid w:val="00D65E44"/>
    <w:rsid w:val="00D65FBB"/>
    <w:rsid w:val="00D6632E"/>
    <w:rsid w:val="00D66419"/>
    <w:rsid w:val="00D66429"/>
    <w:rsid w:val="00D665D1"/>
    <w:rsid w:val="00D6678D"/>
    <w:rsid w:val="00D6683F"/>
    <w:rsid w:val="00D668D7"/>
    <w:rsid w:val="00D669A6"/>
    <w:rsid w:val="00D669C5"/>
    <w:rsid w:val="00D66A52"/>
    <w:rsid w:val="00D66ACD"/>
    <w:rsid w:val="00D66BEE"/>
    <w:rsid w:val="00D66E11"/>
    <w:rsid w:val="00D66FFA"/>
    <w:rsid w:val="00D67069"/>
    <w:rsid w:val="00D6706C"/>
    <w:rsid w:val="00D67142"/>
    <w:rsid w:val="00D6723D"/>
    <w:rsid w:val="00D67289"/>
    <w:rsid w:val="00D674EC"/>
    <w:rsid w:val="00D676AD"/>
    <w:rsid w:val="00D6771C"/>
    <w:rsid w:val="00D677C1"/>
    <w:rsid w:val="00D67A86"/>
    <w:rsid w:val="00D67A9B"/>
    <w:rsid w:val="00D67CA9"/>
    <w:rsid w:val="00D67D2E"/>
    <w:rsid w:val="00D67D46"/>
    <w:rsid w:val="00D70046"/>
    <w:rsid w:val="00D70342"/>
    <w:rsid w:val="00D70412"/>
    <w:rsid w:val="00D706E2"/>
    <w:rsid w:val="00D70B0F"/>
    <w:rsid w:val="00D70BE9"/>
    <w:rsid w:val="00D70C6B"/>
    <w:rsid w:val="00D70F71"/>
    <w:rsid w:val="00D70FEE"/>
    <w:rsid w:val="00D71130"/>
    <w:rsid w:val="00D713B3"/>
    <w:rsid w:val="00D7149A"/>
    <w:rsid w:val="00D71614"/>
    <w:rsid w:val="00D71664"/>
    <w:rsid w:val="00D717D9"/>
    <w:rsid w:val="00D717FE"/>
    <w:rsid w:val="00D71B03"/>
    <w:rsid w:val="00D71B10"/>
    <w:rsid w:val="00D71BAF"/>
    <w:rsid w:val="00D71C7B"/>
    <w:rsid w:val="00D71CE8"/>
    <w:rsid w:val="00D71E48"/>
    <w:rsid w:val="00D71F8C"/>
    <w:rsid w:val="00D71FD1"/>
    <w:rsid w:val="00D7236F"/>
    <w:rsid w:val="00D7247E"/>
    <w:rsid w:val="00D724BD"/>
    <w:rsid w:val="00D72853"/>
    <w:rsid w:val="00D728D8"/>
    <w:rsid w:val="00D72B80"/>
    <w:rsid w:val="00D72C5D"/>
    <w:rsid w:val="00D72D0F"/>
    <w:rsid w:val="00D7308E"/>
    <w:rsid w:val="00D73164"/>
    <w:rsid w:val="00D7317A"/>
    <w:rsid w:val="00D73190"/>
    <w:rsid w:val="00D7340A"/>
    <w:rsid w:val="00D73425"/>
    <w:rsid w:val="00D736D5"/>
    <w:rsid w:val="00D73861"/>
    <w:rsid w:val="00D73934"/>
    <w:rsid w:val="00D739CB"/>
    <w:rsid w:val="00D739DC"/>
    <w:rsid w:val="00D739FB"/>
    <w:rsid w:val="00D73A4E"/>
    <w:rsid w:val="00D73A9B"/>
    <w:rsid w:val="00D73B33"/>
    <w:rsid w:val="00D73C30"/>
    <w:rsid w:val="00D73CC5"/>
    <w:rsid w:val="00D73F28"/>
    <w:rsid w:val="00D73FEA"/>
    <w:rsid w:val="00D74002"/>
    <w:rsid w:val="00D74120"/>
    <w:rsid w:val="00D74165"/>
    <w:rsid w:val="00D742C5"/>
    <w:rsid w:val="00D7438E"/>
    <w:rsid w:val="00D744FF"/>
    <w:rsid w:val="00D74542"/>
    <w:rsid w:val="00D745D4"/>
    <w:rsid w:val="00D74663"/>
    <w:rsid w:val="00D749A1"/>
    <w:rsid w:val="00D74A1F"/>
    <w:rsid w:val="00D74DBA"/>
    <w:rsid w:val="00D74EBB"/>
    <w:rsid w:val="00D75260"/>
    <w:rsid w:val="00D75265"/>
    <w:rsid w:val="00D75483"/>
    <w:rsid w:val="00D75512"/>
    <w:rsid w:val="00D757BC"/>
    <w:rsid w:val="00D75A8F"/>
    <w:rsid w:val="00D75B12"/>
    <w:rsid w:val="00D75C29"/>
    <w:rsid w:val="00D75C7D"/>
    <w:rsid w:val="00D75F76"/>
    <w:rsid w:val="00D7600A"/>
    <w:rsid w:val="00D761F5"/>
    <w:rsid w:val="00D7626A"/>
    <w:rsid w:val="00D762C6"/>
    <w:rsid w:val="00D76366"/>
    <w:rsid w:val="00D76577"/>
    <w:rsid w:val="00D765CB"/>
    <w:rsid w:val="00D7664F"/>
    <w:rsid w:val="00D76697"/>
    <w:rsid w:val="00D76794"/>
    <w:rsid w:val="00D767B6"/>
    <w:rsid w:val="00D76E98"/>
    <w:rsid w:val="00D76FF8"/>
    <w:rsid w:val="00D7720D"/>
    <w:rsid w:val="00D7730A"/>
    <w:rsid w:val="00D7753A"/>
    <w:rsid w:val="00D7755C"/>
    <w:rsid w:val="00D775E4"/>
    <w:rsid w:val="00D7798E"/>
    <w:rsid w:val="00D779B1"/>
    <w:rsid w:val="00D779C4"/>
    <w:rsid w:val="00D77AD8"/>
    <w:rsid w:val="00D77B4E"/>
    <w:rsid w:val="00D77C8B"/>
    <w:rsid w:val="00D77E17"/>
    <w:rsid w:val="00D77E1D"/>
    <w:rsid w:val="00D77F35"/>
    <w:rsid w:val="00D77F85"/>
    <w:rsid w:val="00D80260"/>
    <w:rsid w:val="00D80374"/>
    <w:rsid w:val="00D805AB"/>
    <w:rsid w:val="00D80A3F"/>
    <w:rsid w:val="00D80B51"/>
    <w:rsid w:val="00D80E36"/>
    <w:rsid w:val="00D8103B"/>
    <w:rsid w:val="00D810D6"/>
    <w:rsid w:val="00D8110D"/>
    <w:rsid w:val="00D81137"/>
    <w:rsid w:val="00D811DB"/>
    <w:rsid w:val="00D812BA"/>
    <w:rsid w:val="00D812CB"/>
    <w:rsid w:val="00D8135A"/>
    <w:rsid w:val="00D814D6"/>
    <w:rsid w:val="00D814EA"/>
    <w:rsid w:val="00D81521"/>
    <w:rsid w:val="00D8164F"/>
    <w:rsid w:val="00D8173E"/>
    <w:rsid w:val="00D818CF"/>
    <w:rsid w:val="00D8192E"/>
    <w:rsid w:val="00D81A96"/>
    <w:rsid w:val="00D81B13"/>
    <w:rsid w:val="00D81B79"/>
    <w:rsid w:val="00D81EB7"/>
    <w:rsid w:val="00D81F27"/>
    <w:rsid w:val="00D81FC2"/>
    <w:rsid w:val="00D8208D"/>
    <w:rsid w:val="00D820EF"/>
    <w:rsid w:val="00D823DD"/>
    <w:rsid w:val="00D82503"/>
    <w:rsid w:val="00D8250B"/>
    <w:rsid w:val="00D8268F"/>
    <w:rsid w:val="00D826D0"/>
    <w:rsid w:val="00D826E9"/>
    <w:rsid w:val="00D82871"/>
    <w:rsid w:val="00D82880"/>
    <w:rsid w:val="00D82888"/>
    <w:rsid w:val="00D828E3"/>
    <w:rsid w:val="00D82991"/>
    <w:rsid w:val="00D82A75"/>
    <w:rsid w:val="00D82A7A"/>
    <w:rsid w:val="00D82A84"/>
    <w:rsid w:val="00D82AD9"/>
    <w:rsid w:val="00D82BA4"/>
    <w:rsid w:val="00D82C23"/>
    <w:rsid w:val="00D82CCD"/>
    <w:rsid w:val="00D82D14"/>
    <w:rsid w:val="00D82EDF"/>
    <w:rsid w:val="00D82EE2"/>
    <w:rsid w:val="00D83016"/>
    <w:rsid w:val="00D830EF"/>
    <w:rsid w:val="00D8315E"/>
    <w:rsid w:val="00D83286"/>
    <w:rsid w:val="00D834AA"/>
    <w:rsid w:val="00D835FF"/>
    <w:rsid w:val="00D83822"/>
    <w:rsid w:val="00D83875"/>
    <w:rsid w:val="00D83C4F"/>
    <w:rsid w:val="00D83EC8"/>
    <w:rsid w:val="00D84267"/>
    <w:rsid w:val="00D8431A"/>
    <w:rsid w:val="00D843B7"/>
    <w:rsid w:val="00D84445"/>
    <w:rsid w:val="00D84808"/>
    <w:rsid w:val="00D8496E"/>
    <w:rsid w:val="00D84C26"/>
    <w:rsid w:val="00D84F5A"/>
    <w:rsid w:val="00D85164"/>
    <w:rsid w:val="00D8524D"/>
    <w:rsid w:val="00D85308"/>
    <w:rsid w:val="00D85412"/>
    <w:rsid w:val="00D854B1"/>
    <w:rsid w:val="00D854E1"/>
    <w:rsid w:val="00D85516"/>
    <w:rsid w:val="00D8551A"/>
    <w:rsid w:val="00D8553F"/>
    <w:rsid w:val="00D855C6"/>
    <w:rsid w:val="00D85797"/>
    <w:rsid w:val="00D85849"/>
    <w:rsid w:val="00D85865"/>
    <w:rsid w:val="00D859AD"/>
    <w:rsid w:val="00D86016"/>
    <w:rsid w:val="00D8622D"/>
    <w:rsid w:val="00D86335"/>
    <w:rsid w:val="00D86AA1"/>
    <w:rsid w:val="00D86AE7"/>
    <w:rsid w:val="00D86CA0"/>
    <w:rsid w:val="00D86D22"/>
    <w:rsid w:val="00D86D53"/>
    <w:rsid w:val="00D86DA9"/>
    <w:rsid w:val="00D86E7F"/>
    <w:rsid w:val="00D86F34"/>
    <w:rsid w:val="00D871DE"/>
    <w:rsid w:val="00D87238"/>
    <w:rsid w:val="00D872EA"/>
    <w:rsid w:val="00D8769A"/>
    <w:rsid w:val="00D877D6"/>
    <w:rsid w:val="00D87A98"/>
    <w:rsid w:val="00D87B76"/>
    <w:rsid w:val="00D87C6E"/>
    <w:rsid w:val="00D87CC8"/>
    <w:rsid w:val="00D87CDC"/>
    <w:rsid w:val="00D87D5F"/>
    <w:rsid w:val="00D87D60"/>
    <w:rsid w:val="00D87D7A"/>
    <w:rsid w:val="00D90007"/>
    <w:rsid w:val="00D900AB"/>
    <w:rsid w:val="00D902B4"/>
    <w:rsid w:val="00D90573"/>
    <w:rsid w:val="00D906A8"/>
    <w:rsid w:val="00D909D5"/>
    <w:rsid w:val="00D90AE7"/>
    <w:rsid w:val="00D90C03"/>
    <w:rsid w:val="00D90C0B"/>
    <w:rsid w:val="00D90E4E"/>
    <w:rsid w:val="00D90E5F"/>
    <w:rsid w:val="00D90EFA"/>
    <w:rsid w:val="00D9122D"/>
    <w:rsid w:val="00D912F4"/>
    <w:rsid w:val="00D91394"/>
    <w:rsid w:val="00D913EF"/>
    <w:rsid w:val="00D915D4"/>
    <w:rsid w:val="00D91800"/>
    <w:rsid w:val="00D91A4A"/>
    <w:rsid w:val="00D91A4E"/>
    <w:rsid w:val="00D91A66"/>
    <w:rsid w:val="00D91BA4"/>
    <w:rsid w:val="00D91CEA"/>
    <w:rsid w:val="00D91DF5"/>
    <w:rsid w:val="00D91F12"/>
    <w:rsid w:val="00D91F19"/>
    <w:rsid w:val="00D92027"/>
    <w:rsid w:val="00D92087"/>
    <w:rsid w:val="00D92122"/>
    <w:rsid w:val="00D92361"/>
    <w:rsid w:val="00D92371"/>
    <w:rsid w:val="00D9248B"/>
    <w:rsid w:val="00D925A8"/>
    <w:rsid w:val="00D925E9"/>
    <w:rsid w:val="00D92657"/>
    <w:rsid w:val="00D92721"/>
    <w:rsid w:val="00D927D5"/>
    <w:rsid w:val="00D92806"/>
    <w:rsid w:val="00D928B9"/>
    <w:rsid w:val="00D92916"/>
    <w:rsid w:val="00D92D1B"/>
    <w:rsid w:val="00D92E07"/>
    <w:rsid w:val="00D92E76"/>
    <w:rsid w:val="00D93013"/>
    <w:rsid w:val="00D9316A"/>
    <w:rsid w:val="00D93263"/>
    <w:rsid w:val="00D932F8"/>
    <w:rsid w:val="00D93333"/>
    <w:rsid w:val="00D93423"/>
    <w:rsid w:val="00D934DE"/>
    <w:rsid w:val="00D934F6"/>
    <w:rsid w:val="00D936D4"/>
    <w:rsid w:val="00D93821"/>
    <w:rsid w:val="00D93A87"/>
    <w:rsid w:val="00D93A96"/>
    <w:rsid w:val="00D93B15"/>
    <w:rsid w:val="00D93B45"/>
    <w:rsid w:val="00D93B49"/>
    <w:rsid w:val="00D93B5B"/>
    <w:rsid w:val="00D93BD0"/>
    <w:rsid w:val="00D93BD8"/>
    <w:rsid w:val="00D93C04"/>
    <w:rsid w:val="00D93C5E"/>
    <w:rsid w:val="00D93C71"/>
    <w:rsid w:val="00D93FAC"/>
    <w:rsid w:val="00D94029"/>
    <w:rsid w:val="00D9435B"/>
    <w:rsid w:val="00D94367"/>
    <w:rsid w:val="00D94650"/>
    <w:rsid w:val="00D94808"/>
    <w:rsid w:val="00D949CF"/>
    <w:rsid w:val="00D949EC"/>
    <w:rsid w:val="00D94CFA"/>
    <w:rsid w:val="00D950B5"/>
    <w:rsid w:val="00D950C2"/>
    <w:rsid w:val="00D9516F"/>
    <w:rsid w:val="00D951D6"/>
    <w:rsid w:val="00D95249"/>
    <w:rsid w:val="00D95409"/>
    <w:rsid w:val="00D95584"/>
    <w:rsid w:val="00D955EF"/>
    <w:rsid w:val="00D956C8"/>
    <w:rsid w:val="00D956DC"/>
    <w:rsid w:val="00D959D4"/>
    <w:rsid w:val="00D95A73"/>
    <w:rsid w:val="00D95BBD"/>
    <w:rsid w:val="00D95BE2"/>
    <w:rsid w:val="00D95D77"/>
    <w:rsid w:val="00D95F2B"/>
    <w:rsid w:val="00D962CF"/>
    <w:rsid w:val="00D96377"/>
    <w:rsid w:val="00D964B5"/>
    <w:rsid w:val="00D96632"/>
    <w:rsid w:val="00D96A3D"/>
    <w:rsid w:val="00D96B1C"/>
    <w:rsid w:val="00D96C9E"/>
    <w:rsid w:val="00D96D0B"/>
    <w:rsid w:val="00D96D8A"/>
    <w:rsid w:val="00D96DBF"/>
    <w:rsid w:val="00D96FAC"/>
    <w:rsid w:val="00D970C9"/>
    <w:rsid w:val="00D970CD"/>
    <w:rsid w:val="00D971E2"/>
    <w:rsid w:val="00D97249"/>
    <w:rsid w:val="00D97310"/>
    <w:rsid w:val="00D97467"/>
    <w:rsid w:val="00D974E3"/>
    <w:rsid w:val="00D97561"/>
    <w:rsid w:val="00D975C0"/>
    <w:rsid w:val="00D97605"/>
    <w:rsid w:val="00D97623"/>
    <w:rsid w:val="00D977BC"/>
    <w:rsid w:val="00D9793E"/>
    <w:rsid w:val="00D979AE"/>
    <w:rsid w:val="00D97A44"/>
    <w:rsid w:val="00D97A61"/>
    <w:rsid w:val="00D97A66"/>
    <w:rsid w:val="00D97EA9"/>
    <w:rsid w:val="00D97F30"/>
    <w:rsid w:val="00DA05A5"/>
    <w:rsid w:val="00DA0615"/>
    <w:rsid w:val="00DA063A"/>
    <w:rsid w:val="00DA06A5"/>
    <w:rsid w:val="00DA06FD"/>
    <w:rsid w:val="00DA07DB"/>
    <w:rsid w:val="00DA08A2"/>
    <w:rsid w:val="00DA09AB"/>
    <w:rsid w:val="00DA0B92"/>
    <w:rsid w:val="00DA0DD2"/>
    <w:rsid w:val="00DA0DEF"/>
    <w:rsid w:val="00DA10CD"/>
    <w:rsid w:val="00DA1187"/>
    <w:rsid w:val="00DA122C"/>
    <w:rsid w:val="00DA12F5"/>
    <w:rsid w:val="00DA146C"/>
    <w:rsid w:val="00DA149B"/>
    <w:rsid w:val="00DA150E"/>
    <w:rsid w:val="00DA1601"/>
    <w:rsid w:val="00DA19DA"/>
    <w:rsid w:val="00DA1D3C"/>
    <w:rsid w:val="00DA1D62"/>
    <w:rsid w:val="00DA1E28"/>
    <w:rsid w:val="00DA1FFC"/>
    <w:rsid w:val="00DA20B7"/>
    <w:rsid w:val="00DA2155"/>
    <w:rsid w:val="00DA22DC"/>
    <w:rsid w:val="00DA23CA"/>
    <w:rsid w:val="00DA247E"/>
    <w:rsid w:val="00DA250F"/>
    <w:rsid w:val="00DA25A7"/>
    <w:rsid w:val="00DA263C"/>
    <w:rsid w:val="00DA2687"/>
    <w:rsid w:val="00DA295C"/>
    <w:rsid w:val="00DA2E30"/>
    <w:rsid w:val="00DA2E37"/>
    <w:rsid w:val="00DA2F8C"/>
    <w:rsid w:val="00DA2FA8"/>
    <w:rsid w:val="00DA2FC5"/>
    <w:rsid w:val="00DA31E9"/>
    <w:rsid w:val="00DA3215"/>
    <w:rsid w:val="00DA3218"/>
    <w:rsid w:val="00DA3661"/>
    <w:rsid w:val="00DA368A"/>
    <w:rsid w:val="00DA381E"/>
    <w:rsid w:val="00DA3832"/>
    <w:rsid w:val="00DA3B27"/>
    <w:rsid w:val="00DA3CBE"/>
    <w:rsid w:val="00DA3D6F"/>
    <w:rsid w:val="00DA3D75"/>
    <w:rsid w:val="00DA3DF9"/>
    <w:rsid w:val="00DA3E71"/>
    <w:rsid w:val="00DA3EDD"/>
    <w:rsid w:val="00DA3F55"/>
    <w:rsid w:val="00DA41D7"/>
    <w:rsid w:val="00DA42DE"/>
    <w:rsid w:val="00DA4470"/>
    <w:rsid w:val="00DA458E"/>
    <w:rsid w:val="00DA46E4"/>
    <w:rsid w:val="00DA4790"/>
    <w:rsid w:val="00DA492C"/>
    <w:rsid w:val="00DA49A9"/>
    <w:rsid w:val="00DA4B07"/>
    <w:rsid w:val="00DA4DB4"/>
    <w:rsid w:val="00DA4DE9"/>
    <w:rsid w:val="00DA4EAD"/>
    <w:rsid w:val="00DA4F19"/>
    <w:rsid w:val="00DA5046"/>
    <w:rsid w:val="00DA5121"/>
    <w:rsid w:val="00DA5428"/>
    <w:rsid w:val="00DA5748"/>
    <w:rsid w:val="00DA5869"/>
    <w:rsid w:val="00DA6027"/>
    <w:rsid w:val="00DA60C2"/>
    <w:rsid w:val="00DA61CF"/>
    <w:rsid w:val="00DA6271"/>
    <w:rsid w:val="00DA63F0"/>
    <w:rsid w:val="00DA652D"/>
    <w:rsid w:val="00DA65E3"/>
    <w:rsid w:val="00DA661C"/>
    <w:rsid w:val="00DA6713"/>
    <w:rsid w:val="00DA67B4"/>
    <w:rsid w:val="00DA67F5"/>
    <w:rsid w:val="00DA6867"/>
    <w:rsid w:val="00DA687C"/>
    <w:rsid w:val="00DA6B38"/>
    <w:rsid w:val="00DA6C10"/>
    <w:rsid w:val="00DA6CD9"/>
    <w:rsid w:val="00DA6CDF"/>
    <w:rsid w:val="00DA6D71"/>
    <w:rsid w:val="00DA6EAB"/>
    <w:rsid w:val="00DA6F16"/>
    <w:rsid w:val="00DA7000"/>
    <w:rsid w:val="00DA73D2"/>
    <w:rsid w:val="00DA7433"/>
    <w:rsid w:val="00DA743F"/>
    <w:rsid w:val="00DA7533"/>
    <w:rsid w:val="00DA762B"/>
    <w:rsid w:val="00DA768A"/>
    <w:rsid w:val="00DA76AB"/>
    <w:rsid w:val="00DA7904"/>
    <w:rsid w:val="00DA7AF2"/>
    <w:rsid w:val="00DA7CE3"/>
    <w:rsid w:val="00DA7DEB"/>
    <w:rsid w:val="00DA7E56"/>
    <w:rsid w:val="00DA7EF0"/>
    <w:rsid w:val="00DB0071"/>
    <w:rsid w:val="00DB0126"/>
    <w:rsid w:val="00DB0273"/>
    <w:rsid w:val="00DB033B"/>
    <w:rsid w:val="00DB045F"/>
    <w:rsid w:val="00DB05B4"/>
    <w:rsid w:val="00DB084E"/>
    <w:rsid w:val="00DB0980"/>
    <w:rsid w:val="00DB09E2"/>
    <w:rsid w:val="00DB0AF7"/>
    <w:rsid w:val="00DB0CAE"/>
    <w:rsid w:val="00DB0CE2"/>
    <w:rsid w:val="00DB0D4F"/>
    <w:rsid w:val="00DB0D8B"/>
    <w:rsid w:val="00DB0E28"/>
    <w:rsid w:val="00DB1225"/>
    <w:rsid w:val="00DB12CA"/>
    <w:rsid w:val="00DB13C4"/>
    <w:rsid w:val="00DB14FF"/>
    <w:rsid w:val="00DB1543"/>
    <w:rsid w:val="00DB1561"/>
    <w:rsid w:val="00DB1652"/>
    <w:rsid w:val="00DB1690"/>
    <w:rsid w:val="00DB1820"/>
    <w:rsid w:val="00DB193C"/>
    <w:rsid w:val="00DB19EC"/>
    <w:rsid w:val="00DB1BF5"/>
    <w:rsid w:val="00DB1DBE"/>
    <w:rsid w:val="00DB2097"/>
    <w:rsid w:val="00DB2166"/>
    <w:rsid w:val="00DB2441"/>
    <w:rsid w:val="00DB2582"/>
    <w:rsid w:val="00DB278C"/>
    <w:rsid w:val="00DB29FD"/>
    <w:rsid w:val="00DB2A92"/>
    <w:rsid w:val="00DB2AE1"/>
    <w:rsid w:val="00DB2B68"/>
    <w:rsid w:val="00DB2C1A"/>
    <w:rsid w:val="00DB2C4E"/>
    <w:rsid w:val="00DB2E07"/>
    <w:rsid w:val="00DB2E1B"/>
    <w:rsid w:val="00DB2E38"/>
    <w:rsid w:val="00DB2E6B"/>
    <w:rsid w:val="00DB2FAE"/>
    <w:rsid w:val="00DB312A"/>
    <w:rsid w:val="00DB3442"/>
    <w:rsid w:val="00DB37C0"/>
    <w:rsid w:val="00DB37D5"/>
    <w:rsid w:val="00DB37E5"/>
    <w:rsid w:val="00DB37F1"/>
    <w:rsid w:val="00DB37FD"/>
    <w:rsid w:val="00DB3A77"/>
    <w:rsid w:val="00DB3BD7"/>
    <w:rsid w:val="00DB3C10"/>
    <w:rsid w:val="00DB3CF2"/>
    <w:rsid w:val="00DB3E54"/>
    <w:rsid w:val="00DB437B"/>
    <w:rsid w:val="00DB447B"/>
    <w:rsid w:val="00DB44B3"/>
    <w:rsid w:val="00DB4657"/>
    <w:rsid w:val="00DB466B"/>
    <w:rsid w:val="00DB46EF"/>
    <w:rsid w:val="00DB47D8"/>
    <w:rsid w:val="00DB4858"/>
    <w:rsid w:val="00DB48F3"/>
    <w:rsid w:val="00DB49F2"/>
    <w:rsid w:val="00DB4A9F"/>
    <w:rsid w:val="00DB4C64"/>
    <w:rsid w:val="00DB4CF2"/>
    <w:rsid w:val="00DB4D67"/>
    <w:rsid w:val="00DB4E24"/>
    <w:rsid w:val="00DB4FF9"/>
    <w:rsid w:val="00DB516E"/>
    <w:rsid w:val="00DB51FF"/>
    <w:rsid w:val="00DB5225"/>
    <w:rsid w:val="00DB534E"/>
    <w:rsid w:val="00DB54D0"/>
    <w:rsid w:val="00DB54EB"/>
    <w:rsid w:val="00DB5629"/>
    <w:rsid w:val="00DB56D0"/>
    <w:rsid w:val="00DB57B2"/>
    <w:rsid w:val="00DB5891"/>
    <w:rsid w:val="00DB5BEC"/>
    <w:rsid w:val="00DB5D0A"/>
    <w:rsid w:val="00DB5D17"/>
    <w:rsid w:val="00DB5D4F"/>
    <w:rsid w:val="00DB5D5B"/>
    <w:rsid w:val="00DB5DE6"/>
    <w:rsid w:val="00DB5E59"/>
    <w:rsid w:val="00DB5F4A"/>
    <w:rsid w:val="00DB60BC"/>
    <w:rsid w:val="00DB6335"/>
    <w:rsid w:val="00DB638C"/>
    <w:rsid w:val="00DB63A5"/>
    <w:rsid w:val="00DB667E"/>
    <w:rsid w:val="00DB675C"/>
    <w:rsid w:val="00DB67D7"/>
    <w:rsid w:val="00DB6967"/>
    <w:rsid w:val="00DB69C8"/>
    <w:rsid w:val="00DB6CDE"/>
    <w:rsid w:val="00DB6DDC"/>
    <w:rsid w:val="00DB6F04"/>
    <w:rsid w:val="00DB7251"/>
    <w:rsid w:val="00DB72FB"/>
    <w:rsid w:val="00DB737F"/>
    <w:rsid w:val="00DB7424"/>
    <w:rsid w:val="00DB74C9"/>
    <w:rsid w:val="00DB7536"/>
    <w:rsid w:val="00DB7574"/>
    <w:rsid w:val="00DB76B2"/>
    <w:rsid w:val="00DB76CA"/>
    <w:rsid w:val="00DB793A"/>
    <w:rsid w:val="00DB79C8"/>
    <w:rsid w:val="00DB7A3F"/>
    <w:rsid w:val="00DB7DAD"/>
    <w:rsid w:val="00DB7F42"/>
    <w:rsid w:val="00DC0129"/>
    <w:rsid w:val="00DC0545"/>
    <w:rsid w:val="00DC05BB"/>
    <w:rsid w:val="00DC0612"/>
    <w:rsid w:val="00DC0720"/>
    <w:rsid w:val="00DC07D8"/>
    <w:rsid w:val="00DC09EB"/>
    <w:rsid w:val="00DC0A19"/>
    <w:rsid w:val="00DC0A2A"/>
    <w:rsid w:val="00DC0A3E"/>
    <w:rsid w:val="00DC0B2E"/>
    <w:rsid w:val="00DC0CE0"/>
    <w:rsid w:val="00DC0D4A"/>
    <w:rsid w:val="00DC0E07"/>
    <w:rsid w:val="00DC0E28"/>
    <w:rsid w:val="00DC0E64"/>
    <w:rsid w:val="00DC10E4"/>
    <w:rsid w:val="00DC1230"/>
    <w:rsid w:val="00DC1235"/>
    <w:rsid w:val="00DC1322"/>
    <w:rsid w:val="00DC1361"/>
    <w:rsid w:val="00DC1375"/>
    <w:rsid w:val="00DC13BE"/>
    <w:rsid w:val="00DC15AC"/>
    <w:rsid w:val="00DC1603"/>
    <w:rsid w:val="00DC163A"/>
    <w:rsid w:val="00DC1815"/>
    <w:rsid w:val="00DC1A1A"/>
    <w:rsid w:val="00DC1A9B"/>
    <w:rsid w:val="00DC1AC4"/>
    <w:rsid w:val="00DC1B07"/>
    <w:rsid w:val="00DC1E85"/>
    <w:rsid w:val="00DC1E8C"/>
    <w:rsid w:val="00DC1ED1"/>
    <w:rsid w:val="00DC1FE2"/>
    <w:rsid w:val="00DC1FF7"/>
    <w:rsid w:val="00DC231A"/>
    <w:rsid w:val="00DC24A4"/>
    <w:rsid w:val="00DC24EE"/>
    <w:rsid w:val="00DC28E4"/>
    <w:rsid w:val="00DC295A"/>
    <w:rsid w:val="00DC2A4D"/>
    <w:rsid w:val="00DC2AC0"/>
    <w:rsid w:val="00DC2BDE"/>
    <w:rsid w:val="00DC2DFD"/>
    <w:rsid w:val="00DC2F77"/>
    <w:rsid w:val="00DC3007"/>
    <w:rsid w:val="00DC3040"/>
    <w:rsid w:val="00DC3155"/>
    <w:rsid w:val="00DC3169"/>
    <w:rsid w:val="00DC370A"/>
    <w:rsid w:val="00DC3855"/>
    <w:rsid w:val="00DC3A65"/>
    <w:rsid w:val="00DC3B8F"/>
    <w:rsid w:val="00DC3D32"/>
    <w:rsid w:val="00DC3D43"/>
    <w:rsid w:val="00DC3E45"/>
    <w:rsid w:val="00DC3F04"/>
    <w:rsid w:val="00DC4020"/>
    <w:rsid w:val="00DC4135"/>
    <w:rsid w:val="00DC4159"/>
    <w:rsid w:val="00DC4289"/>
    <w:rsid w:val="00DC448D"/>
    <w:rsid w:val="00DC4495"/>
    <w:rsid w:val="00DC450C"/>
    <w:rsid w:val="00DC453F"/>
    <w:rsid w:val="00DC4799"/>
    <w:rsid w:val="00DC484A"/>
    <w:rsid w:val="00DC489D"/>
    <w:rsid w:val="00DC48EE"/>
    <w:rsid w:val="00DC4C22"/>
    <w:rsid w:val="00DC4D82"/>
    <w:rsid w:val="00DC4E75"/>
    <w:rsid w:val="00DC4FA7"/>
    <w:rsid w:val="00DC502D"/>
    <w:rsid w:val="00DC5811"/>
    <w:rsid w:val="00DC5AAD"/>
    <w:rsid w:val="00DC5D00"/>
    <w:rsid w:val="00DC5DEB"/>
    <w:rsid w:val="00DC5E4E"/>
    <w:rsid w:val="00DC5EC7"/>
    <w:rsid w:val="00DC5FA8"/>
    <w:rsid w:val="00DC5FE0"/>
    <w:rsid w:val="00DC6273"/>
    <w:rsid w:val="00DC6831"/>
    <w:rsid w:val="00DC689C"/>
    <w:rsid w:val="00DC68B1"/>
    <w:rsid w:val="00DC68C9"/>
    <w:rsid w:val="00DC6B02"/>
    <w:rsid w:val="00DC6DEE"/>
    <w:rsid w:val="00DC6E6F"/>
    <w:rsid w:val="00DC6F35"/>
    <w:rsid w:val="00DC7032"/>
    <w:rsid w:val="00DC70B6"/>
    <w:rsid w:val="00DC70D7"/>
    <w:rsid w:val="00DC7250"/>
    <w:rsid w:val="00DC731C"/>
    <w:rsid w:val="00DC73E9"/>
    <w:rsid w:val="00DC7675"/>
    <w:rsid w:val="00DC76D5"/>
    <w:rsid w:val="00DC7844"/>
    <w:rsid w:val="00DC7AAD"/>
    <w:rsid w:val="00DC7B0A"/>
    <w:rsid w:val="00DC7B8D"/>
    <w:rsid w:val="00DC7CA3"/>
    <w:rsid w:val="00DC7DED"/>
    <w:rsid w:val="00DC7E34"/>
    <w:rsid w:val="00DC7F22"/>
    <w:rsid w:val="00DC7FE9"/>
    <w:rsid w:val="00DD0017"/>
    <w:rsid w:val="00DD01FB"/>
    <w:rsid w:val="00DD02C2"/>
    <w:rsid w:val="00DD03CF"/>
    <w:rsid w:val="00DD05A7"/>
    <w:rsid w:val="00DD06EE"/>
    <w:rsid w:val="00DD0720"/>
    <w:rsid w:val="00DD0792"/>
    <w:rsid w:val="00DD093D"/>
    <w:rsid w:val="00DD09B8"/>
    <w:rsid w:val="00DD0A5E"/>
    <w:rsid w:val="00DD0AA6"/>
    <w:rsid w:val="00DD0AB0"/>
    <w:rsid w:val="00DD0C77"/>
    <w:rsid w:val="00DD0D03"/>
    <w:rsid w:val="00DD0F3F"/>
    <w:rsid w:val="00DD10A4"/>
    <w:rsid w:val="00DD10C8"/>
    <w:rsid w:val="00DD1114"/>
    <w:rsid w:val="00DD1126"/>
    <w:rsid w:val="00DD1325"/>
    <w:rsid w:val="00DD1342"/>
    <w:rsid w:val="00DD13B0"/>
    <w:rsid w:val="00DD1561"/>
    <w:rsid w:val="00DD1707"/>
    <w:rsid w:val="00DD1A83"/>
    <w:rsid w:val="00DD1ABB"/>
    <w:rsid w:val="00DD1B58"/>
    <w:rsid w:val="00DD1BA2"/>
    <w:rsid w:val="00DD1EFF"/>
    <w:rsid w:val="00DD1F5C"/>
    <w:rsid w:val="00DD203C"/>
    <w:rsid w:val="00DD26AB"/>
    <w:rsid w:val="00DD26DA"/>
    <w:rsid w:val="00DD26F7"/>
    <w:rsid w:val="00DD29C8"/>
    <w:rsid w:val="00DD2A03"/>
    <w:rsid w:val="00DD2CD4"/>
    <w:rsid w:val="00DD2D28"/>
    <w:rsid w:val="00DD2DF1"/>
    <w:rsid w:val="00DD2F71"/>
    <w:rsid w:val="00DD2FB9"/>
    <w:rsid w:val="00DD3003"/>
    <w:rsid w:val="00DD341E"/>
    <w:rsid w:val="00DD353C"/>
    <w:rsid w:val="00DD35B7"/>
    <w:rsid w:val="00DD364C"/>
    <w:rsid w:val="00DD3762"/>
    <w:rsid w:val="00DD3801"/>
    <w:rsid w:val="00DD38AA"/>
    <w:rsid w:val="00DD38FA"/>
    <w:rsid w:val="00DD39AE"/>
    <w:rsid w:val="00DD3A01"/>
    <w:rsid w:val="00DD3A19"/>
    <w:rsid w:val="00DD3B25"/>
    <w:rsid w:val="00DD3BB5"/>
    <w:rsid w:val="00DD3DD6"/>
    <w:rsid w:val="00DD416E"/>
    <w:rsid w:val="00DD434A"/>
    <w:rsid w:val="00DD444C"/>
    <w:rsid w:val="00DD4486"/>
    <w:rsid w:val="00DD4A15"/>
    <w:rsid w:val="00DD4A9C"/>
    <w:rsid w:val="00DD4B17"/>
    <w:rsid w:val="00DD50D9"/>
    <w:rsid w:val="00DD516F"/>
    <w:rsid w:val="00DD51D7"/>
    <w:rsid w:val="00DD5272"/>
    <w:rsid w:val="00DD5290"/>
    <w:rsid w:val="00DD52C4"/>
    <w:rsid w:val="00DD5568"/>
    <w:rsid w:val="00DD558D"/>
    <w:rsid w:val="00DD55A1"/>
    <w:rsid w:val="00DD567F"/>
    <w:rsid w:val="00DD5758"/>
    <w:rsid w:val="00DD5845"/>
    <w:rsid w:val="00DD5ACB"/>
    <w:rsid w:val="00DD5C24"/>
    <w:rsid w:val="00DD5CE5"/>
    <w:rsid w:val="00DD5D1A"/>
    <w:rsid w:val="00DD6012"/>
    <w:rsid w:val="00DD6334"/>
    <w:rsid w:val="00DD64F2"/>
    <w:rsid w:val="00DD65B5"/>
    <w:rsid w:val="00DD6622"/>
    <w:rsid w:val="00DD686F"/>
    <w:rsid w:val="00DD69D4"/>
    <w:rsid w:val="00DD6B1C"/>
    <w:rsid w:val="00DD6CD5"/>
    <w:rsid w:val="00DD6D60"/>
    <w:rsid w:val="00DD7082"/>
    <w:rsid w:val="00DD717F"/>
    <w:rsid w:val="00DD71A3"/>
    <w:rsid w:val="00DD71C3"/>
    <w:rsid w:val="00DD71C9"/>
    <w:rsid w:val="00DD730C"/>
    <w:rsid w:val="00DD73BA"/>
    <w:rsid w:val="00DD7473"/>
    <w:rsid w:val="00DD769F"/>
    <w:rsid w:val="00DD7755"/>
    <w:rsid w:val="00DD778E"/>
    <w:rsid w:val="00DD7804"/>
    <w:rsid w:val="00DD781C"/>
    <w:rsid w:val="00DD790B"/>
    <w:rsid w:val="00DD792C"/>
    <w:rsid w:val="00DD7946"/>
    <w:rsid w:val="00DD7974"/>
    <w:rsid w:val="00DD7A8A"/>
    <w:rsid w:val="00DD7AC1"/>
    <w:rsid w:val="00DD7B15"/>
    <w:rsid w:val="00DD7B45"/>
    <w:rsid w:val="00DD7C22"/>
    <w:rsid w:val="00DD7CE5"/>
    <w:rsid w:val="00DD7CE6"/>
    <w:rsid w:val="00DD7D63"/>
    <w:rsid w:val="00DD7E05"/>
    <w:rsid w:val="00DE004D"/>
    <w:rsid w:val="00DE00C0"/>
    <w:rsid w:val="00DE00E3"/>
    <w:rsid w:val="00DE01A5"/>
    <w:rsid w:val="00DE01CA"/>
    <w:rsid w:val="00DE03BF"/>
    <w:rsid w:val="00DE0437"/>
    <w:rsid w:val="00DE0554"/>
    <w:rsid w:val="00DE05C3"/>
    <w:rsid w:val="00DE0628"/>
    <w:rsid w:val="00DE063E"/>
    <w:rsid w:val="00DE06A9"/>
    <w:rsid w:val="00DE094E"/>
    <w:rsid w:val="00DE0B61"/>
    <w:rsid w:val="00DE0E19"/>
    <w:rsid w:val="00DE0E50"/>
    <w:rsid w:val="00DE0E8E"/>
    <w:rsid w:val="00DE0F75"/>
    <w:rsid w:val="00DE1292"/>
    <w:rsid w:val="00DE143B"/>
    <w:rsid w:val="00DE152D"/>
    <w:rsid w:val="00DE1723"/>
    <w:rsid w:val="00DE17A2"/>
    <w:rsid w:val="00DE1863"/>
    <w:rsid w:val="00DE190C"/>
    <w:rsid w:val="00DE19DA"/>
    <w:rsid w:val="00DE1A0C"/>
    <w:rsid w:val="00DE1BE0"/>
    <w:rsid w:val="00DE1EF6"/>
    <w:rsid w:val="00DE1FE6"/>
    <w:rsid w:val="00DE2070"/>
    <w:rsid w:val="00DE20BA"/>
    <w:rsid w:val="00DE20DA"/>
    <w:rsid w:val="00DE22F1"/>
    <w:rsid w:val="00DE2375"/>
    <w:rsid w:val="00DE291C"/>
    <w:rsid w:val="00DE29FF"/>
    <w:rsid w:val="00DE2BEC"/>
    <w:rsid w:val="00DE2CF9"/>
    <w:rsid w:val="00DE2FA5"/>
    <w:rsid w:val="00DE32B3"/>
    <w:rsid w:val="00DE32CD"/>
    <w:rsid w:val="00DE33DF"/>
    <w:rsid w:val="00DE33EA"/>
    <w:rsid w:val="00DE34C5"/>
    <w:rsid w:val="00DE352F"/>
    <w:rsid w:val="00DE35A9"/>
    <w:rsid w:val="00DE360B"/>
    <w:rsid w:val="00DE3637"/>
    <w:rsid w:val="00DE36FB"/>
    <w:rsid w:val="00DE3B40"/>
    <w:rsid w:val="00DE3C1E"/>
    <w:rsid w:val="00DE3C41"/>
    <w:rsid w:val="00DE3D0D"/>
    <w:rsid w:val="00DE3DF7"/>
    <w:rsid w:val="00DE3E20"/>
    <w:rsid w:val="00DE4102"/>
    <w:rsid w:val="00DE4171"/>
    <w:rsid w:val="00DE41C6"/>
    <w:rsid w:val="00DE423E"/>
    <w:rsid w:val="00DE4255"/>
    <w:rsid w:val="00DE429A"/>
    <w:rsid w:val="00DE449A"/>
    <w:rsid w:val="00DE44F9"/>
    <w:rsid w:val="00DE452A"/>
    <w:rsid w:val="00DE4613"/>
    <w:rsid w:val="00DE4617"/>
    <w:rsid w:val="00DE4624"/>
    <w:rsid w:val="00DE4672"/>
    <w:rsid w:val="00DE4A8D"/>
    <w:rsid w:val="00DE4C33"/>
    <w:rsid w:val="00DE4C97"/>
    <w:rsid w:val="00DE4D81"/>
    <w:rsid w:val="00DE4DBF"/>
    <w:rsid w:val="00DE4E3D"/>
    <w:rsid w:val="00DE4F05"/>
    <w:rsid w:val="00DE4F2F"/>
    <w:rsid w:val="00DE4F3D"/>
    <w:rsid w:val="00DE4FF4"/>
    <w:rsid w:val="00DE5062"/>
    <w:rsid w:val="00DE518E"/>
    <w:rsid w:val="00DE52DF"/>
    <w:rsid w:val="00DE52FF"/>
    <w:rsid w:val="00DE5446"/>
    <w:rsid w:val="00DE544D"/>
    <w:rsid w:val="00DE552D"/>
    <w:rsid w:val="00DE5580"/>
    <w:rsid w:val="00DE5626"/>
    <w:rsid w:val="00DE56EB"/>
    <w:rsid w:val="00DE5724"/>
    <w:rsid w:val="00DE5888"/>
    <w:rsid w:val="00DE5945"/>
    <w:rsid w:val="00DE59AE"/>
    <w:rsid w:val="00DE5B7A"/>
    <w:rsid w:val="00DE5DD4"/>
    <w:rsid w:val="00DE5E2D"/>
    <w:rsid w:val="00DE5ED2"/>
    <w:rsid w:val="00DE6125"/>
    <w:rsid w:val="00DE61F1"/>
    <w:rsid w:val="00DE6244"/>
    <w:rsid w:val="00DE625E"/>
    <w:rsid w:val="00DE6341"/>
    <w:rsid w:val="00DE653A"/>
    <w:rsid w:val="00DE6623"/>
    <w:rsid w:val="00DE66D5"/>
    <w:rsid w:val="00DE66F9"/>
    <w:rsid w:val="00DE69AA"/>
    <w:rsid w:val="00DE6AD6"/>
    <w:rsid w:val="00DE6ADF"/>
    <w:rsid w:val="00DE6C59"/>
    <w:rsid w:val="00DE6CEA"/>
    <w:rsid w:val="00DE6CF3"/>
    <w:rsid w:val="00DE6D21"/>
    <w:rsid w:val="00DE6EA6"/>
    <w:rsid w:val="00DE6EE6"/>
    <w:rsid w:val="00DE6FE1"/>
    <w:rsid w:val="00DE721B"/>
    <w:rsid w:val="00DE7286"/>
    <w:rsid w:val="00DE72D4"/>
    <w:rsid w:val="00DE74E9"/>
    <w:rsid w:val="00DE75B8"/>
    <w:rsid w:val="00DE781D"/>
    <w:rsid w:val="00DE7A0D"/>
    <w:rsid w:val="00DE7AB3"/>
    <w:rsid w:val="00DE7C60"/>
    <w:rsid w:val="00DE7C78"/>
    <w:rsid w:val="00DE7F08"/>
    <w:rsid w:val="00DE7F99"/>
    <w:rsid w:val="00DF0030"/>
    <w:rsid w:val="00DF00A3"/>
    <w:rsid w:val="00DF031E"/>
    <w:rsid w:val="00DF03B3"/>
    <w:rsid w:val="00DF04FA"/>
    <w:rsid w:val="00DF06C9"/>
    <w:rsid w:val="00DF0732"/>
    <w:rsid w:val="00DF07E5"/>
    <w:rsid w:val="00DF0861"/>
    <w:rsid w:val="00DF08D3"/>
    <w:rsid w:val="00DF093D"/>
    <w:rsid w:val="00DF0946"/>
    <w:rsid w:val="00DF0A1E"/>
    <w:rsid w:val="00DF0B53"/>
    <w:rsid w:val="00DF0BDB"/>
    <w:rsid w:val="00DF0C08"/>
    <w:rsid w:val="00DF10C4"/>
    <w:rsid w:val="00DF14B5"/>
    <w:rsid w:val="00DF14CF"/>
    <w:rsid w:val="00DF15A7"/>
    <w:rsid w:val="00DF15E9"/>
    <w:rsid w:val="00DF1666"/>
    <w:rsid w:val="00DF1AAD"/>
    <w:rsid w:val="00DF1B82"/>
    <w:rsid w:val="00DF1BA8"/>
    <w:rsid w:val="00DF1C31"/>
    <w:rsid w:val="00DF1D56"/>
    <w:rsid w:val="00DF201B"/>
    <w:rsid w:val="00DF203F"/>
    <w:rsid w:val="00DF2114"/>
    <w:rsid w:val="00DF232B"/>
    <w:rsid w:val="00DF242F"/>
    <w:rsid w:val="00DF247E"/>
    <w:rsid w:val="00DF2602"/>
    <w:rsid w:val="00DF27C8"/>
    <w:rsid w:val="00DF2BEA"/>
    <w:rsid w:val="00DF2D61"/>
    <w:rsid w:val="00DF2F22"/>
    <w:rsid w:val="00DF30AE"/>
    <w:rsid w:val="00DF3160"/>
    <w:rsid w:val="00DF3209"/>
    <w:rsid w:val="00DF3232"/>
    <w:rsid w:val="00DF3296"/>
    <w:rsid w:val="00DF32AA"/>
    <w:rsid w:val="00DF3480"/>
    <w:rsid w:val="00DF352E"/>
    <w:rsid w:val="00DF3567"/>
    <w:rsid w:val="00DF3583"/>
    <w:rsid w:val="00DF3730"/>
    <w:rsid w:val="00DF3777"/>
    <w:rsid w:val="00DF3993"/>
    <w:rsid w:val="00DF39A2"/>
    <w:rsid w:val="00DF3A26"/>
    <w:rsid w:val="00DF3A6B"/>
    <w:rsid w:val="00DF3BE4"/>
    <w:rsid w:val="00DF3C22"/>
    <w:rsid w:val="00DF3D37"/>
    <w:rsid w:val="00DF41CA"/>
    <w:rsid w:val="00DF43BF"/>
    <w:rsid w:val="00DF458F"/>
    <w:rsid w:val="00DF45B8"/>
    <w:rsid w:val="00DF45C4"/>
    <w:rsid w:val="00DF463C"/>
    <w:rsid w:val="00DF4649"/>
    <w:rsid w:val="00DF467A"/>
    <w:rsid w:val="00DF472B"/>
    <w:rsid w:val="00DF4979"/>
    <w:rsid w:val="00DF4995"/>
    <w:rsid w:val="00DF4CEE"/>
    <w:rsid w:val="00DF4F5E"/>
    <w:rsid w:val="00DF4FC0"/>
    <w:rsid w:val="00DF4FF6"/>
    <w:rsid w:val="00DF513B"/>
    <w:rsid w:val="00DF5161"/>
    <w:rsid w:val="00DF5242"/>
    <w:rsid w:val="00DF52AC"/>
    <w:rsid w:val="00DF52B5"/>
    <w:rsid w:val="00DF52BD"/>
    <w:rsid w:val="00DF53E8"/>
    <w:rsid w:val="00DF546D"/>
    <w:rsid w:val="00DF5874"/>
    <w:rsid w:val="00DF5935"/>
    <w:rsid w:val="00DF59EF"/>
    <w:rsid w:val="00DF5BBA"/>
    <w:rsid w:val="00DF5BCB"/>
    <w:rsid w:val="00DF5BF6"/>
    <w:rsid w:val="00DF5C8A"/>
    <w:rsid w:val="00DF5F55"/>
    <w:rsid w:val="00DF63A6"/>
    <w:rsid w:val="00DF63BD"/>
    <w:rsid w:val="00DF63C0"/>
    <w:rsid w:val="00DF64A1"/>
    <w:rsid w:val="00DF6538"/>
    <w:rsid w:val="00DF65B7"/>
    <w:rsid w:val="00DF66C6"/>
    <w:rsid w:val="00DF66F6"/>
    <w:rsid w:val="00DF6746"/>
    <w:rsid w:val="00DF67F3"/>
    <w:rsid w:val="00DF6ABA"/>
    <w:rsid w:val="00DF6AF5"/>
    <w:rsid w:val="00DF6C7A"/>
    <w:rsid w:val="00DF6CA6"/>
    <w:rsid w:val="00DF6F32"/>
    <w:rsid w:val="00DF6FAF"/>
    <w:rsid w:val="00DF7002"/>
    <w:rsid w:val="00DF706D"/>
    <w:rsid w:val="00DF7318"/>
    <w:rsid w:val="00DF7344"/>
    <w:rsid w:val="00DF7345"/>
    <w:rsid w:val="00DF739A"/>
    <w:rsid w:val="00DF73DF"/>
    <w:rsid w:val="00DF748D"/>
    <w:rsid w:val="00DF74DB"/>
    <w:rsid w:val="00DF7674"/>
    <w:rsid w:val="00DF792E"/>
    <w:rsid w:val="00DF794D"/>
    <w:rsid w:val="00DF7A70"/>
    <w:rsid w:val="00DF7AD0"/>
    <w:rsid w:val="00DF7B14"/>
    <w:rsid w:val="00DF7B7D"/>
    <w:rsid w:val="00DF7BEA"/>
    <w:rsid w:val="00DF7D3B"/>
    <w:rsid w:val="00DF7FD6"/>
    <w:rsid w:val="00E0007D"/>
    <w:rsid w:val="00E00166"/>
    <w:rsid w:val="00E0021E"/>
    <w:rsid w:val="00E00233"/>
    <w:rsid w:val="00E00302"/>
    <w:rsid w:val="00E0034D"/>
    <w:rsid w:val="00E0044E"/>
    <w:rsid w:val="00E0053E"/>
    <w:rsid w:val="00E00542"/>
    <w:rsid w:val="00E0076B"/>
    <w:rsid w:val="00E007FF"/>
    <w:rsid w:val="00E008ED"/>
    <w:rsid w:val="00E00A89"/>
    <w:rsid w:val="00E00A96"/>
    <w:rsid w:val="00E00CC7"/>
    <w:rsid w:val="00E00FD0"/>
    <w:rsid w:val="00E01022"/>
    <w:rsid w:val="00E01024"/>
    <w:rsid w:val="00E010BB"/>
    <w:rsid w:val="00E0111E"/>
    <w:rsid w:val="00E0133B"/>
    <w:rsid w:val="00E0137A"/>
    <w:rsid w:val="00E0137F"/>
    <w:rsid w:val="00E01651"/>
    <w:rsid w:val="00E01706"/>
    <w:rsid w:val="00E01803"/>
    <w:rsid w:val="00E01B5A"/>
    <w:rsid w:val="00E01C3B"/>
    <w:rsid w:val="00E01CF3"/>
    <w:rsid w:val="00E01D06"/>
    <w:rsid w:val="00E01DCE"/>
    <w:rsid w:val="00E01E1D"/>
    <w:rsid w:val="00E01E41"/>
    <w:rsid w:val="00E01E5B"/>
    <w:rsid w:val="00E01F8A"/>
    <w:rsid w:val="00E0206F"/>
    <w:rsid w:val="00E02079"/>
    <w:rsid w:val="00E025FB"/>
    <w:rsid w:val="00E02642"/>
    <w:rsid w:val="00E026C7"/>
    <w:rsid w:val="00E026D1"/>
    <w:rsid w:val="00E02A83"/>
    <w:rsid w:val="00E02B76"/>
    <w:rsid w:val="00E02E6F"/>
    <w:rsid w:val="00E02E89"/>
    <w:rsid w:val="00E02F54"/>
    <w:rsid w:val="00E03056"/>
    <w:rsid w:val="00E0305C"/>
    <w:rsid w:val="00E0312C"/>
    <w:rsid w:val="00E031F1"/>
    <w:rsid w:val="00E03291"/>
    <w:rsid w:val="00E0334E"/>
    <w:rsid w:val="00E033A8"/>
    <w:rsid w:val="00E0346B"/>
    <w:rsid w:val="00E03530"/>
    <w:rsid w:val="00E03648"/>
    <w:rsid w:val="00E0367C"/>
    <w:rsid w:val="00E03A77"/>
    <w:rsid w:val="00E03A83"/>
    <w:rsid w:val="00E03AC6"/>
    <w:rsid w:val="00E03B28"/>
    <w:rsid w:val="00E03C3C"/>
    <w:rsid w:val="00E03CDA"/>
    <w:rsid w:val="00E0412B"/>
    <w:rsid w:val="00E042F8"/>
    <w:rsid w:val="00E04306"/>
    <w:rsid w:val="00E0430F"/>
    <w:rsid w:val="00E043DE"/>
    <w:rsid w:val="00E04457"/>
    <w:rsid w:val="00E044BE"/>
    <w:rsid w:val="00E04514"/>
    <w:rsid w:val="00E045CA"/>
    <w:rsid w:val="00E045EF"/>
    <w:rsid w:val="00E04799"/>
    <w:rsid w:val="00E0481C"/>
    <w:rsid w:val="00E04843"/>
    <w:rsid w:val="00E04879"/>
    <w:rsid w:val="00E04A32"/>
    <w:rsid w:val="00E04D0C"/>
    <w:rsid w:val="00E04F22"/>
    <w:rsid w:val="00E04F4A"/>
    <w:rsid w:val="00E04F6C"/>
    <w:rsid w:val="00E04FED"/>
    <w:rsid w:val="00E05188"/>
    <w:rsid w:val="00E05260"/>
    <w:rsid w:val="00E054E8"/>
    <w:rsid w:val="00E056AF"/>
    <w:rsid w:val="00E059EF"/>
    <w:rsid w:val="00E05C2F"/>
    <w:rsid w:val="00E06019"/>
    <w:rsid w:val="00E060E5"/>
    <w:rsid w:val="00E0627C"/>
    <w:rsid w:val="00E0637B"/>
    <w:rsid w:val="00E063B3"/>
    <w:rsid w:val="00E06400"/>
    <w:rsid w:val="00E067C6"/>
    <w:rsid w:val="00E06965"/>
    <w:rsid w:val="00E069A5"/>
    <w:rsid w:val="00E069DD"/>
    <w:rsid w:val="00E07024"/>
    <w:rsid w:val="00E070FB"/>
    <w:rsid w:val="00E0730F"/>
    <w:rsid w:val="00E07370"/>
    <w:rsid w:val="00E073FC"/>
    <w:rsid w:val="00E075C8"/>
    <w:rsid w:val="00E075CC"/>
    <w:rsid w:val="00E076F8"/>
    <w:rsid w:val="00E077F4"/>
    <w:rsid w:val="00E07A35"/>
    <w:rsid w:val="00E07A90"/>
    <w:rsid w:val="00E07D01"/>
    <w:rsid w:val="00E07FD3"/>
    <w:rsid w:val="00E1012F"/>
    <w:rsid w:val="00E10206"/>
    <w:rsid w:val="00E102CA"/>
    <w:rsid w:val="00E10637"/>
    <w:rsid w:val="00E10711"/>
    <w:rsid w:val="00E1087D"/>
    <w:rsid w:val="00E108C6"/>
    <w:rsid w:val="00E10954"/>
    <w:rsid w:val="00E10993"/>
    <w:rsid w:val="00E109C6"/>
    <w:rsid w:val="00E10A96"/>
    <w:rsid w:val="00E10C84"/>
    <w:rsid w:val="00E10D3E"/>
    <w:rsid w:val="00E10E6C"/>
    <w:rsid w:val="00E111C1"/>
    <w:rsid w:val="00E1134F"/>
    <w:rsid w:val="00E1137A"/>
    <w:rsid w:val="00E113B1"/>
    <w:rsid w:val="00E114A0"/>
    <w:rsid w:val="00E114E3"/>
    <w:rsid w:val="00E118F3"/>
    <w:rsid w:val="00E11983"/>
    <w:rsid w:val="00E119DD"/>
    <w:rsid w:val="00E119EC"/>
    <w:rsid w:val="00E11ADB"/>
    <w:rsid w:val="00E11B5A"/>
    <w:rsid w:val="00E11CA0"/>
    <w:rsid w:val="00E11CB9"/>
    <w:rsid w:val="00E11D7D"/>
    <w:rsid w:val="00E11E22"/>
    <w:rsid w:val="00E11E25"/>
    <w:rsid w:val="00E11E33"/>
    <w:rsid w:val="00E11E8F"/>
    <w:rsid w:val="00E11F70"/>
    <w:rsid w:val="00E124D9"/>
    <w:rsid w:val="00E12510"/>
    <w:rsid w:val="00E125B7"/>
    <w:rsid w:val="00E126EF"/>
    <w:rsid w:val="00E12AE0"/>
    <w:rsid w:val="00E12B1F"/>
    <w:rsid w:val="00E12BAC"/>
    <w:rsid w:val="00E12BFF"/>
    <w:rsid w:val="00E12C0C"/>
    <w:rsid w:val="00E12C5D"/>
    <w:rsid w:val="00E12E6A"/>
    <w:rsid w:val="00E13120"/>
    <w:rsid w:val="00E131A6"/>
    <w:rsid w:val="00E131FC"/>
    <w:rsid w:val="00E133FD"/>
    <w:rsid w:val="00E134B0"/>
    <w:rsid w:val="00E13554"/>
    <w:rsid w:val="00E13573"/>
    <w:rsid w:val="00E135BA"/>
    <w:rsid w:val="00E13657"/>
    <w:rsid w:val="00E13A29"/>
    <w:rsid w:val="00E13D0C"/>
    <w:rsid w:val="00E13E28"/>
    <w:rsid w:val="00E13E57"/>
    <w:rsid w:val="00E1412E"/>
    <w:rsid w:val="00E142CD"/>
    <w:rsid w:val="00E14487"/>
    <w:rsid w:val="00E14563"/>
    <w:rsid w:val="00E14746"/>
    <w:rsid w:val="00E147BD"/>
    <w:rsid w:val="00E1486F"/>
    <w:rsid w:val="00E149D4"/>
    <w:rsid w:val="00E14B64"/>
    <w:rsid w:val="00E14C7E"/>
    <w:rsid w:val="00E14FA9"/>
    <w:rsid w:val="00E152CE"/>
    <w:rsid w:val="00E1532A"/>
    <w:rsid w:val="00E153F8"/>
    <w:rsid w:val="00E155DD"/>
    <w:rsid w:val="00E15663"/>
    <w:rsid w:val="00E15743"/>
    <w:rsid w:val="00E1574C"/>
    <w:rsid w:val="00E15755"/>
    <w:rsid w:val="00E157DB"/>
    <w:rsid w:val="00E158D5"/>
    <w:rsid w:val="00E15A32"/>
    <w:rsid w:val="00E15ABD"/>
    <w:rsid w:val="00E15BD9"/>
    <w:rsid w:val="00E15C7B"/>
    <w:rsid w:val="00E15CF7"/>
    <w:rsid w:val="00E15D1D"/>
    <w:rsid w:val="00E15D4F"/>
    <w:rsid w:val="00E15E69"/>
    <w:rsid w:val="00E15F7C"/>
    <w:rsid w:val="00E15FE2"/>
    <w:rsid w:val="00E161E3"/>
    <w:rsid w:val="00E16337"/>
    <w:rsid w:val="00E1638A"/>
    <w:rsid w:val="00E164E4"/>
    <w:rsid w:val="00E16522"/>
    <w:rsid w:val="00E1655D"/>
    <w:rsid w:val="00E167D2"/>
    <w:rsid w:val="00E167DA"/>
    <w:rsid w:val="00E167E5"/>
    <w:rsid w:val="00E169BB"/>
    <w:rsid w:val="00E16A68"/>
    <w:rsid w:val="00E16A9B"/>
    <w:rsid w:val="00E16B36"/>
    <w:rsid w:val="00E16BF9"/>
    <w:rsid w:val="00E16D57"/>
    <w:rsid w:val="00E16D9C"/>
    <w:rsid w:val="00E17147"/>
    <w:rsid w:val="00E17497"/>
    <w:rsid w:val="00E174A4"/>
    <w:rsid w:val="00E174A5"/>
    <w:rsid w:val="00E175BF"/>
    <w:rsid w:val="00E17733"/>
    <w:rsid w:val="00E1794D"/>
    <w:rsid w:val="00E17950"/>
    <w:rsid w:val="00E17A6C"/>
    <w:rsid w:val="00E17AED"/>
    <w:rsid w:val="00E200A2"/>
    <w:rsid w:val="00E201EE"/>
    <w:rsid w:val="00E2026B"/>
    <w:rsid w:val="00E20454"/>
    <w:rsid w:val="00E2054A"/>
    <w:rsid w:val="00E205FD"/>
    <w:rsid w:val="00E206D2"/>
    <w:rsid w:val="00E20B90"/>
    <w:rsid w:val="00E20C1D"/>
    <w:rsid w:val="00E20D5A"/>
    <w:rsid w:val="00E20E2A"/>
    <w:rsid w:val="00E20EC2"/>
    <w:rsid w:val="00E20FFF"/>
    <w:rsid w:val="00E210D8"/>
    <w:rsid w:val="00E2127A"/>
    <w:rsid w:val="00E2128E"/>
    <w:rsid w:val="00E212C9"/>
    <w:rsid w:val="00E21390"/>
    <w:rsid w:val="00E213EC"/>
    <w:rsid w:val="00E21425"/>
    <w:rsid w:val="00E214E9"/>
    <w:rsid w:val="00E2156E"/>
    <w:rsid w:val="00E215EE"/>
    <w:rsid w:val="00E2167C"/>
    <w:rsid w:val="00E216DB"/>
    <w:rsid w:val="00E216FC"/>
    <w:rsid w:val="00E219A5"/>
    <w:rsid w:val="00E21CBD"/>
    <w:rsid w:val="00E21DBE"/>
    <w:rsid w:val="00E21E45"/>
    <w:rsid w:val="00E21FAF"/>
    <w:rsid w:val="00E22011"/>
    <w:rsid w:val="00E220B0"/>
    <w:rsid w:val="00E221DB"/>
    <w:rsid w:val="00E221F5"/>
    <w:rsid w:val="00E2235F"/>
    <w:rsid w:val="00E22402"/>
    <w:rsid w:val="00E224D4"/>
    <w:rsid w:val="00E22704"/>
    <w:rsid w:val="00E22717"/>
    <w:rsid w:val="00E227EE"/>
    <w:rsid w:val="00E22A54"/>
    <w:rsid w:val="00E22AAB"/>
    <w:rsid w:val="00E22B42"/>
    <w:rsid w:val="00E22B50"/>
    <w:rsid w:val="00E22B98"/>
    <w:rsid w:val="00E22C67"/>
    <w:rsid w:val="00E22D74"/>
    <w:rsid w:val="00E22E89"/>
    <w:rsid w:val="00E22F6E"/>
    <w:rsid w:val="00E23065"/>
    <w:rsid w:val="00E230B2"/>
    <w:rsid w:val="00E230B5"/>
    <w:rsid w:val="00E23176"/>
    <w:rsid w:val="00E2329C"/>
    <w:rsid w:val="00E232CA"/>
    <w:rsid w:val="00E2333F"/>
    <w:rsid w:val="00E234BE"/>
    <w:rsid w:val="00E23541"/>
    <w:rsid w:val="00E23650"/>
    <w:rsid w:val="00E2371E"/>
    <w:rsid w:val="00E2374A"/>
    <w:rsid w:val="00E23845"/>
    <w:rsid w:val="00E238C1"/>
    <w:rsid w:val="00E238CA"/>
    <w:rsid w:val="00E23B9D"/>
    <w:rsid w:val="00E23BF6"/>
    <w:rsid w:val="00E23D0C"/>
    <w:rsid w:val="00E23DEB"/>
    <w:rsid w:val="00E23FFC"/>
    <w:rsid w:val="00E240E3"/>
    <w:rsid w:val="00E241D6"/>
    <w:rsid w:val="00E2422F"/>
    <w:rsid w:val="00E243B2"/>
    <w:rsid w:val="00E24551"/>
    <w:rsid w:val="00E245FF"/>
    <w:rsid w:val="00E24648"/>
    <w:rsid w:val="00E2464A"/>
    <w:rsid w:val="00E247DA"/>
    <w:rsid w:val="00E247DE"/>
    <w:rsid w:val="00E24857"/>
    <w:rsid w:val="00E24988"/>
    <w:rsid w:val="00E249E1"/>
    <w:rsid w:val="00E24C3B"/>
    <w:rsid w:val="00E24C6D"/>
    <w:rsid w:val="00E24DCF"/>
    <w:rsid w:val="00E24ED4"/>
    <w:rsid w:val="00E24F4C"/>
    <w:rsid w:val="00E250A7"/>
    <w:rsid w:val="00E250A8"/>
    <w:rsid w:val="00E251CD"/>
    <w:rsid w:val="00E25231"/>
    <w:rsid w:val="00E252A7"/>
    <w:rsid w:val="00E252ED"/>
    <w:rsid w:val="00E25308"/>
    <w:rsid w:val="00E2539D"/>
    <w:rsid w:val="00E2541F"/>
    <w:rsid w:val="00E25514"/>
    <w:rsid w:val="00E255E4"/>
    <w:rsid w:val="00E25759"/>
    <w:rsid w:val="00E258C4"/>
    <w:rsid w:val="00E25A67"/>
    <w:rsid w:val="00E25AE3"/>
    <w:rsid w:val="00E25CE9"/>
    <w:rsid w:val="00E25D1C"/>
    <w:rsid w:val="00E25D8F"/>
    <w:rsid w:val="00E25DEC"/>
    <w:rsid w:val="00E25FAA"/>
    <w:rsid w:val="00E25FEE"/>
    <w:rsid w:val="00E26093"/>
    <w:rsid w:val="00E26094"/>
    <w:rsid w:val="00E262BE"/>
    <w:rsid w:val="00E2632D"/>
    <w:rsid w:val="00E2638A"/>
    <w:rsid w:val="00E2638D"/>
    <w:rsid w:val="00E263AC"/>
    <w:rsid w:val="00E2640D"/>
    <w:rsid w:val="00E26443"/>
    <w:rsid w:val="00E264EA"/>
    <w:rsid w:val="00E265A5"/>
    <w:rsid w:val="00E26665"/>
    <w:rsid w:val="00E26DDC"/>
    <w:rsid w:val="00E26E74"/>
    <w:rsid w:val="00E26F45"/>
    <w:rsid w:val="00E26FD1"/>
    <w:rsid w:val="00E26FD5"/>
    <w:rsid w:val="00E27122"/>
    <w:rsid w:val="00E2735B"/>
    <w:rsid w:val="00E273F5"/>
    <w:rsid w:val="00E27462"/>
    <w:rsid w:val="00E2749E"/>
    <w:rsid w:val="00E274EC"/>
    <w:rsid w:val="00E275E4"/>
    <w:rsid w:val="00E27981"/>
    <w:rsid w:val="00E27984"/>
    <w:rsid w:val="00E27A87"/>
    <w:rsid w:val="00E27BC9"/>
    <w:rsid w:val="00E27D4A"/>
    <w:rsid w:val="00E27DA0"/>
    <w:rsid w:val="00E27F4F"/>
    <w:rsid w:val="00E301F5"/>
    <w:rsid w:val="00E3029B"/>
    <w:rsid w:val="00E303A6"/>
    <w:rsid w:val="00E305C2"/>
    <w:rsid w:val="00E305CE"/>
    <w:rsid w:val="00E30824"/>
    <w:rsid w:val="00E30BBF"/>
    <w:rsid w:val="00E30C73"/>
    <w:rsid w:val="00E30D08"/>
    <w:rsid w:val="00E31245"/>
    <w:rsid w:val="00E31247"/>
    <w:rsid w:val="00E31350"/>
    <w:rsid w:val="00E31360"/>
    <w:rsid w:val="00E314F6"/>
    <w:rsid w:val="00E315C9"/>
    <w:rsid w:val="00E31652"/>
    <w:rsid w:val="00E31809"/>
    <w:rsid w:val="00E3188A"/>
    <w:rsid w:val="00E31A74"/>
    <w:rsid w:val="00E31B96"/>
    <w:rsid w:val="00E31BDE"/>
    <w:rsid w:val="00E31C22"/>
    <w:rsid w:val="00E31D07"/>
    <w:rsid w:val="00E31D93"/>
    <w:rsid w:val="00E31E3B"/>
    <w:rsid w:val="00E31EA2"/>
    <w:rsid w:val="00E31EC0"/>
    <w:rsid w:val="00E31FA0"/>
    <w:rsid w:val="00E3209A"/>
    <w:rsid w:val="00E320A8"/>
    <w:rsid w:val="00E32279"/>
    <w:rsid w:val="00E32306"/>
    <w:rsid w:val="00E3236D"/>
    <w:rsid w:val="00E323D8"/>
    <w:rsid w:val="00E3275B"/>
    <w:rsid w:val="00E327E8"/>
    <w:rsid w:val="00E328DA"/>
    <w:rsid w:val="00E32B3C"/>
    <w:rsid w:val="00E32C8B"/>
    <w:rsid w:val="00E32CF7"/>
    <w:rsid w:val="00E32D12"/>
    <w:rsid w:val="00E32D41"/>
    <w:rsid w:val="00E32DA6"/>
    <w:rsid w:val="00E32E1A"/>
    <w:rsid w:val="00E32E1D"/>
    <w:rsid w:val="00E32E3B"/>
    <w:rsid w:val="00E32FB4"/>
    <w:rsid w:val="00E33190"/>
    <w:rsid w:val="00E3351D"/>
    <w:rsid w:val="00E3353A"/>
    <w:rsid w:val="00E33700"/>
    <w:rsid w:val="00E33822"/>
    <w:rsid w:val="00E33BF1"/>
    <w:rsid w:val="00E33CD3"/>
    <w:rsid w:val="00E33DAF"/>
    <w:rsid w:val="00E33F3B"/>
    <w:rsid w:val="00E3403F"/>
    <w:rsid w:val="00E340A5"/>
    <w:rsid w:val="00E34214"/>
    <w:rsid w:val="00E3434B"/>
    <w:rsid w:val="00E3449C"/>
    <w:rsid w:val="00E345D3"/>
    <w:rsid w:val="00E3480D"/>
    <w:rsid w:val="00E348A3"/>
    <w:rsid w:val="00E34A86"/>
    <w:rsid w:val="00E34B24"/>
    <w:rsid w:val="00E34B9A"/>
    <w:rsid w:val="00E34BCB"/>
    <w:rsid w:val="00E34CCE"/>
    <w:rsid w:val="00E34EC0"/>
    <w:rsid w:val="00E34F17"/>
    <w:rsid w:val="00E34F8C"/>
    <w:rsid w:val="00E3501B"/>
    <w:rsid w:val="00E35040"/>
    <w:rsid w:val="00E3511D"/>
    <w:rsid w:val="00E3516D"/>
    <w:rsid w:val="00E351D9"/>
    <w:rsid w:val="00E35578"/>
    <w:rsid w:val="00E35655"/>
    <w:rsid w:val="00E357A9"/>
    <w:rsid w:val="00E3582B"/>
    <w:rsid w:val="00E358E0"/>
    <w:rsid w:val="00E358EC"/>
    <w:rsid w:val="00E3598E"/>
    <w:rsid w:val="00E35A0B"/>
    <w:rsid w:val="00E35ABA"/>
    <w:rsid w:val="00E35B42"/>
    <w:rsid w:val="00E35C89"/>
    <w:rsid w:val="00E35D44"/>
    <w:rsid w:val="00E35DE1"/>
    <w:rsid w:val="00E35E15"/>
    <w:rsid w:val="00E35ED3"/>
    <w:rsid w:val="00E36065"/>
    <w:rsid w:val="00E360A3"/>
    <w:rsid w:val="00E361FD"/>
    <w:rsid w:val="00E362FE"/>
    <w:rsid w:val="00E36394"/>
    <w:rsid w:val="00E3649E"/>
    <w:rsid w:val="00E364EB"/>
    <w:rsid w:val="00E364F1"/>
    <w:rsid w:val="00E3659D"/>
    <w:rsid w:val="00E36636"/>
    <w:rsid w:val="00E36703"/>
    <w:rsid w:val="00E36860"/>
    <w:rsid w:val="00E3691B"/>
    <w:rsid w:val="00E36D97"/>
    <w:rsid w:val="00E36DCD"/>
    <w:rsid w:val="00E36F95"/>
    <w:rsid w:val="00E3702A"/>
    <w:rsid w:val="00E37190"/>
    <w:rsid w:val="00E372DC"/>
    <w:rsid w:val="00E372FC"/>
    <w:rsid w:val="00E374CA"/>
    <w:rsid w:val="00E37519"/>
    <w:rsid w:val="00E377AE"/>
    <w:rsid w:val="00E377DD"/>
    <w:rsid w:val="00E37833"/>
    <w:rsid w:val="00E3791A"/>
    <w:rsid w:val="00E3794D"/>
    <w:rsid w:val="00E3794F"/>
    <w:rsid w:val="00E37ACB"/>
    <w:rsid w:val="00E37BFB"/>
    <w:rsid w:val="00E37C3A"/>
    <w:rsid w:val="00E37D4F"/>
    <w:rsid w:val="00E37ED7"/>
    <w:rsid w:val="00E37F48"/>
    <w:rsid w:val="00E4015B"/>
    <w:rsid w:val="00E401B6"/>
    <w:rsid w:val="00E402A1"/>
    <w:rsid w:val="00E402A2"/>
    <w:rsid w:val="00E409A1"/>
    <w:rsid w:val="00E40B1F"/>
    <w:rsid w:val="00E40C98"/>
    <w:rsid w:val="00E40D40"/>
    <w:rsid w:val="00E40EA5"/>
    <w:rsid w:val="00E40F5C"/>
    <w:rsid w:val="00E40FB6"/>
    <w:rsid w:val="00E40FDB"/>
    <w:rsid w:val="00E410BC"/>
    <w:rsid w:val="00E41263"/>
    <w:rsid w:val="00E41430"/>
    <w:rsid w:val="00E41459"/>
    <w:rsid w:val="00E4154D"/>
    <w:rsid w:val="00E41581"/>
    <w:rsid w:val="00E417C1"/>
    <w:rsid w:val="00E417DB"/>
    <w:rsid w:val="00E41B06"/>
    <w:rsid w:val="00E41BBE"/>
    <w:rsid w:val="00E41BC9"/>
    <w:rsid w:val="00E41D15"/>
    <w:rsid w:val="00E41D4D"/>
    <w:rsid w:val="00E41EE9"/>
    <w:rsid w:val="00E41F35"/>
    <w:rsid w:val="00E41FDB"/>
    <w:rsid w:val="00E41FF5"/>
    <w:rsid w:val="00E4204A"/>
    <w:rsid w:val="00E421FD"/>
    <w:rsid w:val="00E422F3"/>
    <w:rsid w:val="00E42360"/>
    <w:rsid w:val="00E42712"/>
    <w:rsid w:val="00E42913"/>
    <w:rsid w:val="00E42AFD"/>
    <w:rsid w:val="00E42C22"/>
    <w:rsid w:val="00E42D56"/>
    <w:rsid w:val="00E42D69"/>
    <w:rsid w:val="00E42EDB"/>
    <w:rsid w:val="00E4303E"/>
    <w:rsid w:val="00E43173"/>
    <w:rsid w:val="00E43219"/>
    <w:rsid w:val="00E4330A"/>
    <w:rsid w:val="00E43388"/>
    <w:rsid w:val="00E433EE"/>
    <w:rsid w:val="00E4357B"/>
    <w:rsid w:val="00E435AA"/>
    <w:rsid w:val="00E43630"/>
    <w:rsid w:val="00E4372F"/>
    <w:rsid w:val="00E43777"/>
    <w:rsid w:val="00E437C4"/>
    <w:rsid w:val="00E438CF"/>
    <w:rsid w:val="00E439C3"/>
    <w:rsid w:val="00E439C6"/>
    <w:rsid w:val="00E43A96"/>
    <w:rsid w:val="00E43C90"/>
    <w:rsid w:val="00E43CD0"/>
    <w:rsid w:val="00E43EEE"/>
    <w:rsid w:val="00E440E7"/>
    <w:rsid w:val="00E4413E"/>
    <w:rsid w:val="00E4421B"/>
    <w:rsid w:val="00E442A9"/>
    <w:rsid w:val="00E44334"/>
    <w:rsid w:val="00E443B5"/>
    <w:rsid w:val="00E44692"/>
    <w:rsid w:val="00E446C1"/>
    <w:rsid w:val="00E447FE"/>
    <w:rsid w:val="00E44A05"/>
    <w:rsid w:val="00E44D2C"/>
    <w:rsid w:val="00E44DC6"/>
    <w:rsid w:val="00E44E2E"/>
    <w:rsid w:val="00E4507F"/>
    <w:rsid w:val="00E45331"/>
    <w:rsid w:val="00E453EF"/>
    <w:rsid w:val="00E4559C"/>
    <w:rsid w:val="00E4572A"/>
    <w:rsid w:val="00E45905"/>
    <w:rsid w:val="00E4597C"/>
    <w:rsid w:val="00E45BAC"/>
    <w:rsid w:val="00E45D0B"/>
    <w:rsid w:val="00E45D10"/>
    <w:rsid w:val="00E45E23"/>
    <w:rsid w:val="00E4601E"/>
    <w:rsid w:val="00E46037"/>
    <w:rsid w:val="00E462FF"/>
    <w:rsid w:val="00E464C4"/>
    <w:rsid w:val="00E465A0"/>
    <w:rsid w:val="00E466FC"/>
    <w:rsid w:val="00E46733"/>
    <w:rsid w:val="00E467F4"/>
    <w:rsid w:val="00E4683E"/>
    <w:rsid w:val="00E469B3"/>
    <w:rsid w:val="00E46A18"/>
    <w:rsid w:val="00E46B3C"/>
    <w:rsid w:val="00E46B4A"/>
    <w:rsid w:val="00E46BF5"/>
    <w:rsid w:val="00E46CA4"/>
    <w:rsid w:val="00E46DCA"/>
    <w:rsid w:val="00E46E7D"/>
    <w:rsid w:val="00E46F0E"/>
    <w:rsid w:val="00E472F2"/>
    <w:rsid w:val="00E47447"/>
    <w:rsid w:val="00E474B0"/>
    <w:rsid w:val="00E474DB"/>
    <w:rsid w:val="00E476EF"/>
    <w:rsid w:val="00E4794E"/>
    <w:rsid w:val="00E479B6"/>
    <w:rsid w:val="00E47A3F"/>
    <w:rsid w:val="00E47B28"/>
    <w:rsid w:val="00E47B61"/>
    <w:rsid w:val="00E47B97"/>
    <w:rsid w:val="00E47D67"/>
    <w:rsid w:val="00E47E7A"/>
    <w:rsid w:val="00E47ECF"/>
    <w:rsid w:val="00E50330"/>
    <w:rsid w:val="00E50509"/>
    <w:rsid w:val="00E505C8"/>
    <w:rsid w:val="00E50699"/>
    <w:rsid w:val="00E506D0"/>
    <w:rsid w:val="00E5070B"/>
    <w:rsid w:val="00E5072D"/>
    <w:rsid w:val="00E50AA0"/>
    <w:rsid w:val="00E50AA3"/>
    <w:rsid w:val="00E50BB2"/>
    <w:rsid w:val="00E50D7D"/>
    <w:rsid w:val="00E50DAB"/>
    <w:rsid w:val="00E50DCC"/>
    <w:rsid w:val="00E50EE6"/>
    <w:rsid w:val="00E51013"/>
    <w:rsid w:val="00E51130"/>
    <w:rsid w:val="00E5121F"/>
    <w:rsid w:val="00E512FD"/>
    <w:rsid w:val="00E5157F"/>
    <w:rsid w:val="00E515D5"/>
    <w:rsid w:val="00E5161C"/>
    <w:rsid w:val="00E51620"/>
    <w:rsid w:val="00E516DA"/>
    <w:rsid w:val="00E5191D"/>
    <w:rsid w:val="00E51991"/>
    <w:rsid w:val="00E51D07"/>
    <w:rsid w:val="00E51ED8"/>
    <w:rsid w:val="00E51F1B"/>
    <w:rsid w:val="00E51F68"/>
    <w:rsid w:val="00E52023"/>
    <w:rsid w:val="00E52154"/>
    <w:rsid w:val="00E5218D"/>
    <w:rsid w:val="00E52273"/>
    <w:rsid w:val="00E52402"/>
    <w:rsid w:val="00E525D0"/>
    <w:rsid w:val="00E52725"/>
    <w:rsid w:val="00E527D2"/>
    <w:rsid w:val="00E527FF"/>
    <w:rsid w:val="00E52AC0"/>
    <w:rsid w:val="00E52B37"/>
    <w:rsid w:val="00E52B3E"/>
    <w:rsid w:val="00E52BDA"/>
    <w:rsid w:val="00E52D31"/>
    <w:rsid w:val="00E52E07"/>
    <w:rsid w:val="00E52ECD"/>
    <w:rsid w:val="00E52FB8"/>
    <w:rsid w:val="00E53137"/>
    <w:rsid w:val="00E533C5"/>
    <w:rsid w:val="00E534C2"/>
    <w:rsid w:val="00E5362D"/>
    <w:rsid w:val="00E53837"/>
    <w:rsid w:val="00E5386E"/>
    <w:rsid w:val="00E538E2"/>
    <w:rsid w:val="00E53A8A"/>
    <w:rsid w:val="00E53B92"/>
    <w:rsid w:val="00E53B98"/>
    <w:rsid w:val="00E53E38"/>
    <w:rsid w:val="00E53F4A"/>
    <w:rsid w:val="00E54301"/>
    <w:rsid w:val="00E54339"/>
    <w:rsid w:val="00E543C3"/>
    <w:rsid w:val="00E543DB"/>
    <w:rsid w:val="00E544DB"/>
    <w:rsid w:val="00E544EB"/>
    <w:rsid w:val="00E5465D"/>
    <w:rsid w:val="00E5467B"/>
    <w:rsid w:val="00E548C4"/>
    <w:rsid w:val="00E54A4B"/>
    <w:rsid w:val="00E54C71"/>
    <w:rsid w:val="00E54E0E"/>
    <w:rsid w:val="00E54E4E"/>
    <w:rsid w:val="00E5523D"/>
    <w:rsid w:val="00E552C4"/>
    <w:rsid w:val="00E553B2"/>
    <w:rsid w:val="00E55563"/>
    <w:rsid w:val="00E555B8"/>
    <w:rsid w:val="00E5563E"/>
    <w:rsid w:val="00E556D9"/>
    <w:rsid w:val="00E556DE"/>
    <w:rsid w:val="00E557C6"/>
    <w:rsid w:val="00E55835"/>
    <w:rsid w:val="00E55875"/>
    <w:rsid w:val="00E558AF"/>
    <w:rsid w:val="00E55AF2"/>
    <w:rsid w:val="00E55DDA"/>
    <w:rsid w:val="00E55E51"/>
    <w:rsid w:val="00E5604E"/>
    <w:rsid w:val="00E56156"/>
    <w:rsid w:val="00E56344"/>
    <w:rsid w:val="00E56723"/>
    <w:rsid w:val="00E56795"/>
    <w:rsid w:val="00E5694E"/>
    <w:rsid w:val="00E56B3E"/>
    <w:rsid w:val="00E56BD1"/>
    <w:rsid w:val="00E56CDD"/>
    <w:rsid w:val="00E56CE8"/>
    <w:rsid w:val="00E56D04"/>
    <w:rsid w:val="00E56D7F"/>
    <w:rsid w:val="00E56DEA"/>
    <w:rsid w:val="00E57057"/>
    <w:rsid w:val="00E57160"/>
    <w:rsid w:val="00E57419"/>
    <w:rsid w:val="00E5749A"/>
    <w:rsid w:val="00E574C4"/>
    <w:rsid w:val="00E57578"/>
    <w:rsid w:val="00E5765A"/>
    <w:rsid w:val="00E576F1"/>
    <w:rsid w:val="00E57769"/>
    <w:rsid w:val="00E5793A"/>
    <w:rsid w:val="00E57A85"/>
    <w:rsid w:val="00E57C34"/>
    <w:rsid w:val="00E57CED"/>
    <w:rsid w:val="00E57D9E"/>
    <w:rsid w:val="00E57DBC"/>
    <w:rsid w:val="00E57DFE"/>
    <w:rsid w:val="00E6000D"/>
    <w:rsid w:val="00E60045"/>
    <w:rsid w:val="00E60198"/>
    <w:rsid w:val="00E60228"/>
    <w:rsid w:val="00E60258"/>
    <w:rsid w:val="00E602B5"/>
    <w:rsid w:val="00E6045D"/>
    <w:rsid w:val="00E6062A"/>
    <w:rsid w:val="00E6065A"/>
    <w:rsid w:val="00E60692"/>
    <w:rsid w:val="00E607D1"/>
    <w:rsid w:val="00E6080F"/>
    <w:rsid w:val="00E6086C"/>
    <w:rsid w:val="00E60B33"/>
    <w:rsid w:val="00E60BC2"/>
    <w:rsid w:val="00E60BEE"/>
    <w:rsid w:val="00E60C15"/>
    <w:rsid w:val="00E60C7A"/>
    <w:rsid w:val="00E61011"/>
    <w:rsid w:val="00E61147"/>
    <w:rsid w:val="00E611A5"/>
    <w:rsid w:val="00E614E8"/>
    <w:rsid w:val="00E615C9"/>
    <w:rsid w:val="00E61690"/>
    <w:rsid w:val="00E6172D"/>
    <w:rsid w:val="00E6193B"/>
    <w:rsid w:val="00E61A23"/>
    <w:rsid w:val="00E61A85"/>
    <w:rsid w:val="00E61B24"/>
    <w:rsid w:val="00E61BC0"/>
    <w:rsid w:val="00E61D25"/>
    <w:rsid w:val="00E6208C"/>
    <w:rsid w:val="00E62159"/>
    <w:rsid w:val="00E62388"/>
    <w:rsid w:val="00E623D0"/>
    <w:rsid w:val="00E623D3"/>
    <w:rsid w:val="00E6247F"/>
    <w:rsid w:val="00E625E9"/>
    <w:rsid w:val="00E62639"/>
    <w:rsid w:val="00E6280E"/>
    <w:rsid w:val="00E62A42"/>
    <w:rsid w:val="00E62A6B"/>
    <w:rsid w:val="00E62AE3"/>
    <w:rsid w:val="00E62BA8"/>
    <w:rsid w:val="00E62BD8"/>
    <w:rsid w:val="00E63102"/>
    <w:rsid w:val="00E63139"/>
    <w:rsid w:val="00E63198"/>
    <w:rsid w:val="00E63488"/>
    <w:rsid w:val="00E634BE"/>
    <w:rsid w:val="00E637E9"/>
    <w:rsid w:val="00E63887"/>
    <w:rsid w:val="00E63985"/>
    <w:rsid w:val="00E63A0B"/>
    <w:rsid w:val="00E63D7E"/>
    <w:rsid w:val="00E63E0D"/>
    <w:rsid w:val="00E63E3A"/>
    <w:rsid w:val="00E63F4A"/>
    <w:rsid w:val="00E64047"/>
    <w:rsid w:val="00E6415C"/>
    <w:rsid w:val="00E64168"/>
    <w:rsid w:val="00E643E0"/>
    <w:rsid w:val="00E64428"/>
    <w:rsid w:val="00E645FC"/>
    <w:rsid w:val="00E64856"/>
    <w:rsid w:val="00E64871"/>
    <w:rsid w:val="00E649A8"/>
    <w:rsid w:val="00E64BC9"/>
    <w:rsid w:val="00E650B0"/>
    <w:rsid w:val="00E6516E"/>
    <w:rsid w:val="00E65193"/>
    <w:rsid w:val="00E655DD"/>
    <w:rsid w:val="00E6567D"/>
    <w:rsid w:val="00E65711"/>
    <w:rsid w:val="00E6586C"/>
    <w:rsid w:val="00E659CA"/>
    <w:rsid w:val="00E65A9A"/>
    <w:rsid w:val="00E65B7A"/>
    <w:rsid w:val="00E65C7A"/>
    <w:rsid w:val="00E65DB9"/>
    <w:rsid w:val="00E65DCE"/>
    <w:rsid w:val="00E65E5F"/>
    <w:rsid w:val="00E6606E"/>
    <w:rsid w:val="00E66204"/>
    <w:rsid w:val="00E6626D"/>
    <w:rsid w:val="00E663F6"/>
    <w:rsid w:val="00E6640D"/>
    <w:rsid w:val="00E66456"/>
    <w:rsid w:val="00E66AA8"/>
    <w:rsid w:val="00E66B42"/>
    <w:rsid w:val="00E66C2D"/>
    <w:rsid w:val="00E66E0B"/>
    <w:rsid w:val="00E67061"/>
    <w:rsid w:val="00E670C7"/>
    <w:rsid w:val="00E67437"/>
    <w:rsid w:val="00E678D1"/>
    <w:rsid w:val="00E67913"/>
    <w:rsid w:val="00E6791F"/>
    <w:rsid w:val="00E67BB8"/>
    <w:rsid w:val="00E67DDC"/>
    <w:rsid w:val="00E67E46"/>
    <w:rsid w:val="00E67E7C"/>
    <w:rsid w:val="00E701CB"/>
    <w:rsid w:val="00E703A4"/>
    <w:rsid w:val="00E704D4"/>
    <w:rsid w:val="00E704FF"/>
    <w:rsid w:val="00E707EF"/>
    <w:rsid w:val="00E70842"/>
    <w:rsid w:val="00E7084F"/>
    <w:rsid w:val="00E70A6B"/>
    <w:rsid w:val="00E70B76"/>
    <w:rsid w:val="00E70F6B"/>
    <w:rsid w:val="00E712A9"/>
    <w:rsid w:val="00E7138A"/>
    <w:rsid w:val="00E71401"/>
    <w:rsid w:val="00E718A3"/>
    <w:rsid w:val="00E71CD6"/>
    <w:rsid w:val="00E721EA"/>
    <w:rsid w:val="00E72248"/>
    <w:rsid w:val="00E72374"/>
    <w:rsid w:val="00E724E3"/>
    <w:rsid w:val="00E727DF"/>
    <w:rsid w:val="00E72845"/>
    <w:rsid w:val="00E7287E"/>
    <w:rsid w:val="00E72B37"/>
    <w:rsid w:val="00E72C15"/>
    <w:rsid w:val="00E72C22"/>
    <w:rsid w:val="00E72D91"/>
    <w:rsid w:val="00E730D7"/>
    <w:rsid w:val="00E7327C"/>
    <w:rsid w:val="00E732AC"/>
    <w:rsid w:val="00E733BD"/>
    <w:rsid w:val="00E73512"/>
    <w:rsid w:val="00E73724"/>
    <w:rsid w:val="00E7384D"/>
    <w:rsid w:val="00E7399E"/>
    <w:rsid w:val="00E73A5D"/>
    <w:rsid w:val="00E73B6E"/>
    <w:rsid w:val="00E73C12"/>
    <w:rsid w:val="00E73C77"/>
    <w:rsid w:val="00E73C7A"/>
    <w:rsid w:val="00E73CBE"/>
    <w:rsid w:val="00E73D02"/>
    <w:rsid w:val="00E73DC2"/>
    <w:rsid w:val="00E73E2C"/>
    <w:rsid w:val="00E73E70"/>
    <w:rsid w:val="00E73F2A"/>
    <w:rsid w:val="00E73FA1"/>
    <w:rsid w:val="00E74036"/>
    <w:rsid w:val="00E7426B"/>
    <w:rsid w:val="00E74292"/>
    <w:rsid w:val="00E743F3"/>
    <w:rsid w:val="00E7458E"/>
    <w:rsid w:val="00E746E5"/>
    <w:rsid w:val="00E7470D"/>
    <w:rsid w:val="00E7472E"/>
    <w:rsid w:val="00E7478A"/>
    <w:rsid w:val="00E747E6"/>
    <w:rsid w:val="00E7484E"/>
    <w:rsid w:val="00E74936"/>
    <w:rsid w:val="00E74A81"/>
    <w:rsid w:val="00E74B0B"/>
    <w:rsid w:val="00E74C5B"/>
    <w:rsid w:val="00E74D1E"/>
    <w:rsid w:val="00E74EF7"/>
    <w:rsid w:val="00E74F03"/>
    <w:rsid w:val="00E74F47"/>
    <w:rsid w:val="00E74F83"/>
    <w:rsid w:val="00E75087"/>
    <w:rsid w:val="00E752AF"/>
    <w:rsid w:val="00E75382"/>
    <w:rsid w:val="00E75386"/>
    <w:rsid w:val="00E753DD"/>
    <w:rsid w:val="00E7546F"/>
    <w:rsid w:val="00E7562A"/>
    <w:rsid w:val="00E75840"/>
    <w:rsid w:val="00E7599F"/>
    <w:rsid w:val="00E75A12"/>
    <w:rsid w:val="00E75C1A"/>
    <w:rsid w:val="00E75D4F"/>
    <w:rsid w:val="00E75DC5"/>
    <w:rsid w:val="00E75F44"/>
    <w:rsid w:val="00E75F4C"/>
    <w:rsid w:val="00E7631B"/>
    <w:rsid w:val="00E76339"/>
    <w:rsid w:val="00E76395"/>
    <w:rsid w:val="00E76436"/>
    <w:rsid w:val="00E76463"/>
    <w:rsid w:val="00E76732"/>
    <w:rsid w:val="00E7676F"/>
    <w:rsid w:val="00E76867"/>
    <w:rsid w:val="00E768B7"/>
    <w:rsid w:val="00E76A1E"/>
    <w:rsid w:val="00E76A4E"/>
    <w:rsid w:val="00E76AEF"/>
    <w:rsid w:val="00E76C69"/>
    <w:rsid w:val="00E76E74"/>
    <w:rsid w:val="00E77087"/>
    <w:rsid w:val="00E77158"/>
    <w:rsid w:val="00E7721A"/>
    <w:rsid w:val="00E7749A"/>
    <w:rsid w:val="00E774AE"/>
    <w:rsid w:val="00E774DC"/>
    <w:rsid w:val="00E774E6"/>
    <w:rsid w:val="00E777CB"/>
    <w:rsid w:val="00E77899"/>
    <w:rsid w:val="00E77BE4"/>
    <w:rsid w:val="00E77C7E"/>
    <w:rsid w:val="00E77CA8"/>
    <w:rsid w:val="00E77CE3"/>
    <w:rsid w:val="00E77D63"/>
    <w:rsid w:val="00E8002A"/>
    <w:rsid w:val="00E801E3"/>
    <w:rsid w:val="00E80267"/>
    <w:rsid w:val="00E802E2"/>
    <w:rsid w:val="00E802E9"/>
    <w:rsid w:val="00E803E9"/>
    <w:rsid w:val="00E80514"/>
    <w:rsid w:val="00E808EF"/>
    <w:rsid w:val="00E80A80"/>
    <w:rsid w:val="00E80B27"/>
    <w:rsid w:val="00E80B55"/>
    <w:rsid w:val="00E80BC3"/>
    <w:rsid w:val="00E80BCC"/>
    <w:rsid w:val="00E80C59"/>
    <w:rsid w:val="00E80D00"/>
    <w:rsid w:val="00E80D05"/>
    <w:rsid w:val="00E80EF8"/>
    <w:rsid w:val="00E81077"/>
    <w:rsid w:val="00E811D5"/>
    <w:rsid w:val="00E812BE"/>
    <w:rsid w:val="00E81338"/>
    <w:rsid w:val="00E81470"/>
    <w:rsid w:val="00E8147D"/>
    <w:rsid w:val="00E814D5"/>
    <w:rsid w:val="00E8153F"/>
    <w:rsid w:val="00E81AE4"/>
    <w:rsid w:val="00E81B44"/>
    <w:rsid w:val="00E81D1B"/>
    <w:rsid w:val="00E81E96"/>
    <w:rsid w:val="00E820A1"/>
    <w:rsid w:val="00E820E8"/>
    <w:rsid w:val="00E821DA"/>
    <w:rsid w:val="00E821FF"/>
    <w:rsid w:val="00E8222A"/>
    <w:rsid w:val="00E8238D"/>
    <w:rsid w:val="00E824A2"/>
    <w:rsid w:val="00E824A6"/>
    <w:rsid w:val="00E8253C"/>
    <w:rsid w:val="00E82591"/>
    <w:rsid w:val="00E825FD"/>
    <w:rsid w:val="00E826D9"/>
    <w:rsid w:val="00E82CF8"/>
    <w:rsid w:val="00E82E65"/>
    <w:rsid w:val="00E82FAA"/>
    <w:rsid w:val="00E8306B"/>
    <w:rsid w:val="00E8313A"/>
    <w:rsid w:val="00E8316B"/>
    <w:rsid w:val="00E8323E"/>
    <w:rsid w:val="00E83459"/>
    <w:rsid w:val="00E83487"/>
    <w:rsid w:val="00E835B4"/>
    <w:rsid w:val="00E83790"/>
    <w:rsid w:val="00E837D8"/>
    <w:rsid w:val="00E83813"/>
    <w:rsid w:val="00E8387F"/>
    <w:rsid w:val="00E838AD"/>
    <w:rsid w:val="00E83AD6"/>
    <w:rsid w:val="00E83BF1"/>
    <w:rsid w:val="00E83CDF"/>
    <w:rsid w:val="00E83DA8"/>
    <w:rsid w:val="00E83E85"/>
    <w:rsid w:val="00E83EF4"/>
    <w:rsid w:val="00E83F21"/>
    <w:rsid w:val="00E844DC"/>
    <w:rsid w:val="00E84657"/>
    <w:rsid w:val="00E8473C"/>
    <w:rsid w:val="00E84834"/>
    <w:rsid w:val="00E848CF"/>
    <w:rsid w:val="00E84ABA"/>
    <w:rsid w:val="00E84B3E"/>
    <w:rsid w:val="00E84C2F"/>
    <w:rsid w:val="00E84C61"/>
    <w:rsid w:val="00E84E3D"/>
    <w:rsid w:val="00E84FBE"/>
    <w:rsid w:val="00E85027"/>
    <w:rsid w:val="00E851BA"/>
    <w:rsid w:val="00E8528C"/>
    <w:rsid w:val="00E8555B"/>
    <w:rsid w:val="00E8561D"/>
    <w:rsid w:val="00E85659"/>
    <w:rsid w:val="00E85823"/>
    <w:rsid w:val="00E85BC4"/>
    <w:rsid w:val="00E85C77"/>
    <w:rsid w:val="00E85D2C"/>
    <w:rsid w:val="00E85D2F"/>
    <w:rsid w:val="00E86012"/>
    <w:rsid w:val="00E86062"/>
    <w:rsid w:val="00E86107"/>
    <w:rsid w:val="00E861CF"/>
    <w:rsid w:val="00E86271"/>
    <w:rsid w:val="00E86463"/>
    <w:rsid w:val="00E864A4"/>
    <w:rsid w:val="00E86560"/>
    <w:rsid w:val="00E865D3"/>
    <w:rsid w:val="00E86615"/>
    <w:rsid w:val="00E8674E"/>
    <w:rsid w:val="00E86750"/>
    <w:rsid w:val="00E868F9"/>
    <w:rsid w:val="00E8695D"/>
    <w:rsid w:val="00E86A34"/>
    <w:rsid w:val="00E86DD2"/>
    <w:rsid w:val="00E8704B"/>
    <w:rsid w:val="00E87159"/>
    <w:rsid w:val="00E8720C"/>
    <w:rsid w:val="00E87298"/>
    <w:rsid w:val="00E872C9"/>
    <w:rsid w:val="00E872F2"/>
    <w:rsid w:val="00E87367"/>
    <w:rsid w:val="00E87405"/>
    <w:rsid w:val="00E87495"/>
    <w:rsid w:val="00E87617"/>
    <w:rsid w:val="00E8762C"/>
    <w:rsid w:val="00E876D0"/>
    <w:rsid w:val="00E877E7"/>
    <w:rsid w:val="00E87921"/>
    <w:rsid w:val="00E87B22"/>
    <w:rsid w:val="00E87D33"/>
    <w:rsid w:val="00E87E17"/>
    <w:rsid w:val="00E87E32"/>
    <w:rsid w:val="00E87F22"/>
    <w:rsid w:val="00E87F2D"/>
    <w:rsid w:val="00E87FE4"/>
    <w:rsid w:val="00E9008F"/>
    <w:rsid w:val="00E900CF"/>
    <w:rsid w:val="00E900D0"/>
    <w:rsid w:val="00E901DA"/>
    <w:rsid w:val="00E90267"/>
    <w:rsid w:val="00E90393"/>
    <w:rsid w:val="00E903B5"/>
    <w:rsid w:val="00E904ED"/>
    <w:rsid w:val="00E905FE"/>
    <w:rsid w:val="00E90833"/>
    <w:rsid w:val="00E90852"/>
    <w:rsid w:val="00E9086B"/>
    <w:rsid w:val="00E908FD"/>
    <w:rsid w:val="00E90AC9"/>
    <w:rsid w:val="00E90DA9"/>
    <w:rsid w:val="00E90EB6"/>
    <w:rsid w:val="00E90F25"/>
    <w:rsid w:val="00E90F6F"/>
    <w:rsid w:val="00E91032"/>
    <w:rsid w:val="00E91135"/>
    <w:rsid w:val="00E91143"/>
    <w:rsid w:val="00E911F8"/>
    <w:rsid w:val="00E91477"/>
    <w:rsid w:val="00E9157E"/>
    <w:rsid w:val="00E91661"/>
    <w:rsid w:val="00E916B2"/>
    <w:rsid w:val="00E916EE"/>
    <w:rsid w:val="00E91890"/>
    <w:rsid w:val="00E91951"/>
    <w:rsid w:val="00E91985"/>
    <w:rsid w:val="00E91BFE"/>
    <w:rsid w:val="00E91D2E"/>
    <w:rsid w:val="00E91E1E"/>
    <w:rsid w:val="00E91E64"/>
    <w:rsid w:val="00E91F15"/>
    <w:rsid w:val="00E91FA3"/>
    <w:rsid w:val="00E92036"/>
    <w:rsid w:val="00E9225A"/>
    <w:rsid w:val="00E92276"/>
    <w:rsid w:val="00E92447"/>
    <w:rsid w:val="00E9244F"/>
    <w:rsid w:val="00E92497"/>
    <w:rsid w:val="00E924EB"/>
    <w:rsid w:val="00E924EE"/>
    <w:rsid w:val="00E926BF"/>
    <w:rsid w:val="00E9292B"/>
    <w:rsid w:val="00E929A1"/>
    <w:rsid w:val="00E92A40"/>
    <w:rsid w:val="00E92B89"/>
    <w:rsid w:val="00E92BC3"/>
    <w:rsid w:val="00E92BD5"/>
    <w:rsid w:val="00E92BF7"/>
    <w:rsid w:val="00E9306C"/>
    <w:rsid w:val="00E930CE"/>
    <w:rsid w:val="00E930EA"/>
    <w:rsid w:val="00E93134"/>
    <w:rsid w:val="00E93563"/>
    <w:rsid w:val="00E936EC"/>
    <w:rsid w:val="00E937DF"/>
    <w:rsid w:val="00E938D1"/>
    <w:rsid w:val="00E93A8A"/>
    <w:rsid w:val="00E93BB1"/>
    <w:rsid w:val="00E93BCD"/>
    <w:rsid w:val="00E93CAA"/>
    <w:rsid w:val="00E93D0C"/>
    <w:rsid w:val="00E93D39"/>
    <w:rsid w:val="00E93D83"/>
    <w:rsid w:val="00E93F37"/>
    <w:rsid w:val="00E93F4E"/>
    <w:rsid w:val="00E9415F"/>
    <w:rsid w:val="00E94333"/>
    <w:rsid w:val="00E945CA"/>
    <w:rsid w:val="00E945DF"/>
    <w:rsid w:val="00E9462C"/>
    <w:rsid w:val="00E94713"/>
    <w:rsid w:val="00E949B7"/>
    <w:rsid w:val="00E949E0"/>
    <w:rsid w:val="00E94A49"/>
    <w:rsid w:val="00E94B25"/>
    <w:rsid w:val="00E94B51"/>
    <w:rsid w:val="00E95098"/>
    <w:rsid w:val="00E950CB"/>
    <w:rsid w:val="00E95630"/>
    <w:rsid w:val="00E95646"/>
    <w:rsid w:val="00E958B3"/>
    <w:rsid w:val="00E95966"/>
    <w:rsid w:val="00E95A00"/>
    <w:rsid w:val="00E95AF4"/>
    <w:rsid w:val="00E95C92"/>
    <w:rsid w:val="00E95D9B"/>
    <w:rsid w:val="00E95DC6"/>
    <w:rsid w:val="00E95EDD"/>
    <w:rsid w:val="00E9606D"/>
    <w:rsid w:val="00E96113"/>
    <w:rsid w:val="00E961F9"/>
    <w:rsid w:val="00E96207"/>
    <w:rsid w:val="00E965E3"/>
    <w:rsid w:val="00E967E6"/>
    <w:rsid w:val="00E967F7"/>
    <w:rsid w:val="00E9682C"/>
    <w:rsid w:val="00E968BB"/>
    <w:rsid w:val="00E96902"/>
    <w:rsid w:val="00E9691F"/>
    <w:rsid w:val="00E969D2"/>
    <w:rsid w:val="00E969E0"/>
    <w:rsid w:val="00E96D02"/>
    <w:rsid w:val="00E96D2D"/>
    <w:rsid w:val="00E96DAB"/>
    <w:rsid w:val="00E96E3A"/>
    <w:rsid w:val="00E96E80"/>
    <w:rsid w:val="00E96EFA"/>
    <w:rsid w:val="00E96FB4"/>
    <w:rsid w:val="00E96FE0"/>
    <w:rsid w:val="00E9713D"/>
    <w:rsid w:val="00E97231"/>
    <w:rsid w:val="00E972D8"/>
    <w:rsid w:val="00E97533"/>
    <w:rsid w:val="00E9756A"/>
    <w:rsid w:val="00E97A74"/>
    <w:rsid w:val="00E97B4E"/>
    <w:rsid w:val="00E97C93"/>
    <w:rsid w:val="00E97CEA"/>
    <w:rsid w:val="00E97D3B"/>
    <w:rsid w:val="00E97E09"/>
    <w:rsid w:val="00E97E61"/>
    <w:rsid w:val="00E97EA2"/>
    <w:rsid w:val="00EA0058"/>
    <w:rsid w:val="00EA00C1"/>
    <w:rsid w:val="00EA014A"/>
    <w:rsid w:val="00EA02C1"/>
    <w:rsid w:val="00EA03A0"/>
    <w:rsid w:val="00EA03DC"/>
    <w:rsid w:val="00EA04F8"/>
    <w:rsid w:val="00EA0548"/>
    <w:rsid w:val="00EA05FD"/>
    <w:rsid w:val="00EA0752"/>
    <w:rsid w:val="00EA07BA"/>
    <w:rsid w:val="00EA0996"/>
    <w:rsid w:val="00EA099D"/>
    <w:rsid w:val="00EA0CAC"/>
    <w:rsid w:val="00EA0D10"/>
    <w:rsid w:val="00EA0DB4"/>
    <w:rsid w:val="00EA123C"/>
    <w:rsid w:val="00EA1430"/>
    <w:rsid w:val="00EA1462"/>
    <w:rsid w:val="00EA149C"/>
    <w:rsid w:val="00EA14D2"/>
    <w:rsid w:val="00EA1508"/>
    <w:rsid w:val="00EA159C"/>
    <w:rsid w:val="00EA1723"/>
    <w:rsid w:val="00EA1A5D"/>
    <w:rsid w:val="00EA1B0D"/>
    <w:rsid w:val="00EA1C58"/>
    <w:rsid w:val="00EA1C5F"/>
    <w:rsid w:val="00EA1D19"/>
    <w:rsid w:val="00EA1D7A"/>
    <w:rsid w:val="00EA1DF7"/>
    <w:rsid w:val="00EA1E36"/>
    <w:rsid w:val="00EA1E82"/>
    <w:rsid w:val="00EA1E84"/>
    <w:rsid w:val="00EA1F36"/>
    <w:rsid w:val="00EA1F4F"/>
    <w:rsid w:val="00EA2055"/>
    <w:rsid w:val="00EA20A8"/>
    <w:rsid w:val="00EA21D4"/>
    <w:rsid w:val="00EA2250"/>
    <w:rsid w:val="00EA2268"/>
    <w:rsid w:val="00EA2289"/>
    <w:rsid w:val="00EA22B2"/>
    <w:rsid w:val="00EA23AD"/>
    <w:rsid w:val="00EA241C"/>
    <w:rsid w:val="00EA2429"/>
    <w:rsid w:val="00EA25A3"/>
    <w:rsid w:val="00EA2675"/>
    <w:rsid w:val="00EA27D4"/>
    <w:rsid w:val="00EA281E"/>
    <w:rsid w:val="00EA2856"/>
    <w:rsid w:val="00EA2895"/>
    <w:rsid w:val="00EA2A9F"/>
    <w:rsid w:val="00EA2C1A"/>
    <w:rsid w:val="00EA2CA0"/>
    <w:rsid w:val="00EA2CB0"/>
    <w:rsid w:val="00EA2CDC"/>
    <w:rsid w:val="00EA2DA2"/>
    <w:rsid w:val="00EA2DF5"/>
    <w:rsid w:val="00EA2E1C"/>
    <w:rsid w:val="00EA301A"/>
    <w:rsid w:val="00EA313B"/>
    <w:rsid w:val="00EA31A2"/>
    <w:rsid w:val="00EA31CB"/>
    <w:rsid w:val="00EA3235"/>
    <w:rsid w:val="00EA3535"/>
    <w:rsid w:val="00EA36A7"/>
    <w:rsid w:val="00EA3717"/>
    <w:rsid w:val="00EA37D3"/>
    <w:rsid w:val="00EA381D"/>
    <w:rsid w:val="00EA3860"/>
    <w:rsid w:val="00EA388A"/>
    <w:rsid w:val="00EA39EC"/>
    <w:rsid w:val="00EA3B0C"/>
    <w:rsid w:val="00EA3DA5"/>
    <w:rsid w:val="00EA3E1D"/>
    <w:rsid w:val="00EA3F39"/>
    <w:rsid w:val="00EA4076"/>
    <w:rsid w:val="00EA40CB"/>
    <w:rsid w:val="00EA423E"/>
    <w:rsid w:val="00EA4386"/>
    <w:rsid w:val="00EA43CD"/>
    <w:rsid w:val="00EA43DE"/>
    <w:rsid w:val="00EA44D3"/>
    <w:rsid w:val="00EA459C"/>
    <w:rsid w:val="00EA45E2"/>
    <w:rsid w:val="00EA45F4"/>
    <w:rsid w:val="00EA463E"/>
    <w:rsid w:val="00EA4725"/>
    <w:rsid w:val="00EA476F"/>
    <w:rsid w:val="00EA477B"/>
    <w:rsid w:val="00EA49AF"/>
    <w:rsid w:val="00EA4A46"/>
    <w:rsid w:val="00EA4AC6"/>
    <w:rsid w:val="00EA4B0E"/>
    <w:rsid w:val="00EA4CA4"/>
    <w:rsid w:val="00EA4CCB"/>
    <w:rsid w:val="00EA4E0A"/>
    <w:rsid w:val="00EA4E3D"/>
    <w:rsid w:val="00EA4F45"/>
    <w:rsid w:val="00EA5076"/>
    <w:rsid w:val="00EA5316"/>
    <w:rsid w:val="00EA531C"/>
    <w:rsid w:val="00EA550C"/>
    <w:rsid w:val="00EA5648"/>
    <w:rsid w:val="00EA57DB"/>
    <w:rsid w:val="00EA594D"/>
    <w:rsid w:val="00EA599E"/>
    <w:rsid w:val="00EA5D37"/>
    <w:rsid w:val="00EA5D7F"/>
    <w:rsid w:val="00EA5E84"/>
    <w:rsid w:val="00EA5F16"/>
    <w:rsid w:val="00EA5FAD"/>
    <w:rsid w:val="00EA608A"/>
    <w:rsid w:val="00EA62A5"/>
    <w:rsid w:val="00EA639F"/>
    <w:rsid w:val="00EA6475"/>
    <w:rsid w:val="00EA6482"/>
    <w:rsid w:val="00EA673D"/>
    <w:rsid w:val="00EA676E"/>
    <w:rsid w:val="00EA67AC"/>
    <w:rsid w:val="00EA686D"/>
    <w:rsid w:val="00EA688B"/>
    <w:rsid w:val="00EA6983"/>
    <w:rsid w:val="00EA69D6"/>
    <w:rsid w:val="00EA6A91"/>
    <w:rsid w:val="00EA6AB7"/>
    <w:rsid w:val="00EA6B4C"/>
    <w:rsid w:val="00EA6CBA"/>
    <w:rsid w:val="00EA6D8F"/>
    <w:rsid w:val="00EA6D98"/>
    <w:rsid w:val="00EA6E3A"/>
    <w:rsid w:val="00EA6EE3"/>
    <w:rsid w:val="00EA6F9A"/>
    <w:rsid w:val="00EA709F"/>
    <w:rsid w:val="00EA7184"/>
    <w:rsid w:val="00EA7260"/>
    <w:rsid w:val="00EA76FD"/>
    <w:rsid w:val="00EA778B"/>
    <w:rsid w:val="00EA7A7A"/>
    <w:rsid w:val="00EA7AFA"/>
    <w:rsid w:val="00EA7C57"/>
    <w:rsid w:val="00EA7CC5"/>
    <w:rsid w:val="00EA7F28"/>
    <w:rsid w:val="00EB0017"/>
    <w:rsid w:val="00EB0026"/>
    <w:rsid w:val="00EB00B1"/>
    <w:rsid w:val="00EB012B"/>
    <w:rsid w:val="00EB0205"/>
    <w:rsid w:val="00EB0266"/>
    <w:rsid w:val="00EB0359"/>
    <w:rsid w:val="00EB0639"/>
    <w:rsid w:val="00EB0777"/>
    <w:rsid w:val="00EB07F2"/>
    <w:rsid w:val="00EB096E"/>
    <w:rsid w:val="00EB09DC"/>
    <w:rsid w:val="00EB0BC3"/>
    <w:rsid w:val="00EB0CEF"/>
    <w:rsid w:val="00EB0D2D"/>
    <w:rsid w:val="00EB0D7A"/>
    <w:rsid w:val="00EB0F66"/>
    <w:rsid w:val="00EB0FE5"/>
    <w:rsid w:val="00EB13ED"/>
    <w:rsid w:val="00EB148F"/>
    <w:rsid w:val="00EB1523"/>
    <w:rsid w:val="00EB1737"/>
    <w:rsid w:val="00EB17F6"/>
    <w:rsid w:val="00EB1863"/>
    <w:rsid w:val="00EB1DE4"/>
    <w:rsid w:val="00EB1F20"/>
    <w:rsid w:val="00EB1F41"/>
    <w:rsid w:val="00EB20AC"/>
    <w:rsid w:val="00EB2222"/>
    <w:rsid w:val="00EB23E3"/>
    <w:rsid w:val="00EB23E6"/>
    <w:rsid w:val="00EB2421"/>
    <w:rsid w:val="00EB2590"/>
    <w:rsid w:val="00EB25A1"/>
    <w:rsid w:val="00EB2661"/>
    <w:rsid w:val="00EB2702"/>
    <w:rsid w:val="00EB27AF"/>
    <w:rsid w:val="00EB28A0"/>
    <w:rsid w:val="00EB2CDB"/>
    <w:rsid w:val="00EB2D3C"/>
    <w:rsid w:val="00EB30F4"/>
    <w:rsid w:val="00EB34EA"/>
    <w:rsid w:val="00EB355B"/>
    <w:rsid w:val="00EB35C0"/>
    <w:rsid w:val="00EB35CD"/>
    <w:rsid w:val="00EB3743"/>
    <w:rsid w:val="00EB388D"/>
    <w:rsid w:val="00EB38D4"/>
    <w:rsid w:val="00EB399C"/>
    <w:rsid w:val="00EB3DB1"/>
    <w:rsid w:val="00EB3FF9"/>
    <w:rsid w:val="00EB419C"/>
    <w:rsid w:val="00EB42A9"/>
    <w:rsid w:val="00EB4309"/>
    <w:rsid w:val="00EB4339"/>
    <w:rsid w:val="00EB4391"/>
    <w:rsid w:val="00EB439C"/>
    <w:rsid w:val="00EB4654"/>
    <w:rsid w:val="00EB474C"/>
    <w:rsid w:val="00EB483E"/>
    <w:rsid w:val="00EB4916"/>
    <w:rsid w:val="00EB49DD"/>
    <w:rsid w:val="00EB4AFF"/>
    <w:rsid w:val="00EB4C10"/>
    <w:rsid w:val="00EB4C62"/>
    <w:rsid w:val="00EB4CC5"/>
    <w:rsid w:val="00EB4D9B"/>
    <w:rsid w:val="00EB4DAC"/>
    <w:rsid w:val="00EB4E00"/>
    <w:rsid w:val="00EB4F51"/>
    <w:rsid w:val="00EB4F67"/>
    <w:rsid w:val="00EB505B"/>
    <w:rsid w:val="00EB515D"/>
    <w:rsid w:val="00EB54D8"/>
    <w:rsid w:val="00EB5524"/>
    <w:rsid w:val="00EB5849"/>
    <w:rsid w:val="00EB5871"/>
    <w:rsid w:val="00EB593C"/>
    <w:rsid w:val="00EB5981"/>
    <w:rsid w:val="00EB5A46"/>
    <w:rsid w:val="00EB5A59"/>
    <w:rsid w:val="00EB5EEF"/>
    <w:rsid w:val="00EB5F72"/>
    <w:rsid w:val="00EB6137"/>
    <w:rsid w:val="00EB61B7"/>
    <w:rsid w:val="00EB62F9"/>
    <w:rsid w:val="00EB6308"/>
    <w:rsid w:val="00EB6849"/>
    <w:rsid w:val="00EB6856"/>
    <w:rsid w:val="00EB6885"/>
    <w:rsid w:val="00EB6951"/>
    <w:rsid w:val="00EB69B0"/>
    <w:rsid w:val="00EB69D1"/>
    <w:rsid w:val="00EB69EB"/>
    <w:rsid w:val="00EB6D45"/>
    <w:rsid w:val="00EB6E7F"/>
    <w:rsid w:val="00EB6FDD"/>
    <w:rsid w:val="00EB7157"/>
    <w:rsid w:val="00EB7311"/>
    <w:rsid w:val="00EB73E0"/>
    <w:rsid w:val="00EB73FF"/>
    <w:rsid w:val="00EB7C80"/>
    <w:rsid w:val="00EB7E0A"/>
    <w:rsid w:val="00EB7E99"/>
    <w:rsid w:val="00EC00D8"/>
    <w:rsid w:val="00EC022A"/>
    <w:rsid w:val="00EC0261"/>
    <w:rsid w:val="00EC032E"/>
    <w:rsid w:val="00EC036B"/>
    <w:rsid w:val="00EC03E3"/>
    <w:rsid w:val="00EC0428"/>
    <w:rsid w:val="00EC0618"/>
    <w:rsid w:val="00EC0672"/>
    <w:rsid w:val="00EC06A7"/>
    <w:rsid w:val="00EC07BE"/>
    <w:rsid w:val="00EC08FD"/>
    <w:rsid w:val="00EC0936"/>
    <w:rsid w:val="00EC0BE2"/>
    <w:rsid w:val="00EC0EE9"/>
    <w:rsid w:val="00EC0EF9"/>
    <w:rsid w:val="00EC0F20"/>
    <w:rsid w:val="00EC0F7E"/>
    <w:rsid w:val="00EC10F1"/>
    <w:rsid w:val="00EC1142"/>
    <w:rsid w:val="00EC11CF"/>
    <w:rsid w:val="00EC11FF"/>
    <w:rsid w:val="00EC1262"/>
    <w:rsid w:val="00EC12D1"/>
    <w:rsid w:val="00EC1326"/>
    <w:rsid w:val="00EC1514"/>
    <w:rsid w:val="00EC15AD"/>
    <w:rsid w:val="00EC1636"/>
    <w:rsid w:val="00EC1652"/>
    <w:rsid w:val="00EC165A"/>
    <w:rsid w:val="00EC1697"/>
    <w:rsid w:val="00EC1798"/>
    <w:rsid w:val="00EC1844"/>
    <w:rsid w:val="00EC19E9"/>
    <w:rsid w:val="00EC1A22"/>
    <w:rsid w:val="00EC1C18"/>
    <w:rsid w:val="00EC2029"/>
    <w:rsid w:val="00EC2153"/>
    <w:rsid w:val="00EC21B0"/>
    <w:rsid w:val="00EC246A"/>
    <w:rsid w:val="00EC248E"/>
    <w:rsid w:val="00EC26B3"/>
    <w:rsid w:val="00EC26F3"/>
    <w:rsid w:val="00EC28B6"/>
    <w:rsid w:val="00EC2B01"/>
    <w:rsid w:val="00EC2B6F"/>
    <w:rsid w:val="00EC2BB4"/>
    <w:rsid w:val="00EC2EE9"/>
    <w:rsid w:val="00EC2F05"/>
    <w:rsid w:val="00EC2F1D"/>
    <w:rsid w:val="00EC2F3D"/>
    <w:rsid w:val="00EC30D7"/>
    <w:rsid w:val="00EC30E6"/>
    <w:rsid w:val="00EC33E2"/>
    <w:rsid w:val="00EC3548"/>
    <w:rsid w:val="00EC396B"/>
    <w:rsid w:val="00EC3A06"/>
    <w:rsid w:val="00EC3E70"/>
    <w:rsid w:val="00EC3F98"/>
    <w:rsid w:val="00EC4170"/>
    <w:rsid w:val="00EC419D"/>
    <w:rsid w:val="00EC41B3"/>
    <w:rsid w:val="00EC4215"/>
    <w:rsid w:val="00EC4312"/>
    <w:rsid w:val="00EC431F"/>
    <w:rsid w:val="00EC4419"/>
    <w:rsid w:val="00EC448C"/>
    <w:rsid w:val="00EC4702"/>
    <w:rsid w:val="00EC48A7"/>
    <w:rsid w:val="00EC4B00"/>
    <w:rsid w:val="00EC4B51"/>
    <w:rsid w:val="00EC4B74"/>
    <w:rsid w:val="00EC5101"/>
    <w:rsid w:val="00EC5155"/>
    <w:rsid w:val="00EC525C"/>
    <w:rsid w:val="00EC52B7"/>
    <w:rsid w:val="00EC53B7"/>
    <w:rsid w:val="00EC547A"/>
    <w:rsid w:val="00EC55A7"/>
    <w:rsid w:val="00EC566D"/>
    <w:rsid w:val="00EC5749"/>
    <w:rsid w:val="00EC57E1"/>
    <w:rsid w:val="00EC58BD"/>
    <w:rsid w:val="00EC5AA5"/>
    <w:rsid w:val="00EC5AA7"/>
    <w:rsid w:val="00EC5C05"/>
    <w:rsid w:val="00EC5C4E"/>
    <w:rsid w:val="00EC5C88"/>
    <w:rsid w:val="00EC5D92"/>
    <w:rsid w:val="00EC5DFA"/>
    <w:rsid w:val="00EC5E83"/>
    <w:rsid w:val="00EC5EB7"/>
    <w:rsid w:val="00EC6054"/>
    <w:rsid w:val="00EC6214"/>
    <w:rsid w:val="00EC62B9"/>
    <w:rsid w:val="00EC635A"/>
    <w:rsid w:val="00EC6467"/>
    <w:rsid w:val="00EC6497"/>
    <w:rsid w:val="00EC64CE"/>
    <w:rsid w:val="00EC6540"/>
    <w:rsid w:val="00EC6708"/>
    <w:rsid w:val="00EC6753"/>
    <w:rsid w:val="00EC67AA"/>
    <w:rsid w:val="00EC6854"/>
    <w:rsid w:val="00EC6BEE"/>
    <w:rsid w:val="00EC6C79"/>
    <w:rsid w:val="00EC6C88"/>
    <w:rsid w:val="00EC6CD5"/>
    <w:rsid w:val="00EC6CEC"/>
    <w:rsid w:val="00EC6D55"/>
    <w:rsid w:val="00EC70B3"/>
    <w:rsid w:val="00EC72DA"/>
    <w:rsid w:val="00EC73E9"/>
    <w:rsid w:val="00EC74B5"/>
    <w:rsid w:val="00EC74BF"/>
    <w:rsid w:val="00EC7555"/>
    <w:rsid w:val="00EC7769"/>
    <w:rsid w:val="00EC7943"/>
    <w:rsid w:val="00EC7A1E"/>
    <w:rsid w:val="00EC7AA7"/>
    <w:rsid w:val="00EC7D39"/>
    <w:rsid w:val="00ED0097"/>
    <w:rsid w:val="00ED01D6"/>
    <w:rsid w:val="00ED01E9"/>
    <w:rsid w:val="00ED02DE"/>
    <w:rsid w:val="00ED0332"/>
    <w:rsid w:val="00ED038B"/>
    <w:rsid w:val="00ED068D"/>
    <w:rsid w:val="00ED06C9"/>
    <w:rsid w:val="00ED0926"/>
    <w:rsid w:val="00ED0993"/>
    <w:rsid w:val="00ED0B85"/>
    <w:rsid w:val="00ED0D09"/>
    <w:rsid w:val="00ED0F01"/>
    <w:rsid w:val="00ED10D1"/>
    <w:rsid w:val="00ED11F3"/>
    <w:rsid w:val="00ED1295"/>
    <w:rsid w:val="00ED146D"/>
    <w:rsid w:val="00ED157D"/>
    <w:rsid w:val="00ED160C"/>
    <w:rsid w:val="00ED1686"/>
    <w:rsid w:val="00ED16F4"/>
    <w:rsid w:val="00ED1719"/>
    <w:rsid w:val="00ED195B"/>
    <w:rsid w:val="00ED19E4"/>
    <w:rsid w:val="00ED19EB"/>
    <w:rsid w:val="00ED1AF7"/>
    <w:rsid w:val="00ED1C7E"/>
    <w:rsid w:val="00ED1CFC"/>
    <w:rsid w:val="00ED1DE6"/>
    <w:rsid w:val="00ED21E2"/>
    <w:rsid w:val="00ED22E1"/>
    <w:rsid w:val="00ED235B"/>
    <w:rsid w:val="00ED236F"/>
    <w:rsid w:val="00ED24DD"/>
    <w:rsid w:val="00ED258E"/>
    <w:rsid w:val="00ED26D4"/>
    <w:rsid w:val="00ED27A8"/>
    <w:rsid w:val="00ED28D3"/>
    <w:rsid w:val="00ED295C"/>
    <w:rsid w:val="00ED2BBF"/>
    <w:rsid w:val="00ED2BDB"/>
    <w:rsid w:val="00ED2C4F"/>
    <w:rsid w:val="00ED2EC5"/>
    <w:rsid w:val="00ED2EE1"/>
    <w:rsid w:val="00ED2F99"/>
    <w:rsid w:val="00ED31E1"/>
    <w:rsid w:val="00ED32A2"/>
    <w:rsid w:val="00ED32AB"/>
    <w:rsid w:val="00ED3358"/>
    <w:rsid w:val="00ED3647"/>
    <w:rsid w:val="00ED37DA"/>
    <w:rsid w:val="00ED3978"/>
    <w:rsid w:val="00ED39DA"/>
    <w:rsid w:val="00ED3AB3"/>
    <w:rsid w:val="00ED3B31"/>
    <w:rsid w:val="00ED3B8A"/>
    <w:rsid w:val="00ED3C65"/>
    <w:rsid w:val="00ED3DE7"/>
    <w:rsid w:val="00ED3E4E"/>
    <w:rsid w:val="00ED435F"/>
    <w:rsid w:val="00ED45D7"/>
    <w:rsid w:val="00ED462F"/>
    <w:rsid w:val="00ED466D"/>
    <w:rsid w:val="00ED47C5"/>
    <w:rsid w:val="00ED47FB"/>
    <w:rsid w:val="00ED482B"/>
    <w:rsid w:val="00ED496B"/>
    <w:rsid w:val="00ED4ACA"/>
    <w:rsid w:val="00ED4C9D"/>
    <w:rsid w:val="00ED4D90"/>
    <w:rsid w:val="00ED4F2E"/>
    <w:rsid w:val="00ED5104"/>
    <w:rsid w:val="00ED5211"/>
    <w:rsid w:val="00ED52A1"/>
    <w:rsid w:val="00ED5359"/>
    <w:rsid w:val="00ED54E8"/>
    <w:rsid w:val="00ED55A7"/>
    <w:rsid w:val="00ED568C"/>
    <w:rsid w:val="00ED5818"/>
    <w:rsid w:val="00ED59FA"/>
    <w:rsid w:val="00ED5A40"/>
    <w:rsid w:val="00ED5AA5"/>
    <w:rsid w:val="00ED5BAB"/>
    <w:rsid w:val="00ED5C17"/>
    <w:rsid w:val="00ED5C4D"/>
    <w:rsid w:val="00ED5C56"/>
    <w:rsid w:val="00ED613C"/>
    <w:rsid w:val="00ED627D"/>
    <w:rsid w:val="00ED62E1"/>
    <w:rsid w:val="00ED66A6"/>
    <w:rsid w:val="00ED69B3"/>
    <w:rsid w:val="00ED6A8A"/>
    <w:rsid w:val="00ED6ADB"/>
    <w:rsid w:val="00ED6B49"/>
    <w:rsid w:val="00ED6C70"/>
    <w:rsid w:val="00ED6F15"/>
    <w:rsid w:val="00ED6F20"/>
    <w:rsid w:val="00ED6FF4"/>
    <w:rsid w:val="00ED72D4"/>
    <w:rsid w:val="00ED72F5"/>
    <w:rsid w:val="00ED7401"/>
    <w:rsid w:val="00ED7563"/>
    <w:rsid w:val="00ED75D3"/>
    <w:rsid w:val="00ED7746"/>
    <w:rsid w:val="00ED77B0"/>
    <w:rsid w:val="00ED77D5"/>
    <w:rsid w:val="00ED7814"/>
    <w:rsid w:val="00ED7989"/>
    <w:rsid w:val="00ED7A32"/>
    <w:rsid w:val="00ED7A8D"/>
    <w:rsid w:val="00ED7AA7"/>
    <w:rsid w:val="00ED7BC0"/>
    <w:rsid w:val="00ED7C23"/>
    <w:rsid w:val="00ED7CCF"/>
    <w:rsid w:val="00ED7DE1"/>
    <w:rsid w:val="00EE004C"/>
    <w:rsid w:val="00EE024B"/>
    <w:rsid w:val="00EE0331"/>
    <w:rsid w:val="00EE0422"/>
    <w:rsid w:val="00EE05FC"/>
    <w:rsid w:val="00EE065F"/>
    <w:rsid w:val="00EE07C0"/>
    <w:rsid w:val="00EE0CBA"/>
    <w:rsid w:val="00EE0CC3"/>
    <w:rsid w:val="00EE0D8B"/>
    <w:rsid w:val="00EE0D94"/>
    <w:rsid w:val="00EE0DC6"/>
    <w:rsid w:val="00EE0FD5"/>
    <w:rsid w:val="00EE1022"/>
    <w:rsid w:val="00EE1076"/>
    <w:rsid w:val="00EE10B0"/>
    <w:rsid w:val="00EE13C3"/>
    <w:rsid w:val="00EE1433"/>
    <w:rsid w:val="00EE1550"/>
    <w:rsid w:val="00EE15C7"/>
    <w:rsid w:val="00EE173E"/>
    <w:rsid w:val="00EE17F7"/>
    <w:rsid w:val="00EE1867"/>
    <w:rsid w:val="00EE197B"/>
    <w:rsid w:val="00EE1A1D"/>
    <w:rsid w:val="00EE1A3D"/>
    <w:rsid w:val="00EE1B00"/>
    <w:rsid w:val="00EE1C0A"/>
    <w:rsid w:val="00EE1C14"/>
    <w:rsid w:val="00EE1D2F"/>
    <w:rsid w:val="00EE1F54"/>
    <w:rsid w:val="00EE204C"/>
    <w:rsid w:val="00EE20B4"/>
    <w:rsid w:val="00EE21AE"/>
    <w:rsid w:val="00EE22A6"/>
    <w:rsid w:val="00EE22B4"/>
    <w:rsid w:val="00EE243B"/>
    <w:rsid w:val="00EE24B4"/>
    <w:rsid w:val="00EE25D8"/>
    <w:rsid w:val="00EE27E5"/>
    <w:rsid w:val="00EE2978"/>
    <w:rsid w:val="00EE29CD"/>
    <w:rsid w:val="00EE2A10"/>
    <w:rsid w:val="00EE2A46"/>
    <w:rsid w:val="00EE2AA4"/>
    <w:rsid w:val="00EE2C21"/>
    <w:rsid w:val="00EE2CFE"/>
    <w:rsid w:val="00EE3062"/>
    <w:rsid w:val="00EE30C6"/>
    <w:rsid w:val="00EE3275"/>
    <w:rsid w:val="00EE32A0"/>
    <w:rsid w:val="00EE34BB"/>
    <w:rsid w:val="00EE3589"/>
    <w:rsid w:val="00EE35A1"/>
    <w:rsid w:val="00EE36F0"/>
    <w:rsid w:val="00EE38BF"/>
    <w:rsid w:val="00EE3A18"/>
    <w:rsid w:val="00EE3C88"/>
    <w:rsid w:val="00EE3DBA"/>
    <w:rsid w:val="00EE3F0C"/>
    <w:rsid w:val="00EE3F8D"/>
    <w:rsid w:val="00EE439D"/>
    <w:rsid w:val="00EE43FB"/>
    <w:rsid w:val="00EE4400"/>
    <w:rsid w:val="00EE448B"/>
    <w:rsid w:val="00EE450F"/>
    <w:rsid w:val="00EE4701"/>
    <w:rsid w:val="00EE48A6"/>
    <w:rsid w:val="00EE48E1"/>
    <w:rsid w:val="00EE4910"/>
    <w:rsid w:val="00EE4973"/>
    <w:rsid w:val="00EE4A73"/>
    <w:rsid w:val="00EE4A90"/>
    <w:rsid w:val="00EE4C2E"/>
    <w:rsid w:val="00EE4C56"/>
    <w:rsid w:val="00EE4CA6"/>
    <w:rsid w:val="00EE4CF7"/>
    <w:rsid w:val="00EE4D6E"/>
    <w:rsid w:val="00EE4EEE"/>
    <w:rsid w:val="00EE5262"/>
    <w:rsid w:val="00EE52D5"/>
    <w:rsid w:val="00EE532C"/>
    <w:rsid w:val="00EE5358"/>
    <w:rsid w:val="00EE5378"/>
    <w:rsid w:val="00EE5407"/>
    <w:rsid w:val="00EE562C"/>
    <w:rsid w:val="00EE56DC"/>
    <w:rsid w:val="00EE5710"/>
    <w:rsid w:val="00EE5970"/>
    <w:rsid w:val="00EE5AF2"/>
    <w:rsid w:val="00EE5BB9"/>
    <w:rsid w:val="00EE5CE4"/>
    <w:rsid w:val="00EE5F1C"/>
    <w:rsid w:val="00EE5F4E"/>
    <w:rsid w:val="00EE607A"/>
    <w:rsid w:val="00EE60A3"/>
    <w:rsid w:val="00EE6142"/>
    <w:rsid w:val="00EE623F"/>
    <w:rsid w:val="00EE6250"/>
    <w:rsid w:val="00EE6310"/>
    <w:rsid w:val="00EE63CF"/>
    <w:rsid w:val="00EE6519"/>
    <w:rsid w:val="00EE666F"/>
    <w:rsid w:val="00EE66E0"/>
    <w:rsid w:val="00EE6719"/>
    <w:rsid w:val="00EE67E4"/>
    <w:rsid w:val="00EE691D"/>
    <w:rsid w:val="00EE6BC5"/>
    <w:rsid w:val="00EE6C14"/>
    <w:rsid w:val="00EE6C15"/>
    <w:rsid w:val="00EE6C87"/>
    <w:rsid w:val="00EE6F26"/>
    <w:rsid w:val="00EE727E"/>
    <w:rsid w:val="00EE7399"/>
    <w:rsid w:val="00EE7420"/>
    <w:rsid w:val="00EE7527"/>
    <w:rsid w:val="00EE7580"/>
    <w:rsid w:val="00EE76F6"/>
    <w:rsid w:val="00EE7956"/>
    <w:rsid w:val="00EE7A34"/>
    <w:rsid w:val="00EE7A68"/>
    <w:rsid w:val="00EE7A75"/>
    <w:rsid w:val="00EE7A81"/>
    <w:rsid w:val="00EE7A8D"/>
    <w:rsid w:val="00EE7B21"/>
    <w:rsid w:val="00EE7D0A"/>
    <w:rsid w:val="00EE7D49"/>
    <w:rsid w:val="00EE7E7F"/>
    <w:rsid w:val="00EE7F35"/>
    <w:rsid w:val="00EE7FCC"/>
    <w:rsid w:val="00EF0079"/>
    <w:rsid w:val="00EF00DE"/>
    <w:rsid w:val="00EF0156"/>
    <w:rsid w:val="00EF0272"/>
    <w:rsid w:val="00EF033D"/>
    <w:rsid w:val="00EF03C2"/>
    <w:rsid w:val="00EF03CD"/>
    <w:rsid w:val="00EF0549"/>
    <w:rsid w:val="00EF06DE"/>
    <w:rsid w:val="00EF081E"/>
    <w:rsid w:val="00EF0A84"/>
    <w:rsid w:val="00EF0B84"/>
    <w:rsid w:val="00EF0BEF"/>
    <w:rsid w:val="00EF0C1A"/>
    <w:rsid w:val="00EF0C52"/>
    <w:rsid w:val="00EF0D86"/>
    <w:rsid w:val="00EF0DEA"/>
    <w:rsid w:val="00EF0EC9"/>
    <w:rsid w:val="00EF0F1E"/>
    <w:rsid w:val="00EF10ED"/>
    <w:rsid w:val="00EF10FA"/>
    <w:rsid w:val="00EF121B"/>
    <w:rsid w:val="00EF1289"/>
    <w:rsid w:val="00EF12C2"/>
    <w:rsid w:val="00EF12F4"/>
    <w:rsid w:val="00EF17C1"/>
    <w:rsid w:val="00EF195B"/>
    <w:rsid w:val="00EF1A6F"/>
    <w:rsid w:val="00EF1B10"/>
    <w:rsid w:val="00EF1C1C"/>
    <w:rsid w:val="00EF1C86"/>
    <w:rsid w:val="00EF1C98"/>
    <w:rsid w:val="00EF1D5D"/>
    <w:rsid w:val="00EF1D8A"/>
    <w:rsid w:val="00EF1DFC"/>
    <w:rsid w:val="00EF225A"/>
    <w:rsid w:val="00EF24D4"/>
    <w:rsid w:val="00EF24EE"/>
    <w:rsid w:val="00EF27F7"/>
    <w:rsid w:val="00EF2816"/>
    <w:rsid w:val="00EF2991"/>
    <w:rsid w:val="00EF2C72"/>
    <w:rsid w:val="00EF2CA0"/>
    <w:rsid w:val="00EF30F7"/>
    <w:rsid w:val="00EF316B"/>
    <w:rsid w:val="00EF337C"/>
    <w:rsid w:val="00EF33A3"/>
    <w:rsid w:val="00EF35F6"/>
    <w:rsid w:val="00EF363C"/>
    <w:rsid w:val="00EF367F"/>
    <w:rsid w:val="00EF36C0"/>
    <w:rsid w:val="00EF3732"/>
    <w:rsid w:val="00EF3838"/>
    <w:rsid w:val="00EF3D66"/>
    <w:rsid w:val="00EF3FA9"/>
    <w:rsid w:val="00EF3FFD"/>
    <w:rsid w:val="00EF43CF"/>
    <w:rsid w:val="00EF443E"/>
    <w:rsid w:val="00EF44FD"/>
    <w:rsid w:val="00EF4541"/>
    <w:rsid w:val="00EF47B9"/>
    <w:rsid w:val="00EF4B2D"/>
    <w:rsid w:val="00EF4E0E"/>
    <w:rsid w:val="00EF504F"/>
    <w:rsid w:val="00EF53BE"/>
    <w:rsid w:val="00EF54E7"/>
    <w:rsid w:val="00EF56E5"/>
    <w:rsid w:val="00EF577D"/>
    <w:rsid w:val="00EF57CC"/>
    <w:rsid w:val="00EF57D9"/>
    <w:rsid w:val="00EF5908"/>
    <w:rsid w:val="00EF5A6E"/>
    <w:rsid w:val="00EF5A95"/>
    <w:rsid w:val="00EF5DC1"/>
    <w:rsid w:val="00EF5E36"/>
    <w:rsid w:val="00EF5ED8"/>
    <w:rsid w:val="00EF6131"/>
    <w:rsid w:val="00EF61AE"/>
    <w:rsid w:val="00EF652E"/>
    <w:rsid w:val="00EF66FA"/>
    <w:rsid w:val="00EF6911"/>
    <w:rsid w:val="00EF6AD2"/>
    <w:rsid w:val="00EF6AFC"/>
    <w:rsid w:val="00EF6ECE"/>
    <w:rsid w:val="00EF72BD"/>
    <w:rsid w:val="00EF7326"/>
    <w:rsid w:val="00EF737A"/>
    <w:rsid w:val="00EF73EF"/>
    <w:rsid w:val="00EF7441"/>
    <w:rsid w:val="00EF755F"/>
    <w:rsid w:val="00EF7794"/>
    <w:rsid w:val="00EF784B"/>
    <w:rsid w:val="00EF78E7"/>
    <w:rsid w:val="00EF7966"/>
    <w:rsid w:val="00EF7C19"/>
    <w:rsid w:val="00EF7C59"/>
    <w:rsid w:val="00EF7D72"/>
    <w:rsid w:val="00EF7E4C"/>
    <w:rsid w:val="00F0007E"/>
    <w:rsid w:val="00F00093"/>
    <w:rsid w:val="00F001D3"/>
    <w:rsid w:val="00F00213"/>
    <w:rsid w:val="00F0027C"/>
    <w:rsid w:val="00F00340"/>
    <w:rsid w:val="00F0037B"/>
    <w:rsid w:val="00F005D4"/>
    <w:rsid w:val="00F006BD"/>
    <w:rsid w:val="00F006E2"/>
    <w:rsid w:val="00F0095C"/>
    <w:rsid w:val="00F009E2"/>
    <w:rsid w:val="00F00AB7"/>
    <w:rsid w:val="00F00CF4"/>
    <w:rsid w:val="00F00D1E"/>
    <w:rsid w:val="00F00E0D"/>
    <w:rsid w:val="00F00E49"/>
    <w:rsid w:val="00F010A5"/>
    <w:rsid w:val="00F0137C"/>
    <w:rsid w:val="00F014DE"/>
    <w:rsid w:val="00F014E9"/>
    <w:rsid w:val="00F01578"/>
    <w:rsid w:val="00F015CA"/>
    <w:rsid w:val="00F016E4"/>
    <w:rsid w:val="00F01725"/>
    <w:rsid w:val="00F01779"/>
    <w:rsid w:val="00F0179E"/>
    <w:rsid w:val="00F01880"/>
    <w:rsid w:val="00F01939"/>
    <w:rsid w:val="00F0196F"/>
    <w:rsid w:val="00F019E8"/>
    <w:rsid w:val="00F01B8B"/>
    <w:rsid w:val="00F01CC2"/>
    <w:rsid w:val="00F01DD7"/>
    <w:rsid w:val="00F01E94"/>
    <w:rsid w:val="00F01F71"/>
    <w:rsid w:val="00F02058"/>
    <w:rsid w:val="00F021DF"/>
    <w:rsid w:val="00F02213"/>
    <w:rsid w:val="00F022FD"/>
    <w:rsid w:val="00F02534"/>
    <w:rsid w:val="00F027B2"/>
    <w:rsid w:val="00F027DC"/>
    <w:rsid w:val="00F028E5"/>
    <w:rsid w:val="00F028F4"/>
    <w:rsid w:val="00F02965"/>
    <w:rsid w:val="00F02A5D"/>
    <w:rsid w:val="00F02CC3"/>
    <w:rsid w:val="00F02E72"/>
    <w:rsid w:val="00F02F02"/>
    <w:rsid w:val="00F02FBF"/>
    <w:rsid w:val="00F034CD"/>
    <w:rsid w:val="00F035C4"/>
    <w:rsid w:val="00F03600"/>
    <w:rsid w:val="00F036C0"/>
    <w:rsid w:val="00F03719"/>
    <w:rsid w:val="00F037C2"/>
    <w:rsid w:val="00F03C75"/>
    <w:rsid w:val="00F03D2C"/>
    <w:rsid w:val="00F03FBE"/>
    <w:rsid w:val="00F0400F"/>
    <w:rsid w:val="00F04049"/>
    <w:rsid w:val="00F041DE"/>
    <w:rsid w:val="00F04237"/>
    <w:rsid w:val="00F04342"/>
    <w:rsid w:val="00F0434D"/>
    <w:rsid w:val="00F04496"/>
    <w:rsid w:val="00F0458B"/>
    <w:rsid w:val="00F046B7"/>
    <w:rsid w:val="00F0481C"/>
    <w:rsid w:val="00F04913"/>
    <w:rsid w:val="00F04BE4"/>
    <w:rsid w:val="00F04E34"/>
    <w:rsid w:val="00F04FE4"/>
    <w:rsid w:val="00F0523B"/>
    <w:rsid w:val="00F052A4"/>
    <w:rsid w:val="00F05695"/>
    <w:rsid w:val="00F05837"/>
    <w:rsid w:val="00F05A35"/>
    <w:rsid w:val="00F05A62"/>
    <w:rsid w:val="00F05B61"/>
    <w:rsid w:val="00F05BD4"/>
    <w:rsid w:val="00F05CD0"/>
    <w:rsid w:val="00F05D3B"/>
    <w:rsid w:val="00F05DD2"/>
    <w:rsid w:val="00F05E74"/>
    <w:rsid w:val="00F05F1C"/>
    <w:rsid w:val="00F05F63"/>
    <w:rsid w:val="00F0605F"/>
    <w:rsid w:val="00F060B6"/>
    <w:rsid w:val="00F06269"/>
    <w:rsid w:val="00F062C0"/>
    <w:rsid w:val="00F06479"/>
    <w:rsid w:val="00F0653C"/>
    <w:rsid w:val="00F06771"/>
    <w:rsid w:val="00F06793"/>
    <w:rsid w:val="00F06854"/>
    <w:rsid w:val="00F06935"/>
    <w:rsid w:val="00F06A49"/>
    <w:rsid w:val="00F06C70"/>
    <w:rsid w:val="00F06C9A"/>
    <w:rsid w:val="00F06D3C"/>
    <w:rsid w:val="00F06EB1"/>
    <w:rsid w:val="00F06F8C"/>
    <w:rsid w:val="00F06FF0"/>
    <w:rsid w:val="00F07102"/>
    <w:rsid w:val="00F07116"/>
    <w:rsid w:val="00F07192"/>
    <w:rsid w:val="00F0721A"/>
    <w:rsid w:val="00F07435"/>
    <w:rsid w:val="00F07449"/>
    <w:rsid w:val="00F0754E"/>
    <w:rsid w:val="00F07590"/>
    <w:rsid w:val="00F07676"/>
    <w:rsid w:val="00F076B1"/>
    <w:rsid w:val="00F07900"/>
    <w:rsid w:val="00F07A61"/>
    <w:rsid w:val="00F07B5B"/>
    <w:rsid w:val="00F07CAF"/>
    <w:rsid w:val="00F07D81"/>
    <w:rsid w:val="00F07FEC"/>
    <w:rsid w:val="00F10018"/>
    <w:rsid w:val="00F101C9"/>
    <w:rsid w:val="00F10373"/>
    <w:rsid w:val="00F1060E"/>
    <w:rsid w:val="00F10636"/>
    <w:rsid w:val="00F1075A"/>
    <w:rsid w:val="00F107B0"/>
    <w:rsid w:val="00F108A7"/>
    <w:rsid w:val="00F1090E"/>
    <w:rsid w:val="00F109DB"/>
    <w:rsid w:val="00F10A20"/>
    <w:rsid w:val="00F10A8E"/>
    <w:rsid w:val="00F10B24"/>
    <w:rsid w:val="00F10E17"/>
    <w:rsid w:val="00F10E6F"/>
    <w:rsid w:val="00F10E94"/>
    <w:rsid w:val="00F10EE0"/>
    <w:rsid w:val="00F10EE2"/>
    <w:rsid w:val="00F10F49"/>
    <w:rsid w:val="00F11158"/>
    <w:rsid w:val="00F1152D"/>
    <w:rsid w:val="00F115B8"/>
    <w:rsid w:val="00F115BD"/>
    <w:rsid w:val="00F115D0"/>
    <w:rsid w:val="00F11678"/>
    <w:rsid w:val="00F11717"/>
    <w:rsid w:val="00F1171D"/>
    <w:rsid w:val="00F11739"/>
    <w:rsid w:val="00F119C0"/>
    <w:rsid w:val="00F119D9"/>
    <w:rsid w:val="00F11C0E"/>
    <w:rsid w:val="00F11C9E"/>
    <w:rsid w:val="00F11E40"/>
    <w:rsid w:val="00F11EA2"/>
    <w:rsid w:val="00F12189"/>
    <w:rsid w:val="00F12265"/>
    <w:rsid w:val="00F12401"/>
    <w:rsid w:val="00F1244C"/>
    <w:rsid w:val="00F1248D"/>
    <w:rsid w:val="00F1266E"/>
    <w:rsid w:val="00F126BC"/>
    <w:rsid w:val="00F12825"/>
    <w:rsid w:val="00F12884"/>
    <w:rsid w:val="00F128B5"/>
    <w:rsid w:val="00F12A60"/>
    <w:rsid w:val="00F12A79"/>
    <w:rsid w:val="00F12B56"/>
    <w:rsid w:val="00F12BE8"/>
    <w:rsid w:val="00F12C4D"/>
    <w:rsid w:val="00F12EAC"/>
    <w:rsid w:val="00F130AD"/>
    <w:rsid w:val="00F130F9"/>
    <w:rsid w:val="00F132BC"/>
    <w:rsid w:val="00F132E4"/>
    <w:rsid w:val="00F134BD"/>
    <w:rsid w:val="00F134E5"/>
    <w:rsid w:val="00F13690"/>
    <w:rsid w:val="00F13854"/>
    <w:rsid w:val="00F13E2D"/>
    <w:rsid w:val="00F13E3F"/>
    <w:rsid w:val="00F13F0C"/>
    <w:rsid w:val="00F1414A"/>
    <w:rsid w:val="00F14447"/>
    <w:rsid w:val="00F14456"/>
    <w:rsid w:val="00F14490"/>
    <w:rsid w:val="00F144B9"/>
    <w:rsid w:val="00F14665"/>
    <w:rsid w:val="00F14ABD"/>
    <w:rsid w:val="00F14AE8"/>
    <w:rsid w:val="00F14C7E"/>
    <w:rsid w:val="00F14EAE"/>
    <w:rsid w:val="00F14F07"/>
    <w:rsid w:val="00F14F55"/>
    <w:rsid w:val="00F14FE4"/>
    <w:rsid w:val="00F15268"/>
    <w:rsid w:val="00F1553D"/>
    <w:rsid w:val="00F1559C"/>
    <w:rsid w:val="00F155C9"/>
    <w:rsid w:val="00F155CD"/>
    <w:rsid w:val="00F1567E"/>
    <w:rsid w:val="00F156A8"/>
    <w:rsid w:val="00F15722"/>
    <w:rsid w:val="00F157F7"/>
    <w:rsid w:val="00F15B1B"/>
    <w:rsid w:val="00F15B6F"/>
    <w:rsid w:val="00F15B9C"/>
    <w:rsid w:val="00F15BB1"/>
    <w:rsid w:val="00F15BF5"/>
    <w:rsid w:val="00F15CB2"/>
    <w:rsid w:val="00F15D18"/>
    <w:rsid w:val="00F15D42"/>
    <w:rsid w:val="00F15D60"/>
    <w:rsid w:val="00F15DD7"/>
    <w:rsid w:val="00F160CD"/>
    <w:rsid w:val="00F164F1"/>
    <w:rsid w:val="00F16683"/>
    <w:rsid w:val="00F167E2"/>
    <w:rsid w:val="00F16886"/>
    <w:rsid w:val="00F16A10"/>
    <w:rsid w:val="00F16A66"/>
    <w:rsid w:val="00F16B3C"/>
    <w:rsid w:val="00F16BA7"/>
    <w:rsid w:val="00F16BE6"/>
    <w:rsid w:val="00F16EBE"/>
    <w:rsid w:val="00F16ED6"/>
    <w:rsid w:val="00F16EEE"/>
    <w:rsid w:val="00F16F10"/>
    <w:rsid w:val="00F16F14"/>
    <w:rsid w:val="00F1722F"/>
    <w:rsid w:val="00F1758E"/>
    <w:rsid w:val="00F1773C"/>
    <w:rsid w:val="00F1774F"/>
    <w:rsid w:val="00F178ED"/>
    <w:rsid w:val="00F17925"/>
    <w:rsid w:val="00F179E2"/>
    <w:rsid w:val="00F17AC6"/>
    <w:rsid w:val="00F17AF9"/>
    <w:rsid w:val="00F17C14"/>
    <w:rsid w:val="00F17C23"/>
    <w:rsid w:val="00F17D77"/>
    <w:rsid w:val="00F17DFA"/>
    <w:rsid w:val="00F17E51"/>
    <w:rsid w:val="00F17F52"/>
    <w:rsid w:val="00F20047"/>
    <w:rsid w:val="00F200F7"/>
    <w:rsid w:val="00F201FB"/>
    <w:rsid w:val="00F202A5"/>
    <w:rsid w:val="00F202E3"/>
    <w:rsid w:val="00F20327"/>
    <w:rsid w:val="00F20625"/>
    <w:rsid w:val="00F2088E"/>
    <w:rsid w:val="00F20ACA"/>
    <w:rsid w:val="00F20B30"/>
    <w:rsid w:val="00F20B6D"/>
    <w:rsid w:val="00F20B70"/>
    <w:rsid w:val="00F20D6D"/>
    <w:rsid w:val="00F20ED7"/>
    <w:rsid w:val="00F20F90"/>
    <w:rsid w:val="00F20FE7"/>
    <w:rsid w:val="00F2104D"/>
    <w:rsid w:val="00F210D2"/>
    <w:rsid w:val="00F211B7"/>
    <w:rsid w:val="00F211E0"/>
    <w:rsid w:val="00F211E4"/>
    <w:rsid w:val="00F214C9"/>
    <w:rsid w:val="00F21525"/>
    <w:rsid w:val="00F2154D"/>
    <w:rsid w:val="00F215CF"/>
    <w:rsid w:val="00F21754"/>
    <w:rsid w:val="00F21960"/>
    <w:rsid w:val="00F219BB"/>
    <w:rsid w:val="00F21A1F"/>
    <w:rsid w:val="00F21AE9"/>
    <w:rsid w:val="00F21D75"/>
    <w:rsid w:val="00F21DBC"/>
    <w:rsid w:val="00F21E9C"/>
    <w:rsid w:val="00F2201B"/>
    <w:rsid w:val="00F220A7"/>
    <w:rsid w:val="00F2239D"/>
    <w:rsid w:val="00F2251E"/>
    <w:rsid w:val="00F2257F"/>
    <w:rsid w:val="00F226B2"/>
    <w:rsid w:val="00F229CE"/>
    <w:rsid w:val="00F22A54"/>
    <w:rsid w:val="00F22A7C"/>
    <w:rsid w:val="00F22AAF"/>
    <w:rsid w:val="00F22D75"/>
    <w:rsid w:val="00F22EA0"/>
    <w:rsid w:val="00F22FA9"/>
    <w:rsid w:val="00F22FB8"/>
    <w:rsid w:val="00F23146"/>
    <w:rsid w:val="00F23213"/>
    <w:rsid w:val="00F23232"/>
    <w:rsid w:val="00F23365"/>
    <w:rsid w:val="00F23399"/>
    <w:rsid w:val="00F233FF"/>
    <w:rsid w:val="00F234A0"/>
    <w:rsid w:val="00F234E2"/>
    <w:rsid w:val="00F23516"/>
    <w:rsid w:val="00F23527"/>
    <w:rsid w:val="00F2368E"/>
    <w:rsid w:val="00F236AD"/>
    <w:rsid w:val="00F236B7"/>
    <w:rsid w:val="00F2371E"/>
    <w:rsid w:val="00F23779"/>
    <w:rsid w:val="00F23789"/>
    <w:rsid w:val="00F23849"/>
    <w:rsid w:val="00F23948"/>
    <w:rsid w:val="00F23982"/>
    <w:rsid w:val="00F23C33"/>
    <w:rsid w:val="00F23E75"/>
    <w:rsid w:val="00F23F44"/>
    <w:rsid w:val="00F24312"/>
    <w:rsid w:val="00F243C5"/>
    <w:rsid w:val="00F246F2"/>
    <w:rsid w:val="00F248CB"/>
    <w:rsid w:val="00F24BE6"/>
    <w:rsid w:val="00F24C47"/>
    <w:rsid w:val="00F24CA3"/>
    <w:rsid w:val="00F24DE5"/>
    <w:rsid w:val="00F24E52"/>
    <w:rsid w:val="00F24EA1"/>
    <w:rsid w:val="00F24F38"/>
    <w:rsid w:val="00F25060"/>
    <w:rsid w:val="00F251CF"/>
    <w:rsid w:val="00F251F2"/>
    <w:rsid w:val="00F25282"/>
    <w:rsid w:val="00F252AE"/>
    <w:rsid w:val="00F2535D"/>
    <w:rsid w:val="00F2543C"/>
    <w:rsid w:val="00F254A6"/>
    <w:rsid w:val="00F254F0"/>
    <w:rsid w:val="00F25CBD"/>
    <w:rsid w:val="00F25F7A"/>
    <w:rsid w:val="00F2602E"/>
    <w:rsid w:val="00F2614A"/>
    <w:rsid w:val="00F2624E"/>
    <w:rsid w:val="00F2626B"/>
    <w:rsid w:val="00F263AA"/>
    <w:rsid w:val="00F2645B"/>
    <w:rsid w:val="00F264AF"/>
    <w:rsid w:val="00F265EF"/>
    <w:rsid w:val="00F26622"/>
    <w:rsid w:val="00F2663F"/>
    <w:rsid w:val="00F26642"/>
    <w:rsid w:val="00F2668D"/>
    <w:rsid w:val="00F26804"/>
    <w:rsid w:val="00F2688F"/>
    <w:rsid w:val="00F26939"/>
    <w:rsid w:val="00F26CA6"/>
    <w:rsid w:val="00F26CB0"/>
    <w:rsid w:val="00F26DCB"/>
    <w:rsid w:val="00F26EEE"/>
    <w:rsid w:val="00F26F3C"/>
    <w:rsid w:val="00F270F1"/>
    <w:rsid w:val="00F271B9"/>
    <w:rsid w:val="00F27429"/>
    <w:rsid w:val="00F27434"/>
    <w:rsid w:val="00F27591"/>
    <w:rsid w:val="00F275AB"/>
    <w:rsid w:val="00F2779C"/>
    <w:rsid w:val="00F27838"/>
    <w:rsid w:val="00F27962"/>
    <w:rsid w:val="00F27AC0"/>
    <w:rsid w:val="00F27BE9"/>
    <w:rsid w:val="00F27DAE"/>
    <w:rsid w:val="00F27EB1"/>
    <w:rsid w:val="00F27F0C"/>
    <w:rsid w:val="00F27F15"/>
    <w:rsid w:val="00F27F82"/>
    <w:rsid w:val="00F30125"/>
    <w:rsid w:val="00F3021D"/>
    <w:rsid w:val="00F30314"/>
    <w:rsid w:val="00F3056D"/>
    <w:rsid w:val="00F305E8"/>
    <w:rsid w:val="00F30774"/>
    <w:rsid w:val="00F308E0"/>
    <w:rsid w:val="00F30A62"/>
    <w:rsid w:val="00F30B19"/>
    <w:rsid w:val="00F30C15"/>
    <w:rsid w:val="00F30CBC"/>
    <w:rsid w:val="00F30D8F"/>
    <w:rsid w:val="00F3108B"/>
    <w:rsid w:val="00F31096"/>
    <w:rsid w:val="00F312A8"/>
    <w:rsid w:val="00F313C6"/>
    <w:rsid w:val="00F31587"/>
    <w:rsid w:val="00F31870"/>
    <w:rsid w:val="00F318AF"/>
    <w:rsid w:val="00F318FE"/>
    <w:rsid w:val="00F3192B"/>
    <w:rsid w:val="00F31961"/>
    <w:rsid w:val="00F31C29"/>
    <w:rsid w:val="00F31C90"/>
    <w:rsid w:val="00F31E21"/>
    <w:rsid w:val="00F31EB7"/>
    <w:rsid w:val="00F31F04"/>
    <w:rsid w:val="00F31F22"/>
    <w:rsid w:val="00F32145"/>
    <w:rsid w:val="00F3216F"/>
    <w:rsid w:val="00F322BD"/>
    <w:rsid w:val="00F32307"/>
    <w:rsid w:val="00F3230B"/>
    <w:rsid w:val="00F3239E"/>
    <w:rsid w:val="00F32477"/>
    <w:rsid w:val="00F324BF"/>
    <w:rsid w:val="00F324C8"/>
    <w:rsid w:val="00F327C2"/>
    <w:rsid w:val="00F327E9"/>
    <w:rsid w:val="00F329F0"/>
    <w:rsid w:val="00F32A1B"/>
    <w:rsid w:val="00F32A3D"/>
    <w:rsid w:val="00F32AEE"/>
    <w:rsid w:val="00F32CBB"/>
    <w:rsid w:val="00F32FE6"/>
    <w:rsid w:val="00F33247"/>
    <w:rsid w:val="00F33292"/>
    <w:rsid w:val="00F33306"/>
    <w:rsid w:val="00F333E4"/>
    <w:rsid w:val="00F33557"/>
    <w:rsid w:val="00F335BA"/>
    <w:rsid w:val="00F335D3"/>
    <w:rsid w:val="00F33678"/>
    <w:rsid w:val="00F33833"/>
    <w:rsid w:val="00F33921"/>
    <w:rsid w:val="00F33ADB"/>
    <w:rsid w:val="00F33BB6"/>
    <w:rsid w:val="00F33BC0"/>
    <w:rsid w:val="00F33C24"/>
    <w:rsid w:val="00F33CF0"/>
    <w:rsid w:val="00F33CFB"/>
    <w:rsid w:val="00F33F9A"/>
    <w:rsid w:val="00F340E1"/>
    <w:rsid w:val="00F34229"/>
    <w:rsid w:val="00F342D4"/>
    <w:rsid w:val="00F34322"/>
    <w:rsid w:val="00F3484B"/>
    <w:rsid w:val="00F3485A"/>
    <w:rsid w:val="00F34896"/>
    <w:rsid w:val="00F34934"/>
    <w:rsid w:val="00F34B64"/>
    <w:rsid w:val="00F34BDD"/>
    <w:rsid w:val="00F34BE5"/>
    <w:rsid w:val="00F34E96"/>
    <w:rsid w:val="00F34FF9"/>
    <w:rsid w:val="00F350E5"/>
    <w:rsid w:val="00F351A0"/>
    <w:rsid w:val="00F3524C"/>
    <w:rsid w:val="00F352A8"/>
    <w:rsid w:val="00F3539E"/>
    <w:rsid w:val="00F356DA"/>
    <w:rsid w:val="00F35882"/>
    <w:rsid w:val="00F358EF"/>
    <w:rsid w:val="00F35B57"/>
    <w:rsid w:val="00F35D8B"/>
    <w:rsid w:val="00F35DC3"/>
    <w:rsid w:val="00F35EA3"/>
    <w:rsid w:val="00F35EC7"/>
    <w:rsid w:val="00F35F41"/>
    <w:rsid w:val="00F35F4A"/>
    <w:rsid w:val="00F360A3"/>
    <w:rsid w:val="00F36804"/>
    <w:rsid w:val="00F3688A"/>
    <w:rsid w:val="00F368A9"/>
    <w:rsid w:val="00F36A39"/>
    <w:rsid w:val="00F36A9B"/>
    <w:rsid w:val="00F36AAB"/>
    <w:rsid w:val="00F36ABE"/>
    <w:rsid w:val="00F36B72"/>
    <w:rsid w:val="00F36C7A"/>
    <w:rsid w:val="00F36CF1"/>
    <w:rsid w:val="00F36CFC"/>
    <w:rsid w:val="00F36D3C"/>
    <w:rsid w:val="00F36DE9"/>
    <w:rsid w:val="00F36E0E"/>
    <w:rsid w:val="00F37015"/>
    <w:rsid w:val="00F37054"/>
    <w:rsid w:val="00F371B8"/>
    <w:rsid w:val="00F371E6"/>
    <w:rsid w:val="00F37386"/>
    <w:rsid w:val="00F37419"/>
    <w:rsid w:val="00F37644"/>
    <w:rsid w:val="00F378C0"/>
    <w:rsid w:val="00F37BD9"/>
    <w:rsid w:val="00F37C7A"/>
    <w:rsid w:val="00F37D04"/>
    <w:rsid w:val="00F37D76"/>
    <w:rsid w:val="00F37E5A"/>
    <w:rsid w:val="00F37F76"/>
    <w:rsid w:val="00F37FDD"/>
    <w:rsid w:val="00F400D6"/>
    <w:rsid w:val="00F40164"/>
    <w:rsid w:val="00F402B8"/>
    <w:rsid w:val="00F4032D"/>
    <w:rsid w:val="00F4033D"/>
    <w:rsid w:val="00F404A8"/>
    <w:rsid w:val="00F405D9"/>
    <w:rsid w:val="00F40774"/>
    <w:rsid w:val="00F40847"/>
    <w:rsid w:val="00F408E6"/>
    <w:rsid w:val="00F40927"/>
    <w:rsid w:val="00F40ADF"/>
    <w:rsid w:val="00F40E51"/>
    <w:rsid w:val="00F40E53"/>
    <w:rsid w:val="00F40F99"/>
    <w:rsid w:val="00F41018"/>
    <w:rsid w:val="00F410EC"/>
    <w:rsid w:val="00F41147"/>
    <w:rsid w:val="00F412A4"/>
    <w:rsid w:val="00F412B1"/>
    <w:rsid w:val="00F412EE"/>
    <w:rsid w:val="00F41640"/>
    <w:rsid w:val="00F41691"/>
    <w:rsid w:val="00F416E9"/>
    <w:rsid w:val="00F4172F"/>
    <w:rsid w:val="00F41761"/>
    <w:rsid w:val="00F4176B"/>
    <w:rsid w:val="00F4176D"/>
    <w:rsid w:val="00F41784"/>
    <w:rsid w:val="00F41850"/>
    <w:rsid w:val="00F418CB"/>
    <w:rsid w:val="00F41B42"/>
    <w:rsid w:val="00F41BD3"/>
    <w:rsid w:val="00F41C54"/>
    <w:rsid w:val="00F41D6B"/>
    <w:rsid w:val="00F41FF7"/>
    <w:rsid w:val="00F42000"/>
    <w:rsid w:val="00F4200D"/>
    <w:rsid w:val="00F42264"/>
    <w:rsid w:val="00F422B2"/>
    <w:rsid w:val="00F422D0"/>
    <w:rsid w:val="00F4233C"/>
    <w:rsid w:val="00F423DC"/>
    <w:rsid w:val="00F424DA"/>
    <w:rsid w:val="00F4252A"/>
    <w:rsid w:val="00F42659"/>
    <w:rsid w:val="00F4277F"/>
    <w:rsid w:val="00F427C9"/>
    <w:rsid w:val="00F42A9B"/>
    <w:rsid w:val="00F42DF2"/>
    <w:rsid w:val="00F42DF9"/>
    <w:rsid w:val="00F42EA2"/>
    <w:rsid w:val="00F4301E"/>
    <w:rsid w:val="00F43126"/>
    <w:rsid w:val="00F43314"/>
    <w:rsid w:val="00F435C6"/>
    <w:rsid w:val="00F438D2"/>
    <w:rsid w:val="00F438F1"/>
    <w:rsid w:val="00F439A0"/>
    <w:rsid w:val="00F43AF4"/>
    <w:rsid w:val="00F43B3B"/>
    <w:rsid w:val="00F43C32"/>
    <w:rsid w:val="00F43C53"/>
    <w:rsid w:val="00F43D2D"/>
    <w:rsid w:val="00F43D4A"/>
    <w:rsid w:val="00F43D6C"/>
    <w:rsid w:val="00F43E93"/>
    <w:rsid w:val="00F43F79"/>
    <w:rsid w:val="00F43FAB"/>
    <w:rsid w:val="00F43FD8"/>
    <w:rsid w:val="00F440C6"/>
    <w:rsid w:val="00F441D8"/>
    <w:rsid w:val="00F4422A"/>
    <w:rsid w:val="00F44372"/>
    <w:rsid w:val="00F44581"/>
    <w:rsid w:val="00F44834"/>
    <w:rsid w:val="00F448FC"/>
    <w:rsid w:val="00F44D0E"/>
    <w:rsid w:val="00F44D96"/>
    <w:rsid w:val="00F44F72"/>
    <w:rsid w:val="00F45442"/>
    <w:rsid w:val="00F45485"/>
    <w:rsid w:val="00F4556D"/>
    <w:rsid w:val="00F45592"/>
    <w:rsid w:val="00F455B3"/>
    <w:rsid w:val="00F455C7"/>
    <w:rsid w:val="00F455F3"/>
    <w:rsid w:val="00F455F6"/>
    <w:rsid w:val="00F45765"/>
    <w:rsid w:val="00F457F7"/>
    <w:rsid w:val="00F459D8"/>
    <w:rsid w:val="00F45A40"/>
    <w:rsid w:val="00F45AAE"/>
    <w:rsid w:val="00F45C5A"/>
    <w:rsid w:val="00F45CAC"/>
    <w:rsid w:val="00F45E1C"/>
    <w:rsid w:val="00F45F63"/>
    <w:rsid w:val="00F461A8"/>
    <w:rsid w:val="00F461B0"/>
    <w:rsid w:val="00F4651D"/>
    <w:rsid w:val="00F466A2"/>
    <w:rsid w:val="00F46846"/>
    <w:rsid w:val="00F4688E"/>
    <w:rsid w:val="00F46AA4"/>
    <w:rsid w:val="00F46C20"/>
    <w:rsid w:val="00F46E81"/>
    <w:rsid w:val="00F46F15"/>
    <w:rsid w:val="00F4727F"/>
    <w:rsid w:val="00F472F2"/>
    <w:rsid w:val="00F473E3"/>
    <w:rsid w:val="00F4748D"/>
    <w:rsid w:val="00F474B8"/>
    <w:rsid w:val="00F4761A"/>
    <w:rsid w:val="00F47718"/>
    <w:rsid w:val="00F47795"/>
    <w:rsid w:val="00F47A41"/>
    <w:rsid w:val="00F47A70"/>
    <w:rsid w:val="00F47B0B"/>
    <w:rsid w:val="00F47B7B"/>
    <w:rsid w:val="00F501A0"/>
    <w:rsid w:val="00F5024D"/>
    <w:rsid w:val="00F5045F"/>
    <w:rsid w:val="00F50524"/>
    <w:rsid w:val="00F505ED"/>
    <w:rsid w:val="00F5072F"/>
    <w:rsid w:val="00F5085D"/>
    <w:rsid w:val="00F50A22"/>
    <w:rsid w:val="00F50A5C"/>
    <w:rsid w:val="00F50B52"/>
    <w:rsid w:val="00F50B9A"/>
    <w:rsid w:val="00F50E4F"/>
    <w:rsid w:val="00F50F65"/>
    <w:rsid w:val="00F50F84"/>
    <w:rsid w:val="00F51052"/>
    <w:rsid w:val="00F510C9"/>
    <w:rsid w:val="00F510CC"/>
    <w:rsid w:val="00F5111B"/>
    <w:rsid w:val="00F51128"/>
    <w:rsid w:val="00F5141A"/>
    <w:rsid w:val="00F51561"/>
    <w:rsid w:val="00F515D9"/>
    <w:rsid w:val="00F5168A"/>
    <w:rsid w:val="00F517B9"/>
    <w:rsid w:val="00F51805"/>
    <w:rsid w:val="00F5199B"/>
    <w:rsid w:val="00F519BD"/>
    <w:rsid w:val="00F51A5D"/>
    <w:rsid w:val="00F51C98"/>
    <w:rsid w:val="00F51DAD"/>
    <w:rsid w:val="00F51DE9"/>
    <w:rsid w:val="00F51EAA"/>
    <w:rsid w:val="00F52185"/>
    <w:rsid w:val="00F52292"/>
    <w:rsid w:val="00F5247A"/>
    <w:rsid w:val="00F524FB"/>
    <w:rsid w:val="00F526FD"/>
    <w:rsid w:val="00F5277A"/>
    <w:rsid w:val="00F527F5"/>
    <w:rsid w:val="00F5280F"/>
    <w:rsid w:val="00F52A48"/>
    <w:rsid w:val="00F52B03"/>
    <w:rsid w:val="00F52D26"/>
    <w:rsid w:val="00F52DC9"/>
    <w:rsid w:val="00F52F7F"/>
    <w:rsid w:val="00F5300D"/>
    <w:rsid w:val="00F5308B"/>
    <w:rsid w:val="00F5332D"/>
    <w:rsid w:val="00F5333E"/>
    <w:rsid w:val="00F534F8"/>
    <w:rsid w:val="00F536FF"/>
    <w:rsid w:val="00F5378E"/>
    <w:rsid w:val="00F53894"/>
    <w:rsid w:val="00F53A74"/>
    <w:rsid w:val="00F53BC2"/>
    <w:rsid w:val="00F53BEB"/>
    <w:rsid w:val="00F53C6E"/>
    <w:rsid w:val="00F53D29"/>
    <w:rsid w:val="00F5403F"/>
    <w:rsid w:val="00F540EE"/>
    <w:rsid w:val="00F540F3"/>
    <w:rsid w:val="00F541C2"/>
    <w:rsid w:val="00F54202"/>
    <w:rsid w:val="00F5436C"/>
    <w:rsid w:val="00F54440"/>
    <w:rsid w:val="00F544BD"/>
    <w:rsid w:val="00F5456D"/>
    <w:rsid w:val="00F54588"/>
    <w:rsid w:val="00F54699"/>
    <w:rsid w:val="00F546A1"/>
    <w:rsid w:val="00F547D0"/>
    <w:rsid w:val="00F548E9"/>
    <w:rsid w:val="00F54A60"/>
    <w:rsid w:val="00F54AA7"/>
    <w:rsid w:val="00F54ACD"/>
    <w:rsid w:val="00F54BEA"/>
    <w:rsid w:val="00F54C09"/>
    <w:rsid w:val="00F54C53"/>
    <w:rsid w:val="00F54D01"/>
    <w:rsid w:val="00F54D29"/>
    <w:rsid w:val="00F550F7"/>
    <w:rsid w:val="00F550FA"/>
    <w:rsid w:val="00F551CD"/>
    <w:rsid w:val="00F55498"/>
    <w:rsid w:val="00F55677"/>
    <w:rsid w:val="00F557C8"/>
    <w:rsid w:val="00F55966"/>
    <w:rsid w:val="00F55977"/>
    <w:rsid w:val="00F559FB"/>
    <w:rsid w:val="00F55AF5"/>
    <w:rsid w:val="00F55B47"/>
    <w:rsid w:val="00F55DCB"/>
    <w:rsid w:val="00F560DE"/>
    <w:rsid w:val="00F568C0"/>
    <w:rsid w:val="00F5693C"/>
    <w:rsid w:val="00F5696F"/>
    <w:rsid w:val="00F569D2"/>
    <w:rsid w:val="00F56B9D"/>
    <w:rsid w:val="00F56BDB"/>
    <w:rsid w:val="00F56C04"/>
    <w:rsid w:val="00F56C29"/>
    <w:rsid w:val="00F56D13"/>
    <w:rsid w:val="00F56E64"/>
    <w:rsid w:val="00F56FD6"/>
    <w:rsid w:val="00F571F5"/>
    <w:rsid w:val="00F57235"/>
    <w:rsid w:val="00F57287"/>
    <w:rsid w:val="00F574B7"/>
    <w:rsid w:val="00F575E0"/>
    <w:rsid w:val="00F57645"/>
    <w:rsid w:val="00F577DF"/>
    <w:rsid w:val="00F579C9"/>
    <w:rsid w:val="00F579CB"/>
    <w:rsid w:val="00F579DE"/>
    <w:rsid w:val="00F57A2F"/>
    <w:rsid w:val="00F57EC7"/>
    <w:rsid w:val="00F57EE3"/>
    <w:rsid w:val="00F601C9"/>
    <w:rsid w:val="00F603FA"/>
    <w:rsid w:val="00F603FB"/>
    <w:rsid w:val="00F604A3"/>
    <w:rsid w:val="00F605A6"/>
    <w:rsid w:val="00F606C3"/>
    <w:rsid w:val="00F60802"/>
    <w:rsid w:val="00F608D0"/>
    <w:rsid w:val="00F60A81"/>
    <w:rsid w:val="00F60B0B"/>
    <w:rsid w:val="00F60B1F"/>
    <w:rsid w:val="00F60B70"/>
    <w:rsid w:val="00F60BC5"/>
    <w:rsid w:val="00F60C14"/>
    <w:rsid w:val="00F60C6E"/>
    <w:rsid w:val="00F60CBB"/>
    <w:rsid w:val="00F60D8A"/>
    <w:rsid w:val="00F60DE6"/>
    <w:rsid w:val="00F611B9"/>
    <w:rsid w:val="00F6125D"/>
    <w:rsid w:val="00F6127E"/>
    <w:rsid w:val="00F61294"/>
    <w:rsid w:val="00F6129D"/>
    <w:rsid w:val="00F612E7"/>
    <w:rsid w:val="00F613A6"/>
    <w:rsid w:val="00F6144E"/>
    <w:rsid w:val="00F614FB"/>
    <w:rsid w:val="00F6178A"/>
    <w:rsid w:val="00F6178F"/>
    <w:rsid w:val="00F61896"/>
    <w:rsid w:val="00F618EB"/>
    <w:rsid w:val="00F61AB3"/>
    <w:rsid w:val="00F61DFF"/>
    <w:rsid w:val="00F61F05"/>
    <w:rsid w:val="00F62011"/>
    <w:rsid w:val="00F6211E"/>
    <w:rsid w:val="00F62131"/>
    <w:rsid w:val="00F62199"/>
    <w:rsid w:val="00F62209"/>
    <w:rsid w:val="00F62263"/>
    <w:rsid w:val="00F62413"/>
    <w:rsid w:val="00F62425"/>
    <w:rsid w:val="00F6243B"/>
    <w:rsid w:val="00F625A0"/>
    <w:rsid w:val="00F62795"/>
    <w:rsid w:val="00F6286D"/>
    <w:rsid w:val="00F6290A"/>
    <w:rsid w:val="00F6290E"/>
    <w:rsid w:val="00F62949"/>
    <w:rsid w:val="00F62CC6"/>
    <w:rsid w:val="00F62D68"/>
    <w:rsid w:val="00F62DCB"/>
    <w:rsid w:val="00F62F24"/>
    <w:rsid w:val="00F6300E"/>
    <w:rsid w:val="00F631C7"/>
    <w:rsid w:val="00F6323E"/>
    <w:rsid w:val="00F63295"/>
    <w:rsid w:val="00F632E4"/>
    <w:rsid w:val="00F637B9"/>
    <w:rsid w:val="00F63A79"/>
    <w:rsid w:val="00F63D28"/>
    <w:rsid w:val="00F63DD0"/>
    <w:rsid w:val="00F63FAD"/>
    <w:rsid w:val="00F63FF2"/>
    <w:rsid w:val="00F643B1"/>
    <w:rsid w:val="00F644F8"/>
    <w:rsid w:val="00F64518"/>
    <w:rsid w:val="00F6457F"/>
    <w:rsid w:val="00F64758"/>
    <w:rsid w:val="00F6490E"/>
    <w:rsid w:val="00F64A52"/>
    <w:rsid w:val="00F64A58"/>
    <w:rsid w:val="00F64B54"/>
    <w:rsid w:val="00F64B92"/>
    <w:rsid w:val="00F64DE9"/>
    <w:rsid w:val="00F64F22"/>
    <w:rsid w:val="00F64F59"/>
    <w:rsid w:val="00F64F95"/>
    <w:rsid w:val="00F64FDB"/>
    <w:rsid w:val="00F65046"/>
    <w:rsid w:val="00F6505B"/>
    <w:rsid w:val="00F6589F"/>
    <w:rsid w:val="00F658C8"/>
    <w:rsid w:val="00F65A5E"/>
    <w:rsid w:val="00F65B94"/>
    <w:rsid w:val="00F65C37"/>
    <w:rsid w:val="00F65E88"/>
    <w:rsid w:val="00F65F4F"/>
    <w:rsid w:val="00F66123"/>
    <w:rsid w:val="00F66156"/>
    <w:rsid w:val="00F661F9"/>
    <w:rsid w:val="00F6620E"/>
    <w:rsid w:val="00F66254"/>
    <w:rsid w:val="00F663E7"/>
    <w:rsid w:val="00F66561"/>
    <w:rsid w:val="00F6672D"/>
    <w:rsid w:val="00F66840"/>
    <w:rsid w:val="00F66A5D"/>
    <w:rsid w:val="00F66BBB"/>
    <w:rsid w:val="00F66C55"/>
    <w:rsid w:val="00F66D86"/>
    <w:rsid w:val="00F66E19"/>
    <w:rsid w:val="00F66EDD"/>
    <w:rsid w:val="00F67060"/>
    <w:rsid w:val="00F67297"/>
    <w:rsid w:val="00F67327"/>
    <w:rsid w:val="00F67510"/>
    <w:rsid w:val="00F675B8"/>
    <w:rsid w:val="00F6797F"/>
    <w:rsid w:val="00F679B4"/>
    <w:rsid w:val="00F67ADE"/>
    <w:rsid w:val="00F67B31"/>
    <w:rsid w:val="00F67D50"/>
    <w:rsid w:val="00F67E12"/>
    <w:rsid w:val="00F67F4F"/>
    <w:rsid w:val="00F67F5E"/>
    <w:rsid w:val="00F7024C"/>
    <w:rsid w:val="00F703A2"/>
    <w:rsid w:val="00F703B4"/>
    <w:rsid w:val="00F70430"/>
    <w:rsid w:val="00F704D4"/>
    <w:rsid w:val="00F70594"/>
    <w:rsid w:val="00F70626"/>
    <w:rsid w:val="00F7074C"/>
    <w:rsid w:val="00F707C1"/>
    <w:rsid w:val="00F70924"/>
    <w:rsid w:val="00F70A36"/>
    <w:rsid w:val="00F70B17"/>
    <w:rsid w:val="00F70B52"/>
    <w:rsid w:val="00F70B59"/>
    <w:rsid w:val="00F70C39"/>
    <w:rsid w:val="00F70E03"/>
    <w:rsid w:val="00F71037"/>
    <w:rsid w:val="00F71052"/>
    <w:rsid w:val="00F71107"/>
    <w:rsid w:val="00F71109"/>
    <w:rsid w:val="00F71376"/>
    <w:rsid w:val="00F7137B"/>
    <w:rsid w:val="00F713B4"/>
    <w:rsid w:val="00F71448"/>
    <w:rsid w:val="00F71481"/>
    <w:rsid w:val="00F714F2"/>
    <w:rsid w:val="00F71704"/>
    <w:rsid w:val="00F71806"/>
    <w:rsid w:val="00F72044"/>
    <w:rsid w:val="00F72364"/>
    <w:rsid w:val="00F723CD"/>
    <w:rsid w:val="00F723EB"/>
    <w:rsid w:val="00F72497"/>
    <w:rsid w:val="00F725DC"/>
    <w:rsid w:val="00F7261A"/>
    <w:rsid w:val="00F72628"/>
    <w:rsid w:val="00F7285B"/>
    <w:rsid w:val="00F72886"/>
    <w:rsid w:val="00F728CC"/>
    <w:rsid w:val="00F72C37"/>
    <w:rsid w:val="00F72F49"/>
    <w:rsid w:val="00F72FA1"/>
    <w:rsid w:val="00F731F0"/>
    <w:rsid w:val="00F73377"/>
    <w:rsid w:val="00F733A7"/>
    <w:rsid w:val="00F73486"/>
    <w:rsid w:val="00F734D3"/>
    <w:rsid w:val="00F73643"/>
    <w:rsid w:val="00F73A10"/>
    <w:rsid w:val="00F73B88"/>
    <w:rsid w:val="00F73F42"/>
    <w:rsid w:val="00F742D8"/>
    <w:rsid w:val="00F744D9"/>
    <w:rsid w:val="00F747D4"/>
    <w:rsid w:val="00F74935"/>
    <w:rsid w:val="00F74951"/>
    <w:rsid w:val="00F74AB4"/>
    <w:rsid w:val="00F74D49"/>
    <w:rsid w:val="00F74E11"/>
    <w:rsid w:val="00F74E2A"/>
    <w:rsid w:val="00F74EDA"/>
    <w:rsid w:val="00F750ED"/>
    <w:rsid w:val="00F751FA"/>
    <w:rsid w:val="00F75220"/>
    <w:rsid w:val="00F75361"/>
    <w:rsid w:val="00F753BF"/>
    <w:rsid w:val="00F75604"/>
    <w:rsid w:val="00F7593B"/>
    <w:rsid w:val="00F759B6"/>
    <w:rsid w:val="00F75AF1"/>
    <w:rsid w:val="00F75B2A"/>
    <w:rsid w:val="00F75C3B"/>
    <w:rsid w:val="00F75CA3"/>
    <w:rsid w:val="00F75DCC"/>
    <w:rsid w:val="00F75DE8"/>
    <w:rsid w:val="00F75DFD"/>
    <w:rsid w:val="00F75E5F"/>
    <w:rsid w:val="00F75F18"/>
    <w:rsid w:val="00F75F23"/>
    <w:rsid w:val="00F75FBC"/>
    <w:rsid w:val="00F75FFA"/>
    <w:rsid w:val="00F76132"/>
    <w:rsid w:val="00F763C7"/>
    <w:rsid w:val="00F76424"/>
    <w:rsid w:val="00F7654C"/>
    <w:rsid w:val="00F76792"/>
    <w:rsid w:val="00F76A74"/>
    <w:rsid w:val="00F76B61"/>
    <w:rsid w:val="00F76BCD"/>
    <w:rsid w:val="00F76C52"/>
    <w:rsid w:val="00F76D18"/>
    <w:rsid w:val="00F76F00"/>
    <w:rsid w:val="00F76F0B"/>
    <w:rsid w:val="00F76FF2"/>
    <w:rsid w:val="00F76FFB"/>
    <w:rsid w:val="00F771BD"/>
    <w:rsid w:val="00F7727F"/>
    <w:rsid w:val="00F77700"/>
    <w:rsid w:val="00F7799F"/>
    <w:rsid w:val="00F77A9B"/>
    <w:rsid w:val="00F77AFF"/>
    <w:rsid w:val="00F77DF2"/>
    <w:rsid w:val="00F8005A"/>
    <w:rsid w:val="00F8012B"/>
    <w:rsid w:val="00F80216"/>
    <w:rsid w:val="00F8024A"/>
    <w:rsid w:val="00F80269"/>
    <w:rsid w:val="00F802B2"/>
    <w:rsid w:val="00F803A1"/>
    <w:rsid w:val="00F80749"/>
    <w:rsid w:val="00F8080A"/>
    <w:rsid w:val="00F8081F"/>
    <w:rsid w:val="00F8082C"/>
    <w:rsid w:val="00F808D4"/>
    <w:rsid w:val="00F80912"/>
    <w:rsid w:val="00F80AD2"/>
    <w:rsid w:val="00F80CFD"/>
    <w:rsid w:val="00F80E87"/>
    <w:rsid w:val="00F8106C"/>
    <w:rsid w:val="00F8106E"/>
    <w:rsid w:val="00F8115F"/>
    <w:rsid w:val="00F8134A"/>
    <w:rsid w:val="00F815B6"/>
    <w:rsid w:val="00F815EA"/>
    <w:rsid w:val="00F81655"/>
    <w:rsid w:val="00F81788"/>
    <w:rsid w:val="00F817DE"/>
    <w:rsid w:val="00F8185C"/>
    <w:rsid w:val="00F818D5"/>
    <w:rsid w:val="00F81919"/>
    <w:rsid w:val="00F81997"/>
    <w:rsid w:val="00F81B67"/>
    <w:rsid w:val="00F81D25"/>
    <w:rsid w:val="00F81D3A"/>
    <w:rsid w:val="00F81E8F"/>
    <w:rsid w:val="00F81ED2"/>
    <w:rsid w:val="00F82050"/>
    <w:rsid w:val="00F822C0"/>
    <w:rsid w:val="00F82493"/>
    <w:rsid w:val="00F824CD"/>
    <w:rsid w:val="00F82504"/>
    <w:rsid w:val="00F82540"/>
    <w:rsid w:val="00F827F7"/>
    <w:rsid w:val="00F82A38"/>
    <w:rsid w:val="00F82B78"/>
    <w:rsid w:val="00F82BB2"/>
    <w:rsid w:val="00F82C82"/>
    <w:rsid w:val="00F82DCC"/>
    <w:rsid w:val="00F82E63"/>
    <w:rsid w:val="00F83135"/>
    <w:rsid w:val="00F832D8"/>
    <w:rsid w:val="00F83448"/>
    <w:rsid w:val="00F834DF"/>
    <w:rsid w:val="00F8374E"/>
    <w:rsid w:val="00F83856"/>
    <w:rsid w:val="00F83984"/>
    <w:rsid w:val="00F83AA7"/>
    <w:rsid w:val="00F83AD1"/>
    <w:rsid w:val="00F83DB4"/>
    <w:rsid w:val="00F8402E"/>
    <w:rsid w:val="00F841B0"/>
    <w:rsid w:val="00F84F13"/>
    <w:rsid w:val="00F84FA5"/>
    <w:rsid w:val="00F8511F"/>
    <w:rsid w:val="00F8559F"/>
    <w:rsid w:val="00F8561A"/>
    <w:rsid w:val="00F857DF"/>
    <w:rsid w:val="00F85868"/>
    <w:rsid w:val="00F8587E"/>
    <w:rsid w:val="00F85959"/>
    <w:rsid w:val="00F85A1A"/>
    <w:rsid w:val="00F85A31"/>
    <w:rsid w:val="00F85BE2"/>
    <w:rsid w:val="00F85DE9"/>
    <w:rsid w:val="00F85EC9"/>
    <w:rsid w:val="00F85F96"/>
    <w:rsid w:val="00F86039"/>
    <w:rsid w:val="00F8610A"/>
    <w:rsid w:val="00F86280"/>
    <w:rsid w:val="00F86293"/>
    <w:rsid w:val="00F86322"/>
    <w:rsid w:val="00F86452"/>
    <w:rsid w:val="00F8649F"/>
    <w:rsid w:val="00F86515"/>
    <w:rsid w:val="00F8669D"/>
    <w:rsid w:val="00F867D1"/>
    <w:rsid w:val="00F8682F"/>
    <w:rsid w:val="00F86847"/>
    <w:rsid w:val="00F86877"/>
    <w:rsid w:val="00F868D1"/>
    <w:rsid w:val="00F86A17"/>
    <w:rsid w:val="00F86A40"/>
    <w:rsid w:val="00F86BE6"/>
    <w:rsid w:val="00F86DA4"/>
    <w:rsid w:val="00F86EE3"/>
    <w:rsid w:val="00F86FA9"/>
    <w:rsid w:val="00F86FB6"/>
    <w:rsid w:val="00F8715A"/>
    <w:rsid w:val="00F8716A"/>
    <w:rsid w:val="00F87347"/>
    <w:rsid w:val="00F87511"/>
    <w:rsid w:val="00F87618"/>
    <w:rsid w:val="00F87783"/>
    <w:rsid w:val="00F87B01"/>
    <w:rsid w:val="00F87C2C"/>
    <w:rsid w:val="00F87C8A"/>
    <w:rsid w:val="00F87D10"/>
    <w:rsid w:val="00F87DE9"/>
    <w:rsid w:val="00F87EA8"/>
    <w:rsid w:val="00F9000F"/>
    <w:rsid w:val="00F90102"/>
    <w:rsid w:val="00F90304"/>
    <w:rsid w:val="00F903A1"/>
    <w:rsid w:val="00F90458"/>
    <w:rsid w:val="00F906CF"/>
    <w:rsid w:val="00F907C3"/>
    <w:rsid w:val="00F908DF"/>
    <w:rsid w:val="00F90C00"/>
    <w:rsid w:val="00F90C49"/>
    <w:rsid w:val="00F90C67"/>
    <w:rsid w:val="00F90CB0"/>
    <w:rsid w:val="00F90EC3"/>
    <w:rsid w:val="00F90F07"/>
    <w:rsid w:val="00F90F55"/>
    <w:rsid w:val="00F9107A"/>
    <w:rsid w:val="00F91313"/>
    <w:rsid w:val="00F9137E"/>
    <w:rsid w:val="00F913F6"/>
    <w:rsid w:val="00F91485"/>
    <w:rsid w:val="00F91557"/>
    <w:rsid w:val="00F917C5"/>
    <w:rsid w:val="00F918A0"/>
    <w:rsid w:val="00F91A54"/>
    <w:rsid w:val="00F91A68"/>
    <w:rsid w:val="00F91A98"/>
    <w:rsid w:val="00F91AA4"/>
    <w:rsid w:val="00F91B17"/>
    <w:rsid w:val="00F91D5F"/>
    <w:rsid w:val="00F91D97"/>
    <w:rsid w:val="00F91ECC"/>
    <w:rsid w:val="00F91F6C"/>
    <w:rsid w:val="00F921A7"/>
    <w:rsid w:val="00F9220D"/>
    <w:rsid w:val="00F92385"/>
    <w:rsid w:val="00F924D2"/>
    <w:rsid w:val="00F9251A"/>
    <w:rsid w:val="00F926CF"/>
    <w:rsid w:val="00F92703"/>
    <w:rsid w:val="00F92B1F"/>
    <w:rsid w:val="00F92CC6"/>
    <w:rsid w:val="00F92D2C"/>
    <w:rsid w:val="00F92DC3"/>
    <w:rsid w:val="00F92EC7"/>
    <w:rsid w:val="00F93063"/>
    <w:rsid w:val="00F930B9"/>
    <w:rsid w:val="00F931EB"/>
    <w:rsid w:val="00F932AB"/>
    <w:rsid w:val="00F93348"/>
    <w:rsid w:val="00F93435"/>
    <w:rsid w:val="00F9367E"/>
    <w:rsid w:val="00F9368D"/>
    <w:rsid w:val="00F936C3"/>
    <w:rsid w:val="00F9380E"/>
    <w:rsid w:val="00F93932"/>
    <w:rsid w:val="00F9396F"/>
    <w:rsid w:val="00F93A71"/>
    <w:rsid w:val="00F93D9A"/>
    <w:rsid w:val="00F93DC5"/>
    <w:rsid w:val="00F93DC6"/>
    <w:rsid w:val="00F93DF4"/>
    <w:rsid w:val="00F93DF7"/>
    <w:rsid w:val="00F93FBB"/>
    <w:rsid w:val="00F941E0"/>
    <w:rsid w:val="00F94223"/>
    <w:rsid w:val="00F9427B"/>
    <w:rsid w:val="00F94315"/>
    <w:rsid w:val="00F94447"/>
    <w:rsid w:val="00F944F6"/>
    <w:rsid w:val="00F945B2"/>
    <w:rsid w:val="00F9462C"/>
    <w:rsid w:val="00F946CA"/>
    <w:rsid w:val="00F9470D"/>
    <w:rsid w:val="00F94983"/>
    <w:rsid w:val="00F94995"/>
    <w:rsid w:val="00F949E7"/>
    <w:rsid w:val="00F94A03"/>
    <w:rsid w:val="00F94CBD"/>
    <w:rsid w:val="00F94E23"/>
    <w:rsid w:val="00F94E43"/>
    <w:rsid w:val="00F94FCB"/>
    <w:rsid w:val="00F951BB"/>
    <w:rsid w:val="00F95396"/>
    <w:rsid w:val="00F954E7"/>
    <w:rsid w:val="00F95537"/>
    <w:rsid w:val="00F956EA"/>
    <w:rsid w:val="00F957FA"/>
    <w:rsid w:val="00F95806"/>
    <w:rsid w:val="00F958C6"/>
    <w:rsid w:val="00F959BE"/>
    <w:rsid w:val="00F959C9"/>
    <w:rsid w:val="00F95D98"/>
    <w:rsid w:val="00F95E49"/>
    <w:rsid w:val="00F95EE7"/>
    <w:rsid w:val="00F95EF2"/>
    <w:rsid w:val="00F95F3E"/>
    <w:rsid w:val="00F95FA0"/>
    <w:rsid w:val="00F96037"/>
    <w:rsid w:val="00F96277"/>
    <w:rsid w:val="00F962B5"/>
    <w:rsid w:val="00F964B0"/>
    <w:rsid w:val="00F96871"/>
    <w:rsid w:val="00F9690B"/>
    <w:rsid w:val="00F96911"/>
    <w:rsid w:val="00F9691C"/>
    <w:rsid w:val="00F969BE"/>
    <w:rsid w:val="00F96AB3"/>
    <w:rsid w:val="00F96AF7"/>
    <w:rsid w:val="00F96B87"/>
    <w:rsid w:val="00F96C2D"/>
    <w:rsid w:val="00F96CFF"/>
    <w:rsid w:val="00F96F80"/>
    <w:rsid w:val="00F96FF3"/>
    <w:rsid w:val="00F9702B"/>
    <w:rsid w:val="00F9702E"/>
    <w:rsid w:val="00F97069"/>
    <w:rsid w:val="00F970DE"/>
    <w:rsid w:val="00F972D9"/>
    <w:rsid w:val="00F972FE"/>
    <w:rsid w:val="00F973A1"/>
    <w:rsid w:val="00F974B1"/>
    <w:rsid w:val="00F9790D"/>
    <w:rsid w:val="00F97A5A"/>
    <w:rsid w:val="00F97BCB"/>
    <w:rsid w:val="00F97CA6"/>
    <w:rsid w:val="00F97D55"/>
    <w:rsid w:val="00F97D61"/>
    <w:rsid w:val="00F97F87"/>
    <w:rsid w:val="00F97FD3"/>
    <w:rsid w:val="00FA00CF"/>
    <w:rsid w:val="00FA02C0"/>
    <w:rsid w:val="00FA0402"/>
    <w:rsid w:val="00FA05CC"/>
    <w:rsid w:val="00FA07F6"/>
    <w:rsid w:val="00FA087D"/>
    <w:rsid w:val="00FA0952"/>
    <w:rsid w:val="00FA0B0E"/>
    <w:rsid w:val="00FA0B97"/>
    <w:rsid w:val="00FA0CDA"/>
    <w:rsid w:val="00FA0D09"/>
    <w:rsid w:val="00FA0F86"/>
    <w:rsid w:val="00FA129D"/>
    <w:rsid w:val="00FA1727"/>
    <w:rsid w:val="00FA1843"/>
    <w:rsid w:val="00FA1883"/>
    <w:rsid w:val="00FA1B44"/>
    <w:rsid w:val="00FA1CF3"/>
    <w:rsid w:val="00FA1D13"/>
    <w:rsid w:val="00FA1DEC"/>
    <w:rsid w:val="00FA1F14"/>
    <w:rsid w:val="00FA2348"/>
    <w:rsid w:val="00FA240B"/>
    <w:rsid w:val="00FA2468"/>
    <w:rsid w:val="00FA249D"/>
    <w:rsid w:val="00FA2559"/>
    <w:rsid w:val="00FA2631"/>
    <w:rsid w:val="00FA288B"/>
    <w:rsid w:val="00FA28C5"/>
    <w:rsid w:val="00FA29B2"/>
    <w:rsid w:val="00FA2A47"/>
    <w:rsid w:val="00FA2B6E"/>
    <w:rsid w:val="00FA2C99"/>
    <w:rsid w:val="00FA2D88"/>
    <w:rsid w:val="00FA2EAC"/>
    <w:rsid w:val="00FA2F56"/>
    <w:rsid w:val="00FA30FF"/>
    <w:rsid w:val="00FA3148"/>
    <w:rsid w:val="00FA32F2"/>
    <w:rsid w:val="00FA337C"/>
    <w:rsid w:val="00FA369F"/>
    <w:rsid w:val="00FA3ABB"/>
    <w:rsid w:val="00FA3E16"/>
    <w:rsid w:val="00FA3EE2"/>
    <w:rsid w:val="00FA402B"/>
    <w:rsid w:val="00FA406C"/>
    <w:rsid w:val="00FA40C1"/>
    <w:rsid w:val="00FA4125"/>
    <w:rsid w:val="00FA4189"/>
    <w:rsid w:val="00FA4237"/>
    <w:rsid w:val="00FA430E"/>
    <w:rsid w:val="00FA44ED"/>
    <w:rsid w:val="00FA4533"/>
    <w:rsid w:val="00FA4537"/>
    <w:rsid w:val="00FA4574"/>
    <w:rsid w:val="00FA494D"/>
    <w:rsid w:val="00FA4CAE"/>
    <w:rsid w:val="00FA4CF9"/>
    <w:rsid w:val="00FA4EA5"/>
    <w:rsid w:val="00FA4F41"/>
    <w:rsid w:val="00FA506C"/>
    <w:rsid w:val="00FA5299"/>
    <w:rsid w:val="00FA575E"/>
    <w:rsid w:val="00FA5771"/>
    <w:rsid w:val="00FA5798"/>
    <w:rsid w:val="00FA58F3"/>
    <w:rsid w:val="00FA5A10"/>
    <w:rsid w:val="00FA5B62"/>
    <w:rsid w:val="00FA5B95"/>
    <w:rsid w:val="00FA5E54"/>
    <w:rsid w:val="00FA6121"/>
    <w:rsid w:val="00FA61CF"/>
    <w:rsid w:val="00FA62C6"/>
    <w:rsid w:val="00FA62CD"/>
    <w:rsid w:val="00FA63E0"/>
    <w:rsid w:val="00FA65AA"/>
    <w:rsid w:val="00FA65B2"/>
    <w:rsid w:val="00FA6611"/>
    <w:rsid w:val="00FA6650"/>
    <w:rsid w:val="00FA66EB"/>
    <w:rsid w:val="00FA67A2"/>
    <w:rsid w:val="00FA6883"/>
    <w:rsid w:val="00FA6ADE"/>
    <w:rsid w:val="00FA6AE0"/>
    <w:rsid w:val="00FA6CE2"/>
    <w:rsid w:val="00FA6E37"/>
    <w:rsid w:val="00FA702C"/>
    <w:rsid w:val="00FA70B6"/>
    <w:rsid w:val="00FA712C"/>
    <w:rsid w:val="00FA7161"/>
    <w:rsid w:val="00FA724C"/>
    <w:rsid w:val="00FA72DD"/>
    <w:rsid w:val="00FA7317"/>
    <w:rsid w:val="00FA76F2"/>
    <w:rsid w:val="00FA77A2"/>
    <w:rsid w:val="00FA77B8"/>
    <w:rsid w:val="00FA7CDB"/>
    <w:rsid w:val="00FA7FF6"/>
    <w:rsid w:val="00FB009E"/>
    <w:rsid w:val="00FB00BF"/>
    <w:rsid w:val="00FB00C0"/>
    <w:rsid w:val="00FB01B1"/>
    <w:rsid w:val="00FB01F9"/>
    <w:rsid w:val="00FB02A0"/>
    <w:rsid w:val="00FB046A"/>
    <w:rsid w:val="00FB05CA"/>
    <w:rsid w:val="00FB06CA"/>
    <w:rsid w:val="00FB07CD"/>
    <w:rsid w:val="00FB07F8"/>
    <w:rsid w:val="00FB0ABE"/>
    <w:rsid w:val="00FB0B75"/>
    <w:rsid w:val="00FB0BCA"/>
    <w:rsid w:val="00FB0C08"/>
    <w:rsid w:val="00FB0EFB"/>
    <w:rsid w:val="00FB102E"/>
    <w:rsid w:val="00FB1110"/>
    <w:rsid w:val="00FB129F"/>
    <w:rsid w:val="00FB13B1"/>
    <w:rsid w:val="00FB13D5"/>
    <w:rsid w:val="00FB13E8"/>
    <w:rsid w:val="00FB147E"/>
    <w:rsid w:val="00FB14D5"/>
    <w:rsid w:val="00FB14F1"/>
    <w:rsid w:val="00FB1582"/>
    <w:rsid w:val="00FB1694"/>
    <w:rsid w:val="00FB17BF"/>
    <w:rsid w:val="00FB1957"/>
    <w:rsid w:val="00FB197F"/>
    <w:rsid w:val="00FB19C1"/>
    <w:rsid w:val="00FB1B96"/>
    <w:rsid w:val="00FB1C0F"/>
    <w:rsid w:val="00FB1F11"/>
    <w:rsid w:val="00FB2019"/>
    <w:rsid w:val="00FB2061"/>
    <w:rsid w:val="00FB241A"/>
    <w:rsid w:val="00FB24B5"/>
    <w:rsid w:val="00FB25AF"/>
    <w:rsid w:val="00FB261F"/>
    <w:rsid w:val="00FB267B"/>
    <w:rsid w:val="00FB27C6"/>
    <w:rsid w:val="00FB2CD7"/>
    <w:rsid w:val="00FB2CE6"/>
    <w:rsid w:val="00FB2D12"/>
    <w:rsid w:val="00FB2F61"/>
    <w:rsid w:val="00FB3017"/>
    <w:rsid w:val="00FB301E"/>
    <w:rsid w:val="00FB30B9"/>
    <w:rsid w:val="00FB328C"/>
    <w:rsid w:val="00FB330E"/>
    <w:rsid w:val="00FB3521"/>
    <w:rsid w:val="00FB353F"/>
    <w:rsid w:val="00FB357C"/>
    <w:rsid w:val="00FB36AF"/>
    <w:rsid w:val="00FB3794"/>
    <w:rsid w:val="00FB3A13"/>
    <w:rsid w:val="00FB4299"/>
    <w:rsid w:val="00FB42A9"/>
    <w:rsid w:val="00FB42E0"/>
    <w:rsid w:val="00FB4375"/>
    <w:rsid w:val="00FB4459"/>
    <w:rsid w:val="00FB46D1"/>
    <w:rsid w:val="00FB4A8D"/>
    <w:rsid w:val="00FB4B12"/>
    <w:rsid w:val="00FB4CC2"/>
    <w:rsid w:val="00FB4CF3"/>
    <w:rsid w:val="00FB4E20"/>
    <w:rsid w:val="00FB505F"/>
    <w:rsid w:val="00FB506D"/>
    <w:rsid w:val="00FB50F8"/>
    <w:rsid w:val="00FB5143"/>
    <w:rsid w:val="00FB51C4"/>
    <w:rsid w:val="00FB5223"/>
    <w:rsid w:val="00FB5298"/>
    <w:rsid w:val="00FB52EF"/>
    <w:rsid w:val="00FB54B9"/>
    <w:rsid w:val="00FB55CF"/>
    <w:rsid w:val="00FB57DD"/>
    <w:rsid w:val="00FB582B"/>
    <w:rsid w:val="00FB586E"/>
    <w:rsid w:val="00FB597C"/>
    <w:rsid w:val="00FB59B4"/>
    <w:rsid w:val="00FB5B20"/>
    <w:rsid w:val="00FB5B4E"/>
    <w:rsid w:val="00FB5C0E"/>
    <w:rsid w:val="00FB5DC9"/>
    <w:rsid w:val="00FB5FFB"/>
    <w:rsid w:val="00FB6363"/>
    <w:rsid w:val="00FB654E"/>
    <w:rsid w:val="00FB662D"/>
    <w:rsid w:val="00FB66C3"/>
    <w:rsid w:val="00FB67DC"/>
    <w:rsid w:val="00FB67EF"/>
    <w:rsid w:val="00FB6932"/>
    <w:rsid w:val="00FB6951"/>
    <w:rsid w:val="00FB69A2"/>
    <w:rsid w:val="00FB6A0B"/>
    <w:rsid w:val="00FB6AD1"/>
    <w:rsid w:val="00FB6D26"/>
    <w:rsid w:val="00FB6D68"/>
    <w:rsid w:val="00FB6D88"/>
    <w:rsid w:val="00FB6E34"/>
    <w:rsid w:val="00FB6E98"/>
    <w:rsid w:val="00FB70ED"/>
    <w:rsid w:val="00FB7278"/>
    <w:rsid w:val="00FB7322"/>
    <w:rsid w:val="00FB73E7"/>
    <w:rsid w:val="00FB7419"/>
    <w:rsid w:val="00FB742E"/>
    <w:rsid w:val="00FB7538"/>
    <w:rsid w:val="00FB7584"/>
    <w:rsid w:val="00FB7638"/>
    <w:rsid w:val="00FB795C"/>
    <w:rsid w:val="00FB7B05"/>
    <w:rsid w:val="00FB7BE6"/>
    <w:rsid w:val="00FB7C8C"/>
    <w:rsid w:val="00FB7DC2"/>
    <w:rsid w:val="00FB7E4B"/>
    <w:rsid w:val="00FB7E87"/>
    <w:rsid w:val="00FB7E95"/>
    <w:rsid w:val="00FC012C"/>
    <w:rsid w:val="00FC01CA"/>
    <w:rsid w:val="00FC0350"/>
    <w:rsid w:val="00FC0456"/>
    <w:rsid w:val="00FC05FA"/>
    <w:rsid w:val="00FC0A2B"/>
    <w:rsid w:val="00FC0DDA"/>
    <w:rsid w:val="00FC0EC5"/>
    <w:rsid w:val="00FC0EF3"/>
    <w:rsid w:val="00FC0F44"/>
    <w:rsid w:val="00FC1086"/>
    <w:rsid w:val="00FC1168"/>
    <w:rsid w:val="00FC120E"/>
    <w:rsid w:val="00FC1218"/>
    <w:rsid w:val="00FC1391"/>
    <w:rsid w:val="00FC1723"/>
    <w:rsid w:val="00FC1868"/>
    <w:rsid w:val="00FC1B84"/>
    <w:rsid w:val="00FC1D99"/>
    <w:rsid w:val="00FC1DC5"/>
    <w:rsid w:val="00FC21CA"/>
    <w:rsid w:val="00FC233A"/>
    <w:rsid w:val="00FC23C1"/>
    <w:rsid w:val="00FC24B6"/>
    <w:rsid w:val="00FC26D0"/>
    <w:rsid w:val="00FC2850"/>
    <w:rsid w:val="00FC286B"/>
    <w:rsid w:val="00FC29F1"/>
    <w:rsid w:val="00FC2A0F"/>
    <w:rsid w:val="00FC2AE3"/>
    <w:rsid w:val="00FC2C4F"/>
    <w:rsid w:val="00FC2E07"/>
    <w:rsid w:val="00FC2EA2"/>
    <w:rsid w:val="00FC2F3D"/>
    <w:rsid w:val="00FC3026"/>
    <w:rsid w:val="00FC30C0"/>
    <w:rsid w:val="00FC33EC"/>
    <w:rsid w:val="00FC35F6"/>
    <w:rsid w:val="00FC3661"/>
    <w:rsid w:val="00FC3662"/>
    <w:rsid w:val="00FC3697"/>
    <w:rsid w:val="00FC3911"/>
    <w:rsid w:val="00FC3A95"/>
    <w:rsid w:val="00FC3B4E"/>
    <w:rsid w:val="00FC3D6B"/>
    <w:rsid w:val="00FC3ECA"/>
    <w:rsid w:val="00FC3F1B"/>
    <w:rsid w:val="00FC3FCE"/>
    <w:rsid w:val="00FC3FDE"/>
    <w:rsid w:val="00FC4026"/>
    <w:rsid w:val="00FC4181"/>
    <w:rsid w:val="00FC4330"/>
    <w:rsid w:val="00FC451E"/>
    <w:rsid w:val="00FC462C"/>
    <w:rsid w:val="00FC464A"/>
    <w:rsid w:val="00FC4678"/>
    <w:rsid w:val="00FC46B3"/>
    <w:rsid w:val="00FC4782"/>
    <w:rsid w:val="00FC4A45"/>
    <w:rsid w:val="00FC4B1A"/>
    <w:rsid w:val="00FC4EBC"/>
    <w:rsid w:val="00FC5072"/>
    <w:rsid w:val="00FC5075"/>
    <w:rsid w:val="00FC50DA"/>
    <w:rsid w:val="00FC50F1"/>
    <w:rsid w:val="00FC5104"/>
    <w:rsid w:val="00FC52B3"/>
    <w:rsid w:val="00FC53EE"/>
    <w:rsid w:val="00FC549C"/>
    <w:rsid w:val="00FC55F1"/>
    <w:rsid w:val="00FC5916"/>
    <w:rsid w:val="00FC59A1"/>
    <w:rsid w:val="00FC5DD7"/>
    <w:rsid w:val="00FC5E73"/>
    <w:rsid w:val="00FC5FC8"/>
    <w:rsid w:val="00FC60D7"/>
    <w:rsid w:val="00FC6121"/>
    <w:rsid w:val="00FC66B9"/>
    <w:rsid w:val="00FC6B31"/>
    <w:rsid w:val="00FC6CE3"/>
    <w:rsid w:val="00FC6D9B"/>
    <w:rsid w:val="00FC6E56"/>
    <w:rsid w:val="00FC6ECD"/>
    <w:rsid w:val="00FC6EFE"/>
    <w:rsid w:val="00FC7007"/>
    <w:rsid w:val="00FC7054"/>
    <w:rsid w:val="00FC7061"/>
    <w:rsid w:val="00FC718D"/>
    <w:rsid w:val="00FC7259"/>
    <w:rsid w:val="00FC7385"/>
    <w:rsid w:val="00FC738E"/>
    <w:rsid w:val="00FC7596"/>
    <w:rsid w:val="00FC75BA"/>
    <w:rsid w:val="00FC7652"/>
    <w:rsid w:val="00FC76B1"/>
    <w:rsid w:val="00FC7733"/>
    <w:rsid w:val="00FC7739"/>
    <w:rsid w:val="00FC7778"/>
    <w:rsid w:val="00FC77E2"/>
    <w:rsid w:val="00FC788F"/>
    <w:rsid w:val="00FC78B7"/>
    <w:rsid w:val="00FC7CC6"/>
    <w:rsid w:val="00FC7E70"/>
    <w:rsid w:val="00FC7EE8"/>
    <w:rsid w:val="00FC7F64"/>
    <w:rsid w:val="00FC7FE5"/>
    <w:rsid w:val="00FD00C2"/>
    <w:rsid w:val="00FD0134"/>
    <w:rsid w:val="00FD02FB"/>
    <w:rsid w:val="00FD04BF"/>
    <w:rsid w:val="00FD08C9"/>
    <w:rsid w:val="00FD0AF2"/>
    <w:rsid w:val="00FD0C14"/>
    <w:rsid w:val="00FD0E5C"/>
    <w:rsid w:val="00FD0EAB"/>
    <w:rsid w:val="00FD0F02"/>
    <w:rsid w:val="00FD0F0A"/>
    <w:rsid w:val="00FD108A"/>
    <w:rsid w:val="00FD109D"/>
    <w:rsid w:val="00FD1134"/>
    <w:rsid w:val="00FD1176"/>
    <w:rsid w:val="00FD1434"/>
    <w:rsid w:val="00FD15EE"/>
    <w:rsid w:val="00FD185D"/>
    <w:rsid w:val="00FD1890"/>
    <w:rsid w:val="00FD196B"/>
    <w:rsid w:val="00FD1AD1"/>
    <w:rsid w:val="00FD1CFB"/>
    <w:rsid w:val="00FD1D4C"/>
    <w:rsid w:val="00FD1DE6"/>
    <w:rsid w:val="00FD1EFD"/>
    <w:rsid w:val="00FD2007"/>
    <w:rsid w:val="00FD22C3"/>
    <w:rsid w:val="00FD22FD"/>
    <w:rsid w:val="00FD2324"/>
    <w:rsid w:val="00FD2438"/>
    <w:rsid w:val="00FD2554"/>
    <w:rsid w:val="00FD27F0"/>
    <w:rsid w:val="00FD2ACE"/>
    <w:rsid w:val="00FD2C01"/>
    <w:rsid w:val="00FD2D82"/>
    <w:rsid w:val="00FD2E03"/>
    <w:rsid w:val="00FD2FD1"/>
    <w:rsid w:val="00FD301F"/>
    <w:rsid w:val="00FD3106"/>
    <w:rsid w:val="00FD312D"/>
    <w:rsid w:val="00FD359D"/>
    <w:rsid w:val="00FD35B6"/>
    <w:rsid w:val="00FD3790"/>
    <w:rsid w:val="00FD38E7"/>
    <w:rsid w:val="00FD390C"/>
    <w:rsid w:val="00FD39C4"/>
    <w:rsid w:val="00FD3A24"/>
    <w:rsid w:val="00FD3B36"/>
    <w:rsid w:val="00FD3B55"/>
    <w:rsid w:val="00FD3B82"/>
    <w:rsid w:val="00FD3C93"/>
    <w:rsid w:val="00FD3D63"/>
    <w:rsid w:val="00FD3D69"/>
    <w:rsid w:val="00FD3F35"/>
    <w:rsid w:val="00FD3F69"/>
    <w:rsid w:val="00FD413A"/>
    <w:rsid w:val="00FD480B"/>
    <w:rsid w:val="00FD4834"/>
    <w:rsid w:val="00FD4960"/>
    <w:rsid w:val="00FD4D60"/>
    <w:rsid w:val="00FD4D72"/>
    <w:rsid w:val="00FD4D8C"/>
    <w:rsid w:val="00FD4DAF"/>
    <w:rsid w:val="00FD4E31"/>
    <w:rsid w:val="00FD4E6E"/>
    <w:rsid w:val="00FD5140"/>
    <w:rsid w:val="00FD56DC"/>
    <w:rsid w:val="00FD5803"/>
    <w:rsid w:val="00FD5A9D"/>
    <w:rsid w:val="00FD5B69"/>
    <w:rsid w:val="00FD5C09"/>
    <w:rsid w:val="00FD5C44"/>
    <w:rsid w:val="00FD5C74"/>
    <w:rsid w:val="00FD623B"/>
    <w:rsid w:val="00FD63A3"/>
    <w:rsid w:val="00FD63B8"/>
    <w:rsid w:val="00FD64D8"/>
    <w:rsid w:val="00FD67F4"/>
    <w:rsid w:val="00FD68C6"/>
    <w:rsid w:val="00FD6929"/>
    <w:rsid w:val="00FD69CC"/>
    <w:rsid w:val="00FD6A65"/>
    <w:rsid w:val="00FD6A8D"/>
    <w:rsid w:val="00FD6B24"/>
    <w:rsid w:val="00FD6BF3"/>
    <w:rsid w:val="00FD6C1E"/>
    <w:rsid w:val="00FD6C5C"/>
    <w:rsid w:val="00FD6D06"/>
    <w:rsid w:val="00FD6D1C"/>
    <w:rsid w:val="00FD6D60"/>
    <w:rsid w:val="00FD6E20"/>
    <w:rsid w:val="00FD7588"/>
    <w:rsid w:val="00FD75C0"/>
    <w:rsid w:val="00FD797F"/>
    <w:rsid w:val="00FD7CAD"/>
    <w:rsid w:val="00FD7D5C"/>
    <w:rsid w:val="00FD7FFA"/>
    <w:rsid w:val="00FE0045"/>
    <w:rsid w:val="00FE0047"/>
    <w:rsid w:val="00FE008D"/>
    <w:rsid w:val="00FE0096"/>
    <w:rsid w:val="00FE0111"/>
    <w:rsid w:val="00FE022B"/>
    <w:rsid w:val="00FE0278"/>
    <w:rsid w:val="00FE059E"/>
    <w:rsid w:val="00FE0695"/>
    <w:rsid w:val="00FE0756"/>
    <w:rsid w:val="00FE07C5"/>
    <w:rsid w:val="00FE08A7"/>
    <w:rsid w:val="00FE08C7"/>
    <w:rsid w:val="00FE0935"/>
    <w:rsid w:val="00FE0A7D"/>
    <w:rsid w:val="00FE0AD6"/>
    <w:rsid w:val="00FE0AF8"/>
    <w:rsid w:val="00FE0C0B"/>
    <w:rsid w:val="00FE0C42"/>
    <w:rsid w:val="00FE0D9D"/>
    <w:rsid w:val="00FE0DFF"/>
    <w:rsid w:val="00FE0E87"/>
    <w:rsid w:val="00FE0E91"/>
    <w:rsid w:val="00FE103B"/>
    <w:rsid w:val="00FE114E"/>
    <w:rsid w:val="00FE11D7"/>
    <w:rsid w:val="00FE1204"/>
    <w:rsid w:val="00FE1261"/>
    <w:rsid w:val="00FE13EB"/>
    <w:rsid w:val="00FE1410"/>
    <w:rsid w:val="00FE1557"/>
    <w:rsid w:val="00FE159B"/>
    <w:rsid w:val="00FE15C5"/>
    <w:rsid w:val="00FE163E"/>
    <w:rsid w:val="00FE16D1"/>
    <w:rsid w:val="00FE1775"/>
    <w:rsid w:val="00FE17AD"/>
    <w:rsid w:val="00FE1909"/>
    <w:rsid w:val="00FE1A32"/>
    <w:rsid w:val="00FE1AFD"/>
    <w:rsid w:val="00FE1E0F"/>
    <w:rsid w:val="00FE1EFC"/>
    <w:rsid w:val="00FE1F24"/>
    <w:rsid w:val="00FE1F2D"/>
    <w:rsid w:val="00FE1F33"/>
    <w:rsid w:val="00FE2197"/>
    <w:rsid w:val="00FE2198"/>
    <w:rsid w:val="00FE22A3"/>
    <w:rsid w:val="00FE2333"/>
    <w:rsid w:val="00FE2680"/>
    <w:rsid w:val="00FE2932"/>
    <w:rsid w:val="00FE2946"/>
    <w:rsid w:val="00FE29B2"/>
    <w:rsid w:val="00FE2A30"/>
    <w:rsid w:val="00FE2DBF"/>
    <w:rsid w:val="00FE2E14"/>
    <w:rsid w:val="00FE2E4D"/>
    <w:rsid w:val="00FE2F25"/>
    <w:rsid w:val="00FE2F67"/>
    <w:rsid w:val="00FE2F93"/>
    <w:rsid w:val="00FE3447"/>
    <w:rsid w:val="00FE3485"/>
    <w:rsid w:val="00FE3502"/>
    <w:rsid w:val="00FE3584"/>
    <w:rsid w:val="00FE3587"/>
    <w:rsid w:val="00FE389E"/>
    <w:rsid w:val="00FE395E"/>
    <w:rsid w:val="00FE3977"/>
    <w:rsid w:val="00FE39F2"/>
    <w:rsid w:val="00FE3E6C"/>
    <w:rsid w:val="00FE3EC6"/>
    <w:rsid w:val="00FE3F86"/>
    <w:rsid w:val="00FE3FC4"/>
    <w:rsid w:val="00FE4093"/>
    <w:rsid w:val="00FE4280"/>
    <w:rsid w:val="00FE42B1"/>
    <w:rsid w:val="00FE4315"/>
    <w:rsid w:val="00FE4409"/>
    <w:rsid w:val="00FE4837"/>
    <w:rsid w:val="00FE48B2"/>
    <w:rsid w:val="00FE49C9"/>
    <w:rsid w:val="00FE4A96"/>
    <w:rsid w:val="00FE4A9C"/>
    <w:rsid w:val="00FE4D5E"/>
    <w:rsid w:val="00FE4F4D"/>
    <w:rsid w:val="00FE5189"/>
    <w:rsid w:val="00FE5266"/>
    <w:rsid w:val="00FE5442"/>
    <w:rsid w:val="00FE5573"/>
    <w:rsid w:val="00FE55F9"/>
    <w:rsid w:val="00FE565D"/>
    <w:rsid w:val="00FE57DB"/>
    <w:rsid w:val="00FE587F"/>
    <w:rsid w:val="00FE5A12"/>
    <w:rsid w:val="00FE5B1F"/>
    <w:rsid w:val="00FE5C77"/>
    <w:rsid w:val="00FE5D7B"/>
    <w:rsid w:val="00FE5E7C"/>
    <w:rsid w:val="00FE609D"/>
    <w:rsid w:val="00FE638A"/>
    <w:rsid w:val="00FE64AA"/>
    <w:rsid w:val="00FE681A"/>
    <w:rsid w:val="00FE6918"/>
    <w:rsid w:val="00FE6A06"/>
    <w:rsid w:val="00FE6A4F"/>
    <w:rsid w:val="00FE6C0D"/>
    <w:rsid w:val="00FE6EE4"/>
    <w:rsid w:val="00FE701C"/>
    <w:rsid w:val="00FE75C1"/>
    <w:rsid w:val="00FE7650"/>
    <w:rsid w:val="00FE7662"/>
    <w:rsid w:val="00FE7667"/>
    <w:rsid w:val="00FE76EB"/>
    <w:rsid w:val="00FE76F0"/>
    <w:rsid w:val="00FE79E3"/>
    <w:rsid w:val="00FE7A2C"/>
    <w:rsid w:val="00FE7ACB"/>
    <w:rsid w:val="00FE7AFB"/>
    <w:rsid w:val="00FE7CC4"/>
    <w:rsid w:val="00FE7EA9"/>
    <w:rsid w:val="00FE7FD3"/>
    <w:rsid w:val="00FF0140"/>
    <w:rsid w:val="00FF0214"/>
    <w:rsid w:val="00FF0292"/>
    <w:rsid w:val="00FF02F7"/>
    <w:rsid w:val="00FF048F"/>
    <w:rsid w:val="00FF0496"/>
    <w:rsid w:val="00FF0568"/>
    <w:rsid w:val="00FF0613"/>
    <w:rsid w:val="00FF0618"/>
    <w:rsid w:val="00FF068F"/>
    <w:rsid w:val="00FF0746"/>
    <w:rsid w:val="00FF07AB"/>
    <w:rsid w:val="00FF0902"/>
    <w:rsid w:val="00FF093D"/>
    <w:rsid w:val="00FF0ABB"/>
    <w:rsid w:val="00FF0AD2"/>
    <w:rsid w:val="00FF0B80"/>
    <w:rsid w:val="00FF0B9C"/>
    <w:rsid w:val="00FF0B9E"/>
    <w:rsid w:val="00FF0BE4"/>
    <w:rsid w:val="00FF0CFD"/>
    <w:rsid w:val="00FF0DE8"/>
    <w:rsid w:val="00FF0DF3"/>
    <w:rsid w:val="00FF0FD0"/>
    <w:rsid w:val="00FF1021"/>
    <w:rsid w:val="00FF1102"/>
    <w:rsid w:val="00FF1280"/>
    <w:rsid w:val="00FF1340"/>
    <w:rsid w:val="00FF14D5"/>
    <w:rsid w:val="00FF152D"/>
    <w:rsid w:val="00FF1731"/>
    <w:rsid w:val="00FF19D6"/>
    <w:rsid w:val="00FF19E6"/>
    <w:rsid w:val="00FF1A21"/>
    <w:rsid w:val="00FF1ABB"/>
    <w:rsid w:val="00FF1C8A"/>
    <w:rsid w:val="00FF242A"/>
    <w:rsid w:val="00FF247D"/>
    <w:rsid w:val="00FF2773"/>
    <w:rsid w:val="00FF2A9E"/>
    <w:rsid w:val="00FF2DEF"/>
    <w:rsid w:val="00FF2F18"/>
    <w:rsid w:val="00FF309E"/>
    <w:rsid w:val="00FF30BB"/>
    <w:rsid w:val="00FF3263"/>
    <w:rsid w:val="00FF329B"/>
    <w:rsid w:val="00FF36EF"/>
    <w:rsid w:val="00FF389E"/>
    <w:rsid w:val="00FF39FF"/>
    <w:rsid w:val="00FF3B0C"/>
    <w:rsid w:val="00FF3DC1"/>
    <w:rsid w:val="00FF3EA3"/>
    <w:rsid w:val="00FF3F35"/>
    <w:rsid w:val="00FF3F60"/>
    <w:rsid w:val="00FF3F95"/>
    <w:rsid w:val="00FF3FB2"/>
    <w:rsid w:val="00FF45AE"/>
    <w:rsid w:val="00FF46E4"/>
    <w:rsid w:val="00FF4883"/>
    <w:rsid w:val="00FF4928"/>
    <w:rsid w:val="00FF49AD"/>
    <w:rsid w:val="00FF4A56"/>
    <w:rsid w:val="00FF4E0F"/>
    <w:rsid w:val="00FF4E10"/>
    <w:rsid w:val="00FF4F7F"/>
    <w:rsid w:val="00FF4FA4"/>
    <w:rsid w:val="00FF5004"/>
    <w:rsid w:val="00FF5156"/>
    <w:rsid w:val="00FF5167"/>
    <w:rsid w:val="00FF5249"/>
    <w:rsid w:val="00FF5321"/>
    <w:rsid w:val="00FF5344"/>
    <w:rsid w:val="00FF543D"/>
    <w:rsid w:val="00FF54C4"/>
    <w:rsid w:val="00FF54D6"/>
    <w:rsid w:val="00FF55F0"/>
    <w:rsid w:val="00FF5645"/>
    <w:rsid w:val="00FF56CD"/>
    <w:rsid w:val="00FF5AB7"/>
    <w:rsid w:val="00FF5ABC"/>
    <w:rsid w:val="00FF5E3D"/>
    <w:rsid w:val="00FF6034"/>
    <w:rsid w:val="00FF62E0"/>
    <w:rsid w:val="00FF62F1"/>
    <w:rsid w:val="00FF62FE"/>
    <w:rsid w:val="00FF6331"/>
    <w:rsid w:val="00FF6355"/>
    <w:rsid w:val="00FF6416"/>
    <w:rsid w:val="00FF64AC"/>
    <w:rsid w:val="00FF6557"/>
    <w:rsid w:val="00FF67EA"/>
    <w:rsid w:val="00FF67EB"/>
    <w:rsid w:val="00FF6A79"/>
    <w:rsid w:val="00FF6AC4"/>
    <w:rsid w:val="00FF6AFD"/>
    <w:rsid w:val="00FF6C0A"/>
    <w:rsid w:val="00FF6E04"/>
    <w:rsid w:val="00FF6E8A"/>
    <w:rsid w:val="00FF6FAC"/>
    <w:rsid w:val="00FF720D"/>
    <w:rsid w:val="00FF7343"/>
    <w:rsid w:val="00FF73C3"/>
    <w:rsid w:val="00FF7485"/>
    <w:rsid w:val="00FF74AD"/>
    <w:rsid w:val="00FF74D2"/>
    <w:rsid w:val="00FF7744"/>
    <w:rsid w:val="00FF77EA"/>
    <w:rsid w:val="00FF7903"/>
    <w:rsid w:val="00FF794F"/>
    <w:rsid w:val="00FF79E8"/>
    <w:rsid w:val="00FF7A00"/>
    <w:rsid w:val="00FF7C6C"/>
    <w:rsid w:val="00FF7D52"/>
    <w:rsid w:val="00FF7F12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29F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9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0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7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A7E60"/>
    <w:rPr>
      <w:rFonts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8D3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263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09FE"/>
    <w:rPr>
      <w:rFonts w:eastAsia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2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5E5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2F2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5E5"/>
    <w:rPr>
      <w:rFonts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29F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9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0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7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A7E60"/>
    <w:rPr>
      <w:rFonts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8D3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263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09FE"/>
    <w:rPr>
      <w:rFonts w:eastAsia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2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5E5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2F2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5E5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fault\My%20Documents\Reports\YEAR%202012\MARCH\7th\AGNES%20CHEPKEMO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D026B-19FE-49C7-B13D-999B587B8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AGNES CHEPKEMOI.dotx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2023-05-10T10:55:00Z</cp:lastPrinted>
  <dcterms:created xsi:type="dcterms:W3CDTF">2023-05-10T11:57:00Z</dcterms:created>
  <dcterms:modified xsi:type="dcterms:W3CDTF">2023-05-10T11:57:00Z</dcterms:modified>
</cp:coreProperties>
</file>