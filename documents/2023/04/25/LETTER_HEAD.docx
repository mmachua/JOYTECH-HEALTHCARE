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7ACBE" w14:textId="163635A2" w:rsidR="007D4BFB" w:rsidRDefault="003C7F1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E62BC" wp14:editId="5CC3A4BF">
                <wp:simplePos x="0" y="0"/>
                <wp:positionH relativeFrom="column">
                  <wp:posOffset>665018</wp:posOffset>
                </wp:positionH>
                <wp:positionV relativeFrom="paragraph">
                  <wp:posOffset>-463138</wp:posOffset>
                </wp:positionV>
                <wp:extent cx="1698172" cy="1555668"/>
                <wp:effectExtent l="0" t="0" r="1651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15556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E7A5A" w14:textId="0EC85214" w:rsidR="003C7F16" w:rsidRDefault="003C7F16" w:rsidP="003C7F16">
                            <w:r w:rsidRPr="003C7F16">
                              <w:rPr>
                                <w:noProof/>
                              </w:rPr>
                              <w:drawing>
                                <wp:inline distT="0" distB="0" distL="0" distR="0" wp14:anchorId="36018044" wp14:editId="30BEF870">
                                  <wp:extent cx="1365662" cy="1158962"/>
                                  <wp:effectExtent l="0" t="0" r="6350" b="3175"/>
                                  <wp:docPr id="4" name="Picture 84" descr="C:\Users\Caesar\Pictures\Oljabet 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C:\Users\Caesar\Pictures\Oljabet 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0911" cy="12058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A8E62BC" id="Rectangle 5" o:spid="_x0000_s1026" style="position:absolute;margin-left:52.35pt;margin-top:-36.45pt;width:133.7pt;height:1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" fillcolor="white [3201]" strokecolor="white [3212]" strokeweight="2pt">
                <v:textbox>
                  <w:txbxContent>
                    <w:p w14:paraId="648E7A5A" w14:textId="0EC85214" w:rsidR="003C7F16" w:rsidRDefault="003C7F16" w:rsidP="003C7F16">
                      <w:r w:rsidRPr="003C7F16">
                        <w:rPr>
                          <w:noProof/>
                        </w:rPr>
                        <w:drawing>
                          <wp:inline distT="0" distB="0" distL="0" distR="0" wp14:anchorId="36018044" wp14:editId="30BEF870">
                            <wp:extent cx="1365662" cy="1158962"/>
                            <wp:effectExtent l="0" t="0" r="6350" b="3175"/>
                            <wp:docPr id="4" name="Picture 84" descr="C:\Users\Caesar\Pictures\Oljabet 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 descr="C:\Users\Caesar\Pictures\Oljabet 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0911" cy="12058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8536F" w:rsidRPr="003C7F1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A4CBD7" wp14:editId="435BCEE8">
                <wp:simplePos x="0" y="0"/>
                <wp:positionH relativeFrom="column">
                  <wp:posOffset>1733204</wp:posOffset>
                </wp:positionH>
                <wp:positionV relativeFrom="paragraph">
                  <wp:posOffset>-334414</wp:posOffset>
                </wp:positionV>
                <wp:extent cx="4015553" cy="1246094"/>
                <wp:effectExtent l="0" t="0" r="23495" b="1143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553" cy="1246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A2137" w14:textId="00429BF0" w:rsidR="007B2657" w:rsidRPr="00F247DC" w:rsidRDefault="00381404" w:rsidP="00381404">
                            <w:pPr>
                              <w:widowControl w:val="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8F58E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56625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121F1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OLJABET </w:t>
                            </w:r>
                            <w:r w:rsidR="007B2657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HOSPITAL</w:t>
                            </w:r>
                          </w:p>
                          <w:p w14:paraId="0F492C80" w14:textId="77777777" w:rsidR="002121F1" w:rsidRPr="00F247DC" w:rsidRDefault="007B2657" w:rsidP="007B2657">
                            <w:pPr>
                              <w:widowControl w:val="0"/>
                              <w:ind w:left="1440" w:firstLine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21F1" w:rsidRPr="00F247DC">
                              <w:rPr>
                                <w:b/>
                                <w:sz w:val="24"/>
                                <w:szCs w:val="24"/>
                              </w:rPr>
                              <w:t>NYAHURURU</w:t>
                            </w:r>
                          </w:p>
                          <w:p w14:paraId="053CE52C" w14:textId="77777777" w:rsidR="007B2657" w:rsidRPr="00F247DC" w:rsidRDefault="007B2657" w:rsidP="007B2657">
                            <w:pPr>
                              <w:widowControl w:val="0"/>
                              <w:ind w:left="1440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hyperlink r:id="rId7" w:history="1">
                              <w:r w:rsidRPr="00F247DC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oljabethospital@yahoo.com</w:t>
                              </w:r>
                            </w:hyperlink>
                          </w:p>
                          <w:p w14:paraId="0C308515" w14:textId="77777777" w:rsidR="007B2657" w:rsidRPr="00F247DC" w:rsidRDefault="00381404" w:rsidP="007B2657">
                            <w:pPr>
                              <w:widowControl w:val="0"/>
                              <w:ind w:left="720" w:firstLine="720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B2657" w:rsidRPr="00F247DC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="00956625" w:rsidRPr="00F247DC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www.oljabethospital.co.ke</w:t>
                              </w:r>
                            </w:hyperlink>
                          </w:p>
                          <w:p w14:paraId="3C6E1DAB" w14:textId="391B2A27" w:rsidR="00956625" w:rsidRPr="00F247DC" w:rsidRDefault="00956625" w:rsidP="007B2657">
                            <w:pPr>
                              <w:widowControl w:val="0"/>
                              <w:ind w:left="720" w:firstLine="72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       ‘Healthcare that cares’</w:t>
                            </w:r>
                          </w:p>
                          <w:p w14:paraId="622CDFA0" w14:textId="7A1E7985" w:rsidR="00CE193A" w:rsidRPr="00F247DC" w:rsidRDefault="00DA15F4" w:rsidP="00DA15F4">
                            <w:pPr>
                              <w:widowControl w:val="0"/>
                              <w:ind w:left="1440"/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2036E9" w:rsidRPr="00F247DC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0722624363 /0703333111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CA4CBD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36.45pt;margin-top:-26.35pt;width:316.2pt;height:98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" strokecolor="white [3212]">
                <v:textbox>
                  <w:txbxContent>
                    <w:p w14:paraId="742A2137" w14:textId="00429BF0" w:rsidR="007B2657" w:rsidRPr="00F247DC" w:rsidRDefault="00381404" w:rsidP="00381404">
                      <w:pPr>
                        <w:widowControl w:val="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="008F58E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956625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2121F1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OLJABET </w:t>
                      </w:r>
                      <w:r w:rsidR="007B2657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HOSPITAL</w:t>
                      </w:r>
                    </w:p>
                    <w:p w14:paraId="0F492C80" w14:textId="77777777" w:rsidR="002121F1" w:rsidRPr="00F247DC" w:rsidRDefault="007B2657" w:rsidP="007B2657">
                      <w:pPr>
                        <w:widowControl w:val="0"/>
                        <w:ind w:left="1440" w:firstLine="720"/>
                        <w:rPr>
                          <w:b/>
                          <w:sz w:val="24"/>
                          <w:szCs w:val="24"/>
                        </w:rPr>
                      </w:pPr>
                      <w:r w:rsidRPr="00F247D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2121F1" w:rsidRPr="00F247DC">
                        <w:rPr>
                          <w:b/>
                          <w:sz w:val="24"/>
                          <w:szCs w:val="24"/>
                        </w:rPr>
                        <w:t>NYAHURURU</w:t>
                      </w:r>
                    </w:p>
                    <w:p w14:paraId="053CE52C" w14:textId="77777777" w:rsidR="007B2657" w:rsidRPr="00F247DC" w:rsidRDefault="007B2657" w:rsidP="007B2657">
                      <w:pPr>
                        <w:widowControl w:val="0"/>
                        <w:ind w:left="1440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F247DC">
                        <w:rPr>
                          <w:sz w:val="24"/>
                          <w:szCs w:val="24"/>
                        </w:rPr>
                        <w:t xml:space="preserve">     </w:t>
                      </w:r>
                      <w:hyperlink r:id="rId9" w:history="1">
                        <w:r w:rsidRPr="00F247DC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oljabethospital@yahoo.com</w:t>
                        </w:r>
                      </w:hyperlink>
                    </w:p>
                    <w:p w14:paraId="0C308515" w14:textId="77777777" w:rsidR="007B2657" w:rsidRPr="00F247DC" w:rsidRDefault="00381404" w:rsidP="007B2657">
                      <w:pPr>
                        <w:widowControl w:val="0"/>
                        <w:ind w:left="720" w:firstLine="720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F247DC">
                        <w:rPr>
                          <w:color w:val="auto"/>
                          <w:sz w:val="24"/>
                          <w:szCs w:val="24"/>
                        </w:rPr>
                        <w:t xml:space="preserve">     </w:t>
                      </w:r>
                      <w:r w:rsidR="007B2657" w:rsidRPr="00F247DC">
                        <w:rPr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="00956625" w:rsidRPr="00F247DC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www.oljabethospital.co.ke</w:t>
                        </w:r>
                      </w:hyperlink>
                    </w:p>
                    <w:p w14:paraId="3C6E1DAB" w14:textId="391B2A27" w:rsidR="00956625" w:rsidRPr="00F247DC" w:rsidRDefault="00956625" w:rsidP="007B2657">
                      <w:pPr>
                        <w:widowControl w:val="0"/>
                        <w:ind w:left="720" w:firstLine="720"/>
                        <w:rPr>
                          <w:i/>
                          <w:sz w:val="24"/>
                          <w:szCs w:val="24"/>
                        </w:rPr>
                      </w:pPr>
                      <w:r w:rsidRPr="00F247DC">
                        <w:rPr>
                          <w:i/>
                          <w:sz w:val="24"/>
                          <w:szCs w:val="24"/>
                        </w:rPr>
                        <w:t xml:space="preserve">        ‘Healthcare that cares’</w:t>
                      </w:r>
                    </w:p>
                    <w:p w14:paraId="622CDFA0" w14:textId="7A1E7985" w:rsidR="00CE193A" w:rsidRPr="00F247DC" w:rsidRDefault="00DA15F4" w:rsidP="00DA15F4">
                      <w:pPr>
                        <w:widowControl w:val="0"/>
                        <w:ind w:left="1440"/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F247DC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2036E9" w:rsidRPr="00F247DC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0722624363 /0703333111</w:t>
                      </w:r>
                    </w:p>
                  </w:txbxContent>
                </v:textbox>
              </v:shape>
            </w:pict>
          </mc:Fallback>
        </mc:AlternateContent>
      </w:r>
    </w:p>
    <w:p w14:paraId="38B43ABB" w14:textId="7BE582B1" w:rsidR="003C7F16" w:rsidRDefault="003C7F16"/>
    <w:p w14:paraId="2ED3AF32" w14:textId="09F4E46A" w:rsidR="003C7F16" w:rsidRDefault="003C7F16"/>
    <w:p w14:paraId="12EB626B" w14:textId="6B2B6747" w:rsidR="003C7F16" w:rsidRDefault="003C7F16"/>
    <w:p w14:paraId="7B2608C6" w14:textId="7D2B890A" w:rsidR="003C7F16" w:rsidRDefault="003C7F16"/>
    <w:p w14:paraId="0A35413E" w14:textId="38149DB3" w:rsidR="003C7F16" w:rsidRDefault="003C7F16"/>
    <w:p w14:paraId="09F29C05" w14:textId="77777777" w:rsidR="003C7F16" w:rsidRPr="003C7F16" w:rsidRDefault="003C7F16"/>
    <w:p w14:paraId="180E5972" w14:textId="37DA867D" w:rsidR="00B83370" w:rsidRDefault="00B83370" w:rsidP="00551F10">
      <w:pPr>
        <w:rPr>
          <w:sz w:val="24"/>
          <w:szCs w:val="24"/>
        </w:rPr>
      </w:pPr>
    </w:p>
    <w:p w14:paraId="556641E6" w14:textId="4EFB0240" w:rsidR="00891CDF" w:rsidRDefault="00891CDF" w:rsidP="00551F10">
      <w:pPr>
        <w:rPr>
          <w:sz w:val="24"/>
          <w:szCs w:val="24"/>
        </w:rPr>
      </w:pPr>
    </w:p>
    <w:p w14:paraId="0E922818" w14:textId="7FD2FCB9" w:rsidR="00891CDF" w:rsidRPr="00424D5A" w:rsidRDefault="00424D5A" w:rsidP="00551F10">
      <w:pPr>
        <w:rPr>
          <w:rFonts w:ascii="Arial" w:hAnsi="Arial" w:cs="Arial"/>
          <w:b/>
          <w:sz w:val="24"/>
          <w:szCs w:val="24"/>
        </w:rPr>
      </w:pPr>
      <w:r w:rsidRPr="00424D5A">
        <w:rPr>
          <w:rFonts w:ascii="Arial" w:hAnsi="Arial" w:cs="Arial"/>
          <w:b/>
          <w:sz w:val="24"/>
          <w:szCs w:val="24"/>
        </w:rPr>
        <w:t>REFERRAL NOTE: For Psychiatric Review</w:t>
      </w:r>
    </w:p>
    <w:p w14:paraId="0BEBAF64" w14:textId="6BB435B0" w:rsidR="00891CDF" w:rsidRPr="00424D5A" w:rsidRDefault="00891CDF" w:rsidP="00551F10">
      <w:pPr>
        <w:rPr>
          <w:rFonts w:ascii="Arial" w:hAnsi="Arial" w:cs="Arial"/>
          <w:sz w:val="24"/>
          <w:szCs w:val="24"/>
        </w:rPr>
      </w:pPr>
    </w:p>
    <w:p w14:paraId="7B7CA123" w14:textId="773EB3D2" w:rsidR="00891CDF" w:rsidRPr="00424D5A" w:rsidRDefault="00891CDF" w:rsidP="00551F10">
      <w:pPr>
        <w:rPr>
          <w:rFonts w:ascii="Arial" w:hAnsi="Arial" w:cs="Arial"/>
          <w:sz w:val="24"/>
          <w:szCs w:val="24"/>
        </w:rPr>
      </w:pPr>
    </w:p>
    <w:p w14:paraId="405EEDCC" w14:textId="6788E6D2" w:rsidR="00891CDF" w:rsidRPr="00424D5A" w:rsidRDefault="00891CDF" w:rsidP="00551F10">
      <w:pPr>
        <w:rPr>
          <w:rFonts w:ascii="Arial" w:hAnsi="Arial" w:cs="Arial"/>
          <w:b/>
          <w:sz w:val="24"/>
          <w:szCs w:val="24"/>
        </w:rPr>
      </w:pPr>
      <w:r w:rsidRPr="00424D5A">
        <w:rPr>
          <w:rFonts w:ascii="Arial" w:hAnsi="Arial" w:cs="Arial"/>
          <w:b/>
          <w:sz w:val="24"/>
          <w:szCs w:val="24"/>
        </w:rPr>
        <w:t xml:space="preserve">RE: </w:t>
      </w:r>
      <w:r w:rsidR="00424D5A">
        <w:rPr>
          <w:rFonts w:ascii="Arial" w:hAnsi="Arial" w:cs="Arial"/>
          <w:b/>
          <w:sz w:val="24"/>
          <w:szCs w:val="24"/>
          <w:u w:val="single"/>
        </w:rPr>
        <w:t>SIMON ASAVA</w:t>
      </w:r>
      <w:bookmarkStart w:id="0" w:name="_GoBack"/>
      <w:bookmarkEnd w:id="0"/>
    </w:p>
    <w:p w14:paraId="584A0A52" w14:textId="2B7AD298" w:rsidR="00891CDF" w:rsidRPr="00424D5A" w:rsidRDefault="00891CDF" w:rsidP="00551F10">
      <w:pPr>
        <w:rPr>
          <w:rFonts w:ascii="Arial" w:hAnsi="Arial" w:cs="Arial"/>
          <w:b/>
          <w:sz w:val="24"/>
          <w:szCs w:val="24"/>
        </w:rPr>
      </w:pPr>
    </w:p>
    <w:p w14:paraId="21EDCCCA" w14:textId="73C77E3E" w:rsidR="00891CDF" w:rsidRPr="00424D5A" w:rsidRDefault="00891CDF" w:rsidP="00891CD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24D5A">
        <w:rPr>
          <w:rFonts w:ascii="Arial" w:hAnsi="Arial" w:cs="Arial"/>
          <w:sz w:val="24"/>
          <w:szCs w:val="24"/>
        </w:rPr>
        <w:t>The above person was admitted in our hospital until 25/4/2023, during his admission he was seconded to me by the clinical team for psychosocial assessment. After having a session with him, I gathered that he has for the last 5 years had at least 2 episodes similar to Brief Psychotic Disorder.</w:t>
      </w:r>
    </w:p>
    <w:p w14:paraId="456B64DE" w14:textId="440960A8" w:rsidR="00891CDF" w:rsidRPr="00424D5A" w:rsidRDefault="00891CDF" w:rsidP="00891CDF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6CDD5DD" w14:textId="5C362FD4" w:rsidR="00891CDF" w:rsidRDefault="00891CDF" w:rsidP="00891CD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24D5A">
        <w:rPr>
          <w:rFonts w:ascii="Arial" w:hAnsi="Arial" w:cs="Arial"/>
          <w:sz w:val="24"/>
          <w:szCs w:val="24"/>
        </w:rPr>
        <w:t>He requires psychiatric review, medication and follow-up, please accord him the necessary treatment</w:t>
      </w:r>
      <w:r w:rsidR="00424D5A" w:rsidRPr="00424D5A">
        <w:rPr>
          <w:rFonts w:ascii="Arial" w:hAnsi="Arial" w:cs="Arial"/>
          <w:sz w:val="24"/>
          <w:szCs w:val="24"/>
        </w:rPr>
        <w:t>.</w:t>
      </w:r>
    </w:p>
    <w:p w14:paraId="25D5C424" w14:textId="14D250AE" w:rsidR="00424D5A" w:rsidRDefault="00424D5A" w:rsidP="00891CDF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36DCE25" w14:textId="068A3E5B" w:rsidR="00424D5A" w:rsidRDefault="00424D5A" w:rsidP="00891CDF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086E588" w14:textId="1A8FE62A" w:rsidR="00424D5A" w:rsidRDefault="00424D5A" w:rsidP="00891CD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YOURS FAITHFULLY,</w:t>
      </w:r>
    </w:p>
    <w:p w14:paraId="1D7DA47D" w14:textId="781C10F8" w:rsidR="00424D5A" w:rsidRDefault="00424D5A" w:rsidP="00891CDF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7C3F7D2" w14:textId="7E1A7E78" w:rsidR="00424D5A" w:rsidRDefault="00424D5A" w:rsidP="00891CD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GEORGE MICHIRA,</w:t>
      </w:r>
    </w:p>
    <w:p w14:paraId="5972C34B" w14:textId="272FD943" w:rsidR="00424D5A" w:rsidRPr="00424D5A" w:rsidRDefault="00424D5A" w:rsidP="00891CDF">
      <w:pPr>
        <w:spacing w:line="480" w:lineRule="auto"/>
        <w:jc w:val="both"/>
        <w:rPr>
          <w:rFonts w:ascii="Arial" w:hAnsi="Arial" w:cs="Arial"/>
        </w:rPr>
      </w:pPr>
      <w:r w:rsidRPr="00424D5A">
        <w:rPr>
          <w:rFonts w:ascii="Arial" w:hAnsi="Arial" w:cs="Arial"/>
        </w:rPr>
        <w:t>Associate Counselor</w:t>
      </w:r>
    </w:p>
    <w:p w14:paraId="7F535901" w14:textId="7E20AF3B" w:rsidR="00891CDF" w:rsidRDefault="00891CDF" w:rsidP="00891CDF">
      <w:pPr>
        <w:spacing w:line="480" w:lineRule="auto"/>
        <w:rPr>
          <w:sz w:val="24"/>
          <w:szCs w:val="24"/>
        </w:rPr>
      </w:pPr>
    </w:p>
    <w:p w14:paraId="46EF61B8" w14:textId="77777777" w:rsidR="00891CDF" w:rsidRDefault="00891CDF" w:rsidP="00891CDF">
      <w:pPr>
        <w:spacing w:line="480" w:lineRule="auto"/>
        <w:rPr>
          <w:sz w:val="24"/>
          <w:szCs w:val="24"/>
        </w:rPr>
      </w:pPr>
    </w:p>
    <w:p w14:paraId="67CC7DBF" w14:textId="77777777" w:rsidR="00891CDF" w:rsidRPr="00891CDF" w:rsidRDefault="00891CDF" w:rsidP="00891CDF">
      <w:pPr>
        <w:spacing w:line="360" w:lineRule="auto"/>
        <w:rPr>
          <w:sz w:val="24"/>
          <w:szCs w:val="24"/>
        </w:rPr>
      </w:pPr>
    </w:p>
    <w:sectPr w:rsidR="00891CDF" w:rsidRPr="00891CDF" w:rsidSect="00E3337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10D"/>
    <w:multiLevelType w:val="hybridMultilevel"/>
    <w:tmpl w:val="9898943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FD350A8"/>
    <w:multiLevelType w:val="hybridMultilevel"/>
    <w:tmpl w:val="18BE9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E33E1"/>
    <w:multiLevelType w:val="hybridMultilevel"/>
    <w:tmpl w:val="E426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25835"/>
    <w:multiLevelType w:val="hybridMultilevel"/>
    <w:tmpl w:val="87426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12C04"/>
    <w:multiLevelType w:val="hybridMultilevel"/>
    <w:tmpl w:val="8FDA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73B7B"/>
    <w:multiLevelType w:val="hybridMultilevel"/>
    <w:tmpl w:val="4412F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959D0"/>
    <w:multiLevelType w:val="hybridMultilevel"/>
    <w:tmpl w:val="7ECE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45B8D"/>
    <w:multiLevelType w:val="hybridMultilevel"/>
    <w:tmpl w:val="ED0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B0627"/>
    <w:multiLevelType w:val="hybridMultilevel"/>
    <w:tmpl w:val="4948D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022F9"/>
    <w:multiLevelType w:val="hybridMultilevel"/>
    <w:tmpl w:val="C3B0C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B373D"/>
    <w:multiLevelType w:val="hybridMultilevel"/>
    <w:tmpl w:val="983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15447"/>
    <w:multiLevelType w:val="hybridMultilevel"/>
    <w:tmpl w:val="F0DCC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A6D68"/>
    <w:multiLevelType w:val="hybridMultilevel"/>
    <w:tmpl w:val="0010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57"/>
    <w:rsid w:val="000012C7"/>
    <w:rsid w:val="00025249"/>
    <w:rsid w:val="00033FF9"/>
    <w:rsid w:val="000515AA"/>
    <w:rsid w:val="000653D7"/>
    <w:rsid w:val="00071354"/>
    <w:rsid w:val="000859E8"/>
    <w:rsid w:val="00085DFF"/>
    <w:rsid w:val="000D3B99"/>
    <w:rsid w:val="000D43BF"/>
    <w:rsid w:val="000E2B0C"/>
    <w:rsid w:val="000F0851"/>
    <w:rsid w:val="001333A8"/>
    <w:rsid w:val="00140156"/>
    <w:rsid w:val="00143046"/>
    <w:rsid w:val="00144F02"/>
    <w:rsid w:val="00155D48"/>
    <w:rsid w:val="00163CFC"/>
    <w:rsid w:val="00170B79"/>
    <w:rsid w:val="001A3CD9"/>
    <w:rsid w:val="001B0DE7"/>
    <w:rsid w:val="001C058E"/>
    <w:rsid w:val="001C557C"/>
    <w:rsid w:val="001D424E"/>
    <w:rsid w:val="001E6AA4"/>
    <w:rsid w:val="002036E9"/>
    <w:rsid w:val="0020483E"/>
    <w:rsid w:val="002121F1"/>
    <w:rsid w:val="00242681"/>
    <w:rsid w:val="002437A1"/>
    <w:rsid w:val="002918CF"/>
    <w:rsid w:val="00296B34"/>
    <w:rsid w:val="002E26FB"/>
    <w:rsid w:val="002F242C"/>
    <w:rsid w:val="002F55D8"/>
    <w:rsid w:val="003009DE"/>
    <w:rsid w:val="00312BD2"/>
    <w:rsid w:val="00341F14"/>
    <w:rsid w:val="00373949"/>
    <w:rsid w:val="00381404"/>
    <w:rsid w:val="003C3050"/>
    <w:rsid w:val="003C7F16"/>
    <w:rsid w:val="003D3DF3"/>
    <w:rsid w:val="0040166A"/>
    <w:rsid w:val="0041547C"/>
    <w:rsid w:val="00420C93"/>
    <w:rsid w:val="00424D5A"/>
    <w:rsid w:val="00456FB9"/>
    <w:rsid w:val="00476580"/>
    <w:rsid w:val="004A0A5A"/>
    <w:rsid w:val="004A0C42"/>
    <w:rsid w:val="004D60C1"/>
    <w:rsid w:val="004E7812"/>
    <w:rsid w:val="00521FBA"/>
    <w:rsid w:val="00534FE2"/>
    <w:rsid w:val="0053592F"/>
    <w:rsid w:val="00540687"/>
    <w:rsid w:val="00542700"/>
    <w:rsid w:val="005478D9"/>
    <w:rsid w:val="00551F10"/>
    <w:rsid w:val="0055337D"/>
    <w:rsid w:val="005537CE"/>
    <w:rsid w:val="00587511"/>
    <w:rsid w:val="005944FD"/>
    <w:rsid w:val="005C1877"/>
    <w:rsid w:val="005C5932"/>
    <w:rsid w:val="005D370E"/>
    <w:rsid w:val="006215B3"/>
    <w:rsid w:val="00650735"/>
    <w:rsid w:val="00677699"/>
    <w:rsid w:val="0068705A"/>
    <w:rsid w:val="006B43E3"/>
    <w:rsid w:val="006D3D96"/>
    <w:rsid w:val="006F2DBE"/>
    <w:rsid w:val="00703EB2"/>
    <w:rsid w:val="007042A6"/>
    <w:rsid w:val="00710C3F"/>
    <w:rsid w:val="00720E30"/>
    <w:rsid w:val="00720EB9"/>
    <w:rsid w:val="00722CB6"/>
    <w:rsid w:val="00794481"/>
    <w:rsid w:val="007B2657"/>
    <w:rsid w:val="007C1ABF"/>
    <w:rsid w:val="007D0D71"/>
    <w:rsid w:val="007D1E98"/>
    <w:rsid w:val="007D20BB"/>
    <w:rsid w:val="007D4BFB"/>
    <w:rsid w:val="008631CF"/>
    <w:rsid w:val="00881537"/>
    <w:rsid w:val="00891CDF"/>
    <w:rsid w:val="00897BA5"/>
    <w:rsid w:val="008A1C44"/>
    <w:rsid w:val="008E38E9"/>
    <w:rsid w:val="008F58E3"/>
    <w:rsid w:val="0092717A"/>
    <w:rsid w:val="009317F3"/>
    <w:rsid w:val="00956625"/>
    <w:rsid w:val="00962415"/>
    <w:rsid w:val="009636FE"/>
    <w:rsid w:val="009841F6"/>
    <w:rsid w:val="0098536F"/>
    <w:rsid w:val="009E39B5"/>
    <w:rsid w:val="009E647E"/>
    <w:rsid w:val="00A00C9B"/>
    <w:rsid w:val="00A0569E"/>
    <w:rsid w:val="00A4013F"/>
    <w:rsid w:val="00A526E3"/>
    <w:rsid w:val="00AA71C2"/>
    <w:rsid w:val="00AB0DD9"/>
    <w:rsid w:val="00AF2EF1"/>
    <w:rsid w:val="00B51F68"/>
    <w:rsid w:val="00B53872"/>
    <w:rsid w:val="00B83370"/>
    <w:rsid w:val="00BA6A5D"/>
    <w:rsid w:val="00BD5A6C"/>
    <w:rsid w:val="00BF1C19"/>
    <w:rsid w:val="00C00E82"/>
    <w:rsid w:val="00C133C3"/>
    <w:rsid w:val="00C21729"/>
    <w:rsid w:val="00C21ED3"/>
    <w:rsid w:val="00C3023F"/>
    <w:rsid w:val="00C846B8"/>
    <w:rsid w:val="00CB4E8A"/>
    <w:rsid w:val="00CC5D3A"/>
    <w:rsid w:val="00CE193A"/>
    <w:rsid w:val="00D5312A"/>
    <w:rsid w:val="00D63E6F"/>
    <w:rsid w:val="00D653C1"/>
    <w:rsid w:val="00D676C6"/>
    <w:rsid w:val="00D71DF2"/>
    <w:rsid w:val="00D85111"/>
    <w:rsid w:val="00DA15F4"/>
    <w:rsid w:val="00DB359D"/>
    <w:rsid w:val="00E145C7"/>
    <w:rsid w:val="00E32929"/>
    <w:rsid w:val="00E33374"/>
    <w:rsid w:val="00E34864"/>
    <w:rsid w:val="00E3663C"/>
    <w:rsid w:val="00E56CC1"/>
    <w:rsid w:val="00E86B1B"/>
    <w:rsid w:val="00ED0292"/>
    <w:rsid w:val="00ED5DC2"/>
    <w:rsid w:val="00EE1F0A"/>
    <w:rsid w:val="00EF1659"/>
    <w:rsid w:val="00EF4369"/>
    <w:rsid w:val="00F00A06"/>
    <w:rsid w:val="00F05938"/>
    <w:rsid w:val="00F247DC"/>
    <w:rsid w:val="00F42511"/>
    <w:rsid w:val="00F43F93"/>
    <w:rsid w:val="00F5199E"/>
    <w:rsid w:val="00F578D6"/>
    <w:rsid w:val="00F601E4"/>
    <w:rsid w:val="00F83BAE"/>
    <w:rsid w:val="00FD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D7B3E"/>
  <w15:docId w15:val="{6420708A-1422-484D-9065-48C91190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47E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2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717A"/>
    <w:rPr>
      <w:rFonts w:ascii="Tahoma" w:hAnsi="Tahoma" w:cs="Tahoma"/>
      <w:color w:val="21212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1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styleId="Hyperlink">
    <w:name w:val="Hyperlink"/>
    <w:basedOn w:val="DefaultParagraphFont"/>
    <w:rsid w:val="007B265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57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6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76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8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5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63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ljabethospital.co.k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ljabethospital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oljabethospital.co.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jabethospital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esar\Desktop\Oljabet%20Letterhead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Oljabet Letterhead (1)</Template>
  <TotalTime>15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4</cp:revision>
  <cp:lastPrinted>2021-09-07T05:35:00Z</cp:lastPrinted>
  <dcterms:created xsi:type="dcterms:W3CDTF">2021-11-27T06:28:00Z</dcterms:created>
  <dcterms:modified xsi:type="dcterms:W3CDTF">2023-04-25T11:02:00Z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TC011832701033</vt:lpwstr>
  </property>
</Properties>
</file>