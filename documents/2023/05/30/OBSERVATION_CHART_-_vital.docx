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ACBE" w14:textId="3AA62806" w:rsidR="007D4BFB" w:rsidRDefault="00DA47E8" w:rsidP="00F30B7F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A4CBD7" wp14:editId="053DC2B9">
                <wp:simplePos x="0" y="0"/>
                <wp:positionH relativeFrom="margin">
                  <wp:posOffset>2047240</wp:posOffset>
                </wp:positionH>
                <wp:positionV relativeFrom="paragraph">
                  <wp:posOffset>-228600</wp:posOffset>
                </wp:positionV>
                <wp:extent cx="4295775" cy="1524000"/>
                <wp:effectExtent l="0" t="0" r="28575" b="1905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15D8686" w:rsidR="007B2657" w:rsidRPr="00DA47E8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DA47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OLJABET </w:t>
                            </w:r>
                            <w:r w:rsidR="007B2657" w:rsidRPr="00DA47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  <w:p w14:paraId="0F492C80" w14:textId="5C5C1926" w:rsidR="002121F1" w:rsidRPr="00DA47E8" w:rsidRDefault="00E632F8" w:rsidP="00E632F8">
                            <w:pPr>
                              <w:widowControl w:val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A47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  <w:r w:rsidR="002121F1" w:rsidRPr="00DA47E8">
                              <w:rPr>
                                <w:b/>
                                <w:sz w:val="28"/>
                                <w:szCs w:val="28"/>
                              </w:rPr>
                              <w:t>NYAHURURU</w:t>
                            </w:r>
                          </w:p>
                          <w:p w14:paraId="053CE52C" w14:textId="42352E87" w:rsidR="007B2657" w:rsidRPr="00DA47E8" w:rsidRDefault="00E632F8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A47E8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hyperlink r:id="rId6" w:history="1">
                              <w:r w:rsidR="007B2657" w:rsidRPr="00DA47E8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0BC87F1" w:rsidR="007B2657" w:rsidRPr="00DA47E8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A47E8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hyperlink r:id="rId7" w:history="1">
                              <w:r w:rsidR="00956625" w:rsidRPr="00DA47E8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67C3AF1E" w:rsidR="00956625" w:rsidRPr="00DA47E8" w:rsidRDefault="00E632F8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DA47E8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56625" w:rsidRPr="00DA47E8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‘Healthcare that cares’</w:t>
                            </w:r>
                          </w:p>
                          <w:p w14:paraId="622CDFA0" w14:textId="3BA2BD78" w:rsidR="00CE193A" w:rsidRPr="00DA47E8" w:rsidRDefault="00E632F8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A47E8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A15F4" w:rsidRPr="00DA47E8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036E9" w:rsidRPr="00DA47E8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1.2pt;margin-top:-18pt;width:338.25pt;height:120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" strokecolor="white [3212]">
                <v:textbox>
                  <w:txbxContent>
                    <w:p w14:paraId="742A2137" w14:textId="015D8686" w:rsidR="007B2657" w:rsidRPr="00DA47E8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DA47E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OLJABET </w:t>
                      </w:r>
                      <w:r w:rsidR="007B2657" w:rsidRPr="00DA47E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HOSPITAL</w:t>
                      </w:r>
                    </w:p>
                    <w:p w14:paraId="0F492C80" w14:textId="5C5C1926" w:rsidR="002121F1" w:rsidRPr="00DA47E8" w:rsidRDefault="00E632F8" w:rsidP="00E632F8">
                      <w:pPr>
                        <w:widowControl w:val="0"/>
                        <w:rPr>
                          <w:b/>
                          <w:sz w:val="28"/>
                          <w:szCs w:val="28"/>
                        </w:rPr>
                      </w:pPr>
                      <w:r w:rsidRPr="00DA47E8">
                        <w:rPr>
                          <w:b/>
                          <w:sz w:val="28"/>
                          <w:szCs w:val="28"/>
                        </w:rPr>
                        <w:t xml:space="preserve">                                 </w:t>
                      </w:r>
                      <w:r w:rsidR="002121F1" w:rsidRPr="00DA47E8">
                        <w:rPr>
                          <w:b/>
                          <w:sz w:val="28"/>
                          <w:szCs w:val="28"/>
                        </w:rPr>
                        <w:t>NYAHURURU</w:t>
                      </w:r>
                    </w:p>
                    <w:p w14:paraId="053CE52C" w14:textId="42352E87" w:rsidR="007B2657" w:rsidRPr="00DA47E8" w:rsidRDefault="00E632F8" w:rsidP="007B2657">
                      <w:pPr>
                        <w:widowControl w:val="0"/>
                        <w:ind w:left="144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DA47E8">
                        <w:rPr>
                          <w:sz w:val="28"/>
                          <w:szCs w:val="28"/>
                        </w:rPr>
                        <w:t xml:space="preserve">    </w:t>
                      </w:r>
                      <w:hyperlink r:id="rId8" w:history="1">
                        <w:r w:rsidR="007B2657" w:rsidRPr="00DA47E8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0BC87F1" w:rsidR="007B2657" w:rsidRPr="00DA47E8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DA47E8">
                        <w:rPr>
                          <w:color w:val="auto"/>
                          <w:sz w:val="28"/>
                          <w:szCs w:val="28"/>
                        </w:rPr>
                        <w:t xml:space="preserve">     </w:t>
                      </w:r>
                      <w:hyperlink r:id="rId9" w:history="1">
                        <w:r w:rsidR="00956625" w:rsidRPr="00DA47E8">
                          <w:rPr>
                            <w:rStyle w:val="Hyperlink"/>
                            <w:color w:val="auto"/>
                            <w:sz w:val="28"/>
                            <w:szCs w:val="28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67C3AF1E" w:rsidR="00956625" w:rsidRPr="00DA47E8" w:rsidRDefault="00E632F8" w:rsidP="007B2657">
                      <w:pPr>
                        <w:widowControl w:val="0"/>
                        <w:ind w:left="720" w:firstLine="720"/>
                        <w:rPr>
                          <w:i/>
                          <w:sz w:val="28"/>
                          <w:szCs w:val="28"/>
                        </w:rPr>
                      </w:pPr>
                      <w:r w:rsidRPr="00DA47E8">
                        <w:rPr>
                          <w:i/>
                          <w:sz w:val="28"/>
                          <w:szCs w:val="28"/>
                        </w:rPr>
                        <w:t xml:space="preserve">     </w:t>
                      </w:r>
                      <w:r w:rsidR="00956625" w:rsidRPr="00DA47E8">
                        <w:rPr>
                          <w:i/>
                          <w:sz w:val="28"/>
                          <w:szCs w:val="28"/>
                        </w:rPr>
                        <w:t xml:space="preserve"> ‘Healthcare that cares’</w:t>
                      </w:r>
                    </w:p>
                    <w:p w14:paraId="622CDFA0" w14:textId="3BA2BD78" w:rsidR="00CE193A" w:rsidRPr="00DA47E8" w:rsidRDefault="00E632F8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DA47E8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DA15F4" w:rsidRPr="00DA47E8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2036E9" w:rsidRPr="00DA47E8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>0722624363 /0703333111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2033EB" wp14:editId="531DD685">
            <wp:extent cx="1104697" cy="1144270"/>
            <wp:effectExtent l="0" t="0" r="635" b="0"/>
            <wp:docPr id="4" name="Picture 84" descr="C:\Users\Caesar\Pictures\Oljab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aesar\Pictures\Oljabet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41" cy="11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2F8">
        <w:t xml:space="preserve">      </w:t>
      </w:r>
    </w:p>
    <w:p w14:paraId="677F483A" w14:textId="2D63E70F" w:rsidR="00C1120C" w:rsidRDefault="00C1120C" w:rsidP="00DA47E8">
      <w:pPr>
        <w:rPr>
          <w:b/>
          <w:sz w:val="40"/>
          <w:szCs w:val="40"/>
          <w:u w:val="single"/>
        </w:rPr>
      </w:pPr>
    </w:p>
    <w:p w14:paraId="3FB91CFC" w14:textId="1E2E5ACA" w:rsidR="00DA47E8" w:rsidRDefault="00A5150D" w:rsidP="009508EF">
      <w:pPr>
        <w:ind w:left="3600"/>
        <w:rPr>
          <w:b/>
          <w:color w:val="3A07CB"/>
          <w:sz w:val="32"/>
          <w:szCs w:val="32"/>
          <w:u w:val="single"/>
        </w:rPr>
      </w:pPr>
      <w:r w:rsidRPr="00A5150D">
        <w:rPr>
          <w:b/>
          <w:color w:val="3A07CB"/>
          <w:sz w:val="32"/>
          <w:szCs w:val="32"/>
          <w:u w:val="single"/>
        </w:rPr>
        <w:t xml:space="preserve">PATIENT </w:t>
      </w:r>
      <w:r w:rsidR="009508EF">
        <w:rPr>
          <w:b/>
          <w:color w:val="3A07CB"/>
          <w:sz w:val="32"/>
          <w:szCs w:val="32"/>
          <w:u w:val="single"/>
        </w:rPr>
        <w:t>VITAL</w:t>
      </w:r>
      <w:r w:rsidRPr="00A5150D">
        <w:rPr>
          <w:b/>
          <w:color w:val="3A07CB"/>
          <w:sz w:val="32"/>
          <w:szCs w:val="32"/>
          <w:u w:val="single"/>
        </w:rPr>
        <w:t xml:space="preserve"> CHART</w:t>
      </w:r>
    </w:p>
    <w:p w14:paraId="624FA1B8" w14:textId="77777777" w:rsidR="005254F9" w:rsidRPr="005254F9" w:rsidRDefault="005254F9" w:rsidP="005254F9">
      <w:pPr>
        <w:ind w:left="2880"/>
        <w:rPr>
          <w:b/>
          <w:color w:val="3A07CB"/>
          <w:sz w:val="32"/>
          <w:szCs w:val="32"/>
          <w:u w:val="single"/>
        </w:rPr>
      </w:pPr>
    </w:p>
    <w:p w14:paraId="6DA099AE" w14:textId="1DAE4E50" w:rsidR="00DA47E8" w:rsidRDefault="00A5150D" w:rsidP="00DA47E8">
      <w:pPr>
        <w:rPr>
          <w:b/>
          <w:sz w:val="22"/>
          <w:szCs w:val="22"/>
        </w:rPr>
      </w:pPr>
      <w:r w:rsidRPr="005254F9">
        <w:rPr>
          <w:b/>
          <w:sz w:val="22"/>
          <w:szCs w:val="22"/>
        </w:rPr>
        <w:t>PATIENT NAME:</w:t>
      </w:r>
      <w:r w:rsidR="005254F9" w:rsidRPr="005254F9">
        <w:rPr>
          <w:b/>
          <w:sz w:val="22"/>
          <w:szCs w:val="22"/>
        </w:rPr>
        <w:t xml:space="preserve"> ………………………………………</w:t>
      </w:r>
      <w:r w:rsidR="005254F9">
        <w:rPr>
          <w:b/>
          <w:sz w:val="22"/>
          <w:szCs w:val="22"/>
        </w:rPr>
        <w:t xml:space="preserve">……………………… </w:t>
      </w:r>
      <w:r w:rsidR="005254F9" w:rsidRPr="005254F9">
        <w:rPr>
          <w:b/>
          <w:sz w:val="22"/>
          <w:szCs w:val="22"/>
        </w:rPr>
        <w:t>INPATIENT NO: ………………….</w:t>
      </w:r>
    </w:p>
    <w:p w14:paraId="42FF1EBE" w14:textId="77777777" w:rsidR="00180F97" w:rsidRPr="005254F9" w:rsidRDefault="00180F97" w:rsidP="00DA47E8">
      <w:pPr>
        <w:rPr>
          <w:b/>
          <w:sz w:val="22"/>
          <w:szCs w:val="22"/>
        </w:rPr>
      </w:pPr>
    </w:p>
    <w:p w14:paraId="06840C7A" w14:textId="2DF89569" w:rsidR="00DA47E8" w:rsidRDefault="005254F9" w:rsidP="00DA47E8">
      <w:pPr>
        <w:rPr>
          <w:b/>
          <w:sz w:val="22"/>
          <w:szCs w:val="22"/>
        </w:rPr>
      </w:pPr>
      <w:r w:rsidRPr="005254F9">
        <w:rPr>
          <w:b/>
          <w:sz w:val="22"/>
          <w:szCs w:val="22"/>
        </w:rPr>
        <w:t>AGE</w:t>
      </w:r>
      <w:r w:rsidR="00072C6A">
        <w:rPr>
          <w:b/>
          <w:sz w:val="22"/>
          <w:szCs w:val="22"/>
        </w:rPr>
        <w:t xml:space="preserve"> </w:t>
      </w:r>
      <w:r w:rsidRPr="005254F9">
        <w:rPr>
          <w:b/>
          <w:sz w:val="22"/>
          <w:szCs w:val="22"/>
        </w:rPr>
        <w:t>:…………………</w:t>
      </w:r>
      <w:r>
        <w:rPr>
          <w:b/>
          <w:sz w:val="22"/>
          <w:szCs w:val="22"/>
        </w:rPr>
        <w:t>……</w:t>
      </w:r>
      <w:r w:rsidRPr="005254F9">
        <w:rPr>
          <w:b/>
          <w:sz w:val="22"/>
          <w:szCs w:val="22"/>
        </w:rPr>
        <w:t xml:space="preserve">    WARD: ……………………</w:t>
      </w:r>
      <w:r>
        <w:rPr>
          <w:b/>
          <w:sz w:val="22"/>
          <w:szCs w:val="22"/>
        </w:rPr>
        <w:t>………</w:t>
      </w:r>
      <w:r w:rsidRPr="005254F9">
        <w:rPr>
          <w:b/>
          <w:sz w:val="22"/>
          <w:szCs w:val="22"/>
        </w:rPr>
        <w:t xml:space="preserve"> BED NO: ………</w:t>
      </w:r>
      <w:r>
        <w:rPr>
          <w:b/>
          <w:sz w:val="22"/>
          <w:szCs w:val="22"/>
        </w:rPr>
        <w:t>…………...</w:t>
      </w:r>
      <w:r w:rsidRPr="005254F9">
        <w:rPr>
          <w:b/>
          <w:sz w:val="22"/>
          <w:szCs w:val="22"/>
        </w:rPr>
        <w:t>…………………….</w:t>
      </w:r>
    </w:p>
    <w:p w14:paraId="7124A434" w14:textId="77777777" w:rsidR="00180F97" w:rsidRPr="005254F9" w:rsidRDefault="00180F97" w:rsidP="00DA47E8">
      <w:pPr>
        <w:rPr>
          <w:b/>
          <w:sz w:val="22"/>
          <w:szCs w:val="22"/>
        </w:rPr>
      </w:pPr>
    </w:p>
    <w:p w14:paraId="49E1D035" w14:textId="0B3BD183" w:rsidR="005254F9" w:rsidRPr="005254F9" w:rsidRDefault="005254F9" w:rsidP="00DA47E8">
      <w:pPr>
        <w:rPr>
          <w:b/>
          <w:sz w:val="22"/>
          <w:szCs w:val="22"/>
        </w:rPr>
      </w:pPr>
      <w:r w:rsidRPr="005254F9">
        <w:rPr>
          <w:b/>
          <w:sz w:val="22"/>
          <w:szCs w:val="22"/>
        </w:rPr>
        <w:t>D.O.A: …………………………………</w:t>
      </w:r>
      <w:r>
        <w:rPr>
          <w:b/>
          <w:sz w:val="22"/>
          <w:szCs w:val="22"/>
        </w:rPr>
        <w:t>……………..</w:t>
      </w:r>
      <w:r w:rsidRPr="005254F9">
        <w:rPr>
          <w:b/>
          <w:sz w:val="22"/>
          <w:szCs w:val="22"/>
        </w:rPr>
        <w:t xml:space="preserve">   D.O.D: </w:t>
      </w:r>
      <w:r>
        <w:rPr>
          <w:b/>
          <w:sz w:val="22"/>
          <w:szCs w:val="22"/>
        </w:rPr>
        <w:t>………….</w:t>
      </w:r>
      <w:r w:rsidRPr="005254F9">
        <w:rPr>
          <w:b/>
          <w:sz w:val="22"/>
          <w:szCs w:val="22"/>
        </w:rPr>
        <w:t>……………………………………………...</w:t>
      </w:r>
    </w:p>
    <w:tbl>
      <w:tblPr>
        <w:tblStyle w:val="TableGrid"/>
        <w:tblpPr w:leftFromText="180" w:rightFromText="180" w:vertAnchor="text" w:horzAnchor="margin" w:tblpY="182"/>
        <w:tblOverlap w:val="never"/>
        <w:tblW w:w="10879" w:type="dxa"/>
        <w:tblLayout w:type="fixed"/>
        <w:tblLook w:val="04A0" w:firstRow="1" w:lastRow="0" w:firstColumn="1" w:lastColumn="0" w:noHBand="0" w:noVBand="1"/>
      </w:tblPr>
      <w:tblGrid>
        <w:gridCol w:w="1077"/>
        <w:gridCol w:w="950"/>
        <w:gridCol w:w="845"/>
        <w:gridCol w:w="950"/>
        <w:gridCol w:w="1146"/>
        <w:gridCol w:w="1530"/>
        <w:gridCol w:w="1080"/>
        <w:gridCol w:w="1080"/>
        <w:gridCol w:w="2221"/>
      </w:tblGrid>
      <w:tr w:rsidR="00F475C8" w:rsidRPr="00180F97" w14:paraId="4B7A26D0" w14:textId="77777777" w:rsidTr="00F475C8">
        <w:trPr>
          <w:trHeight w:val="392"/>
        </w:trPr>
        <w:tc>
          <w:tcPr>
            <w:tcW w:w="1077" w:type="dxa"/>
          </w:tcPr>
          <w:p w14:paraId="587A2951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 w:rsidRPr="00BC6A19">
              <w:rPr>
                <w:sz w:val="18"/>
                <w:szCs w:val="18"/>
              </w:rPr>
              <w:t>DATE</w:t>
            </w:r>
          </w:p>
        </w:tc>
        <w:tc>
          <w:tcPr>
            <w:tcW w:w="950" w:type="dxa"/>
          </w:tcPr>
          <w:p w14:paraId="618FE855" w14:textId="77777777" w:rsidR="00F475C8" w:rsidRPr="00F475C8" w:rsidRDefault="00F475C8" w:rsidP="00F475C8">
            <w:r w:rsidRPr="00F475C8">
              <w:t>TIME</w:t>
            </w:r>
          </w:p>
        </w:tc>
        <w:tc>
          <w:tcPr>
            <w:tcW w:w="845" w:type="dxa"/>
          </w:tcPr>
          <w:p w14:paraId="68D0F1E6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50" w:type="dxa"/>
          </w:tcPr>
          <w:p w14:paraId="32DCE969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</w:t>
            </w:r>
          </w:p>
        </w:tc>
        <w:tc>
          <w:tcPr>
            <w:tcW w:w="1146" w:type="dxa"/>
          </w:tcPr>
          <w:p w14:paraId="5FF3275A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</w:t>
            </w:r>
          </w:p>
        </w:tc>
        <w:tc>
          <w:tcPr>
            <w:tcW w:w="1530" w:type="dxa"/>
          </w:tcPr>
          <w:p w14:paraId="0E39891B" w14:textId="77777777" w:rsidR="00F475C8" w:rsidRPr="00BC6A19" w:rsidRDefault="00F475C8" w:rsidP="00F475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RESPIRATION</w:t>
            </w:r>
            <w:r w:rsidRPr="00BC6A19">
              <w:rPr>
                <w:sz w:val="16"/>
                <w:szCs w:val="16"/>
              </w:rPr>
              <w:t xml:space="preserve"> RATE</w:t>
            </w:r>
          </w:p>
        </w:tc>
        <w:tc>
          <w:tcPr>
            <w:tcW w:w="1080" w:type="dxa"/>
          </w:tcPr>
          <w:p w14:paraId="504D8961" w14:textId="77777777" w:rsidR="00F475C8" w:rsidRPr="009027AC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RBS</w:t>
            </w:r>
          </w:p>
        </w:tc>
        <w:tc>
          <w:tcPr>
            <w:tcW w:w="1080" w:type="dxa"/>
          </w:tcPr>
          <w:p w14:paraId="499C2D66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FBS</w:t>
            </w:r>
          </w:p>
        </w:tc>
        <w:tc>
          <w:tcPr>
            <w:tcW w:w="2221" w:type="dxa"/>
          </w:tcPr>
          <w:p w14:paraId="07866FC2" w14:textId="77777777" w:rsidR="00F475C8" w:rsidRPr="00BC6A19" w:rsidRDefault="00F475C8" w:rsidP="00F475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F475C8" w14:paraId="4862750D" w14:textId="77777777" w:rsidTr="00F475C8">
        <w:trPr>
          <w:trHeight w:val="323"/>
        </w:trPr>
        <w:tc>
          <w:tcPr>
            <w:tcW w:w="1077" w:type="dxa"/>
            <w:vMerge w:val="restart"/>
          </w:tcPr>
          <w:p w14:paraId="282FE26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500CCE39" w14:textId="279315C3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16504DE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21C87D2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2376989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7C894A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FB7C3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ED8667A" w14:textId="77777777" w:rsidR="00F475C8" w:rsidRPr="00BC6A19" w:rsidRDefault="00F475C8" w:rsidP="00F475C8">
            <w:pPr>
              <w:rPr>
                <w:sz w:val="18"/>
                <w:szCs w:val="18"/>
              </w:rPr>
            </w:pPr>
          </w:p>
        </w:tc>
        <w:tc>
          <w:tcPr>
            <w:tcW w:w="2221" w:type="dxa"/>
          </w:tcPr>
          <w:p w14:paraId="0EE027C5" w14:textId="77777777" w:rsidR="00F475C8" w:rsidRPr="00BC6A19" w:rsidRDefault="00F475C8" w:rsidP="00F475C8">
            <w:pPr>
              <w:rPr>
                <w:sz w:val="18"/>
                <w:szCs w:val="18"/>
              </w:rPr>
            </w:pPr>
          </w:p>
        </w:tc>
      </w:tr>
      <w:tr w:rsidR="00F475C8" w14:paraId="73197C5C" w14:textId="77777777" w:rsidTr="00F475C8">
        <w:trPr>
          <w:trHeight w:val="304"/>
        </w:trPr>
        <w:tc>
          <w:tcPr>
            <w:tcW w:w="1077" w:type="dxa"/>
            <w:vMerge/>
          </w:tcPr>
          <w:p w14:paraId="04314E5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2961DB0" w14:textId="70EA7FFF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03FDE5D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E67618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1F14DAD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E1B8A4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01946D0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62892D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4D9548D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A020C85" w14:textId="77777777" w:rsidTr="00F475C8">
        <w:trPr>
          <w:trHeight w:val="341"/>
        </w:trPr>
        <w:tc>
          <w:tcPr>
            <w:tcW w:w="1077" w:type="dxa"/>
            <w:vMerge/>
          </w:tcPr>
          <w:p w14:paraId="33C4BE1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DBD957C" w14:textId="212538A1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0D1C65B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57671F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7BFE3CA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36A00E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B0775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0DF99B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0D18585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5921236A" w14:textId="77777777" w:rsidTr="00F475C8">
        <w:trPr>
          <w:trHeight w:val="365"/>
        </w:trPr>
        <w:tc>
          <w:tcPr>
            <w:tcW w:w="1077" w:type="dxa"/>
            <w:vMerge/>
          </w:tcPr>
          <w:p w14:paraId="3BA7416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A83F1D8" w14:textId="7EA0729B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52E1A98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630C95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08A9557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34092E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F510F4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23C4ACD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4B2803A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1D3935AA" w14:textId="77777777" w:rsidTr="00F475C8">
        <w:trPr>
          <w:trHeight w:val="346"/>
        </w:trPr>
        <w:tc>
          <w:tcPr>
            <w:tcW w:w="1077" w:type="dxa"/>
            <w:vMerge w:val="restart"/>
          </w:tcPr>
          <w:p w14:paraId="67587C1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89E3FDF" w14:textId="63AA98B6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7A0537F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540AC1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0D15B79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5318E5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292DD7E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EC072E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1805451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4F5F6D16" w14:textId="77777777" w:rsidTr="00F475C8">
        <w:trPr>
          <w:trHeight w:val="356"/>
        </w:trPr>
        <w:tc>
          <w:tcPr>
            <w:tcW w:w="1077" w:type="dxa"/>
            <w:vMerge/>
          </w:tcPr>
          <w:p w14:paraId="36CC833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5ED2A142" w14:textId="3CFF4A0C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5181375E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6535FB8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6300010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233405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338B75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1DEDEC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1E160F8E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4739DA79" w14:textId="77777777" w:rsidTr="00F475C8">
        <w:trPr>
          <w:trHeight w:val="366"/>
        </w:trPr>
        <w:tc>
          <w:tcPr>
            <w:tcW w:w="1077" w:type="dxa"/>
            <w:vMerge/>
          </w:tcPr>
          <w:p w14:paraId="1AE8CF2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06066DB" w14:textId="7C93A518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3D56CF4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65AAA0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1F3A13E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21A6FB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B3BACE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B65A87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65FD7336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F7308EF" w14:textId="77777777" w:rsidTr="00F475C8">
        <w:trPr>
          <w:trHeight w:val="346"/>
        </w:trPr>
        <w:tc>
          <w:tcPr>
            <w:tcW w:w="1077" w:type="dxa"/>
            <w:vMerge/>
          </w:tcPr>
          <w:p w14:paraId="117F377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587F8C19" w14:textId="5622DE20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302E79F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0208EAB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2B224CD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DEAE1C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E52C1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0D97E8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62D77A1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06BF184" w14:textId="77777777" w:rsidTr="00F475C8">
        <w:trPr>
          <w:trHeight w:val="391"/>
        </w:trPr>
        <w:tc>
          <w:tcPr>
            <w:tcW w:w="1077" w:type="dxa"/>
            <w:vMerge w:val="restart"/>
          </w:tcPr>
          <w:p w14:paraId="7B2AB77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0CCB615" w14:textId="22B164FF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38720E7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0AA2702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14B48DF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B6E66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CB163D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5117E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2E0E29F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2C135495" w14:textId="77777777" w:rsidTr="00F475C8">
        <w:trPr>
          <w:trHeight w:val="377"/>
        </w:trPr>
        <w:tc>
          <w:tcPr>
            <w:tcW w:w="1077" w:type="dxa"/>
            <w:vMerge/>
          </w:tcPr>
          <w:p w14:paraId="781D558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867108F" w14:textId="28C88833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44F302C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9BF964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05F48B1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188C9C6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B1714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D54253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20244FB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672189F2" w14:textId="77777777" w:rsidTr="00F475C8">
        <w:trPr>
          <w:trHeight w:val="381"/>
        </w:trPr>
        <w:tc>
          <w:tcPr>
            <w:tcW w:w="1077" w:type="dxa"/>
            <w:vMerge/>
          </w:tcPr>
          <w:p w14:paraId="7CA0B2F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BFDA716" w14:textId="4731977C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0CFFC14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AA567F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4691BBD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FE08D9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4A482D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63C59A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04485CE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35C945F0" w14:textId="77777777" w:rsidTr="00F475C8">
        <w:trPr>
          <w:trHeight w:val="456"/>
        </w:trPr>
        <w:tc>
          <w:tcPr>
            <w:tcW w:w="1077" w:type="dxa"/>
            <w:vMerge/>
          </w:tcPr>
          <w:p w14:paraId="0CB5FC4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C9D0BAF" w14:textId="12B04326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6FD6201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049B468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53ECF62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4AC9CA6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2D025BA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E82FD3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1239283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60979CFE" w14:textId="77777777" w:rsidTr="00F475C8">
        <w:trPr>
          <w:trHeight w:val="356"/>
        </w:trPr>
        <w:tc>
          <w:tcPr>
            <w:tcW w:w="1077" w:type="dxa"/>
            <w:vMerge w:val="restart"/>
          </w:tcPr>
          <w:p w14:paraId="058CCE4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05D11A5C" w14:textId="0A7C4D2D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41ECFC3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B95683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6DCB8DF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5135A3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277A24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9A4D0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7489ABF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1DE0DD4C" w14:textId="77777777" w:rsidTr="00F475C8">
        <w:trPr>
          <w:trHeight w:val="366"/>
        </w:trPr>
        <w:tc>
          <w:tcPr>
            <w:tcW w:w="1077" w:type="dxa"/>
            <w:vMerge/>
          </w:tcPr>
          <w:p w14:paraId="336EA0E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61F9596" w14:textId="301DDE33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74BA62E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2D70EF5E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609BAC8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F35DC6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6054575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EA6B5B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7C95E78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F02C2A1" w14:textId="77777777" w:rsidTr="00F475C8">
        <w:trPr>
          <w:trHeight w:val="354"/>
        </w:trPr>
        <w:tc>
          <w:tcPr>
            <w:tcW w:w="1077" w:type="dxa"/>
            <w:vMerge/>
          </w:tcPr>
          <w:p w14:paraId="569674C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650A59F8" w14:textId="548D3CFF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592A65F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A96C3FE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14E9CC8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857338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61750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9D347F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197D827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3A54E66A" w14:textId="77777777" w:rsidTr="00F475C8">
        <w:trPr>
          <w:trHeight w:val="340"/>
        </w:trPr>
        <w:tc>
          <w:tcPr>
            <w:tcW w:w="1077" w:type="dxa"/>
            <w:vMerge/>
          </w:tcPr>
          <w:p w14:paraId="27F18B8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883A42B" w14:textId="0F0CD443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6D3E00C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EB1A9F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00D32FF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0E3131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625FE0F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47902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3B72B34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546A9A30" w14:textId="77777777" w:rsidTr="00F475C8">
        <w:trPr>
          <w:trHeight w:val="421"/>
        </w:trPr>
        <w:tc>
          <w:tcPr>
            <w:tcW w:w="1077" w:type="dxa"/>
            <w:vMerge w:val="restart"/>
          </w:tcPr>
          <w:p w14:paraId="661843C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BEC1562" w14:textId="5DA97636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3AFD3B6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FDBA57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4868C7E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6C925A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B58D5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58FC4C8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6211800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97742FF" w14:textId="77777777" w:rsidTr="00F475C8">
        <w:trPr>
          <w:trHeight w:val="354"/>
        </w:trPr>
        <w:tc>
          <w:tcPr>
            <w:tcW w:w="1077" w:type="dxa"/>
            <w:vMerge/>
          </w:tcPr>
          <w:p w14:paraId="18A9FC01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4C3580AA" w14:textId="04E223EC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3B95CC7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CD2528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2BB5596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733227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2FBE714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80D355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6DC353E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7E843148" w14:textId="77777777" w:rsidTr="00F475C8">
        <w:trPr>
          <w:trHeight w:val="354"/>
        </w:trPr>
        <w:tc>
          <w:tcPr>
            <w:tcW w:w="1077" w:type="dxa"/>
            <w:vMerge/>
          </w:tcPr>
          <w:p w14:paraId="6F522EB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3ED7FD79" w14:textId="4969F161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7F23EBB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2015ABE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7A6FDB2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036A5F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3B8A672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A3016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5379B0E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3198EF41" w14:textId="77777777" w:rsidTr="00F475C8">
        <w:trPr>
          <w:trHeight w:val="376"/>
        </w:trPr>
        <w:tc>
          <w:tcPr>
            <w:tcW w:w="1077" w:type="dxa"/>
            <w:vMerge/>
          </w:tcPr>
          <w:p w14:paraId="30638D2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62B87C1" w14:textId="7A37BE71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7F03EED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54EEDED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6AE88AA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61BA4E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92C89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23259D5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75113E8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2185B148" w14:textId="77777777" w:rsidTr="00F475C8">
        <w:trPr>
          <w:trHeight w:val="376"/>
        </w:trPr>
        <w:tc>
          <w:tcPr>
            <w:tcW w:w="1077" w:type="dxa"/>
            <w:vMerge w:val="restart"/>
          </w:tcPr>
          <w:p w14:paraId="531F503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7355A313" w14:textId="4928DEAB" w:rsidR="00F475C8" w:rsidRPr="00F475C8" w:rsidRDefault="00F475C8" w:rsidP="00F475C8">
            <w:r w:rsidRPr="00F475C8">
              <w:t>6:00AM</w:t>
            </w:r>
          </w:p>
        </w:tc>
        <w:tc>
          <w:tcPr>
            <w:tcW w:w="845" w:type="dxa"/>
          </w:tcPr>
          <w:p w14:paraId="375E003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2C3B48F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796B501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24EDA30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4B9447C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293011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2C9D16F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30D63C50" w14:textId="77777777" w:rsidTr="00F475C8">
        <w:trPr>
          <w:trHeight w:val="366"/>
        </w:trPr>
        <w:tc>
          <w:tcPr>
            <w:tcW w:w="1077" w:type="dxa"/>
            <w:vMerge/>
          </w:tcPr>
          <w:p w14:paraId="20EEE48F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07C30DC8" w14:textId="7288BC98" w:rsidR="00F475C8" w:rsidRPr="00F475C8" w:rsidRDefault="00F475C8" w:rsidP="00F475C8">
            <w:r w:rsidRPr="00F475C8">
              <w:t>9:00AM</w:t>
            </w:r>
          </w:p>
        </w:tc>
        <w:tc>
          <w:tcPr>
            <w:tcW w:w="845" w:type="dxa"/>
          </w:tcPr>
          <w:p w14:paraId="60F45E3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9D026E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617200A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8EF29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FFE278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3E822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1D145A3B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4010A95B" w14:textId="77777777" w:rsidTr="00F475C8">
        <w:trPr>
          <w:trHeight w:val="365"/>
        </w:trPr>
        <w:tc>
          <w:tcPr>
            <w:tcW w:w="1077" w:type="dxa"/>
            <w:vMerge/>
          </w:tcPr>
          <w:p w14:paraId="25D4895A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65A615B0" w14:textId="005E01EA" w:rsidR="00F475C8" w:rsidRPr="00F475C8" w:rsidRDefault="00F475C8" w:rsidP="00F475C8">
            <w:r w:rsidRPr="00F475C8">
              <w:t>3:00PM</w:t>
            </w:r>
          </w:p>
        </w:tc>
        <w:tc>
          <w:tcPr>
            <w:tcW w:w="845" w:type="dxa"/>
          </w:tcPr>
          <w:p w14:paraId="2F9AF28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66570CF7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34995D76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AA349C3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6551AC2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09457C95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49C906A4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  <w:tr w:rsidR="00F475C8" w14:paraId="26D045DE" w14:textId="77777777" w:rsidTr="00F475C8">
        <w:trPr>
          <w:trHeight w:val="213"/>
        </w:trPr>
        <w:tc>
          <w:tcPr>
            <w:tcW w:w="1077" w:type="dxa"/>
            <w:vMerge/>
          </w:tcPr>
          <w:p w14:paraId="5A3DD17D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09A828D" w14:textId="4791E66B" w:rsidR="00F475C8" w:rsidRPr="00F475C8" w:rsidRDefault="00F475C8" w:rsidP="00F475C8">
            <w:r w:rsidRPr="00F475C8">
              <w:t>6:00PM</w:t>
            </w:r>
          </w:p>
        </w:tc>
        <w:tc>
          <w:tcPr>
            <w:tcW w:w="845" w:type="dxa"/>
          </w:tcPr>
          <w:p w14:paraId="128F226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950" w:type="dxa"/>
          </w:tcPr>
          <w:p w14:paraId="1827B8B0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146" w:type="dxa"/>
          </w:tcPr>
          <w:p w14:paraId="46E507A9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B63C26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2695E2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6C50C11C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  <w:tc>
          <w:tcPr>
            <w:tcW w:w="2221" w:type="dxa"/>
          </w:tcPr>
          <w:p w14:paraId="710D5058" w14:textId="77777777" w:rsidR="00F475C8" w:rsidRDefault="00F475C8" w:rsidP="00F475C8">
            <w:pPr>
              <w:rPr>
                <w:b/>
                <w:sz w:val="28"/>
                <w:szCs w:val="28"/>
              </w:rPr>
            </w:pPr>
          </w:p>
        </w:tc>
      </w:tr>
    </w:tbl>
    <w:p w14:paraId="7E956C6F" w14:textId="456DDD8D" w:rsidR="00DA47E8" w:rsidRPr="005254F9" w:rsidRDefault="00DA47E8" w:rsidP="00DA47E8">
      <w:pPr>
        <w:rPr>
          <w:b/>
          <w:sz w:val="22"/>
          <w:szCs w:val="22"/>
        </w:rPr>
      </w:pPr>
    </w:p>
    <w:p w14:paraId="22D9548C" w14:textId="247BFE6E" w:rsidR="00DA47E8" w:rsidRPr="00DA47E8" w:rsidRDefault="00DA47E8" w:rsidP="00DA47E8">
      <w:pPr>
        <w:rPr>
          <w:b/>
          <w:sz w:val="28"/>
          <w:szCs w:val="28"/>
        </w:rPr>
      </w:pPr>
    </w:p>
    <w:sectPr w:rsidR="00DA47E8" w:rsidRPr="00DA47E8" w:rsidSect="00DA47E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BD63C77"/>
    <w:multiLevelType w:val="hybridMultilevel"/>
    <w:tmpl w:val="E29AD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0C4"/>
    <w:multiLevelType w:val="hybridMultilevel"/>
    <w:tmpl w:val="2C0AF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B3ACB"/>
    <w:multiLevelType w:val="hybridMultilevel"/>
    <w:tmpl w:val="8702E32E"/>
    <w:lvl w:ilvl="0" w:tplc="7D30398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4619"/>
    <w:multiLevelType w:val="hybridMultilevel"/>
    <w:tmpl w:val="0144C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133888">
    <w:abstractNumId w:val="0"/>
  </w:num>
  <w:num w:numId="2" w16cid:durableId="902571126">
    <w:abstractNumId w:val="4"/>
  </w:num>
  <w:num w:numId="3" w16cid:durableId="41711785">
    <w:abstractNumId w:val="11"/>
  </w:num>
  <w:num w:numId="4" w16cid:durableId="1649554732">
    <w:abstractNumId w:val="6"/>
  </w:num>
  <w:num w:numId="5" w16cid:durableId="1255626846">
    <w:abstractNumId w:val="12"/>
  </w:num>
  <w:num w:numId="6" w16cid:durableId="134954256">
    <w:abstractNumId w:val="3"/>
  </w:num>
  <w:num w:numId="7" w16cid:durableId="145557191">
    <w:abstractNumId w:val="10"/>
  </w:num>
  <w:num w:numId="8" w16cid:durableId="203561063">
    <w:abstractNumId w:val="8"/>
  </w:num>
  <w:num w:numId="9" w16cid:durableId="569314025">
    <w:abstractNumId w:val="5"/>
  </w:num>
  <w:num w:numId="10" w16cid:durableId="1662998110">
    <w:abstractNumId w:val="9"/>
  </w:num>
  <w:num w:numId="11" w16cid:durableId="33701276">
    <w:abstractNumId w:val="7"/>
  </w:num>
  <w:num w:numId="12" w16cid:durableId="1704088567">
    <w:abstractNumId w:val="2"/>
  </w:num>
  <w:num w:numId="13" w16cid:durableId="13737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657"/>
    <w:rsid w:val="000012C7"/>
    <w:rsid w:val="00025249"/>
    <w:rsid w:val="00033FF9"/>
    <w:rsid w:val="00064A7B"/>
    <w:rsid w:val="000653D7"/>
    <w:rsid w:val="00071354"/>
    <w:rsid w:val="00072C6A"/>
    <w:rsid w:val="000859E8"/>
    <w:rsid w:val="00085DFF"/>
    <w:rsid w:val="000D3B99"/>
    <w:rsid w:val="000E2B0C"/>
    <w:rsid w:val="000F0851"/>
    <w:rsid w:val="001333A8"/>
    <w:rsid w:val="00140156"/>
    <w:rsid w:val="00143046"/>
    <w:rsid w:val="00163CFC"/>
    <w:rsid w:val="00170B79"/>
    <w:rsid w:val="00180F97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26944"/>
    <w:rsid w:val="00242681"/>
    <w:rsid w:val="002437A1"/>
    <w:rsid w:val="00244C1F"/>
    <w:rsid w:val="002918CF"/>
    <w:rsid w:val="00295499"/>
    <w:rsid w:val="00296B34"/>
    <w:rsid w:val="002F55D8"/>
    <w:rsid w:val="003009DE"/>
    <w:rsid w:val="00312BD2"/>
    <w:rsid w:val="00381404"/>
    <w:rsid w:val="003C3050"/>
    <w:rsid w:val="003D3DF3"/>
    <w:rsid w:val="0040166A"/>
    <w:rsid w:val="0041547C"/>
    <w:rsid w:val="00420C93"/>
    <w:rsid w:val="00433765"/>
    <w:rsid w:val="00456FB9"/>
    <w:rsid w:val="00476580"/>
    <w:rsid w:val="004A0A5A"/>
    <w:rsid w:val="004A0C42"/>
    <w:rsid w:val="004B2491"/>
    <w:rsid w:val="004E7812"/>
    <w:rsid w:val="00521FBA"/>
    <w:rsid w:val="005254F9"/>
    <w:rsid w:val="00534FE2"/>
    <w:rsid w:val="0053592F"/>
    <w:rsid w:val="00540687"/>
    <w:rsid w:val="0055337D"/>
    <w:rsid w:val="005537CE"/>
    <w:rsid w:val="00587511"/>
    <w:rsid w:val="005944FD"/>
    <w:rsid w:val="005D370E"/>
    <w:rsid w:val="006169E4"/>
    <w:rsid w:val="00650735"/>
    <w:rsid w:val="00677699"/>
    <w:rsid w:val="0068705A"/>
    <w:rsid w:val="006B43E3"/>
    <w:rsid w:val="006D3D96"/>
    <w:rsid w:val="006F2DBE"/>
    <w:rsid w:val="00703EB2"/>
    <w:rsid w:val="007042A6"/>
    <w:rsid w:val="00707D1B"/>
    <w:rsid w:val="00710C3F"/>
    <w:rsid w:val="00720EB9"/>
    <w:rsid w:val="00722CB6"/>
    <w:rsid w:val="00794481"/>
    <w:rsid w:val="007B2657"/>
    <w:rsid w:val="007C0760"/>
    <w:rsid w:val="007C1ABF"/>
    <w:rsid w:val="007D0D71"/>
    <w:rsid w:val="007D1E98"/>
    <w:rsid w:val="007D20BB"/>
    <w:rsid w:val="007D4BFB"/>
    <w:rsid w:val="008631CF"/>
    <w:rsid w:val="00881537"/>
    <w:rsid w:val="008A1C44"/>
    <w:rsid w:val="008E38E9"/>
    <w:rsid w:val="009027AC"/>
    <w:rsid w:val="00904334"/>
    <w:rsid w:val="00906E7C"/>
    <w:rsid w:val="0092717A"/>
    <w:rsid w:val="009508EF"/>
    <w:rsid w:val="00956625"/>
    <w:rsid w:val="009636FE"/>
    <w:rsid w:val="009841F6"/>
    <w:rsid w:val="0098536F"/>
    <w:rsid w:val="009E647E"/>
    <w:rsid w:val="00A00C9B"/>
    <w:rsid w:val="00A0569E"/>
    <w:rsid w:val="00A4013F"/>
    <w:rsid w:val="00A5150D"/>
    <w:rsid w:val="00A526E3"/>
    <w:rsid w:val="00A86548"/>
    <w:rsid w:val="00AA71C2"/>
    <w:rsid w:val="00AB0DD9"/>
    <w:rsid w:val="00BC6A19"/>
    <w:rsid w:val="00BD5A6C"/>
    <w:rsid w:val="00BF1C19"/>
    <w:rsid w:val="00C00E82"/>
    <w:rsid w:val="00C1120C"/>
    <w:rsid w:val="00C133C3"/>
    <w:rsid w:val="00C21729"/>
    <w:rsid w:val="00C21ED3"/>
    <w:rsid w:val="00C3023F"/>
    <w:rsid w:val="00C846B8"/>
    <w:rsid w:val="00CB4E8A"/>
    <w:rsid w:val="00CC5D3A"/>
    <w:rsid w:val="00CE193A"/>
    <w:rsid w:val="00D5312A"/>
    <w:rsid w:val="00D63E6F"/>
    <w:rsid w:val="00D653C1"/>
    <w:rsid w:val="00D71DF2"/>
    <w:rsid w:val="00DA15F4"/>
    <w:rsid w:val="00DA47E8"/>
    <w:rsid w:val="00DB359D"/>
    <w:rsid w:val="00E145C7"/>
    <w:rsid w:val="00E32929"/>
    <w:rsid w:val="00E34864"/>
    <w:rsid w:val="00E56CC1"/>
    <w:rsid w:val="00E632F8"/>
    <w:rsid w:val="00E86B1B"/>
    <w:rsid w:val="00ED0292"/>
    <w:rsid w:val="00EE1F0A"/>
    <w:rsid w:val="00EF1659"/>
    <w:rsid w:val="00EF4369"/>
    <w:rsid w:val="00F00A06"/>
    <w:rsid w:val="00F05938"/>
    <w:rsid w:val="00F247DC"/>
    <w:rsid w:val="00F30B7F"/>
    <w:rsid w:val="00F42511"/>
    <w:rsid w:val="00F43F93"/>
    <w:rsid w:val="00F475C8"/>
    <w:rsid w:val="00F5199E"/>
    <w:rsid w:val="00F601E4"/>
    <w:rsid w:val="00F75AA6"/>
    <w:rsid w:val="00F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3AA29351-B621-4552-A39E-1812D6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rsid w:val="00E63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jabethospital@yahoo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ljabethospital.co.k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jabethospital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oljabethospital.co.k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DB15-B094-4728-A925-53C2F7C9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Caesar Makara</dc:creator>
  <cp:lastModifiedBy>PC</cp:lastModifiedBy>
  <cp:revision>3</cp:revision>
  <cp:lastPrinted>2023-02-27T13:40:00Z</cp:lastPrinted>
  <dcterms:created xsi:type="dcterms:W3CDTF">2022-05-10T11:55:00Z</dcterms:created>
  <dcterms:modified xsi:type="dcterms:W3CDTF">2023-02-27T13:58:00Z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