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666FC004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9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11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6E26CDE1" w14:textId="77777777" w:rsidR="00556AE3" w:rsidRDefault="00556AE3"/>
    <w:p w14:paraId="7EB34443" w14:textId="77777777" w:rsidR="00556AE3" w:rsidRDefault="00556AE3"/>
    <w:p w14:paraId="6EF6408C" w14:textId="206263AA" w:rsidR="00556AE3" w:rsidRPr="00DC2A0C" w:rsidRDefault="00DC2A0C">
      <w:pPr>
        <w:rPr>
          <w:b/>
        </w:rPr>
      </w:pPr>
      <w:r w:rsidRPr="00DC2A0C">
        <w:rPr>
          <w:b/>
        </w:rPr>
        <w:t>NAME___________________________AGE______________ CONTACT_________________________</w:t>
      </w:r>
    </w:p>
    <w:p w14:paraId="43277FDE" w14:textId="0467FDDB" w:rsidR="00DC2A0C" w:rsidRPr="00DC2A0C" w:rsidRDefault="00DC2A0C">
      <w:pPr>
        <w:rPr>
          <w:b/>
        </w:rPr>
      </w:pPr>
    </w:p>
    <w:p w14:paraId="248260B3" w14:textId="77777777" w:rsidR="00DC2A0C" w:rsidRDefault="00DC2A0C"/>
    <w:p w14:paraId="2BD1E2B3" w14:textId="77777777" w:rsidR="00556AE3" w:rsidRDefault="00556AE3"/>
    <w:p w14:paraId="09F29C05" w14:textId="78172ACD" w:rsidR="003C7F16" w:rsidRPr="00556AE3" w:rsidRDefault="00556AE3">
      <w:pPr>
        <w:rPr>
          <w:rFonts w:ascii="Arial" w:hAnsi="Arial" w:cs="Arial"/>
          <w:b/>
          <w:sz w:val="24"/>
          <w:szCs w:val="24"/>
        </w:rPr>
      </w:pPr>
      <w:r w:rsidRPr="00556AE3">
        <w:rPr>
          <w:rFonts w:ascii="Arial" w:hAnsi="Arial" w:cs="Arial"/>
          <w:b/>
          <w:sz w:val="24"/>
          <w:szCs w:val="24"/>
        </w:rPr>
        <w:t>Alcohol consumption screening AUDIT questionnaire in adults</w:t>
      </w:r>
    </w:p>
    <w:p w14:paraId="53DD7D7D" w14:textId="77777777" w:rsidR="00556AE3" w:rsidRPr="00556AE3" w:rsidRDefault="00556AE3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EBMcalc Table"/>
      </w:tblPr>
      <w:tblGrid>
        <w:gridCol w:w="889"/>
        <w:gridCol w:w="1061"/>
        <w:gridCol w:w="7410"/>
      </w:tblGrid>
      <w:tr w:rsidR="00556AE3" w:rsidRPr="00556AE3" w14:paraId="6C8B8A81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F71670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1) How often do you have a drink containing alcohol? </w:t>
            </w:r>
          </w:p>
        </w:tc>
      </w:tr>
      <w:tr w:rsidR="00556AE3" w:rsidRPr="00556AE3" w14:paraId="19B9F330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04D71F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1A21B7" w14:textId="776E4415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CC8B3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0" type="#_x0000_t75" style="width:20.25pt;height:17.25pt" o:ole="">
                  <v:imagedata r:id="rId13" o:title=""/>
                </v:shape>
                <w:control r:id="rId14" w:name="DefaultOcxName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14:paraId="638C558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61B5B0E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DB3356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159142" w14:textId="691E5CCA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A951DB1">
                <v:shape id="_x0000_i1123" type="#_x0000_t75" style="width:20.25pt;height:17.25pt" o:ole="">
                  <v:imagedata r:id="rId13" o:title=""/>
                </v:shape>
                <w:control r:id="rId15" w:name="DefaultOcxName1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14:paraId="697251B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or less (1 point)</w:t>
            </w:r>
          </w:p>
        </w:tc>
      </w:tr>
      <w:tr w:rsidR="00556AE3" w:rsidRPr="00556AE3" w14:paraId="6FF6C6D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1251269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42A5C1" w14:textId="32A8606C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5A110B3">
                <v:shape id="_x0000_i1126" type="#_x0000_t75" style="width:20.25pt;height:17.25pt" o:ole="">
                  <v:imagedata r:id="rId13" o:title=""/>
                </v:shape>
                <w:control r:id="rId16" w:name="DefaultOcxName2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6DDDC5B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2 to 4 times a month (2 points)</w:t>
            </w:r>
          </w:p>
        </w:tc>
      </w:tr>
      <w:tr w:rsidR="00556AE3" w:rsidRPr="00556AE3" w14:paraId="5C15BBB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936D2F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490641" w14:textId="464583C9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3F0A9777">
                <v:shape id="_x0000_i1129" type="#_x0000_t75" style="width:20.25pt;height:17.25pt" o:ole="">
                  <v:imagedata r:id="rId13" o:title=""/>
                </v:shape>
                <w:control r:id="rId17" w:name="DefaultOcxName3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4781DD5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2 to 3 times a week (3 points)</w:t>
            </w:r>
          </w:p>
        </w:tc>
      </w:tr>
      <w:tr w:rsidR="00556AE3" w:rsidRPr="00556AE3" w14:paraId="4B07FF4A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8CEEBD1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397B54" w14:textId="1691B41A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4619490">
                <v:shape id="_x0000_i1260" type="#_x0000_t75" style="width:20.25pt;height:17.25pt" o:ole="">
                  <v:imagedata r:id="rId18" o:title=""/>
                </v:shape>
                <w:control r:id="rId19" w:name="DefaultOcxName4" w:shapeid="_x0000_i1260"/>
              </w:object>
            </w:r>
          </w:p>
        </w:tc>
        <w:tc>
          <w:tcPr>
            <w:tcW w:w="0" w:type="auto"/>
            <w:vAlign w:val="center"/>
            <w:hideMark/>
          </w:tcPr>
          <w:p w14:paraId="493D2D8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4 or more times a week (4 points)</w:t>
            </w:r>
          </w:p>
        </w:tc>
      </w:tr>
      <w:tr w:rsidR="00556AE3" w:rsidRPr="00556AE3" w14:paraId="103626B4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CD987A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2) How many drinks containing alcohol do you have on a typical day when you are drinking? </w:t>
            </w:r>
          </w:p>
        </w:tc>
      </w:tr>
      <w:tr w:rsidR="00556AE3" w:rsidRPr="00556AE3" w14:paraId="63B37F7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87785B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523591" w14:textId="3A8EDEC2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E8D141A">
                <v:shape id="_x0000_i1135" type="#_x0000_t75" style="width:20.25pt;height:17.25pt" o:ole="">
                  <v:imagedata r:id="rId13" o:title=""/>
                </v:shape>
                <w:control r:id="rId20" w:name="DefaultOcxName5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28DDE55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1 or 2 (0 points)</w:t>
            </w:r>
          </w:p>
        </w:tc>
      </w:tr>
      <w:tr w:rsidR="00556AE3" w:rsidRPr="00556AE3" w14:paraId="78CD441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82EAC2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075BF" w14:textId="0CFE6875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54927B4">
                <v:shape id="_x0000_i1138" type="#_x0000_t75" style="width:20.25pt;height:17.25pt" o:ole="">
                  <v:imagedata r:id="rId13" o:title=""/>
                </v:shape>
                <w:control r:id="rId21" w:name="DefaultOcxName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0E01DECE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3 or 4 (1 point)</w:t>
            </w:r>
          </w:p>
        </w:tc>
      </w:tr>
      <w:tr w:rsidR="00556AE3" w:rsidRPr="00556AE3" w14:paraId="0274D6B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5B9726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67C498" w14:textId="4D409EAD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284DA6A">
                <v:shape id="_x0000_i1141" type="#_x0000_t75" style="width:20.25pt;height:17.25pt" o:ole="">
                  <v:imagedata r:id="rId13" o:title=""/>
                </v:shape>
                <w:control r:id="rId22" w:name="DefaultOcxName7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35EDE4F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5 or 6 (2 points)</w:t>
            </w:r>
          </w:p>
        </w:tc>
      </w:tr>
      <w:tr w:rsidR="00556AE3" w:rsidRPr="00556AE3" w14:paraId="0A55185B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75D997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D587E2" w14:textId="6CC92F7B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DBBECED">
                <v:shape id="_x0000_i1144" type="#_x0000_t75" style="width:20.25pt;height:17.25pt" o:ole="">
                  <v:imagedata r:id="rId13" o:title=""/>
                </v:shape>
                <w:control r:id="rId23" w:name="DefaultOcxName8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66CABA2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7 to 9 (3 points)</w:t>
            </w:r>
          </w:p>
        </w:tc>
      </w:tr>
      <w:tr w:rsidR="00556AE3" w:rsidRPr="00556AE3" w14:paraId="084FB5F0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D9423E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31AA96" w14:textId="354BFB36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D7D0076">
                <v:shape id="_x0000_i1261" type="#_x0000_t75" style="width:20.25pt;height:17.25pt" o:ole="">
                  <v:imagedata r:id="rId18" o:title=""/>
                </v:shape>
                <w:control r:id="rId24" w:name="DefaultOcxName9" w:shapeid="_x0000_i1261"/>
              </w:object>
            </w:r>
          </w:p>
        </w:tc>
        <w:tc>
          <w:tcPr>
            <w:tcW w:w="0" w:type="auto"/>
            <w:vAlign w:val="center"/>
            <w:hideMark/>
          </w:tcPr>
          <w:p w14:paraId="0769FE5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10 or more (4 points)</w:t>
            </w:r>
          </w:p>
        </w:tc>
      </w:tr>
      <w:tr w:rsidR="00556AE3" w:rsidRPr="00556AE3" w14:paraId="215CD261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503799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3) How often do you have 5 or more drinks on one occasion? </w:t>
            </w:r>
          </w:p>
        </w:tc>
      </w:tr>
      <w:tr w:rsidR="00556AE3" w:rsidRPr="00556AE3" w14:paraId="26702174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0FF870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EB6BA2" w14:textId="552FE909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F8789D4">
                <v:shape id="_x0000_i1150" type="#_x0000_t75" style="width:20.25pt;height:17.25pt" o:ole="">
                  <v:imagedata r:id="rId13" o:title=""/>
                </v:shape>
                <w:control r:id="rId25" w:name="DefaultOcxName10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138D152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16581E9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36C014C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A6553" w14:textId="4A7E2959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DBF777D">
                <v:shape id="_x0000_i1153" type="#_x0000_t75" style="width:20.25pt;height:17.25pt" o:ole="">
                  <v:imagedata r:id="rId13" o:title=""/>
                </v:shape>
                <w:control r:id="rId26" w:name="DefaultOcxName1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183DCFC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2FBB3B6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D99906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4545DD" w14:textId="6B450F76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557B859">
                <v:shape id="_x0000_i1156" type="#_x0000_t75" style="width:20.25pt;height:17.25pt" o:ole="">
                  <v:imagedata r:id="rId13" o:title=""/>
                </v:shape>
                <w:control r:id="rId27" w:name="DefaultOcxName12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5795FA9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183733C8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3CE2183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C7A1E3" w14:textId="433B4F49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2148022E">
                <v:shape id="_x0000_i1159" type="#_x0000_t75" style="width:20.25pt;height:17.25pt" o:ole="">
                  <v:imagedata r:id="rId13" o:title=""/>
                </v:shape>
                <w:control r:id="rId28" w:name="DefaultOcxName13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2D9A6C3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379AD51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18CA4E6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EC1F3" w14:textId="61EFE571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2885C00">
                <v:shape id="_x0000_i1262" type="#_x0000_t75" style="width:20.25pt;height:17.25pt" o:ole="">
                  <v:imagedata r:id="rId18" o:title=""/>
                </v:shape>
                <w:control r:id="rId29" w:name="DefaultOcxName14" w:shapeid="_x0000_i1262"/>
              </w:object>
            </w:r>
          </w:p>
        </w:tc>
        <w:tc>
          <w:tcPr>
            <w:tcW w:w="0" w:type="auto"/>
            <w:vAlign w:val="center"/>
            <w:hideMark/>
          </w:tcPr>
          <w:p w14:paraId="30D35CC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229D656E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9ECF5C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4) How often during the last year have you found that you were not able to stop drinking once you had started? </w:t>
            </w:r>
          </w:p>
        </w:tc>
      </w:tr>
      <w:tr w:rsidR="00556AE3" w:rsidRPr="00556AE3" w14:paraId="71B2395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B48DEC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7BD35" w14:textId="608EF38F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243E5C2B">
                <v:shape id="_x0000_i1165" type="#_x0000_t75" style="width:20.25pt;height:17.25pt" o:ole="">
                  <v:imagedata r:id="rId13" o:title=""/>
                </v:shape>
                <w:control r:id="rId30" w:name="DefaultOcxName15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29425B3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671AB42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D4E180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FC3CD4" w14:textId="2F3D75B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762B43E">
                <v:shape id="_x0000_i1168" type="#_x0000_t75" style="width:20.25pt;height:17.25pt" o:ole="">
                  <v:imagedata r:id="rId13" o:title=""/>
                </v:shape>
                <w:control r:id="rId31" w:name="DefaultOcxName1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42B64FA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298ED6B7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67EFB8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83B046" w14:textId="4C1E60D0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0A96119">
                <v:shape id="_x0000_i1263" type="#_x0000_t75" style="width:20.25pt;height:17.25pt" o:ole="">
                  <v:imagedata r:id="rId18" o:title=""/>
                </v:shape>
                <w:control r:id="rId32" w:name="DefaultOcxName17" w:shapeid="_x0000_i1263"/>
              </w:object>
            </w:r>
          </w:p>
        </w:tc>
        <w:tc>
          <w:tcPr>
            <w:tcW w:w="0" w:type="auto"/>
            <w:vAlign w:val="center"/>
            <w:hideMark/>
          </w:tcPr>
          <w:p w14:paraId="670E458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36A09909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7CFEF9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265349" w14:textId="370136B4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2CFEED3A">
                <v:shape id="_x0000_i1174" type="#_x0000_t75" style="width:20.25pt;height:17.25pt" o:ole="">
                  <v:imagedata r:id="rId13" o:title=""/>
                </v:shape>
                <w:control r:id="rId33" w:name="DefaultOcxName18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6C55E78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25AC0AA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A1BCA8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34A7B5" w14:textId="5EB5DB19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ADF8856">
                <v:shape id="_x0000_i1177" type="#_x0000_t75" style="width:20.25pt;height:17.25pt" o:ole="">
                  <v:imagedata r:id="rId13" o:title=""/>
                </v:shape>
                <w:control r:id="rId34" w:name="DefaultOcxName19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2A12935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0BD923F0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420DD5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5) How often during the last year have you failed to do what was normally expected of you because of drinking? </w:t>
            </w:r>
          </w:p>
        </w:tc>
      </w:tr>
      <w:tr w:rsidR="00556AE3" w:rsidRPr="00556AE3" w14:paraId="422D39A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244457E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EDD93D" w14:textId="65024C0A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C7E22E8">
                <v:shape id="_x0000_i1180" type="#_x0000_t75" style="width:20.25pt;height:17.25pt" o:ole="">
                  <v:imagedata r:id="rId13" o:title=""/>
                </v:shape>
                <w:control r:id="rId35" w:name="DefaultOcxName20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7BB3F79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68A6FDEB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C08F27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4A874F" w14:textId="22F9DCDF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E0E0C0E">
                <v:shape id="_x0000_i1183" type="#_x0000_t75" style="width:20.25pt;height:17.25pt" o:ole="">
                  <v:imagedata r:id="rId13" o:title=""/>
                </v:shape>
                <w:control r:id="rId36" w:name="DefaultOcxName21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6C35D7D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699EB66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96808E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2A21F1" w14:textId="4D216AF5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BF12C9B">
                <v:shape id="_x0000_i1264" type="#_x0000_t75" style="width:20.25pt;height:17.25pt" o:ole="">
                  <v:imagedata r:id="rId18" o:title=""/>
                </v:shape>
                <w:control r:id="rId37" w:name="DefaultOcxName22" w:shapeid="_x0000_i1264"/>
              </w:object>
            </w:r>
          </w:p>
        </w:tc>
        <w:tc>
          <w:tcPr>
            <w:tcW w:w="0" w:type="auto"/>
            <w:vAlign w:val="center"/>
            <w:hideMark/>
          </w:tcPr>
          <w:p w14:paraId="0664F1D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4EAEC2C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8C8331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5D7AAA" w14:textId="774F0362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7E4926FF">
                <v:shape id="_x0000_i1189" type="#_x0000_t75" style="width:20.25pt;height:17.25pt" o:ole="">
                  <v:imagedata r:id="rId13" o:title=""/>
                </v:shape>
                <w:control r:id="rId38" w:name="DefaultOcxName23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14:paraId="343775C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0A9FE158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2172A0C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8E1E39" w14:textId="502EC06B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76A0C08">
                <v:shape id="_x0000_i1192" type="#_x0000_t75" style="width:20.25pt;height:17.25pt" o:ole="">
                  <v:imagedata r:id="rId13" o:title=""/>
                </v:shape>
                <w:control r:id="rId39" w:name="DefaultOcxName24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14:paraId="782A523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0B0A0505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294A1A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6) How often during the last year have you needed a first drink in the morning to get yourself going after a heavy drinking session? </w:t>
            </w:r>
          </w:p>
        </w:tc>
      </w:tr>
      <w:tr w:rsidR="00556AE3" w:rsidRPr="00556AE3" w14:paraId="5CA8650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1A6F4EA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87112" w14:textId="2B7A6ECC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A5C7171">
                <v:shape id="_x0000_i1195" type="#_x0000_t75" style="width:20.25pt;height:17.25pt" o:ole="">
                  <v:imagedata r:id="rId13" o:title=""/>
                </v:shape>
                <w:control r:id="rId40" w:name="DefaultOcxName25" w:shapeid="_x0000_i1195"/>
              </w:object>
            </w:r>
          </w:p>
        </w:tc>
        <w:tc>
          <w:tcPr>
            <w:tcW w:w="0" w:type="auto"/>
            <w:vAlign w:val="center"/>
            <w:hideMark/>
          </w:tcPr>
          <w:p w14:paraId="19869FA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7A1723F1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33955D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9F5388" w14:textId="0652B818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778AA0E">
                <v:shape id="_x0000_i1198" type="#_x0000_t75" style="width:20.25pt;height:17.25pt" o:ole="">
                  <v:imagedata r:id="rId13" o:title=""/>
                </v:shape>
                <w:control r:id="rId41" w:name="DefaultOcxName26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14:paraId="405438E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7B3952DC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4CADFB1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F46EFA" w14:textId="23C71B82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B20C928">
                <v:shape id="_x0000_i1201" type="#_x0000_t75" style="width:20.25pt;height:17.25pt" o:ole="">
                  <v:imagedata r:id="rId13" o:title=""/>
                </v:shape>
                <w:control r:id="rId42" w:name="DefaultOcxName27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14:paraId="1D52595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264D62F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12CCB5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1A78B" w14:textId="2B6E7DB6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3D1D6DA">
                <v:shape id="_x0000_i1204" type="#_x0000_t75" style="width:20.25pt;height:17.25pt" o:ole="">
                  <v:imagedata r:id="rId13" o:title=""/>
                </v:shape>
                <w:control r:id="rId43" w:name="DefaultOcxName28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14:paraId="1F05384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5935A6E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1D9C59E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7F00DD" w14:textId="2E380B0D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342C4270">
                <v:shape id="_x0000_i1265" type="#_x0000_t75" style="width:20.25pt;height:17.25pt" o:ole="">
                  <v:imagedata r:id="rId18" o:title=""/>
                </v:shape>
                <w:control r:id="rId44" w:name="DefaultOcxName29" w:shapeid="_x0000_i1265"/>
              </w:object>
            </w:r>
          </w:p>
        </w:tc>
        <w:tc>
          <w:tcPr>
            <w:tcW w:w="0" w:type="auto"/>
            <w:vAlign w:val="center"/>
            <w:hideMark/>
          </w:tcPr>
          <w:p w14:paraId="1550D63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6D6224CE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A5015D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7) How often during the last year have you had a feeling of guilt or remorse after drinking? </w:t>
            </w:r>
          </w:p>
        </w:tc>
      </w:tr>
      <w:tr w:rsidR="00556AE3" w:rsidRPr="00556AE3" w14:paraId="022AE395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92AD511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3CCC1D" w14:textId="1AC2547D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20FD82FA">
                <v:shape id="_x0000_i1210" type="#_x0000_t75" style="width:20.25pt;height:17.25pt" o:ole="">
                  <v:imagedata r:id="rId13" o:title=""/>
                </v:shape>
                <w:control r:id="rId45" w:name="DefaultOcxName30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p w14:paraId="566F2D5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107F3A71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42698C7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3E9A0E" w14:textId="1E4A426A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389684D1">
                <v:shape id="_x0000_i1213" type="#_x0000_t75" style="width:20.25pt;height:17.25pt" o:ole="">
                  <v:imagedata r:id="rId13" o:title=""/>
                </v:shape>
                <w:control r:id="rId46" w:name="DefaultOcxName31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14:paraId="0AA9005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0C2557EB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BF1A7E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C48672" w14:textId="506C7CD2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1721128">
                <v:shape id="_x0000_i1266" type="#_x0000_t75" style="width:20.25pt;height:17.25pt" o:ole="">
                  <v:imagedata r:id="rId18" o:title=""/>
                </v:shape>
                <w:control r:id="rId47" w:name="DefaultOcxName32" w:shapeid="_x0000_i1266"/>
              </w:object>
            </w:r>
          </w:p>
        </w:tc>
        <w:tc>
          <w:tcPr>
            <w:tcW w:w="0" w:type="auto"/>
            <w:vAlign w:val="center"/>
            <w:hideMark/>
          </w:tcPr>
          <w:p w14:paraId="0E66786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06BEC757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FAA8B3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AB2E42" w14:textId="019BDCF8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008ED19">
                <v:shape id="_x0000_i1219" type="#_x0000_t75" style="width:20.25pt;height:17.25pt" o:ole="">
                  <v:imagedata r:id="rId13" o:title=""/>
                </v:shape>
                <w:control r:id="rId48" w:name="DefaultOcxName33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14:paraId="6E1A6C6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6842134F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FF20AC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945AA5" w14:textId="580F2E5A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17C8916">
                <v:shape id="_x0000_i1222" type="#_x0000_t75" style="width:20.25pt;height:17.25pt" o:ole="">
                  <v:imagedata r:id="rId13" o:title=""/>
                </v:shape>
                <w:control r:id="rId49" w:name="DefaultOcxName34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14:paraId="4D664A6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70044513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9EBA42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8) How often during the last year have you been unable to remember what happened the night before because you had been drinking? </w:t>
            </w:r>
          </w:p>
        </w:tc>
      </w:tr>
      <w:tr w:rsidR="00556AE3" w:rsidRPr="00556AE3" w14:paraId="4AF1C9CE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EDAE7D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DA36F" w14:textId="0F3CDD9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1A3EE63">
                <v:shape id="_x0000_i1225" type="#_x0000_t75" style="width:20.25pt;height:17.25pt" o:ole="">
                  <v:imagedata r:id="rId13" o:title=""/>
                </v:shape>
                <w:control r:id="rId50" w:name="DefaultOcxName35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p w14:paraId="4373C24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Never (0 points)</w:t>
            </w:r>
          </w:p>
        </w:tc>
      </w:tr>
      <w:tr w:rsidR="00556AE3" w:rsidRPr="00556AE3" w14:paraId="584875FD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38D7C8C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3DD461" w14:textId="76CFD22E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8FD48F1">
                <v:shape id="_x0000_i1228" type="#_x0000_t75" style="width:20.25pt;height:17.25pt" o:ole="">
                  <v:imagedata r:id="rId13" o:title=""/>
                </v:shape>
                <w:control r:id="rId51" w:name="DefaultOcxName36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p w14:paraId="64096A86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Less than monthly (1 point)</w:t>
            </w:r>
          </w:p>
        </w:tc>
      </w:tr>
      <w:tr w:rsidR="00556AE3" w:rsidRPr="00556AE3" w14:paraId="07C0D7F6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6EE3468B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164852" w14:textId="65903952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7E444DA">
                <v:shape id="_x0000_i1231" type="#_x0000_t75" style="width:20.25pt;height:17.25pt" o:ole="">
                  <v:imagedata r:id="rId13" o:title=""/>
                </v:shape>
                <w:control r:id="rId52" w:name="DefaultOcxName37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14:paraId="11E1352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Monthly (2 points)</w:t>
            </w:r>
          </w:p>
        </w:tc>
      </w:tr>
      <w:tr w:rsidR="00556AE3" w:rsidRPr="00556AE3" w14:paraId="4F10CD1F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C29B41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EE80EA" w14:textId="0B5A5D0D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6B325056">
                <v:shape id="_x0000_i1234" type="#_x0000_t75" style="width:20.25pt;height:17.25pt" o:ole="">
                  <v:imagedata r:id="rId13" o:title=""/>
                </v:shape>
                <w:control r:id="rId53" w:name="DefaultOcxName38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p w14:paraId="76D4717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Weekly (3 points)</w:t>
            </w:r>
          </w:p>
        </w:tc>
      </w:tr>
      <w:tr w:rsidR="00556AE3" w:rsidRPr="00556AE3" w14:paraId="00B7DC27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29A0CC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E92B6C" w14:textId="587501FA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440D7BA">
                <v:shape id="_x0000_i1267" type="#_x0000_t75" style="width:20.25pt;height:17.25pt" o:ole="">
                  <v:imagedata r:id="rId18" o:title=""/>
                </v:shape>
                <w:control r:id="rId54" w:name="DefaultOcxName39" w:shapeid="_x0000_i1267"/>
              </w:object>
            </w:r>
          </w:p>
        </w:tc>
        <w:tc>
          <w:tcPr>
            <w:tcW w:w="0" w:type="auto"/>
            <w:vAlign w:val="center"/>
            <w:hideMark/>
          </w:tcPr>
          <w:p w14:paraId="5E33B51C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Daily or almost daily (4 points)</w:t>
            </w:r>
          </w:p>
        </w:tc>
      </w:tr>
      <w:tr w:rsidR="00556AE3" w:rsidRPr="00556AE3" w14:paraId="204C4926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88563A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9) Have you or someone else been injured as a result of your drinking? </w:t>
            </w:r>
          </w:p>
        </w:tc>
      </w:tr>
      <w:tr w:rsidR="00556AE3" w:rsidRPr="00556AE3" w14:paraId="538933D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299EE91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620FD5" w14:textId="77DE7378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6A09E03">
                <v:shape id="_x0000_i1240" type="#_x0000_t75" style="width:20.25pt;height:17.25pt" o:ole="">
                  <v:imagedata r:id="rId13" o:title=""/>
                </v:shape>
                <w:control r:id="rId55" w:name="DefaultOcxName40" w:shapeid="_x0000_i1240"/>
              </w:object>
            </w:r>
          </w:p>
        </w:tc>
        <w:tc>
          <w:tcPr>
            <w:tcW w:w="0" w:type="auto"/>
            <w:vAlign w:val="center"/>
            <w:hideMark/>
          </w:tcPr>
          <w:p w14:paraId="5D063E1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No (0 points)</w:t>
            </w:r>
          </w:p>
        </w:tc>
      </w:tr>
      <w:tr w:rsidR="00556AE3" w:rsidRPr="00556AE3" w14:paraId="2B82395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196115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377AB" w14:textId="2DF1124B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ADAAFB6">
                <v:shape id="_x0000_i1243" type="#_x0000_t75" style="width:20.25pt;height:17.25pt" o:ole="">
                  <v:imagedata r:id="rId13" o:title=""/>
                </v:shape>
                <w:control r:id="rId56" w:name="DefaultOcxName41" w:shapeid="_x0000_i1243"/>
              </w:object>
            </w:r>
          </w:p>
        </w:tc>
        <w:tc>
          <w:tcPr>
            <w:tcW w:w="0" w:type="auto"/>
            <w:vAlign w:val="center"/>
            <w:hideMark/>
          </w:tcPr>
          <w:p w14:paraId="3CB29EC8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Yes, but not in the last year (2 points)</w:t>
            </w:r>
          </w:p>
        </w:tc>
      </w:tr>
      <w:tr w:rsidR="00556AE3" w:rsidRPr="00556AE3" w14:paraId="0AA8C872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3DDDD06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903864" w14:textId="4BE90A91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52938BB1">
                <v:shape id="_x0000_i1268" type="#_x0000_t75" style="width:20.25pt;height:17.25pt" o:ole="">
                  <v:imagedata r:id="rId18" o:title=""/>
                </v:shape>
                <w:control r:id="rId57" w:name="DefaultOcxName42" w:shapeid="_x0000_i1268"/>
              </w:object>
            </w:r>
          </w:p>
        </w:tc>
        <w:tc>
          <w:tcPr>
            <w:tcW w:w="0" w:type="auto"/>
            <w:vAlign w:val="center"/>
            <w:hideMark/>
          </w:tcPr>
          <w:p w14:paraId="14D00050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Yes, during the last year (4 points)</w:t>
            </w:r>
          </w:p>
        </w:tc>
      </w:tr>
      <w:tr w:rsidR="00556AE3" w:rsidRPr="00556AE3" w14:paraId="130A3A80" w14:textId="77777777" w:rsidTr="00556A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081E720E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10) Has a relative, a friend, a doctor, or another health worker been concerned about your drinking or suggested you cut down? </w:t>
            </w:r>
          </w:p>
        </w:tc>
      </w:tr>
      <w:tr w:rsidR="00556AE3" w:rsidRPr="00556AE3" w14:paraId="3D9AF53F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0A72ED3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026B31" w14:textId="38C64B0A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0162F672">
                <v:shape id="_x0000_i1249" type="#_x0000_t75" style="width:20.25pt;height:17.25pt" o:ole="">
                  <v:imagedata r:id="rId13" o:title=""/>
                </v:shape>
                <w:control r:id="rId58" w:name="DefaultOcxName43" w:shapeid="_x0000_i1249"/>
              </w:object>
            </w:r>
          </w:p>
        </w:tc>
        <w:tc>
          <w:tcPr>
            <w:tcW w:w="0" w:type="auto"/>
            <w:vAlign w:val="center"/>
            <w:hideMark/>
          </w:tcPr>
          <w:p w14:paraId="55D73F0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No (0 points)</w:t>
            </w:r>
          </w:p>
        </w:tc>
      </w:tr>
      <w:tr w:rsidR="00556AE3" w:rsidRPr="00556AE3" w14:paraId="7691D84B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7CBF40B5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226341" w14:textId="68428D78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4C953187">
                <v:shape id="_x0000_i1252" type="#_x0000_t75" style="width:20.25pt;height:17.25pt" o:ole="">
                  <v:imagedata r:id="rId13" o:title=""/>
                </v:shape>
                <w:control r:id="rId59" w:name="DefaultOcxName44" w:shapeid="_x0000_i1252"/>
              </w:object>
            </w:r>
          </w:p>
        </w:tc>
        <w:tc>
          <w:tcPr>
            <w:tcW w:w="0" w:type="auto"/>
            <w:vAlign w:val="center"/>
            <w:hideMark/>
          </w:tcPr>
          <w:p w14:paraId="5246860F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Yes, but not in the last year (2 points)</w:t>
            </w:r>
          </w:p>
        </w:tc>
      </w:tr>
      <w:tr w:rsidR="00556AE3" w:rsidRPr="00556AE3" w14:paraId="61AC2AC3" w14:textId="77777777" w:rsidTr="00556AE3">
        <w:trPr>
          <w:tblCellSpacing w:w="0" w:type="dxa"/>
          <w:jc w:val="center"/>
        </w:trPr>
        <w:tc>
          <w:tcPr>
            <w:tcW w:w="300" w:type="dxa"/>
            <w:vAlign w:val="center"/>
            <w:hideMark/>
          </w:tcPr>
          <w:p w14:paraId="5423B63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bookmarkStart w:id="0" w:name="_GoBack"/>
        <w:tc>
          <w:tcPr>
            <w:tcW w:w="0" w:type="auto"/>
            <w:vAlign w:val="center"/>
            <w:hideMark/>
          </w:tcPr>
          <w:p w14:paraId="79118D3A" w14:textId="6E158346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sz w:val="24"/>
                <w:szCs w:val="24"/>
              </w:rPr>
              <w:object w:dxaOrig="225" w:dyaOrig="225" w14:anchorId="1299F824">
                <v:shape id="_x0000_i1269" type="#_x0000_t75" style="width:20.25pt;height:17.25pt" o:ole="">
                  <v:imagedata r:id="rId18" o:title=""/>
                </v:shape>
                <w:control r:id="rId60" w:name="DefaultOcxName45" w:shapeid="_x0000_i1269"/>
              </w:object>
            </w:r>
            <w:bookmarkEnd w:id="0"/>
          </w:p>
        </w:tc>
        <w:tc>
          <w:tcPr>
            <w:tcW w:w="0" w:type="auto"/>
            <w:vAlign w:val="center"/>
            <w:hideMark/>
          </w:tcPr>
          <w:p w14:paraId="3163EDF2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Yes, during the last year (4 points)</w:t>
            </w:r>
          </w:p>
        </w:tc>
      </w:tr>
    </w:tbl>
    <w:p w14:paraId="24F1707B" w14:textId="77777777" w:rsidR="00556AE3" w:rsidRPr="00556AE3" w:rsidRDefault="00556AE3" w:rsidP="00556AE3">
      <w:pPr>
        <w:rPr>
          <w:rFonts w:ascii="Arial" w:hAnsi="Arial" w:cs="Arial"/>
          <w:color w:val="auto"/>
          <w:kern w:val="0"/>
          <w:sz w:val="24"/>
          <w:szCs w:val="24"/>
        </w:rPr>
      </w:pPr>
      <w:r w:rsidRPr="00556AE3">
        <w:rPr>
          <w:rFonts w:ascii="Arial" w:hAnsi="Arial" w:cs="Arial"/>
          <w:color w:val="auto"/>
          <w:kern w:val="0"/>
          <w:sz w:val="24"/>
          <w:szCs w:val="24"/>
        </w:rPr>
        <w:br/>
        <w:t> </w:t>
      </w:r>
    </w:p>
    <w:p w14:paraId="5D74D8E7" w14:textId="3C2F1F90" w:rsidR="00556AE3" w:rsidRPr="00556AE3" w:rsidRDefault="00556AE3" w:rsidP="00556AE3">
      <w:pPr>
        <w:rPr>
          <w:rFonts w:ascii="Arial" w:hAnsi="Arial" w:cs="Arial"/>
          <w:color w:val="auto"/>
          <w:kern w:val="0"/>
          <w:sz w:val="24"/>
          <w:szCs w:val="24"/>
        </w:rPr>
      </w:pPr>
      <w:r w:rsidRPr="00556AE3">
        <w:rPr>
          <w:rFonts w:ascii="Arial" w:hAnsi="Arial" w:cs="Arial"/>
          <w:color w:val="auto"/>
          <w:kern w:val="0"/>
          <w:sz w:val="24"/>
          <w:szCs w:val="24"/>
        </w:rPr>
        <w:t xml:space="preserve">Total criteria point count: </w:t>
      </w:r>
      <w:r w:rsidRPr="00556AE3">
        <w:rPr>
          <w:rFonts w:ascii="Arial" w:hAnsi="Arial" w:cs="Arial"/>
          <w:sz w:val="24"/>
          <w:szCs w:val="24"/>
        </w:rPr>
        <w:object w:dxaOrig="225" w:dyaOrig="225" w14:anchorId="37D131D4">
          <v:shape id="_x0000_i1259" type="#_x0000_t75" style="width:34.5pt;height:18pt" o:ole="">
            <v:imagedata r:id="rId61" o:title=""/>
          </v:shape>
          <w:control r:id="rId62" w:name="DefaultOcxName46" w:shapeid="_x0000_i1259"/>
        </w:object>
      </w:r>
      <w:r w:rsidRPr="00556AE3">
        <w:rPr>
          <w:rFonts w:ascii="Arial" w:hAnsi="Arial" w:cs="Arial"/>
          <w:color w:val="auto"/>
          <w:kern w:val="0"/>
          <w:sz w:val="24"/>
          <w:szCs w:val="24"/>
        </w:rPr>
        <w:br/>
        <w:t> </w:t>
      </w:r>
    </w:p>
    <w:p w14:paraId="66B1F4ED" w14:textId="77777777" w:rsidR="00556AE3" w:rsidRPr="00556AE3" w:rsidRDefault="00556AE3" w:rsidP="00556AE3">
      <w:pPr>
        <w:rPr>
          <w:rFonts w:ascii="Arial" w:hAnsi="Arial" w:cs="Arial"/>
          <w:color w:val="auto"/>
          <w:kern w:val="0"/>
          <w:sz w:val="24"/>
          <w:szCs w:val="24"/>
        </w:rPr>
      </w:pPr>
      <w:r w:rsidRPr="00556AE3">
        <w:rPr>
          <w:rFonts w:ascii="Arial" w:hAnsi="Arial" w:cs="Arial"/>
          <w:color w:val="auto"/>
          <w:kern w:val="0"/>
          <w:sz w:val="24"/>
          <w:szCs w:val="24"/>
        </w:rPr>
        <w:br/>
        <w:t> </w:t>
      </w:r>
    </w:p>
    <w:tbl>
      <w:tblPr>
        <w:tblW w:w="35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EBMcalc Table"/>
      </w:tblPr>
      <w:tblGrid>
        <w:gridCol w:w="126"/>
        <w:gridCol w:w="6426"/>
      </w:tblGrid>
      <w:tr w:rsidR="00556AE3" w:rsidRPr="00556AE3" w14:paraId="736E1861" w14:textId="77777777" w:rsidTr="00556AE3">
        <w:trPr>
          <w:tblCellSpacing w:w="0" w:type="dxa"/>
        </w:trPr>
        <w:tc>
          <w:tcPr>
            <w:tcW w:w="50" w:type="pct"/>
            <w:shd w:val="clear" w:color="auto" w:fill="EEEEEE"/>
            <w:vAlign w:val="center"/>
            <w:hideMark/>
          </w:tcPr>
          <w:p w14:paraId="540E0E39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A4490A7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 xml:space="preserve">Alcohol screen score </w:t>
            </w:r>
          </w:p>
        </w:tc>
      </w:tr>
    </w:tbl>
    <w:p w14:paraId="61AA268A" w14:textId="77777777" w:rsidR="00556AE3" w:rsidRPr="00556AE3" w:rsidRDefault="00556AE3" w:rsidP="00556AE3">
      <w:pPr>
        <w:rPr>
          <w:rFonts w:ascii="Arial" w:hAnsi="Arial" w:cs="Arial"/>
          <w:color w:val="auto"/>
          <w:kern w:val="0"/>
          <w:sz w:val="24"/>
          <w:szCs w:val="24"/>
        </w:rPr>
      </w:pPr>
      <w:r w:rsidRPr="00556AE3">
        <w:rPr>
          <w:rFonts w:ascii="Arial" w:hAnsi="Arial" w:cs="Arial"/>
          <w:color w:val="auto"/>
          <w:kern w:val="0"/>
          <w:sz w:val="24"/>
          <w:szCs w:val="24"/>
        </w:rPr>
        <w:br/>
        <w:t> 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RRTable"/>
      </w:tblPr>
      <w:tblGrid>
        <w:gridCol w:w="1777"/>
        <w:gridCol w:w="1723"/>
      </w:tblGrid>
      <w:tr w:rsidR="00556AE3" w:rsidRPr="00556AE3" w14:paraId="5DBF5203" w14:textId="77777777" w:rsidTr="00556A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8AB2BE"/>
            <w:noWrap/>
            <w:vAlign w:val="center"/>
            <w:hideMark/>
          </w:tcPr>
          <w:p w14:paraId="57956C26" w14:textId="7777777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0 to 7 points: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8AB2BE"/>
            <w:vAlign w:val="center"/>
            <w:hideMark/>
          </w:tcPr>
          <w:p w14:paraId="1A62DCDA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Low risk</w:t>
            </w:r>
          </w:p>
        </w:tc>
      </w:tr>
      <w:tr w:rsidR="00556AE3" w:rsidRPr="00556AE3" w14:paraId="7C3AC4D4" w14:textId="77777777" w:rsidTr="00556A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vAlign w:val="center"/>
            <w:hideMark/>
          </w:tcPr>
          <w:p w14:paraId="0FBA2D7C" w14:textId="7777777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8 to 15 points: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FB334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Medium risk</w:t>
            </w:r>
          </w:p>
        </w:tc>
      </w:tr>
      <w:tr w:rsidR="00556AE3" w:rsidRPr="00556AE3" w14:paraId="160A55E9" w14:textId="77777777" w:rsidTr="00556A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vAlign w:val="center"/>
            <w:hideMark/>
          </w:tcPr>
          <w:p w14:paraId="759DEB6E" w14:textId="7777777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16 to 19 points: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DC2E3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High risk</w:t>
            </w:r>
          </w:p>
        </w:tc>
      </w:tr>
      <w:tr w:rsidR="00556AE3" w:rsidRPr="00556AE3" w14:paraId="601DDEA2" w14:textId="77777777" w:rsidTr="00556A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vAlign w:val="center"/>
            <w:hideMark/>
          </w:tcPr>
          <w:p w14:paraId="258E7E26" w14:textId="77777777" w:rsidR="00556AE3" w:rsidRPr="00556AE3" w:rsidRDefault="00556AE3" w:rsidP="00556AE3">
            <w:pPr>
              <w:jc w:val="right"/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20 to 40 points: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A3B9D" w14:textId="77777777" w:rsidR="00556AE3" w:rsidRPr="00556AE3" w:rsidRDefault="00556AE3" w:rsidP="00556AE3">
            <w:pPr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</w:pPr>
            <w:r w:rsidRPr="00556AE3">
              <w:rPr>
                <w:rFonts w:ascii="Arial" w:hAnsi="Arial" w:cs="Arial"/>
                <w:color w:val="auto"/>
                <w:kern w:val="0"/>
                <w:sz w:val="24"/>
                <w:szCs w:val="24"/>
              </w:rPr>
              <w:t>Addiction likely</w:t>
            </w:r>
          </w:p>
        </w:tc>
      </w:tr>
    </w:tbl>
    <w:p w14:paraId="180E5972" w14:textId="4CF1F59B" w:rsidR="00B83370" w:rsidRPr="00556AE3" w:rsidRDefault="00B83370" w:rsidP="00551F10">
      <w:pPr>
        <w:rPr>
          <w:rFonts w:ascii="Arial" w:hAnsi="Arial" w:cs="Arial"/>
          <w:sz w:val="24"/>
          <w:szCs w:val="24"/>
        </w:rPr>
      </w:pPr>
    </w:p>
    <w:sectPr w:rsidR="00B83370" w:rsidRPr="00556AE3" w:rsidSect="00E33374">
      <w:footerReference w:type="default" r:id="rId6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9CDCB" w14:textId="77777777" w:rsidR="00556AE3" w:rsidRDefault="00556AE3" w:rsidP="00556AE3">
      <w:r>
        <w:separator/>
      </w:r>
    </w:p>
  </w:endnote>
  <w:endnote w:type="continuationSeparator" w:id="0">
    <w:p w14:paraId="70891E30" w14:textId="77777777" w:rsidR="00556AE3" w:rsidRDefault="00556AE3" w:rsidP="0055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57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F2F4A" w14:textId="3C8AFDFC" w:rsidR="00556AE3" w:rsidRDefault="00556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E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0703CEE" w14:textId="77777777" w:rsidR="00556AE3" w:rsidRDefault="00556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B1E5D" w14:textId="77777777" w:rsidR="00556AE3" w:rsidRDefault="00556AE3" w:rsidP="00556AE3">
      <w:r>
        <w:separator/>
      </w:r>
    </w:p>
  </w:footnote>
  <w:footnote w:type="continuationSeparator" w:id="0">
    <w:p w14:paraId="349AD2EC" w14:textId="77777777" w:rsidR="00556AE3" w:rsidRDefault="00556AE3" w:rsidP="0055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25249"/>
    <w:rsid w:val="00033FF9"/>
    <w:rsid w:val="000515AA"/>
    <w:rsid w:val="000653D7"/>
    <w:rsid w:val="00071354"/>
    <w:rsid w:val="000859E8"/>
    <w:rsid w:val="00085DFF"/>
    <w:rsid w:val="000D3B99"/>
    <w:rsid w:val="000D43BF"/>
    <w:rsid w:val="000E2B0C"/>
    <w:rsid w:val="000F0851"/>
    <w:rsid w:val="001333A8"/>
    <w:rsid w:val="00140156"/>
    <w:rsid w:val="00143046"/>
    <w:rsid w:val="00144F02"/>
    <w:rsid w:val="00155D48"/>
    <w:rsid w:val="00163CFC"/>
    <w:rsid w:val="00170B79"/>
    <w:rsid w:val="001A3CD9"/>
    <w:rsid w:val="001B0DE7"/>
    <w:rsid w:val="001C058E"/>
    <w:rsid w:val="001C557C"/>
    <w:rsid w:val="001D424E"/>
    <w:rsid w:val="001E6AA4"/>
    <w:rsid w:val="002036E9"/>
    <w:rsid w:val="0020483E"/>
    <w:rsid w:val="00207189"/>
    <w:rsid w:val="002121F1"/>
    <w:rsid w:val="00237EAF"/>
    <w:rsid w:val="00242681"/>
    <w:rsid w:val="002437A1"/>
    <w:rsid w:val="002918CF"/>
    <w:rsid w:val="00296B34"/>
    <w:rsid w:val="002E26FB"/>
    <w:rsid w:val="002F242C"/>
    <w:rsid w:val="002F55D8"/>
    <w:rsid w:val="003009DE"/>
    <w:rsid w:val="00312BD2"/>
    <w:rsid w:val="00341F14"/>
    <w:rsid w:val="00373949"/>
    <w:rsid w:val="00381404"/>
    <w:rsid w:val="003C3050"/>
    <w:rsid w:val="003C7F16"/>
    <w:rsid w:val="003D3DF3"/>
    <w:rsid w:val="003F70D0"/>
    <w:rsid w:val="0040166A"/>
    <w:rsid w:val="0041547C"/>
    <w:rsid w:val="00420C93"/>
    <w:rsid w:val="00456FB9"/>
    <w:rsid w:val="00476580"/>
    <w:rsid w:val="004A0A5A"/>
    <w:rsid w:val="004A0C42"/>
    <w:rsid w:val="004D60C1"/>
    <w:rsid w:val="004D7A1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56AE3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B43E3"/>
    <w:rsid w:val="006D3D96"/>
    <w:rsid w:val="006F2DBE"/>
    <w:rsid w:val="00703EB2"/>
    <w:rsid w:val="007042A6"/>
    <w:rsid w:val="00710C3F"/>
    <w:rsid w:val="00720E30"/>
    <w:rsid w:val="00720EB9"/>
    <w:rsid w:val="00722CB6"/>
    <w:rsid w:val="00794481"/>
    <w:rsid w:val="007B2657"/>
    <w:rsid w:val="007C1ABF"/>
    <w:rsid w:val="007D0D71"/>
    <w:rsid w:val="007D1E98"/>
    <w:rsid w:val="007D20BB"/>
    <w:rsid w:val="007D4BFB"/>
    <w:rsid w:val="008631CF"/>
    <w:rsid w:val="00881537"/>
    <w:rsid w:val="00897BA5"/>
    <w:rsid w:val="008A1C44"/>
    <w:rsid w:val="008A60F5"/>
    <w:rsid w:val="008E38E9"/>
    <w:rsid w:val="008F58E3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F2EF1"/>
    <w:rsid w:val="00B51F68"/>
    <w:rsid w:val="00B53872"/>
    <w:rsid w:val="00B83370"/>
    <w:rsid w:val="00BA6A5D"/>
    <w:rsid w:val="00BD5A6C"/>
    <w:rsid w:val="00BF1C19"/>
    <w:rsid w:val="00C00E82"/>
    <w:rsid w:val="00C133C3"/>
    <w:rsid w:val="00C21729"/>
    <w:rsid w:val="00C21ED3"/>
    <w:rsid w:val="00C3023F"/>
    <w:rsid w:val="00C846B8"/>
    <w:rsid w:val="00CB4E8A"/>
    <w:rsid w:val="00CC5D3A"/>
    <w:rsid w:val="00CE193A"/>
    <w:rsid w:val="00D5312A"/>
    <w:rsid w:val="00D63E6F"/>
    <w:rsid w:val="00D653C1"/>
    <w:rsid w:val="00D676C6"/>
    <w:rsid w:val="00D71DF2"/>
    <w:rsid w:val="00D85111"/>
    <w:rsid w:val="00DA15F4"/>
    <w:rsid w:val="00DB359D"/>
    <w:rsid w:val="00DC2A0C"/>
    <w:rsid w:val="00E145C7"/>
    <w:rsid w:val="00E32929"/>
    <w:rsid w:val="00E33374"/>
    <w:rsid w:val="00E34864"/>
    <w:rsid w:val="00E3663C"/>
    <w:rsid w:val="00E56CC1"/>
    <w:rsid w:val="00E86B1B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83BAE"/>
    <w:rsid w:val="00F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56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6AE3"/>
    <w:rPr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556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AE3"/>
    <w:rPr>
      <w:color w:val="212120"/>
      <w:kern w:val="28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4D7A1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4D7A11"/>
    <w:rPr>
      <w:rFonts w:ascii="Arial" w:hAnsi="Arial" w:cs="Arial"/>
      <w:vanish/>
      <w:color w:val="212120"/>
      <w:kern w:val="28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4D7A1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4D7A11"/>
    <w:rPr>
      <w:rFonts w:ascii="Arial" w:hAnsi="Arial" w:cs="Arial"/>
      <w:vanish/>
      <w:color w:val="21212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media/image3.wmf"/><Relationship Id="rId26" Type="http://schemas.openxmlformats.org/officeDocument/2006/relationships/control" Target="activeX/activeX12.xml"/><Relationship Id="rId39" Type="http://schemas.openxmlformats.org/officeDocument/2006/relationships/control" Target="activeX/activeX25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63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29" Type="http://schemas.openxmlformats.org/officeDocument/2006/relationships/control" Target="activeX/activeX15.xml"/><Relationship Id="rId41" Type="http://schemas.openxmlformats.org/officeDocument/2006/relationships/control" Target="activeX/activeX27.xml"/><Relationship Id="rId54" Type="http://schemas.openxmlformats.org/officeDocument/2006/relationships/control" Target="activeX/activeX40.xml"/><Relationship Id="rId62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ljabethospital@yahoo.com" TargetMode="Externa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5" Type="http://schemas.openxmlformats.org/officeDocument/2006/relationships/footnotes" Target="footnotes.xm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5.xml"/><Relationship Id="rId57" Type="http://schemas.openxmlformats.org/officeDocument/2006/relationships/control" Target="activeX/activeX43.xml"/><Relationship Id="rId61" Type="http://schemas.openxmlformats.org/officeDocument/2006/relationships/image" Target="media/image4.wmf"/><Relationship Id="rId10" Type="http://schemas.openxmlformats.org/officeDocument/2006/relationships/hyperlink" Target="http://www.oljabethospital.co.ke" TargetMode="External"/><Relationship Id="rId19" Type="http://schemas.openxmlformats.org/officeDocument/2006/relationships/control" Target="activeX/activeX5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60" Type="http://schemas.openxmlformats.org/officeDocument/2006/relationships/control" Target="activeX/activeX46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control" Target="activeX/activeX42.xml"/><Relationship Id="rId64" Type="http://schemas.openxmlformats.org/officeDocument/2006/relationships/fontTable" Target="fontTable.xml"/><Relationship Id="rId8" Type="http://schemas.openxmlformats.org/officeDocument/2006/relationships/image" Target="media/image10.jpeg"/><Relationship Id="rId51" Type="http://schemas.openxmlformats.org/officeDocument/2006/relationships/control" Target="activeX/activeX37.xml"/><Relationship Id="rId3" Type="http://schemas.openxmlformats.org/officeDocument/2006/relationships/settings" Target="settings.xml"/><Relationship Id="rId12" Type="http://schemas.openxmlformats.org/officeDocument/2006/relationships/hyperlink" Target="http://www.oljabethospital.co.ke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control" Target="activeX/activeX4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207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7</cp:revision>
  <cp:lastPrinted>2022-05-06T08:47:00Z</cp:lastPrinted>
  <dcterms:created xsi:type="dcterms:W3CDTF">2021-11-27T06:28:00Z</dcterms:created>
  <dcterms:modified xsi:type="dcterms:W3CDTF">2023-04-15T10:51:00Z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