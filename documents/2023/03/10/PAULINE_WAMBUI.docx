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7ACBE" w14:textId="163635A2" w:rsidR="007D4BFB" w:rsidRDefault="003C7F1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8E62BC" wp14:editId="5CC3A4BF">
                <wp:simplePos x="0" y="0"/>
                <wp:positionH relativeFrom="column">
                  <wp:posOffset>665018</wp:posOffset>
                </wp:positionH>
                <wp:positionV relativeFrom="paragraph">
                  <wp:posOffset>-463138</wp:posOffset>
                </wp:positionV>
                <wp:extent cx="1698172" cy="1555668"/>
                <wp:effectExtent l="0" t="0" r="1651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15556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E7A5A" w14:textId="0EC85214" w:rsidR="003C7F16" w:rsidRDefault="003C7F16" w:rsidP="003C7F16">
                            <w:r w:rsidRPr="003C7F16">
                              <w:rPr>
                                <w:noProof/>
                              </w:rPr>
                              <w:drawing>
                                <wp:inline distT="0" distB="0" distL="0" distR="0" wp14:anchorId="36018044" wp14:editId="30BEF870">
                                  <wp:extent cx="1365662" cy="1158962"/>
                                  <wp:effectExtent l="0" t="0" r="6350" b="3175"/>
                                  <wp:docPr id="4" name="Picture 84" descr="C:\Users\Caesar\Pictures\Oljabet 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4" descr="C:\Users\Caesar\Pictures\Oljabet 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0911" cy="12058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A8E62BC" id="Rectangle 5" o:spid="_x0000_s1026" style="position:absolute;margin-left:52.35pt;margin-top:-36.45pt;width:133.7pt;height:1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" fillcolor="white [3201]" strokecolor="white [3212]" strokeweight="2pt">
                <v:textbox>
                  <w:txbxContent>
                    <w:p w14:paraId="648E7A5A" w14:textId="0EC85214" w:rsidR="003C7F16" w:rsidRDefault="003C7F16" w:rsidP="003C7F16">
                      <w:r w:rsidRPr="003C7F16">
                        <w:rPr>
                          <w:noProof/>
                        </w:rPr>
                        <w:drawing>
                          <wp:inline distT="0" distB="0" distL="0" distR="0" wp14:anchorId="36018044" wp14:editId="30BEF870">
                            <wp:extent cx="1365662" cy="1158962"/>
                            <wp:effectExtent l="0" t="0" r="6350" b="3175"/>
                            <wp:docPr id="4" name="Picture 84" descr="C:\Users\Caesar\Pictures\Oljabet Lo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4" descr="C:\Users\Caesar\Pictures\Oljabet Log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0911" cy="12058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8536F" w:rsidRPr="003C7F16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CA4CBD7" wp14:editId="435BCEE8">
                <wp:simplePos x="0" y="0"/>
                <wp:positionH relativeFrom="column">
                  <wp:posOffset>1733204</wp:posOffset>
                </wp:positionH>
                <wp:positionV relativeFrom="paragraph">
                  <wp:posOffset>-334414</wp:posOffset>
                </wp:positionV>
                <wp:extent cx="4015553" cy="1246094"/>
                <wp:effectExtent l="0" t="0" r="23495" b="1143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5553" cy="12460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A2137" w14:textId="00429BF0" w:rsidR="007B2657" w:rsidRPr="00F247DC" w:rsidRDefault="00381404" w:rsidP="00381404">
                            <w:pPr>
                              <w:widowControl w:val="0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8F58E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956625" w:rsidRP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2121F1" w:rsidRP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OLJABET </w:t>
                            </w:r>
                            <w:r w:rsidR="007B2657" w:rsidRP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HOSPITAL</w:t>
                            </w:r>
                          </w:p>
                          <w:p w14:paraId="0F492C80" w14:textId="77777777" w:rsidR="002121F1" w:rsidRPr="00F247DC" w:rsidRDefault="007B2657" w:rsidP="007B2657">
                            <w:pPr>
                              <w:widowControl w:val="0"/>
                              <w:ind w:left="1440" w:firstLine="72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247D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121F1" w:rsidRPr="00F247DC">
                              <w:rPr>
                                <w:b/>
                                <w:sz w:val="24"/>
                                <w:szCs w:val="24"/>
                              </w:rPr>
                              <w:t>NYAHURURU</w:t>
                            </w:r>
                          </w:p>
                          <w:p w14:paraId="053CE52C" w14:textId="77777777" w:rsidR="007B2657" w:rsidRPr="00F247DC" w:rsidRDefault="007B2657" w:rsidP="007B2657">
                            <w:pPr>
                              <w:widowControl w:val="0"/>
                              <w:ind w:left="1440"/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247DC">
                              <w:rPr>
                                <w:sz w:val="24"/>
                                <w:szCs w:val="24"/>
                              </w:rPr>
                              <w:t xml:space="preserve">     </w:t>
                            </w:r>
                            <w:hyperlink r:id="rId9" w:history="1">
                              <w:r w:rsidRPr="00F247DC">
                                <w:rPr>
                                  <w:rStyle w:val="Hyperlink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oljabethospital@yahoo.com</w:t>
                              </w:r>
                            </w:hyperlink>
                          </w:p>
                          <w:p w14:paraId="0C308515" w14:textId="77777777" w:rsidR="007B2657" w:rsidRPr="00F247DC" w:rsidRDefault="00381404" w:rsidP="007B2657">
                            <w:pPr>
                              <w:widowControl w:val="0"/>
                              <w:ind w:left="720" w:firstLine="720"/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247DC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7B2657" w:rsidRPr="00F247DC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0" w:history="1">
                              <w:r w:rsidR="00956625" w:rsidRPr="00F247DC">
                                <w:rPr>
                                  <w:rStyle w:val="Hyperlink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www.oljabethospital.co.ke</w:t>
                              </w:r>
                            </w:hyperlink>
                          </w:p>
                          <w:p w14:paraId="3C6E1DAB" w14:textId="391B2A27" w:rsidR="00956625" w:rsidRPr="00F247DC" w:rsidRDefault="00956625" w:rsidP="007B2657">
                            <w:pPr>
                              <w:widowControl w:val="0"/>
                              <w:ind w:left="720" w:firstLine="720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F247DC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       ‘Healthcare that cares’</w:t>
                            </w:r>
                          </w:p>
                          <w:p w14:paraId="622CDFA0" w14:textId="7A1E7985" w:rsidR="00CE193A" w:rsidRPr="00F247DC" w:rsidRDefault="00DA15F4" w:rsidP="00DA15F4">
                            <w:pPr>
                              <w:widowControl w:val="0"/>
                              <w:ind w:left="1440"/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247DC"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2036E9" w:rsidRPr="00F247DC"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0722624363 /0703333111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6CA4CBD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136.45pt;margin-top:-26.35pt;width:316.2pt;height:98.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" strokecolor="white [3212]">
                <v:textbox>
                  <w:txbxContent>
                    <w:p w14:paraId="742A2137" w14:textId="00429BF0" w:rsidR="007B2657" w:rsidRPr="00F247DC" w:rsidRDefault="00381404" w:rsidP="00381404">
                      <w:pPr>
                        <w:widowControl w:val="0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    </w:t>
                      </w:r>
                      <w:r w:rsid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</w:t>
                      </w:r>
                      <w:r w:rsidR="008F58E3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</w:t>
                      </w:r>
                      <w:r w:rsidRP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="00956625" w:rsidRP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="002121F1" w:rsidRP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OLJABET </w:t>
                      </w:r>
                      <w:r w:rsidR="007B2657" w:rsidRP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HOSPITAL</w:t>
                      </w:r>
                    </w:p>
                    <w:p w14:paraId="0F492C80" w14:textId="77777777" w:rsidR="002121F1" w:rsidRPr="00F247DC" w:rsidRDefault="007B2657" w:rsidP="007B2657">
                      <w:pPr>
                        <w:widowControl w:val="0"/>
                        <w:ind w:left="1440" w:firstLine="720"/>
                        <w:rPr>
                          <w:b/>
                          <w:sz w:val="24"/>
                          <w:szCs w:val="24"/>
                        </w:rPr>
                      </w:pPr>
                      <w:r w:rsidRPr="00F247DC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2121F1" w:rsidRPr="00F247DC">
                        <w:rPr>
                          <w:b/>
                          <w:sz w:val="24"/>
                          <w:szCs w:val="24"/>
                        </w:rPr>
                        <w:t>NYAHURURU</w:t>
                      </w:r>
                    </w:p>
                    <w:p w14:paraId="053CE52C" w14:textId="77777777" w:rsidR="007B2657" w:rsidRPr="00F247DC" w:rsidRDefault="007B2657" w:rsidP="007B2657">
                      <w:pPr>
                        <w:widowControl w:val="0"/>
                        <w:ind w:left="1440"/>
                        <w:rPr>
                          <w:color w:val="auto"/>
                          <w:sz w:val="24"/>
                          <w:szCs w:val="24"/>
                        </w:rPr>
                      </w:pPr>
                      <w:r w:rsidRPr="00F247DC">
                        <w:rPr>
                          <w:sz w:val="24"/>
                          <w:szCs w:val="24"/>
                        </w:rPr>
                        <w:t xml:space="preserve">     </w:t>
                      </w:r>
                      <w:hyperlink r:id="rId11" w:history="1">
                        <w:r w:rsidRPr="00F247DC">
                          <w:rPr>
                            <w:rStyle w:val="Hyperlink"/>
                            <w:color w:val="auto"/>
                            <w:sz w:val="24"/>
                            <w:szCs w:val="24"/>
                            <w:u w:val="none"/>
                          </w:rPr>
                          <w:t>oljabethospital@yahoo.com</w:t>
                        </w:r>
                      </w:hyperlink>
                    </w:p>
                    <w:p w14:paraId="0C308515" w14:textId="77777777" w:rsidR="007B2657" w:rsidRPr="00F247DC" w:rsidRDefault="00381404" w:rsidP="007B2657">
                      <w:pPr>
                        <w:widowControl w:val="0"/>
                        <w:ind w:left="720" w:firstLine="720"/>
                        <w:rPr>
                          <w:color w:val="auto"/>
                          <w:sz w:val="24"/>
                          <w:szCs w:val="24"/>
                        </w:rPr>
                      </w:pPr>
                      <w:r w:rsidRPr="00F247DC">
                        <w:rPr>
                          <w:color w:val="auto"/>
                          <w:sz w:val="24"/>
                          <w:szCs w:val="24"/>
                        </w:rPr>
                        <w:t xml:space="preserve">     </w:t>
                      </w:r>
                      <w:r w:rsidR="007B2657" w:rsidRPr="00F247DC">
                        <w:rPr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hyperlink r:id="rId12" w:history="1">
                        <w:r w:rsidR="00956625" w:rsidRPr="00F247DC">
                          <w:rPr>
                            <w:rStyle w:val="Hyperlink"/>
                            <w:color w:val="auto"/>
                            <w:sz w:val="24"/>
                            <w:szCs w:val="24"/>
                            <w:u w:val="none"/>
                          </w:rPr>
                          <w:t>www.oljabethospital.co.ke</w:t>
                        </w:r>
                      </w:hyperlink>
                    </w:p>
                    <w:p w14:paraId="3C6E1DAB" w14:textId="391B2A27" w:rsidR="00956625" w:rsidRPr="00F247DC" w:rsidRDefault="00956625" w:rsidP="007B2657">
                      <w:pPr>
                        <w:widowControl w:val="0"/>
                        <w:ind w:left="720" w:firstLine="720"/>
                        <w:rPr>
                          <w:i/>
                          <w:sz w:val="24"/>
                          <w:szCs w:val="24"/>
                        </w:rPr>
                      </w:pPr>
                      <w:r w:rsidRPr="00F247DC">
                        <w:rPr>
                          <w:i/>
                          <w:sz w:val="24"/>
                          <w:szCs w:val="24"/>
                        </w:rPr>
                        <w:t xml:space="preserve">        ‘Healthcare that cares’</w:t>
                      </w:r>
                    </w:p>
                    <w:p w14:paraId="622CDFA0" w14:textId="7A1E7985" w:rsidR="00CE193A" w:rsidRPr="00F247DC" w:rsidRDefault="00DA15F4" w:rsidP="00DA15F4">
                      <w:pPr>
                        <w:widowControl w:val="0"/>
                        <w:ind w:left="1440"/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F247DC"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      </w:t>
                      </w:r>
                      <w:r w:rsidR="002036E9" w:rsidRPr="00F247DC"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  <w:t>0722624363 /0703333111</w:t>
                      </w:r>
                    </w:p>
                  </w:txbxContent>
                </v:textbox>
              </v:shape>
            </w:pict>
          </mc:Fallback>
        </mc:AlternateContent>
      </w:r>
    </w:p>
    <w:p w14:paraId="38B43ABB" w14:textId="7BE582B1" w:rsidR="003C7F16" w:rsidRDefault="003C7F16"/>
    <w:p w14:paraId="2ED3AF32" w14:textId="09F4E46A" w:rsidR="003C7F16" w:rsidRDefault="003C7F16"/>
    <w:p w14:paraId="12EB626B" w14:textId="6B2B6747" w:rsidR="003C7F16" w:rsidRDefault="003C7F16"/>
    <w:p w14:paraId="7B2608C6" w14:textId="7D2B890A" w:rsidR="003C7F16" w:rsidRDefault="003C7F16"/>
    <w:p w14:paraId="0A35413E" w14:textId="38149DB3" w:rsidR="003C7F16" w:rsidRDefault="003C7F16"/>
    <w:p w14:paraId="09F29C05" w14:textId="77777777" w:rsidR="003C7F16" w:rsidRPr="003C7F16" w:rsidRDefault="003C7F16"/>
    <w:p w14:paraId="180E5972" w14:textId="15449FB5" w:rsidR="00BB07C4" w:rsidRDefault="00BB07C4" w:rsidP="00551F10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</w:t>
      </w:r>
      <w:r w:rsidRPr="00BB07C4">
        <w:rPr>
          <w:b/>
          <w:sz w:val="24"/>
          <w:szCs w:val="24"/>
        </w:rPr>
        <w:t xml:space="preserve">DATE: </w:t>
      </w:r>
      <w:r w:rsidR="00151338">
        <w:rPr>
          <w:b/>
          <w:sz w:val="24"/>
          <w:szCs w:val="24"/>
        </w:rPr>
        <w:t>10</w:t>
      </w:r>
      <w:r w:rsidR="00737674">
        <w:rPr>
          <w:b/>
          <w:sz w:val="24"/>
          <w:szCs w:val="24"/>
        </w:rPr>
        <w:t>/</w:t>
      </w:r>
      <w:r w:rsidR="00151338">
        <w:rPr>
          <w:b/>
          <w:sz w:val="24"/>
          <w:szCs w:val="24"/>
        </w:rPr>
        <w:t>03</w:t>
      </w:r>
      <w:r w:rsidR="00737674">
        <w:rPr>
          <w:b/>
          <w:sz w:val="24"/>
          <w:szCs w:val="24"/>
        </w:rPr>
        <w:t>/</w:t>
      </w:r>
      <w:r w:rsidR="00151338">
        <w:rPr>
          <w:b/>
          <w:sz w:val="24"/>
          <w:szCs w:val="24"/>
        </w:rPr>
        <w:t>23</w:t>
      </w:r>
    </w:p>
    <w:p w14:paraId="20576840" w14:textId="54472E73" w:rsidR="00BB07C4" w:rsidRDefault="00BB07C4" w:rsidP="00BB07C4">
      <w:pPr>
        <w:rPr>
          <w:sz w:val="24"/>
          <w:szCs w:val="24"/>
        </w:rPr>
      </w:pPr>
    </w:p>
    <w:p w14:paraId="49CDCB64" w14:textId="64F1CBA8" w:rsidR="00B83370" w:rsidRPr="00BB3340" w:rsidRDefault="00BB07C4" w:rsidP="00BB07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B3340">
        <w:rPr>
          <w:rFonts w:ascii="Arial" w:hAnsi="Arial" w:cs="Arial"/>
          <w:sz w:val="24"/>
          <w:szCs w:val="24"/>
        </w:rPr>
        <w:t>THE PRINCIPAL,</w:t>
      </w:r>
    </w:p>
    <w:p w14:paraId="2B1ECEF0" w14:textId="7A91CF01" w:rsidR="00BB07C4" w:rsidRPr="00BB3340" w:rsidRDefault="002A685A" w:rsidP="00BB07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NDURURUMO HIGH SCHOOL</w:t>
      </w:r>
      <w:r w:rsidR="00BB07C4" w:rsidRPr="00BB3340">
        <w:rPr>
          <w:rFonts w:ascii="Arial" w:hAnsi="Arial" w:cs="Arial"/>
          <w:sz w:val="24"/>
          <w:szCs w:val="24"/>
        </w:rPr>
        <w:t>,</w:t>
      </w:r>
    </w:p>
    <w:p w14:paraId="25E8B20C" w14:textId="112B4B43" w:rsidR="00BB07C4" w:rsidRPr="00BB3340" w:rsidRDefault="002A685A" w:rsidP="00BB07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P.O BOX </w:t>
      </w:r>
      <w:r w:rsidR="000D2870">
        <w:rPr>
          <w:rFonts w:ascii="Arial" w:hAnsi="Arial" w:cs="Arial"/>
          <w:sz w:val="24"/>
          <w:szCs w:val="24"/>
        </w:rPr>
        <w:t>120,</w:t>
      </w:r>
    </w:p>
    <w:p w14:paraId="28DF4645" w14:textId="33C9F0B5" w:rsidR="00BB07C4" w:rsidRPr="00BB3340" w:rsidRDefault="00BB07C4" w:rsidP="00BB07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B3340">
        <w:rPr>
          <w:rFonts w:ascii="Arial" w:hAnsi="Arial" w:cs="Arial"/>
          <w:sz w:val="24"/>
          <w:szCs w:val="24"/>
        </w:rPr>
        <w:t>NYAHURURU,</w:t>
      </w:r>
    </w:p>
    <w:p w14:paraId="65241EBA" w14:textId="74FC1421" w:rsidR="00BB07C4" w:rsidRPr="00BB3340" w:rsidRDefault="00BB07C4" w:rsidP="00BB07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B3340">
        <w:rPr>
          <w:rFonts w:ascii="Arial" w:hAnsi="Arial" w:cs="Arial"/>
          <w:sz w:val="24"/>
          <w:szCs w:val="24"/>
        </w:rPr>
        <w:t>LAIKIPIA COUNTY.</w:t>
      </w:r>
    </w:p>
    <w:p w14:paraId="059D25C9" w14:textId="78BF43CB" w:rsidR="00BB07C4" w:rsidRPr="00BB3340" w:rsidRDefault="00BB07C4" w:rsidP="00BB07C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98B04A" w14:textId="78FC57AA" w:rsidR="00BB07C4" w:rsidRPr="00BB3340" w:rsidRDefault="00BB07C4" w:rsidP="00BB07C4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BB3340">
        <w:rPr>
          <w:rFonts w:ascii="Arial" w:hAnsi="Arial" w:cs="Arial"/>
          <w:b/>
          <w:sz w:val="24"/>
          <w:szCs w:val="24"/>
        </w:rPr>
        <w:t xml:space="preserve">RE: </w:t>
      </w:r>
      <w:r w:rsidR="002A685A">
        <w:rPr>
          <w:rFonts w:ascii="Arial" w:hAnsi="Arial" w:cs="Arial"/>
          <w:b/>
          <w:sz w:val="24"/>
          <w:szCs w:val="24"/>
          <w:u w:val="single"/>
        </w:rPr>
        <w:t>PAULINE WANJIKU</w:t>
      </w:r>
      <w:r w:rsidR="000D2870">
        <w:rPr>
          <w:rFonts w:ascii="Arial" w:hAnsi="Arial" w:cs="Arial"/>
          <w:b/>
          <w:sz w:val="24"/>
          <w:szCs w:val="24"/>
          <w:u w:val="single"/>
        </w:rPr>
        <w:t xml:space="preserve"> MUCHIRI</w:t>
      </w:r>
      <w:r w:rsidR="00E74A1E">
        <w:rPr>
          <w:rFonts w:ascii="Arial" w:hAnsi="Arial" w:cs="Arial"/>
          <w:b/>
          <w:sz w:val="24"/>
          <w:szCs w:val="24"/>
          <w:u w:val="single"/>
        </w:rPr>
        <w:t xml:space="preserve"> ADM: </w:t>
      </w:r>
      <w:r w:rsidR="000D2870">
        <w:rPr>
          <w:rFonts w:ascii="Arial" w:hAnsi="Arial" w:cs="Arial"/>
          <w:b/>
          <w:sz w:val="24"/>
          <w:szCs w:val="24"/>
          <w:u w:val="single"/>
        </w:rPr>
        <w:t>10284</w:t>
      </w:r>
    </w:p>
    <w:p w14:paraId="715D5BAD" w14:textId="20922F32" w:rsidR="00417F17" w:rsidRDefault="00E74A1E" w:rsidP="00BB07C4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above named student from your institution was admitted in our Hospital on 6</w:t>
      </w:r>
      <w:r w:rsidRPr="00E74A1E">
        <w:rPr>
          <w:rFonts w:ascii="Arial" w:hAnsi="Arial" w:cs="Arial"/>
          <w:sz w:val="24"/>
          <w:szCs w:val="24"/>
          <w:vertAlign w:val="superscript"/>
        </w:rPr>
        <w:t>th</w:t>
      </w:r>
      <w:r w:rsidR="006A316F">
        <w:rPr>
          <w:rFonts w:ascii="Arial" w:hAnsi="Arial" w:cs="Arial"/>
          <w:sz w:val="24"/>
          <w:szCs w:val="24"/>
        </w:rPr>
        <w:t>, March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  <w:r w:rsidR="00233E5B">
        <w:rPr>
          <w:rFonts w:ascii="Arial" w:hAnsi="Arial" w:cs="Arial"/>
          <w:sz w:val="24"/>
          <w:szCs w:val="24"/>
        </w:rPr>
        <w:t>secondary</w:t>
      </w:r>
      <w:r>
        <w:rPr>
          <w:rFonts w:ascii="Arial" w:hAnsi="Arial" w:cs="Arial"/>
          <w:sz w:val="24"/>
          <w:szCs w:val="24"/>
        </w:rPr>
        <w:t xml:space="preserve"> to injuries sustained on her lower lip</w:t>
      </w:r>
      <w:r w:rsidR="00125AA2">
        <w:rPr>
          <w:rFonts w:ascii="Arial" w:hAnsi="Arial" w:cs="Arial"/>
          <w:sz w:val="24"/>
          <w:szCs w:val="24"/>
        </w:rPr>
        <w:t xml:space="preserve"> and on her right</w:t>
      </w:r>
      <w:r>
        <w:rPr>
          <w:rFonts w:ascii="Arial" w:hAnsi="Arial" w:cs="Arial"/>
          <w:sz w:val="24"/>
          <w:szCs w:val="24"/>
        </w:rPr>
        <w:t xml:space="preserve"> lower limb</w:t>
      </w:r>
      <w:r w:rsidR="00125AA2">
        <w:rPr>
          <w:rFonts w:ascii="Arial" w:hAnsi="Arial" w:cs="Arial"/>
          <w:sz w:val="24"/>
          <w:szCs w:val="24"/>
        </w:rPr>
        <w:t xml:space="preserve"> knee</w:t>
      </w:r>
      <w:r>
        <w:rPr>
          <w:rFonts w:ascii="Arial" w:hAnsi="Arial" w:cs="Arial"/>
          <w:sz w:val="24"/>
          <w:szCs w:val="24"/>
        </w:rPr>
        <w:t>. With recommendation from your school Matron she also underwent 3 counselling sessions.</w:t>
      </w:r>
    </w:p>
    <w:p w14:paraId="3731E4E0" w14:textId="77777777" w:rsidR="00C66944" w:rsidRDefault="00C66944" w:rsidP="00BB07C4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7D0C947F" w14:textId="465A70BA" w:rsidR="00151338" w:rsidRDefault="00C66944" w:rsidP="00BB07C4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sessions, she disclosed</w:t>
      </w:r>
      <w:r w:rsidR="00E74A1E">
        <w:rPr>
          <w:rFonts w:ascii="Arial" w:hAnsi="Arial" w:cs="Arial"/>
          <w:sz w:val="24"/>
          <w:szCs w:val="24"/>
        </w:rPr>
        <w:t xml:space="preserve"> that she had had 4 previous suicidal attempts though she did not link the</w:t>
      </w:r>
      <w:r>
        <w:rPr>
          <w:rFonts w:ascii="Arial" w:hAnsi="Arial" w:cs="Arial"/>
          <w:sz w:val="24"/>
          <w:szCs w:val="24"/>
        </w:rPr>
        <w:t xml:space="preserve"> recent</w:t>
      </w:r>
      <w:r w:rsidR="00E74A1E">
        <w:rPr>
          <w:rFonts w:ascii="Arial" w:hAnsi="Arial" w:cs="Arial"/>
          <w:sz w:val="24"/>
          <w:szCs w:val="24"/>
        </w:rPr>
        <w:t xml:space="preserve"> fall with</w:t>
      </w:r>
      <w:r>
        <w:rPr>
          <w:rFonts w:ascii="Arial" w:hAnsi="Arial" w:cs="Arial"/>
          <w:sz w:val="24"/>
          <w:szCs w:val="24"/>
        </w:rPr>
        <w:t xml:space="preserve"> any</w:t>
      </w:r>
      <w:r w:rsidR="00E74A1E">
        <w:rPr>
          <w:rFonts w:ascii="Arial" w:hAnsi="Arial" w:cs="Arial"/>
          <w:sz w:val="24"/>
          <w:szCs w:val="24"/>
        </w:rPr>
        <w:t xml:space="preserve"> suicidal attempt.</w:t>
      </w:r>
      <w:r>
        <w:rPr>
          <w:rFonts w:ascii="Arial" w:hAnsi="Arial" w:cs="Arial"/>
          <w:sz w:val="24"/>
          <w:szCs w:val="24"/>
        </w:rPr>
        <w:t xml:space="preserve"> </w:t>
      </w:r>
      <w:r w:rsidR="00E74A1E">
        <w:rPr>
          <w:rFonts w:ascii="Arial" w:hAnsi="Arial" w:cs="Arial"/>
          <w:sz w:val="24"/>
          <w:szCs w:val="24"/>
        </w:rPr>
        <w:t>Suicidal ideation and attempt is a s</w:t>
      </w:r>
      <w:r>
        <w:rPr>
          <w:rFonts w:ascii="Arial" w:hAnsi="Arial" w:cs="Arial"/>
          <w:sz w:val="24"/>
          <w:szCs w:val="24"/>
        </w:rPr>
        <w:t>erious mental illness indicator.</w:t>
      </w:r>
      <w:r w:rsidR="00E74A1E">
        <w:rPr>
          <w:rFonts w:ascii="Arial" w:hAnsi="Arial" w:cs="Arial"/>
          <w:sz w:val="24"/>
          <w:szCs w:val="24"/>
        </w:rPr>
        <w:t xml:space="preserve"> </w:t>
      </w:r>
    </w:p>
    <w:p w14:paraId="16A36FC8" w14:textId="77777777" w:rsidR="00125AA2" w:rsidRDefault="00125AA2" w:rsidP="00BB07C4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569FFC6A" w14:textId="21BFE93A" w:rsidR="00E74A1E" w:rsidRDefault="00E74A1E" w:rsidP="00BB07C4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recommend that the student </w:t>
      </w:r>
      <w:r w:rsidR="00C66944">
        <w:rPr>
          <w:rFonts w:ascii="Arial" w:hAnsi="Arial" w:cs="Arial"/>
          <w:sz w:val="24"/>
          <w:szCs w:val="24"/>
        </w:rPr>
        <w:t>undergo further</w:t>
      </w:r>
      <w:r>
        <w:rPr>
          <w:rFonts w:ascii="Arial" w:hAnsi="Arial" w:cs="Arial"/>
          <w:sz w:val="24"/>
          <w:szCs w:val="24"/>
        </w:rPr>
        <w:t xml:space="preserve"> psychological </w:t>
      </w:r>
      <w:r w:rsidR="00151338">
        <w:rPr>
          <w:rFonts w:ascii="Arial" w:hAnsi="Arial" w:cs="Arial"/>
          <w:sz w:val="24"/>
          <w:szCs w:val="24"/>
        </w:rPr>
        <w:t>counselling</w:t>
      </w:r>
      <w:r>
        <w:rPr>
          <w:rFonts w:ascii="Arial" w:hAnsi="Arial" w:cs="Arial"/>
          <w:sz w:val="24"/>
          <w:szCs w:val="24"/>
        </w:rPr>
        <w:t xml:space="preserve"> </w:t>
      </w:r>
      <w:r w:rsidR="00C66944">
        <w:rPr>
          <w:rFonts w:ascii="Arial" w:hAnsi="Arial" w:cs="Arial"/>
          <w:sz w:val="24"/>
          <w:szCs w:val="24"/>
        </w:rPr>
        <w:t>to get to the root of her suicidal ideation</w:t>
      </w:r>
      <w:r w:rsidR="00151338">
        <w:rPr>
          <w:rFonts w:ascii="Arial" w:hAnsi="Arial" w:cs="Arial"/>
          <w:sz w:val="24"/>
          <w:szCs w:val="24"/>
        </w:rPr>
        <w:t>s</w:t>
      </w:r>
      <w:r w:rsidR="00C66944">
        <w:rPr>
          <w:rFonts w:ascii="Arial" w:hAnsi="Arial" w:cs="Arial"/>
          <w:sz w:val="24"/>
          <w:szCs w:val="24"/>
        </w:rPr>
        <w:t xml:space="preserve"> and attempts.</w:t>
      </w:r>
      <w:r w:rsidR="00125AA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Thank you for your consult</w:t>
      </w:r>
      <w:r w:rsidR="00151338">
        <w:rPr>
          <w:rFonts w:ascii="Arial" w:hAnsi="Arial" w:cs="Arial"/>
          <w:sz w:val="24"/>
          <w:szCs w:val="24"/>
        </w:rPr>
        <w:t>ation</w:t>
      </w:r>
      <w:r>
        <w:rPr>
          <w:rFonts w:ascii="Arial" w:hAnsi="Arial" w:cs="Arial"/>
          <w:sz w:val="24"/>
          <w:szCs w:val="24"/>
        </w:rPr>
        <w:t>.</w:t>
      </w:r>
    </w:p>
    <w:p w14:paraId="7FE09BA4" w14:textId="77777777" w:rsidR="00E74A1E" w:rsidRPr="00BB3340" w:rsidRDefault="00E74A1E" w:rsidP="00BB07C4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09A16FB6" w14:textId="77D94ECF" w:rsidR="00151338" w:rsidRPr="00BB3340" w:rsidRDefault="00BB07C4" w:rsidP="00EB5A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B3340">
        <w:rPr>
          <w:rFonts w:ascii="Arial" w:hAnsi="Arial" w:cs="Arial"/>
          <w:sz w:val="24"/>
          <w:szCs w:val="24"/>
        </w:rPr>
        <w:t>YOURS FAITHFULLY,</w:t>
      </w:r>
    </w:p>
    <w:p w14:paraId="3CB33419" w14:textId="584E98D8" w:rsidR="00151338" w:rsidRPr="00BB3340" w:rsidRDefault="00151338" w:rsidP="00EB5A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GEORG MASRE</w:t>
      </w:r>
    </w:p>
    <w:p w14:paraId="0E1BAC07" w14:textId="04E5E405" w:rsidR="00BB07C4" w:rsidRPr="00BB3340" w:rsidRDefault="00BB07C4" w:rsidP="00EB5A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B3340">
        <w:rPr>
          <w:rFonts w:ascii="Arial" w:hAnsi="Arial" w:cs="Arial"/>
          <w:sz w:val="24"/>
          <w:szCs w:val="24"/>
        </w:rPr>
        <w:t>Associate Counselor</w:t>
      </w:r>
    </w:p>
    <w:sectPr w:rsidR="00BB07C4" w:rsidRPr="00BB3340" w:rsidSect="00E3337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1F29F8" w14:textId="77777777" w:rsidR="00146C9E" w:rsidRDefault="00146C9E" w:rsidP="006A316F">
      <w:r>
        <w:separator/>
      </w:r>
    </w:p>
  </w:endnote>
  <w:endnote w:type="continuationSeparator" w:id="0">
    <w:p w14:paraId="7C194D02" w14:textId="77777777" w:rsidR="00146C9E" w:rsidRDefault="00146C9E" w:rsidP="006A3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54FA33" w14:textId="77777777" w:rsidR="00146C9E" w:rsidRDefault="00146C9E" w:rsidP="006A316F">
      <w:r>
        <w:separator/>
      </w:r>
    </w:p>
  </w:footnote>
  <w:footnote w:type="continuationSeparator" w:id="0">
    <w:p w14:paraId="3F77043C" w14:textId="77777777" w:rsidR="00146C9E" w:rsidRDefault="00146C9E" w:rsidP="006A31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10D"/>
    <w:multiLevelType w:val="hybridMultilevel"/>
    <w:tmpl w:val="9898943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0FD350A8"/>
    <w:multiLevelType w:val="hybridMultilevel"/>
    <w:tmpl w:val="18BE9C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E33E1"/>
    <w:multiLevelType w:val="hybridMultilevel"/>
    <w:tmpl w:val="E426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25835"/>
    <w:multiLevelType w:val="hybridMultilevel"/>
    <w:tmpl w:val="87426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12C04"/>
    <w:multiLevelType w:val="hybridMultilevel"/>
    <w:tmpl w:val="8FDA0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73B7B"/>
    <w:multiLevelType w:val="hybridMultilevel"/>
    <w:tmpl w:val="4412F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959D0"/>
    <w:multiLevelType w:val="hybridMultilevel"/>
    <w:tmpl w:val="7ECE3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45B8D"/>
    <w:multiLevelType w:val="hybridMultilevel"/>
    <w:tmpl w:val="ED046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0B0627"/>
    <w:multiLevelType w:val="hybridMultilevel"/>
    <w:tmpl w:val="4948DF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022F9"/>
    <w:multiLevelType w:val="hybridMultilevel"/>
    <w:tmpl w:val="C3B0C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8B373D"/>
    <w:multiLevelType w:val="hybridMultilevel"/>
    <w:tmpl w:val="983A8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15447"/>
    <w:multiLevelType w:val="hybridMultilevel"/>
    <w:tmpl w:val="F0DCCD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A6D68"/>
    <w:multiLevelType w:val="hybridMultilevel"/>
    <w:tmpl w:val="0010C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6"/>
  </w:num>
  <w:num w:numId="5">
    <w:abstractNumId w:val="12"/>
  </w:num>
  <w:num w:numId="6">
    <w:abstractNumId w:val="2"/>
  </w:num>
  <w:num w:numId="7">
    <w:abstractNumId w:val="9"/>
  </w:num>
  <w:num w:numId="8">
    <w:abstractNumId w:val="7"/>
  </w:num>
  <w:num w:numId="9">
    <w:abstractNumId w:val="5"/>
  </w:num>
  <w:num w:numId="10">
    <w:abstractNumId w:val="8"/>
  </w:num>
  <w:num w:numId="11">
    <w:abstractNumId w:val="11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657"/>
    <w:rsid w:val="000012C7"/>
    <w:rsid w:val="000119B1"/>
    <w:rsid w:val="00025249"/>
    <w:rsid w:val="00033FF9"/>
    <w:rsid w:val="00046D69"/>
    <w:rsid w:val="000515AA"/>
    <w:rsid w:val="000653D7"/>
    <w:rsid w:val="00071354"/>
    <w:rsid w:val="000859E8"/>
    <w:rsid w:val="00085DFF"/>
    <w:rsid w:val="000D2870"/>
    <w:rsid w:val="000D3B99"/>
    <w:rsid w:val="000D43BF"/>
    <w:rsid w:val="000E2B0C"/>
    <w:rsid w:val="000F0851"/>
    <w:rsid w:val="00125AA2"/>
    <w:rsid w:val="001333A8"/>
    <w:rsid w:val="00140156"/>
    <w:rsid w:val="00143046"/>
    <w:rsid w:val="00144F02"/>
    <w:rsid w:val="00146C9E"/>
    <w:rsid w:val="00151338"/>
    <w:rsid w:val="00155D48"/>
    <w:rsid w:val="00163CFC"/>
    <w:rsid w:val="00170B79"/>
    <w:rsid w:val="001A3CD9"/>
    <w:rsid w:val="001B0DE7"/>
    <w:rsid w:val="001C058E"/>
    <w:rsid w:val="001C557C"/>
    <w:rsid w:val="001D424E"/>
    <w:rsid w:val="001E6AA4"/>
    <w:rsid w:val="002036E9"/>
    <w:rsid w:val="0020483E"/>
    <w:rsid w:val="002121F1"/>
    <w:rsid w:val="00233E5B"/>
    <w:rsid w:val="00242681"/>
    <w:rsid w:val="002437A1"/>
    <w:rsid w:val="002918CF"/>
    <w:rsid w:val="00296B34"/>
    <w:rsid w:val="002A685A"/>
    <w:rsid w:val="002E26FB"/>
    <w:rsid w:val="002F242C"/>
    <w:rsid w:val="002F55D8"/>
    <w:rsid w:val="003009DE"/>
    <w:rsid w:val="00312BD2"/>
    <w:rsid w:val="00341F14"/>
    <w:rsid w:val="00373949"/>
    <w:rsid w:val="00381404"/>
    <w:rsid w:val="003C3050"/>
    <w:rsid w:val="003C7F16"/>
    <w:rsid w:val="003D3DF3"/>
    <w:rsid w:val="0040166A"/>
    <w:rsid w:val="0041547C"/>
    <w:rsid w:val="00417F17"/>
    <w:rsid w:val="00420C93"/>
    <w:rsid w:val="00456FB9"/>
    <w:rsid w:val="00476580"/>
    <w:rsid w:val="004A0A5A"/>
    <w:rsid w:val="004A0C42"/>
    <w:rsid w:val="004B4C45"/>
    <w:rsid w:val="004D60C1"/>
    <w:rsid w:val="004E7812"/>
    <w:rsid w:val="00521FBA"/>
    <w:rsid w:val="00534FE2"/>
    <w:rsid w:val="0053592F"/>
    <w:rsid w:val="00540687"/>
    <w:rsid w:val="00542700"/>
    <w:rsid w:val="005478D9"/>
    <w:rsid w:val="00551F10"/>
    <w:rsid w:val="0055337D"/>
    <w:rsid w:val="005537CE"/>
    <w:rsid w:val="00587511"/>
    <w:rsid w:val="005944FD"/>
    <w:rsid w:val="005C1877"/>
    <w:rsid w:val="005C5932"/>
    <w:rsid w:val="005D370E"/>
    <w:rsid w:val="006215B3"/>
    <w:rsid w:val="00650735"/>
    <w:rsid w:val="00677699"/>
    <w:rsid w:val="0068705A"/>
    <w:rsid w:val="006A316F"/>
    <w:rsid w:val="006B43E3"/>
    <w:rsid w:val="006D3D96"/>
    <w:rsid w:val="006F2DBE"/>
    <w:rsid w:val="00703EB2"/>
    <w:rsid w:val="007042A6"/>
    <w:rsid w:val="00710C3F"/>
    <w:rsid w:val="00720E30"/>
    <w:rsid w:val="00720EB9"/>
    <w:rsid w:val="00722CB6"/>
    <w:rsid w:val="00737674"/>
    <w:rsid w:val="00794481"/>
    <w:rsid w:val="007B2657"/>
    <w:rsid w:val="007C1ABF"/>
    <w:rsid w:val="007D0D71"/>
    <w:rsid w:val="007D1E98"/>
    <w:rsid w:val="007D20BB"/>
    <w:rsid w:val="007D4BFB"/>
    <w:rsid w:val="008631CF"/>
    <w:rsid w:val="00881537"/>
    <w:rsid w:val="00897BA5"/>
    <w:rsid w:val="008A1C44"/>
    <w:rsid w:val="008E38E9"/>
    <w:rsid w:val="008F2B5F"/>
    <w:rsid w:val="008F58E3"/>
    <w:rsid w:val="0092717A"/>
    <w:rsid w:val="009317F3"/>
    <w:rsid w:val="00956625"/>
    <w:rsid w:val="00962415"/>
    <w:rsid w:val="009636FE"/>
    <w:rsid w:val="009841F6"/>
    <w:rsid w:val="0098536F"/>
    <w:rsid w:val="009E39B5"/>
    <w:rsid w:val="009E647E"/>
    <w:rsid w:val="00A00C9B"/>
    <w:rsid w:val="00A0569E"/>
    <w:rsid w:val="00A4013F"/>
    <w:rsid w:val="00A526E3"/>
    <w:rsid w:val="00AA71C2"/>
    <w:rsid w:val="00AB0DD9"/>
    <w:rsid w:val="00AF2EF1"/>
    <w:rsid w:val="00B51F68"/>
    <w:rsid w:val="00B53872"/>
    <w:rsid w:val="00B83370"/>
    <w:rsid w:val="00BA6A5D"/>
    <w:rsid w:val="00BB07C4"/>
    <w:rsid w:val="00BB3340"/>
    <w:rsid w:val="00BD5A6C"/>
    <w:rsid w:val="00BF1C19"/>
    <w:rsid w:val="00C00E82"/>
    <w:rsid w:val="00C133C3"/>
    <w:rsid w:val="00C21729"/>
    <w:rsid w:val="00C21ED3"/>
    <w:rsid w:val="00C3023F"/>
    <w:rsid w:val="00C66944"/>
    <w:rsid w:val="00C846B8"/>
    <w:rsid w:val="00CB4E8A"/>
    <w:rsid w:val="00CC5D3A"/>
    <w:rsid w:val="00CE193A"/>
    <w:rsid w:val="00D5312A"/>
    <w:rsid w:val="00D63E6F"/>
    <w:rsid w:val="00D653C1"/>
    <w:rsid w:val="00D676C6"/>
    <w:rsid w:val="00D71DF2"/>
    <w:rsid w:val="00D85111"/>
    <w:rsid w:val="00DA15F4"/>
    <w:rsid w:val="00DB359D"/>
    <w:rsid w:val="00E145C7"/>
    <w:rsid w:val="00E32929"/>
    <w:rsid w:val="00E33374"/>
    <w:rsid w:val="00E34864"/>
    <w:rsid w:val="00E3663C"/>
    <w:rsid w:val="00E56CC1"/>
    <w:rsid w:val="00E74A1E"/>
    <w:rsid w:val="00E86B1B"/>
    <w:rsid w:val="00E903B1"/>
    <w:rsid w:val="00EB5A28"/>
    <w:rsid w:val="00EC2EC8"/>
    <w:rsid w:val="00ED0292"/>
    <w:rsid w:val="00ED5DC2"/>
    <w:rsid w:val="00EE1F0A"/>
    <w:rsid w:val="00EF1659"/>
    <w:rsid w:val="00EF4369"/>
    <w:rsid w:val="00F00A06"/>
    <w:rsid w:val="00F05938"/>
    <w:rsid w:val="00F247DC"/>
    <w:rsid w:val="00F42511"/>
    <w:rsid w:val="00F43F93"/>
    <w:rsid w:val="00F5199E"/>
    <w:rsid w:val="00F578D6"/>
    <w:rsid w:val="00F601E4"/>
    <w:rsid w:val="00F83BAE"/>
    <w:rsid w:val="00FD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5D7B3E"/>
  <w15:docId w15:val="{6420708A-1422-484D-9065-48C91190F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47E"/>
    <w:rPr>
      <w:color w:val="21212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271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2717A"/>
    <w:rPr>
      <w:rFonts w:ascii="Tahoma" w:hAnsi="Tahoma" w:cs="Tahoma"/>
      <w:color w:val="212120"/>
      <w:kern w:val="28"/>
      <w:sz w:val="16"/>
      <w:szCs w:val="16"/>
    </w:rPr>
  </w:style>
  <w:style w:type="paragraph" w:styleId="ListParagraph">
    <w:name w:val="List Paragraph"/>
    <w:basedOn w:val="Normal"/>
    <w:uiPriority w:val="34"/>
    <w:qFormat/>
    <w:rsid w:val="00AA71C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</w:rPr>
  </w:style>
  <w:style w:type="character" w:styleId="Hyperlink">
    <w:name w:val="Hyperlink"/>
    <w:basedOn w:val="DefaultParagraphFont"/>
    <w:rsid w:val="007B265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F578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6A31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A316F"/>
    <w:rPr>
      <w:color w:val="212120"/>
      <w:kern w:val="28"/>
    </w:rPr>
  </w:style>
  <w:style w:type="paragraph" w:styleId="Footer">
    <w:name w:val="footer"/>
    <w:basedOn w:val="Normal"/>
    <w:link w:val="FooterChar"/>
    <w:unhideWhenUsed/>
    <w:rsid w:val="006A31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A316F"/>
    <w:rPr>
      <w:color w:val="212120"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6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767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3868">
                  <w:marLeft w:val="60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4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4959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6368">
                  <w:marLeft w:val="60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oljabethospital.co.k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ljabethospital@yahoo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oljabethospital.co.k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ljabethospital@yahoo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esar\Desktop\Oljabet%20Letterhead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Oljabet Letterhead (1)</Template>
  <TotalTime>94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22</cp:revision>
  <cp:lastPrinted>2022-01-08T08:10:00Z</cp:lastPrinted>
  <dcterms:created xsi:type="dcterms:W3CDTF">2021-11-27T06:28:00Z</dcterms:created>
  <dcterms:modified xsi:type="dcterms:W3CDTF">2023-03-10T07:41:00Z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TC011832701033</vt:lpwstr>
  </property>
</Properties>
</file>