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ACBE" w14:textId="163635A2" w:rsidR="007D4BFB" w:rsidRDefault="003C7F16">
      <w:pPr>
        <w:rPr>
          <w:noProof/>
        </w:rPr>
      </w:pPr>
      <w:r>
        <w:rPr>
          <w:noProof/>
        </w:rPr>
        <mc:AlternateContent>
          <mc:Choice Requires="wps">
            <w:drawing>
              <wp:anchor distT="0" distB="0" distL="114300" distR="114300" simplePos="0" relativeHeight="251659264" behindDoc="0" locked="0" layoutInCell="1" allowOverlap="1" wp14:anchorId="3A8E62BC" wp14:editId="5CC3A4BF">
                <wp:simplePos x="0" y="0"/>
                <wp:positionH relativeFrom="column">
                  <wp:posOffset>665018</wp:posOffset>
                </wp:positionH>
                <wp:positionV relativeFrom="paragraph">
                  <wp:posOffset>-463138</wp:posOffset>
                </wp:positionV>
                <wp:extent cx="1698172" cy="1555668"/>
                <wp:effectExtent l="0" t="0" r="16510" b="26035"/>
                <wp:wrapNone/>
                <wp:docPr id="5" name="Rectangle 5"/>
                <wp:cNvGraphicFramePr/>
                <a:graphic xmlns:a="http://schemas.openxmlformats.org/drawingml/2006/main">
                  <a:graphicData uri="http://schemas.microsoft.com/office/word/2010/wordprocessingShape">
                    <wps:wsp>
                      <wps:cNvSpPr/>
                      <wps:spPr>
                        <a:xfrm>
                          <a:off x="0" y="0"/>
                          <a:ext cx="1698172" cy="155566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48E7A5A" w14:textId="0EC85214" w:rsidR="003C7F16" w:rsidRDefault="003C7F16" w:rsidP="003C7F16">
                            <w:r w:rsidRPr="003C7F16">
                              <w:rPr>
                                <w:noProof/>
                              </w:rPr>
                              <w:drawing>
                                <wp:inline distT="0" distB="0" distL="0" distR="0" wp14:anchorId="36018044" wp14:editId="30BEF870">
                                  <wp:extent cx="1365662" cy="1158962"/>
                                  <wp:effectExtent l="0" t="0" r="6350" b="3175"/>
                                  <wp:docPr id="4" name="Picture 84" descr="C:\Users\Caesar\Pictures\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aesar\Pictures\Oljabet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0911" cy="12058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A8E62BC" id="Rectangle 5" o:spid="_x0000_s1026" style="position:absolute;margin-left:52.35pt;margin-top:-36.45pt;width:133.7pt;height: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" fillcolor="white [3201]" strokecolor="white [3212]" strokeweight="2pt">
                <v:textbox>
                  <w:txbxContent>
                    <w:p w14:paraId="648E7A5A" w14:textId="0EC85214" w:rsidR="003C7F16" w:rsidRDefault="003C7F16" w:rsidP="003C7F16">
                      <w:r w:rsidRPr="003C7F16">
                        <w:rPr>
                          <w:noProof/>
                        </w:rPr>
                        <w:drawing>
                          <wp:inline distT="0" distB="0" distL="0" distR="0" wp14:anchorId="36018044" wp14:editId="30BEF870">
                            <wp:extent cx="1365662" cy="1158962"/>
                            <wp:effectExtent l="0" t="0" r="6350" b="3175"/>
                            <wp:docPr id="4" name="Picture 84" descr="C:\Users\Caesar\Pictures\Oljab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aesar\Pictures\Oljabet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0911" cy="1205848"/>
                                    </a:xfrm>
                                    <a:prstGeom prst="rect">
                                      <a:avLst/>
                                    </a:prstGeom>
                                    <a:noFill/>
                                    <a:ln>
                                      <a:noFill/>
                                    </a:ln>
                                  </pic:spPr>
                                </pic:pic>
                              </a:graphicData>
                            </a:graphic>
                          </wp:inline>
                        </w:drawing>
                      </w:r>
                    </w:p>
                  </w:txbxContent>
                </v:textbox>
              </v:rect>
            </w:pict>
          </mc:Fallback>
        </mc:AlternateContent>
      </w:r>
      <w:r w:rsidR="0098536F" w:rsidRPr="003C7F16">
        <w:rPr>
          <w:noProof/>
        </w:rPr>
        <mc:AlternateContent>
          <mc:Choice Requires="wps">
            <w:drawing>
              <wp:anchor distT="0" distB="0" distL="114300" distR="114300" simplePos="0" relativeHeight="251654656" behindDoc="0" locked="0" layoutInCell="1" allowOverlap="1" wp14:anchorId="6CA4CBD7" wp14:editId="435BCEE8">
                <wp:simplePos x="0" y="0"/>
                <wp:positionH relativeFrom="column">
                  <wp:posOffset>1733204</wp:posOffset>
                </wp:positionH>
                <wp:positionV relativeFrom="paragraph">
                  <wp:posOffset>-334414</wp:posOffset>
                </wp:positionV>
                <wp:extent cx="4015553" cy="1246094"/>
                <wp:effectExtent l="0" t="0" r="23495" b="1143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553" cy="1246094"/>
                        </a:xfrm>
                        <a:prstGeom prst="rect">
                          <a:avLst/>
                        </a:prstGeom>
                        <a:solidFill>
                          <a:srgbClr val="FFFFFF"/>
                        </a:solidFill>
                        <a:ln w="9525">
                          <a:solidFill>
                            <a:schemeClr val="bg1">
                              <a:lumMod val="100000"/>
                              <a:lumOff val="0"/>
                            </a:schemeClr>
                          </a:solidFill>
                          <a:miter lim="800000"/>
                          <a:headEnd/>
                          <a:tailEnd/>
                        </a:ln>
                      </wps:spPr>
                      <wps:txbx>
                        <w:txbxContent>
                          <w:p w14:paraId="742A2137" w14:textId="00429BF0" w:rsidR="007B2657" w:rsidRPr="00F247DC" w:rsidRDefault="00381404" w:rsidP="00381404">
                            <w:pPr>
                              <w:widowControl w:val="0"/>
                              <w:rPr>
                                <w:b/>
                                <w:color w:val="000000" w:themeColor="text1"/>
                                <w:sz w:val="24"/>
                                <w:szCs w:val="24"/>
                              </w:rPr>
                            </w:pPr>
                            <w:r w:rsidRPr="00F247DC">
                              <w:rPr>
                                <w:b/>
                                <w:color w:val="000000" w:themeColor="text1"/>
                                <w:sz w:val="24"/>
                                <w:szCs w:val="24"/>
                              </w:rPr>
                              <w:t xml:space="preserve">           </w:t>
                            </w:r>
                            <w:r w:rsidR="00F247DC">
                              <w:rPr>
                                <w:b/>
                                <w:color w:val="000000" w:themeColor="text1"/>
                                <w:sz w:val="24"/>
                                <w:szCs w:val="24"/>
                              </w:rPr>
                              <w:t xml:space="preserve">       </w:t>
                            </w:r>
                            <w:r w:rsidR="008F58E3">
                              <w:rPr>
                                <w:b/>
                                <w:color w:val="000000" w:themeColor="text1"/>
                                <w:sz w:val="24"/>
                                <w:szCs w:val="24"/>
                              </w:rPr>
                              <w:t xml:space="preserve"> </w:t>
                            </w:r>
                            <w:r w:rsidR="00F247DC">
                              <w:rPr>
                                <w:b/>
                                <w:color w:val="000000" w:themeColor="text1"/>
                                <w:sz w:val="24"/>
                                <w:szCs w:val="24"/>
                              </w:rPr>
                              <w:t xml:space="preserve">     </w:t>
                            </w:r>
                            <w:r w:rsidRPr="00F247DC">
                              <w:rPr>
                                <w:b/>
                                <w:color w:val="000000" w:themeColor="text1"/>
                                <w:sz w:val="24"/>
                                <w:szCs w:val="24"/>
                              </w:rPr>
                              <w:t xml:space="preserve">  </w:t>
                            </w:r>
                            <w:r w:rsidR="00956625" w:rsidRPr="00F247DC">
                              <w:rPr>
                                <w:b/>
                                <w:color w:val="000000" w:themeColor="text1"/>
                                <w:sz w:val="24"/>
                                <w:szCs w:val="24"/>
                              </w:rPr>
                              <w:t xml:space="preserve">  </w:t>
                            </w:r>
                            <w:r w:rsidR="002121F1" w:rsidRPr="00F247DC">
                              <w:rPr>
                                <w:b/>
                                <w:color w:val="000000" w:themeColor="text1"/>
                                <w:sz w:val="24"/>
                                <w:szCs w:val="24"/>
                              </w:rPr>
                              <w:t xml:space="preserve">OLJABET </w:t>
                            </w:r>
                            <w:r w:rsidR="007B2657" w:rsidRPr="00F247DC">
                              <w:rPr>
                                <w:b/>
                                <w:color w:val="000000" w:themeColor="text1"/>
                                <w:sz w:val="24"/>
                                <w:szCs w:val="24"/>
                              </w:rPr>
                              <w:t>HOSPITAL</w:t>
                            </w:r>
                          </w:p>
                          <w:p w14:paraId="0F492C80" w14:textId="77777777" w:rsidR="002121F1" w:rsidRPr="00F247DC" w:rsidRDefault="007B2657" w:rsidP="007B2657">
                            <w:pPr>
                              <w:widowControl w:val="0"/>
                              <w:ind w:left="1440" w:firstLine="720"/>
                              <w:rPr>
                                <w:b/>
                                <w:sz w:val="24"/>
                                <w:szCs w:val="24"/>
                              </w:rPr>
                            </w:pPr>
                            <w:r w:rsidRPr="00F247DC">
                              <w:rPr>
                                <w:b/>
                                <w:sz w:val="24"/>
                                <w:szCs w:val="24"/>
                              </w:rPr>
                              <w:t xml:space="preserve"> </w:t>
                            </w:r>
                            <w:r w:rsidR="002121F1" w:rsidRPr="00F247DC">
                              <w:rPr>
                                <w:b/>
                                <w:sz w:val="24"/>
                                <w:szCs w:val="24"/>
                              </w:rPr>
                              <w:t>NYAHURURU</w:t>
                            </w:r>
                          </w:p>
                          <w:p w14:paraId="053CE52C" w14:textId="77777777" w:rsidR="007B2657" w:rsidRPr="00F247DC" w:rsidRDefault="007B2657" w:rsidP="007B2657">
                            <w:pPr>
                              <w:widowControl w:val="0"/>
                              <w:ind w:left="1440"/>
                              <w:rPr>
                                <w:color w:val="auto"/>
                                <w:sz w:val="24"/>
                                <w:szCs w:val="24"/>
                              </w:rPr>
                            </w:pPr>
                            <w:r w:rsidRPr="00F247DC">
                              <w:rPr>
                                <w:sz w:val="24"/>
                                <w:szCs w:val="24"/>
                              </w:rPr>
                              <w:t xml:space="preserve">     </w:t>
                            </w:r>
                            <w:hyperlink r:id="rId7" w:history="1">
                              <w:r w:rsidRPr="00F247DC">
                                <w:rPr>
                                  <w:rStyle w:val="Hyperlink"/>
                                  <w:color w:val="auto"/>
                                  <w:sz w:val="24"/>
                                  <w:szCs w:val="24"/>
                                  <w:u w:val="none"/>
                                </w:rPr>
                                <w:t>oljabethospital@yahoo.com</w:t>
                              </w:r>
                            </w:hyperlink>
                          </w:p>
                          <w:p w14:paraId="0C308515" w14:textId="77777777" w:rsidR="007B2657" w:rsidRPr="00F247DC" w:rsidRDefault="00381404" w:rsidP="007B2657">
                            <w:pPr>
                              <w:widowControl w:val="0"/>
                              <w:ind w:left="720" w:firstLine="720"/>
                              <w:rPr>
                                <w:color w:val="auto"/>
                                <w:sz w:val="24"/>
                                <w:szCs w:val="24"/>
                              </w:rPr>
                            </w:pPr>
                            <w:r w:rsidRPr="00F247DC">
                              <w:rPr>
                                <w:color w:val="auto"/>
                                <w:sz w:val="24"/>
                                <w:szCs w:val="24"/>
                              </w:rPr>
                              <w:t xml:space="preserve">     </w:t>
                            </w:r>
                            <w:r w:rsidR="007B2657" w:rsidRPr="00F247DC">
                              <w:rPr>
                                <w:color w:val="auto"/>
                                <w:sz w:val="24"/>
                                <w:szCs w:val="24"/>
                              </w:rPr>
                              <w:t xml:space="preserve"> </w:t>
                            </w:r>
                            <w:hyperlink r:id="rId8" w:history="1">
                              <w:r w:rsidR="00956625" w:rsidRPr="00F247DC">
                                <w:rPr>
                                  <w:rStyle w:val="Hyperlink"/>
                                  <w:color w:val="auto"/>
                                  <w:sz w:val="24"/>
                                  <w:szCs w:val="24"/>
                                  <w:u w:val="none"/>
                                </w:rPr>
                                <w:t>www.oljabethospital.co.ke</w:t>
                              </w:r>
                            </w:hyperlink>
                          </w:p>
                          <w:p w14:paraId="3C6E1DAB" w14:textId="391B2A27" w:rsidR="00956625" w:rsidRPr="00F247DC" w:rsidRDefault="00956625" w:rsidP="007B2657">
                            <w:pPr>
                              <w:widowControl w:val="0"/>
                              <w:ind w:left="720" w:firstLine="720"/>
                              <w:rPr>
                                <w:i/>
                                <w:sz w:val="24"/>
                                <w:szCs w:val="24"/>
                              </w:rPr>
                            </w:pPr>
                            <w:r w:rsidRPr="00F247DC">
                              <w:rPr>
                                <w:i/>
                                <w:sz w:val="24"/>
                                <w:szCs w:val="24"/>
                              </w:rPr>
                              <w:t xml:space="preserve">        ‘Healthcare that cares’</w:t>
                            </w:r>
                          </w:p>
                          <w:p w14:paraId="622CDFA0" w14:textId="7A1E7985" w:rsidR="00CE193A" w:rsidRPr="00F247DC" w:rsidRDefault="00DA15F4" w:rsidP="00DA15F4">
                            <w:pPr>
                              <w:widowControl w:val="0"/>
                              <w:ind w:left="1440"/>
                              <w:rPr>
                                <w:i/>
                                <w:color w:val="000000" w:themeColor="text1"/>
                                <w:sz w:val="24"/>
                                <w:szCs w:val="24"/>
                              </w:rPr>
                            </w:pPr>
                            <w:r w:rsidRPr="00F247DC">
                              <w:rPr>
                                <w:i/>
                                <w:color w:val="000000" w:themeColor="text1"/>
                                <w:sz w:val="24"/>
                                <w:szCs w:val="24"/>
                              </w:rPr>
                              <w:t xml:space="preserve">      </w:t>
                            </w:r>
                            <w:r w:rsidR="002036E9" w:rsidRPr="00F247DC">
                              <w:rPr>
                                <w:i/>
                                <w:color w:val="000000" w:themeColor="text1"/>
                                <w:sz w:val="24"/>
                                <w:szCs w:val="24"/>
                              </w:rPr>
                              <w:t>0722624363 /0703333111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CA4CBD7" id="_x0000_t202" coordsize="21600,21600" o:spt="202" path="m,l,21600r21600,l21600,xe">
                <v:stroke joinstyle="miter"/>
                <v:path gradientshapeok="t" o:connecttype="rect"/>
              </v:shapetype>
              <v:shape id="Text Box 6" o:spid="_x0000_s1027" type="#_x0000_t202" style="position:absolute;margin-left:136.45pt;margin-top:-26.35pt;width:316.2pt;height:9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" strokecolor="white [3212]">
                <v:textbox>
                  <w:txbxContent>
                    <w:p w14:paraId="742A2137" w14:textId="00429BF0" w:rsidR="007B2657" w:rsidRPr="00F247DC" w:rsidRDefault="00381404" w:rsidP="00381404">
                      <w:pPr>
                        <w:widowControl w:val="0"/>
                        <w:rPr>
                          <w:b/>
                          <w:color w:val="000000" w:themeColor="text1"/>
                          <w:sz w:val="24"/>
                          <w:szCs w:val="24"/>
                        </w:rPr>
                      </w:pPr>
                      <w:r w:rsidRPr="00F247DC">
                        <w:rPr>
                          <w:b/>
                          <w:color w:val="000000" w:themeColor="text1"/>
                          <w:sz w:val="24"/>
                          <w:szCs w:val="24"/>
                        </w:rPr>
                        <w:t xml:space="preserve">           </w:t>
                      </w:r>
                      <w:r w:rsidR="00F247DC">
                        <w:rPr>
                          <w:b/>
                          <w:color w:val="000000" w:themeColor="text1"/>
                          <w:sz w:val="24"/>
                          <w:szCs w:val="24"/>
                        </w:rPr>
                        <w:t xml:space="preserve">       </w:t>
                      </w:r>
                      <w:r w:rsidR="008F58E3">
                        <w:rPr>
                          <w:b/>
                          <w:color w:val="000000" w:themeColor="text1"/>
                          <w:sz w:val="24"/>
                          <w:szCs w:val="24"/>
                        </w:rPr>
                        <w:t xml:space="preserve"> </w:t>
                      </w:r>
                      <w:r w:rsidR="00F247DC">
                        <w:rPr>
                          <w:b/>
                          <w:color w:val="000000" w:themeColor="text1"/>
                          <w:sz w:val="24"/>
                          <w:szCs w:val="24"/>
                        </w:rPr>
                        <w:t xml:space="preserve">     </w:t>
                      </w:r>
                      <w:r w:rsidRPr="00F247DC">
                        <w:rPr>
                          <w:b/>
                          <w:color w:val="000000" w:themeColor="text1"/>
                          <w:sz w:val="24"/>
                          <w:szCs w:val="24"/>
                        </w:rPr>
                        <w:t xml:space="preserve">  </w:t>
                      </w:r>
                      <w:r w:rsidR="00956625" w:rsidRPr="00F247DC">
                        <w:rPr>
                          <w:b/>
                          <w:color w:val="000000" w:themeColor="text1"/>
                          <w:sz w:val="24"/>
                          <w:szCs w:val="24"/>
                        </w:rPr>
                        <w:t xml:space="preserve">  </w:t>
                      </w:r>
                      <w:r w:rsidR="002121F1" w:rsidRPr="00F247DC">
                        <w:rPr>
                          <w:b/>
                          <w:color w:val="000000" w:themeColor="text1"/>
                          <w:sz w:val="24"/>
                          <w:szCs w:val="24"/>
                        </w:rPr>
                        <w:t xml:space="preserve">OLJABET </w:t>
                      </w:r>
                      <w:r w:rsidR="007B2657" w:rsidRPr="00F247DC">
                        <w:rPr>
                          <w:b/>
                          <w:color w:val="000000" w:themeColor="text1"/>
                          <w:sz w:val="24"/>
                          <w:szCs w:val="24"/>
                        </w:rPr>
                        <w:t>HOSPITAL</w:t>
                      </w:r>
                    </w:p>
                    <w:p w14:paraId="0F492C80" w14:textId="77777777" w:rsidR="002121F1" w:rsidRPr="00F247DC" w:rsidRDefault="007B2657" w:rsidP="007B2657">
                      <w:pPr>
                        <w:widowControl w:val="0"/>
                        <w:ind w:left="1440" w:firstLine="720"/>
                        <w:rPr>
                          <w:b/>
                          <w:sz w:val="24"/>
                          <w:szCs w:val="24"/>
                        </w:rPr>
                      </w:pPr>
                      <w:r w:rsidRPr="00F247DC">
                        <w:rPr>
                          <w:b/>
                          <w:sz w:val="24"/>
                          <w:szCs w:val="24"/>
                        </w:rPr>
                        <w:t xml:space="preserve"> </w:t>
                      </w:r>
                      <w:r w:rsidR="002121F1" w:rsidRPr="00F247DC">
                        <w:rPr>
                          <w:b/>
                          <w:sz w:val="24"/>
                          <w:szCs w:val="24"/>
                        </w:rPr>
                        <w:t>NYAHURURU</w:t>
                      </w:r>
                    </w:p>
                    <w:p w14:paraId="053CE52C" w14:textId="77777777" w:rsidR="007B2657" w:rsidRPr="00F247DC" w:rsidRDefault="007B2657" w:rsidP="007B2657">
                      <w:pPr>
                        <w:widowControl w:val="0"/>
                        <w:ind w:left="1440"/>
                        <w:rPr>
                          <w:color w:val="auto"/>
                          <w:sz w:val="24"/>
                          <w:szCs w:val="24"/>
                        </w:rPr>
                      </w:pPr>
                      <w:r w:rsidRPr="00F247DC">
                        <w:rPr>
                          <w:sz w:val="24"/>
                          <w:szCs w:val="24"/>
                        </w:rPr>
                        <w:t xml:space="preserve">     </w:t>
                      </w:r>
                      <w:hyperlink r:id="rId9" w:history="1">
                        <w:r w:rsidRPr="00F247DC">
                          <w:rPr>
                            <w:rStyle w:val="Hyperlink"/>
                            <w:color w:val="auto"/>
                            <w:sz w:val="24"/>
                            <w:szCs w:val="24"/>
                            <w:u w:val="none"/>
                          </w:rPr>
                          <w:t>oljabethospital@yahoo.com</w:t>
                        </w:r>
                      </w:hyperlink>
                    </w:p>
                    <w:p w14:paraId="0C308515" w14:textId="77777777" w:rsidR="007B2657" w:rsidRPr="00F247DC" w:rsidRDefault="00381404" w:rsidP="007B2657">
                      <w:pPr>
                        <w:widowControl w:val="0"/>
                        <w:ind w:left="720" w:firstLine="720"/>
                        <w:rPr>
                          <w:color w:val="auto"/>
                          <w:sz w:val="24"/>
                          <w:szCs w:val="24"/>
                        </w:rPr>
                      </w:pPr>
                      <w:r w:rsidRPr="00F247DC">
                        <w:rPr>
                          <w:color w:val="auto"/>
                          <w:sz w:val="24"/>
                          <w:szCs w:val="24"/>
                        </w:rPr>
                        <w:t xml:space="preserve">     </w:t>
                      </w:r>
                      <w:r w:rsidR="007B2657" w:rsidRPr="00F247DC">
                        <w:rPr>
                          <w:color w:val="auto"/>
                          <w:sz w:val="24"/>
                          <w:szCs w:val="24"/>
                        </w:rPr>
                        <w:t xml:space="preserve"> </w:t>
                      </w:r>
                      <w:hyperlink r:id="rId10" w:history="1">
                        <w:r w:rsidR="00956625" w:rsidRPr="00F247DC">
                          <w:rPr>
                            <w:rStyle w:val="Hyperlink"/>
                            <w:color w:val="auto"/>
                            <w:sz w:val="24"/>
                            <w:szCs w:val="24"/>
                            <w:u w:val="none"/>
                          </w:rPr>
                          <w:t>www.oljabethospital.co.ke</w:t>
                        </w:r>
                      </w:hyperlink>
                    </w:p>
                    <w:p w14:paraId="3C6E1DAB" w14:textId="391B2A27" w:rsidR="00956625" w:rsidRPr="00F247DC" w:rsidRDefault="00956625" w:rsidP="007B2657">
                      <w:pPr>
                        <w:widowControl w:val="0"/>
                        <w:ind w:left="720" w:firstLine="720"/>
                        <w:rPr>
                          <w:i/>
                          <w:sz w:val="24"/>
                          <w:szCs w:val="24"/>
                        </w:rPr>
                      </w:pPr>
                      <w:r w:rsidRPr="00F247DC">
                        <w:rPr>
                          <w:i/>
                          <w:sz w:val="24"/>
                          <w:szCs w:val="24"/>
                        </w:rPr>
                        <w:t xml:space="preserve">        ‘Healthcare that cares’</w:t>
                      </w:r>
                    </w:p>
                    <w:p w14:paraId="622CDFA0" w14:textId="7A1E7985" w:rsidR="00CE193A" w:rsidRPr="00F247DC" w:rsidRDefault="00DA15F4" w:rsidP="00DA15F4">
                      <w:pPr>
                        <w:widowControl w:val="0"/>
                        <w:ind w:left="1440"/>
                        <w:rPr>
                          <w:i/>
                          <w:color w:val="000000" w:themeColor="text1"/>
                          <w:sz w:val="24"/>
                          <w:szCs w:val="24"/>
                        </w:rPr>
                      </w:pPr>
                      <w:r w:rsidRPr="00F247DC">
                        <w:rPr>
                          <w:i/>
                          <w:color w:val="000000" w:themeColor="text1"/>
                          <w:sz w:val="24"/>
                          <w:szCs w:val="24"/>
                        </w:rPr>
                        <w:t xml:space="preserve">      </w:t>
                      </w:r>
                      <w:r w:rsidR="002036E9" w:rsidRPr="00F247DC">
                        <w:rPr>
                          <w:i/>
                          <w:color w:val="000000" w:themeColor="text1"/>
                          <w:sz w:val="24"/>
                          <w:szCs w:val="24"/>
                        </w:rPr>
                        <w:t>0722624363 /0703333111</w:t>
                      </w:r>
                    </w:p>
                  </w:txbxContent>
                </v:textbox>
              </v:shape>
            </w:pict>
          </mc:Fallback>
        </mc:AlternateContent>
      </w:r>
    </w:p>
    <w:p w14:paraId="38B43ABB" w14:textId="7BE582B1" w:rsidR="003C7F16" w:rsidRDefault="003C7F16"/>
    <w:p w14:paraId="2ED3AF32" w14:textId="09F4E46A" w:rsidR="003C7F16" w:rsidRDefault="003C7F16"/>
    <w:p w14:paraId="12EB626B" w14:textId="6B2B6747" w:rsidR="003C7F16" w:rsidRDefault="003C7F16"/>
    <w:p w14:paraId="7B2608C6" w14:textId="7D2B890A" w:rsidR="003C7F16" w:rsidRDefault="003C7F16"/>
    <w:p w14:paraId="0A35413E" w14:textId="38149DB3" w:rsidR="003C7F16" w:rsidRDefault="003C7F16"/>
    <w:p w14:paraId="09F29C05" w14:textId="77777777" w:rsidR="003C7F16" w:rsidRPr="003C7F16" w:rsidRDefault="003C7F16"/>
    <w:p w14:paraId="180E5972" w14:textId="414980C5" w:rsidR="00B83370" w:rsidRPr="002A3383" w:rsidRDefault="008617EC" w:rsidP="00E504CE">
      <w:pPr>
        <w:jc w:val="center"/>
        <w:rPr>
          <w:b/>
          <w:sz w:val="24"/>
          <w:szCs w:val="24"/>
        </w:rPr>
      </w:pPr>
      <w:r>
        <w:rPr>
          <w:b/>
          <w:sz w:val="24"/>
          <w:szCs w:val="24"/>
        </w:rPr>
        <w:t>DATE: 18/02/2023</w:t>
      </w:r>
      <w:bookmarkStart w:id="0" w:name="_GoBack"/>
      <w:bookmarkEnd w:id="0"/>
    </w:p>
    <w:p w14:paraId="5C4888CF" w14:textId="6959973C" w:rsidR="00E504CE" w:rsidRPr="002A3383" w:rsidRDefault="00E504CE" w:rsidP="00E504CE">
      <w:pPr>
        <w:spacing w:line="360" w:lineRule="auto"/>
        <w:rPr>
          <w:rFonts w:ascii="Arial" w:hAnsi="Arial" w:cs="Arial"/>
          <w:b/>
          <w:sz w:val="24"/>
          <w:szCs w:val="24"/>
        </w:rPr>
      </w:pPr>
      <w:r w:rsidRPr="002A3383">
        <w:rPr>
          <w:rFonts w:ascii="Arial" w:hAnsi="Arial" w:cs="Arial"/>
          <w:b/>
          <w:sz w:val="24"/>
          <w:szCs w:val="24"/>
        </w:rPr>
        <w:t>THE PRINCIPAL,</w:t>
      </w:r>
    </w:p>
    <w:p w14:paraId="2D0BD1BC" w14:textId="6E3C56FB" w:rsidR="00E504CE" w:rsidRPr="002A3383" w:rsidRDefault="008617EC" w:rsidP="00E504CE">
      <w:pPr>
        <w:spacing w:line="360" w:lineRule="auto"/>
        <w:rPr>
          <w:rFonts w:ascii="Arial" w:hAnsi="Arial" w:cs="Arial"/>
          <w:b/>
          <w:sz w:val="24"/>
          <w:szCs w:val="24"/>
        </w:rPr>
      </w:pPr>
      <w:r>
        <w:rPr>
          <w:rFonts w:ascii="Arial" w:hAnsi="Arial" w:cs="Arial"/>
          <w:b/>
          <w:sz w:val="24"/>
          <w:szCs w:val="24"/>
        </w:rPr>
        <w:t>ANNOINTED SAINTS</w:t>
      </w:r>
      <w:r w:rsidR="00E504CE" w:rsidRPr="002A3383">
        <w:rPr>
          <w:rFonts w:ascii="Arial" w:hAnsi="Arial" w:cs="Arial"/>
          <w:b/>
          <w:sz w:val="24"/>
          <w:szCs w:val="24"/>
        </w:rPr>
        <w:t xml:space="preserve">, </w:t>
      </w:r>
    </w:p>
    <w:p w14:paraId="336E044F" w14:textId="372272F7" w:rsidR="00E504CE" w:rsidRPr="002A3383" w:rsidRDefault="008617EC" w:rsidP="00E504CE">
      <w:pPr>
        <w:spacing w:line="360" w:lineRule="auto"/>
        <w:rPr>
          <w:rFonts w:ascii="Arial" w:hAnsi="Arial" w:cs="Arial"/>
          <w:b/>
          <w:sz w:val="24"/>
          <w:szCs w:val="24"/>
        </w:rPr>
      </w:pPr>
      <w:r>
        <w:rPr>
          <w:rFonts w:ascii="Arial" w:hAnsi="Arial" w:cs="Arial"/>
          <w:b/>
          <w:sz w:val="24"/>
          <w:szCs w:val="24"/>
        </w:rPr>
        <w:t>P.O BOX 20300</w:t>
      </w:r>
    </w:p>
    <w:p w14:paraId="6F2C4DCC" w14:textId="7054AC2C" w:rsidR="00E504CE" w:rsidRPr="002A3383" w:rsidRDefault="008617EC" w:rsidP="00E504CE">
      <w:pPr>
        <w:spacing w:line="360" w:lineRule="auto"/>
        <w:rPr>
          <w:rFonts w:ascii="Arial" w:hAnsi="Arial" w:cs="Arial"/>
          <w:b/>
          <w:sz w:val="24"/>
          <w:szCs w:val="24"/>
        </w:rPr>
      </w:pPr>
      <w:r>
        <w:rPr>
          <w:rFonts w:ascii="Arial" w:hAnsi="Arial" w:cs="Arial"/>
          <w:b/>
          <w:sz w:val="24"/>
          <w:szCs w:val="24"/>
        </w:rPr>
        <w:t>OLJOROROK</w:t>
      </w:r>
      <w:r w:rsidR="00E504CE" w:rsidRPr="002A3383">
        <w:rPr>
          <w:rFonts w:ascii="Arial" w:hAnsi="Arial" w:cs="Arial"/>
          <w:b/>
          <w:sz w:val="24"/>
          <w:szCs w:val="24"/>
        </w:rPr>
        <w:t>.</w:t>
      </w:r>
    </w:p>
    <w:p w14:paraId="3E22FF9A" w14:textId="5FB49DF8" w:rsidR="00E504CE" w:rsidRPr="002A3383" w:rsidRDefault="00E504CE" w:rsidP="00E504CE">
      <w:pPr>
        <w:spacing w:line="360" w:lineRule="auto"/>
        <w:rPr>
          <w:rFonts w:ascii="Arial" w:hAnsi="Arial" w:cs="Arial"/>
          <w:b/>
          <w:sz w:val="24"/>
          <w:szCs w:val="24"/>
        </w:rPr>
      </w:pPr>
    </w:p>
    <w:p w14:paraId="2F1D29EE" w14:textId="14CEB522" w:rsidR="00E504CE" w:rsidRPr="00E504CE" w:rsidRDefault="008617EC" w:rsidP="00E504CE">
      <w:pPr>
        <w:spacing w:line="360" w:lineRule="auto"/>
        <w:rPr>
          <w:rFonts w:ascii="Arial" w:hAnsi="Arial" w:cs="Arial"/>
          <w:sz w:val="24"/>
          <w:szCs w:val="24"/>
        </w:rPr>
      </w:pPr>
      <w:r>
        <w:rPr>
          <w:rFonts w:ascii="Arial" w:hAnsi="Arial" w:cs="Arial"/>
          <w:sz w:val="24"/>
          <w:szCs w:val="24"/>
        </w:rPr>
        <w:t>Dear Sir</w:t>
      </w:r>
      <w:r w:rsidR="00E504CE" w:rsidRPr="00E504CE">
        <w:rPr>
          <w:rFonts w:ascii="Arial" w:hAnsi="Arial" w:cs="Arial"/>
          <w:sz w:val="24"/>
          <w:szCs w:val="24"/>
        </w:rPr>
        <w:t>,</w:t>
      </w:r>
    </w:p>
    <w:p w14:paraId="5040AA2C" w14:textId="5BCD3DDD" w:rsidR="00E504CE" w:rsidRPr="00E504CE" w:rsidRDefault="00E504CE" w:rsidP="00E504CE">
      <w:pPr>
        <w:spacing w:line="360" w:lineRule="auto"/>
        <w:rPr>
          <w:rFonts w:ascii="Arial" w:hAnsi="Arial" w:cs="Arial"/>
          <w:sz w:val="24"/>
          <w:szCs w:val="24"/>
        </w:rPr>
      </w:pPr>
    </w:p>
    <w:p w14:paraId="6BCB25FE" w14:textId="70DF3BF2" w:rsidR="00E504CE" w:rsidRPr="008617EC" w:rsidRDefault="00E504CE" w:rsidP="00E504CE">
      <w:pPr>
        <w:spacing w:line="360" w:lineRule="auto"/>
        <w:rPr>
          <w:rFonts w:ascii="Arial" w:hAnsi="Arial" w:cs="Arial"/>
          <w:b/>
          <w:sz w:val="24"/>
          <w:szCs w:val="24"/>
          <w:u w:val="single"/>
        </w:rPr>
      </w:pPr>
      <w:r w:rsidRPr="008617EC">
        <w:rPr>
          <w:rFonts w:ascii="Arial" w:hAnsi="Arial" w:cs="Arial"/>
          <w:b/>
          <w:sz w:val="24"/>
          <w:szCs w:val="24"/>
        </w:rPr>
        <w:t xml:space="preserve">RE: </w:t>
      </w:r>
      <w:r w:rsidR="008617EC" w:rsidRPr="008617EC">
        <w:rPr>
          <w:rFonts w:ascii="Arial" w:hAnsi="Arial" w:cs="Arial"/>
          <w:b/>
          <w:sz w:val="24"/>
          <w:szCs w:val="24"/>
          <w:u w:val="single"/>
        </w:rPr>
        <w:t>LEROY MUNDIA: ADM: 732: FORM 2</w:t>
      </w:r>
    </w:p>
    <w:p w14:paraId="7F6F0830" w14:textId="1C1D5A42" w:rsidR="008617EC" w:rsidRDefault="008617EC" w:rsidP="00E504CE">
      <w:pPr>
        <w:spacing w:line="480" w:lineRule="auto"/>
        <w:jc w:val="both"/>
        <w:rPr>
          <w:rFonts w:ascii="Arial" w:hAnsi="Arial" w:cs="Arial"/>
          <w:sz w:val="24"/>
          <w:szCs w:val="24"/>
        </w:rPr>
      </w:pPr>
      <w:r>
        <w:rPr>
          <w:rFonts w:ascii="Arial" w:hAnsi="Arial" w:cs="Arial"/>
          <w:sz w:val="24"/>
          <w:szCs w:val="24"/>
        </w:rPr>
        <w:t>The above named student from your school has undergone 1 counselling session in our Hospital’s Counselling department. The goal of the session was to do an assessment of the challenges he is undergoing in school that have led to his misdemeanor.</w:t>
      </w:r>
    </w:p>
    <w:p w14:paraId="2D1C4E40" w14:textId="77777777" w:rsidR="008617EC" w:rsidRDefault="008617EC" w:rsidP="00E504CE">
      <w:pPr>
        <w:spacing w:line="480" w:lineRule="auto"/>
        <w:jc w:val="both"/>
        <w:rPr>
          <w:rFonts w:ascii="Arial" w:hAnsi="Arial" w:cs="Arial"/>
          <w:sz w:val="24"/>
          <w:szCs w:val="24"/>
        </w:rPr>
      </w:pPr>
    </w:p>
    <w:p w14:paraId="1D06DC57" w14:textId="51375F0B" w:rsidR="00E504CE" w:rsidRDefault="008617EC" w:rsidP="00E504CE">
      <w:pPr>
        <w:spacing w:line="480" w:lineRule="auto"/>
        <w:jc w:val="both"/>
        <w:rPr>
          <w:rFonts w:ascii="Arial" w:hAnsi="Arial" w:cs="Arial"/>
          <w:sz w:val="24"/>
          <w:szCs w:val="24"/>
        </w:rPr>
      </w:pPr>
      <w:r>
        <w:rPr>
          <w:rFonts w:ascii="Arial" w:hAnsi="Arial" w:cs="Arial"/>
          <w:sz w:val="24"/>
          <w:szCs w:val="24"/>
        </w:rPr>
        <w:t>During the session he was able to set personal goals and irreducible minimums that will help him overcome the challenges he is undergoing in his life. He will continue with other sessions in the near future</w:t>
      </w:r>
    </w:p>
    <w:p w14:paraId="5445FDF7" w14:textId="1C062F66" w:rsidR="008617EC" w:rsidRDefault="008617EC" w:rsidP="00E504CE">
      <w:pPr>
        <w:spacing w:line="480" w:lineRule="auto"/>
        <w:jc w:val="both"/>
        <w:rPr>
          <w:rFonts w:ascii="Arial" w:hAnsi="Arial" w:cs="Arial"/>
          <w:sz w:val="24"/>
          <w:szCs w:val="24"/>
        </w:rPr>
      </w:pPr>
      <w:r>
        <w:rPr>
          <w:rFonts w:ascii="Arial" w:hAnsi="Arial" w:cs="Arial"/>
          <w:sz w:val="24"/>
          <w:szCs w:val="24"/>
        </w:rPr>
        <w:t>Please accord him necessary assistance to overcome the teenage challenges he is facing and adjust properly in the school environment.</w:t>
      </w:r>
    </w:p>
    <w:p w14:paraId="45410179" w14:textId="69E2556C" w:rsidR="00E504CE" w:rsidRDefault="00E504CE" w:rsidP="00E504CE">
      <w:pPr>
        <w:spacing w:line="480" w:lineRule="auto"/>
        <w:jc w:val="both"/>
        <w:rPr>
          <w:rFonts w:ascii="Arial" w:hAnsi="Arial" w:cs="Arial"/>
          <w:sz w:val="24"/>
          <w:szCs w:val="24"/>
        </w:rPr>
      </w:pPr>
    </w:p>
    <w:p w14:paraId="2AF4019A" w14:textId="3048849B" w:rsidR="00E504CE" w:rsidRPr="002A3383" w:rsidRDefault="00E504CE" w:rsidP="00E504CE">
      <w:pPr>
        <w:spacing w:line="480" w:lineRule="auto"/>
        <w:jc w:val="both"/>
        <w:rPr>
          <w:rFonts w:ascii="Arial" w:hAnsi="Arial" w:cs="Arial"/>
          <w:b/>
          <w:sz w:val="24"/>
          <w:szCs w:val="24"/>
        </w:rPr>
      </w:pPr>
      <w:r w:rsidRPr="002A3383">
        <w:rPr>
          <w:rFonts w:ascii="Arial" w:hAnsi="Arial" w:cs="Arial"/>
          <w:b/>
          <w:sz w:val="24"/>
          <w:szCs w:val="24"/>
        </w:rPr>
        <w:t>YOURS FAITHFULLY,</w:t>
      </w:r>
    </w:p>
    <w:p w14:paraId="6913F903" w14:textId="29066084" w:rsidR="00E504CE" w:rsidRPr="002A3383" w:rsidRDefault="00E504CE" w:rsidP="00E504CE">
      <w:pPr>
        <w:spacing w:line="480" w:lineRule="auto"/>
        <w:jc w:val="both"/>
        <w:rPr>
          <w:rFonts w:ascii="Arial" w:hAnsi="Arial" w:cs="Arial"/>
          <w:b/>
          <w:sz w:val="24"/>
          <w:szCs w:val="24"/>
        </w:rPr>
      </w:pPr>
      <w:r w:rsidRPr="002A3383">
        <w:rPr>
          <w:rFonts w:ascii="Arial" w:hAnsi="Arial" w:cs="Arial"/>
          <w:b/>
          <w:sz w:val="24"/>
          <w:szCs w:val="24"/>
        </w:rPr>
        <w:t>GEORGE MICHIRA</w:t>
      </w:r>
    </w:p>
    <w:p w14:paraId="74B16684" w14:textId="4B3DCA79" w:rsidR="00E504CE" w:rsidRDefault="00E504CE" w:rsidP="00E504CE">
      <w:pPr>
        <w:spacing w:line="480" w:lineRule="auto"/>
        <w:jc w:val="both"/>
        <w:rPr>
          <w:rFonts w:ascii="Arial" w:hAnsi="Arial" w:cs="Arial"/>
          <w:sz w:val="24"/>
          <w:szCs w:val="24"/>
        </w:rPr>
      </w:pPr>
      <w:r w:rsidRPr="002A3383">
        <w:rPr>
          <w:rFonts w:ascii="Arial" w:hAnsi="Arial" w:cs="Arial"/>
          <w:b/>
          <w:sz w:val="24"/>
          <w:szCs w:val="24"/>
        </w:rPr>
        <w:t>Associate Counselor</w:t>
      </w:r>
    </w:p>
    <w:p w14:paraId="2CEDEE6F" w14:textId="6172CF12" w:rsidR="00E504CE" w:rsidRPr="00E504CE" w:rsidRDefault="00E504CE" w:rsidP="00E504CE">
      <w:pPr>
        <w:spacing w:line="480" w:lineRule="auto"/>
        <w:jc w:val="both"/>
        <w:rPr>
          <w:rFonts w:ascii="Arial" w:hAnsi="Arial" w:cs="Arial"/>
          <w:sz w:val="24"/>
          <w:szCs w:val="24"/>
        </w:rPr>
      </w:pPr>
    </w:p>
    <w:sectPr w:rsidR="00E504CE" w:rsidRPr="00E504CE" w:rsidSect="00E3337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10D"/>
    <w:multiLevelType w:val="hybridMultilevel"/>
    <w:tmpl w:val="9898943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FD350A8"/>
    <w:multiLevelType w:val="hybridMultilevel"/>
    <w:tmpl w:val="18BE9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E33E1"/>
    <w:multiLevelType w:val="hybridMultilevel"/>
    <w:tmpl w:val="E426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25835"/>
    <w:multiLevelType w:val="hybridMultilevel"/>
    <w:tmpl w:val="87426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12C04"/>
    <w:multiLevelType w:val="hybridMultilevel"/>
    <w:tmpl w:val="8FD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73B7B"/>
    <w:multiLevelType w:val="hybridMultilevel"/>
    <w:tmpl w:val="4412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959D0"/>
    <w:multiLevelType w:val="hybridMultilevel"/>
    <w:tmpl w:val="7ECE3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45B8D"/>
    <w:multiLevelType w:val="hybridMultilevel"/>
    <w:tmpl w:val="ED046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B0627"/>
    <w:multiLevelType w:val="hybridMultilevel"/>
    <w:tmpl w:val="4948D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022F9"/>
    <w:multiLevelType w:val="hybridMultilevel"/>
    <w:tmpl w:val="C3B0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B373D"/>
    <w:multiLevelType w:val="hybridMultilevel"/>
    <w:tmpl w:val="983A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15447"/>
    <w:multiLevelType w:val="hybridMultilevel"/>
    <w:tmpl w:val="F0DCC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A6D68"/>
    <w:multiLevelType w:val="hybridMultilevel"/>
    <w:tmpl w:val="0010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6"/>
  </w:num>
  <w:num w:numId="5">
    <w:abstractNumId w:val="12"/>
  </w:num>
  <w:num w:numId="6">
    <w:abstractNumId w:val="2"/>
  </w:num>
  <w:num w:numId="7">
    <w:abstractNumId w:val="9"/>
  </w:num>
  <w:num w:numId="8">
    <w:abstractNumId w:val="7"/>
  </w:num>
  <w:num w:numId="9">
    <w:abstractNumId w:val="5"/>
  </w:num>
  <w:num w:numId="10">
    <w:abstractNumId w:val="8"/>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657"/>
    <w:rsid w:val="000012C7"/>
    <w:rsid w:val="00025249"/>
    <w:rsid w:val="00033FF9"/>
    <w:rsid w:val="00050647"/>
    <w:rsid w:val="000515AA"/>
    <w:rsid w:val="000653D7"/>
    <w:rsid w:val="00071354"/>
    <w:rsid w:val="000859E8"/>
    <w:rsid w:val="00085DFF"/>
    <w:rsid w:val="000D3B99"/>
    <w:rsid w:val="000D43BF"/>
    <w:rsid w:val="000E2B0C"/>
    <w:rsid w:val="000F0851"/>
    <w:rsid w:val="001333A8"/>
    <w:rsid w:val="00140156"/>
    <w:rsid w:val="00143046"/>
    <w:rsid w:val="00144F02"/>
    <w:rsid w:val="00155D48"/>
    <w:rsid w:val="00163CFC"/>
    <w:rsid w:val="00170B79"/>
    <w:rsid w:val="001A3CD9"/>
    <w:rsid w:val="001B0DE7"/>
    <w:rsid w:val="001C058E"/>
    <w:rsid w:val="001C557C"/>
    <w:rsid w:val="001D424E"/>
    <w:rsid w:val="001E6AA4"/>
    <w:rsid w:val="002036E9"/>
    <w:rsid w:val="0020483E"/>
    <w:rsid w:val="002121F1"/>
    <w:rsid w:val="00242681"/>
    <w:rsid w:val="002437A1"/>
    <w:rsid w:val="002918CF"/>
    <w:rsid w:val="00296B34"/>
    <w:rsid w:val="002A3383"/>
    <w:rsid w:val="002E26FB"/>
    <w:rsid w:val="002F242C"/>
    <w:rsid w:val="002F55D8"/>
    <w:rsid w:val="003009DE"/>
    <w:rsid w:val="00312BD2"/>
    <w:rsid w:val="00341F14"/>
    <w:rsid w:val="00373949"/>
    <w:rsid w:val="00381404"/>
    <w:rsid w:val="003C3050"/>
    <w:rsid w:val="003C7F16"/>
    <w:rsid w:val="003D3DF3"/>
    <w:rsid w:val="0040166A"/>
    <w:rsid w:val="0041547C"/>
    <w:rsid w:val="00420C93"/>
    <w:rsid w:val="00456FB9"/>
    <w:rsid w:val="00476580"/>
    <w:rsid w:val="004A0A5A"/>
    <w:rsid w:val="004A0C42"/>
    <w:rsid w:val="004D60C1"/>
    <w:rsid w:val="004E7812"/>
    <w:rsid w:val="00521FBA"/>
    <w:rsid w:val="00534FE2"/>
    <w:rsid w:val="0053592F"/>
    <w:rsid w:val="00540687"/>
    <w:rsid w:val="00542700"/>
    <w:rsid w:val="005478D9"/>
    <w:rsid w:val="00551F10"/>
    <w:rsid w:val="0055337D"/>
    <w:rsid w:val="005537CE"/>
    <w:rsid w:val="00587511"/>
    <w:rsid w:val="005944FD"/>
    <w:rsid w:val="005C1877"/>
    <w:rsid w:val="005C5932"/>
    <w:rsid w:val="005D370E"/>
    <w:rsid w:val="006215B3"/>
    <w:rsid w:val="00650735"/>
    <w:rsid w:val="00677699"/>
    <w:rsid w:val="0068705A"/>
    <w:rsid w:val="006B43E3"/>
    <w:rsid w:val="006D3D96"/>
    <w:rsid w:val="006F2DBE"/>
    <w:rsid w:val="00703EB2"/>
    <w:rsid w:val="007042A6"/>
    <w:rsid w:val="00710C3F"/>
    <w:rsid w:val="00720E30"/>
    <w:rsid w:val="00720EB9"/>
    <w:rsid w:val="00722CB6"/>
    <w:rsid w:val="00794481"/>
    <w:rsid w:val="007B2657"/>
    <w:rsid w:val="007C1ABF"/>
    <w:rsid w:val="007D0D71"/>
    <w:rsid w:val="007D1E98"/>
    <w:rsid w:val="007D20BB"/>
    <w:rsid w:val="007D4BFB"/>
    <w:rsid w:val="008617EC"/>
    <w:rsid w:val="008631CF"/>
    <w:rsid w:val="00881537"/>
    <w:rsid w:val="00897BA5"/>
    <w:rsid w:val="008A1C44"/>
    <w:rsid w:val="008E38E9"/>
    <w:rsid w:val="008F58E3"/>
    <w:rsid w:val="0092717A"/>
    <w:rsid w:val="009317F3"/>
    <w:rsid w:val="00956625"/>
    <w:rsid w:val="00962415"/>
    <w:rsid w:val="009636FE"/>
    <w:rsid w:val="009841F6"/>
    <w:rsid w:val="0098536F"/>
    <w:rsid w:val="009E39B5"/>
    <w:rsid w:val="009E647E"/>
    <w:rsid w:val="00A00C9B"/>
    <w:rsid w:val="00A0569E"/>
    <w:rsid w:val="00A4013F"/>
    <w:rsid w:val="00A526E3"/>
    <w:rsid w:val="00AA71C2"/>
    <w:rsid w:val="00AB0DD9"/>
    <w:rsid w:val="00AF2EF1"/>
    <w:rsid w:val="00B51F68"/>
    <w:rsid w:val="00B53872"/>
    <w:rsid w:val="00B83370"/>
    <w:rsid w:val="00BA6A5D"/>
    <w:rsid w:val="00BD5A6C"/>
    <w:rsid w:val="00BF1C19"/>
    <w:rsid w:val="00C00E82"/>
    <w:rsid w:val="00C133C3"/>
    <w:rsid w:val="00C21729"/>
    <w:rsid w:val="00C21ED3"/>
    <w:rsid w:val="00C3023F"/>
    <w:rsid w:val="00C846B8"/>
    <w:rsid w:val="00CB4E8A"/>
    <w:rsid w:val="00CC5D3A"/>
    <w:rsid w:val="00CE193A"/>
    <w:rsid w:val="00D5312A"/>
    <w:rsid w:val="00D63E6F"/>
    <w:rsid w:val="00D653C1"/>
    <w:rsid w:val="00D676C6"/>
    <w:rsid w:val="00D71DF2"/>
    <w:rsid w:val="00D85111"/>
    <w:rsid w:val="00DA15F4"/>
    <w:rsid w:val="00DB359D"/>
    <w:rsid w:val="00E145C7"/>
    <w:rsid w:val="00E32929"/>
    <w:rsid w:val="00E33374"/>
    <w:rsid w:val="00E34864"/>
    <w:rsid w:val="00E3663C"/>
    <w:rsid w:val="00E504CE"/>
    <w:rsid w:val="00E56CC1"/>
    <w:rsid w:val="00E86B1B"/>
    <w:rsid w:val="00ED0292"/>
    <w:rsid w:val="00ED5DC2"/>
    <w:rsid w:val="00EE1F0A"/>
    <w:rsid w:val="00EF1659"/>
    <w:rsid w:val="00EF4369"/>
    <w:rsid w:val="00F00A06"/>
    <w:rsid w:val="00F05938"/>
    <w:rsid w:val="00F247DC"/>
    <w:rsid w:val="00F42511"/>
    <w:rsid w:val="00F43F93"/>
    <w:rsid w:val="00F5199E"/>
    <w:rsid w:val="00F578D6"/>
    <w:rsid w:val="00F601E4"/>
    <w:rsid w:val="00F83BAE"/>
    <w:rsid w:val="00FD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D7B3E"/>
  <w15:docId w15:val="{6420708A-1422-484D-9065-48C91190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47E"/>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2717A"/>
    <w:rPr>
      <w:rFonts w:ascii="Tahoma" w:hAnsi="Tahoma" w:cs="Tahoma"/>
      <w:sz w:val="16"/>
      <w:szCs w:val="16"/>
    </w:rPr>
  </w:style>
  <w:style w:type="character" w:customStyle="1" w:styleId="BalloonTextChar">
    <w:name w:val="Balloon Text Char"/>
    <w:basedOn w:val="DefaultParagraphFont"/>
    <w:link w:val="BalloonText"/>
    <w:rsid w:val="0092717A"/>
    <w:rPr>
      <w:rFonts w:ascii="Tahoma" w:hAnsi="Tahoma" w:cs="Tahoma"/>
      <w:color w:val="212120"/>
      <w:kern w:val="28"/>
      <w:sz w:val="16"/>
      <w:szCs w:val="16"/>
    </w:rPr>
  </w:style>
  <w:style w:type="paragraph" w:styleId="ListParagraph">
    <w:name w:val="List Paragraph"/>
    <w:basedOn w:val="Normal"/>
    <w:uiPriority w:val="34"/>
    <w:qFormat/>
    <w:rsid w:val="00AA71C2"/>
    <w:pPr>
      <w:spacing w:after="200" w:line="276" w:lineRule="auto"/>
      <w:ind w:left="720"/>
      <w:contextualSpacing/>
    </w:pPr>
    <w:rPr>
      <w:rFonts w:asciiTheme="minorHAnsi" w:eastAsiaTheme="minorHAnsi" w:hAnsiTheme="minorHAnsi" w:cstheme="minorBidi"/>
      <w:color w:val="auto"/>
      <w:kern w:val="0"/>
      <w:sz w:val="22"/>
      <w:szCs w:val="22"/>
    </w:rPr>
  </w:style>
  <w:style w:type="character" w:styleId="Hyperlink">
    <w:name w:val="Hyperlink"/>
    <w:basedOn w:val="DefaultParagraphFont"/>
    <w:rsid w:val="007B2657"/>
    <w:rPr>
      <w:color w:val="0000FF" w:themeColor="hyperlink"/>
      <w:u w:val="single"/>
    </w:rPr>
  </w:style>
  <w:style w:type="table" w:styleId="TableGrid">
    <w:name w:val="Table Grid"/>
    <w:basedOn w:val="TableNormal"/>
    <w:uiPriority w:val="39"/>
    <w:rsid w:val="00F57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639738">
      <w:bodyDiv w:val="1"/>
      <w:marLeft w:val="0"/>
      <w:marRight w:val="0"/>
      <w:marTop w:val="0"/>
      <w:marBottom w:val="0"/>
      <w:divBdr>
        <w:top w:val="none" w:sz="0" w:space="0" w:color="auto"/>
        <w:left w:val="none" w:sz="0" w:space="0" w:color="auto"/>
        <w:bottom w:val="none" w:sz="0" w:space="0" w:color="auto"/>
        <w:right w:val="none" w:sz="0" w:space="0" w:color="auto"/>
      </w:divBdr>
      <w:divsChild>
        <w:div w:id="1616519405">
          <w:marLeft w:val="0"/>
          <w:marRight w:val="0"/>
          <w:marTop w:val="0"/>
          <w:marBottom w:val="0"/>
          <w:divBdr>
            <w:top w:val="none" w:sz="0" w:space="0" w:color="auto"/>
            <w:left w:val="none" w:sz="0" w:space="0" w:color="auto"/>
            <w:bottom w:val="none" w:sz="0" w:space="0" w:color="auto"/>
            <w:right w:val="none" w:sz="0" w:space="0" w:color="auto"/>
          </w:divBdr>
          <w:divsChild>
            <w:div w:id="553782360">
              <w:marLeft w:val="0"/>
              <w:marRight w:val="0"/>
              <w:marTop w:val="0"/>
              <w:marBottom w:val="0"/>
              <w:divBdr>
                <w:top w:val="none" w:sz="0" w:space="0" w:color="auto"/>
                <w:left w:val="none" w:sz="0" w:space="0" w:color="auto"/>
                <w:bottom w:val="none" w:sz="0" w:space="0" w:color="auto"/>
                <w:right w:val="none" w:sz="0" w:space="0" w:color="auto"/>
              </w:divBdr>
            </w:div>
            <w:div w:id="1628703767">
              <w:marLeft w:val="0"/>
              <w:marRight w:val="0"/>
              <w:marTop w:val="90"/>
              <w:marBottom w:val="0"/>
              <w:divBdr>
                <w:top w:val="none" w:sz="0" w:space="0" w:color="auto"/>
                <w:left w:val="none" w:sz="0" w:space="0" w:color="auto"/>
                <w:bottom w:val="none" w:sz="0" w:space="0" w:color="auto"/>
                <w:right w:val="none" w:sz="0" w:space="0" w:color="auto"/>
              </w:divBdr>
              <w:divsChild>
                <w:div w:id="274023868">
                  <w:marLeft w:val="60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00480495">
      <w:bodyDiv w:val="1"/>
      <w:marLeft w:val="0"/>
      <w:marRight w:val="0"/>
      <w:marTop w:val="0"/>
      <w:marBottom w:val="0"/>
      <w:divBdr>
        <w:top w:val="none" w:sz="0" w:space="0" w:color="auto"/>
        <w:left w:val="none" w:sz="0" w:space="0" w:color="auto"/>
        <w:bottom w:val="none" w:sz="0" w:space="0" w:color="auto"/>
        <w:right w:val="none" w:sz="0" w:space="0" w:color="auto"/>
      </w:divBdr>
    </w:div>
    <w:div w:id="1094592275">
      <w:bodyDiv w:val="1"/>
      <w:marLeft w:val="0"/>
      <w:marRight w:val="0"/>
      <w:marTop w:val="0"/>
      <w:marBottom w:val="0"/>
      <w:divBdr>
        <w:top w:val="none" w:sz="0" w:space="0" w:color="auto"/>
        <w:left w:val="none" w:sz="0" w:space="0" w:color="auto"/>
        <w:bottom w:val="none" w:sz="0" w:space="0" w:color="auto"/>
        <w:right w:val="none" w:sz="0" w:space="0" w:color="auto"/>
      </w:divBdr>
      <w:divsChild>
        <w:div w:id="575168979">
          <w:marLeft w:val="0"/>
          <w:marRight w:val="0"/>
          <w:marTop w:val="0"/>
          <w:marBottom w:val="0"/>
          <w:divBdr>
            <w:top w:val="none" w:sz="0" w:space="0" w:color="auto"/>
            <w:left w:val="none" w:sz="0" w:space="0" w:color="auto"/>
            <w:bottom w:val="none" w:sz="0" w:space="0" w:color="auto"/>
            <w:right w:val="none" w:sz="0" w:space="0" w:color="auto"/>
          </w:divBdr>
          <w:divsChild>
            <w:div w:id="1216967396">
              <w:marLeft w:val="0"/>
              <w:marRight w:val="0"/>
              <w:marTop w:val="0"/>
              <w:marBottom w:val="0"/>
              <w:divBdr>
                <w:top w:val="none" w:sz="0" w:space="0" w:color="auto"/>
                <w:left w:val="none" w:sz="0" w:space="0" w:color="auto"/>
                <w:bottom w:val="none" w:sz="0" w:space="0" w:color="auto"/>
                <w:right w:val="none" w:sz="0" w:space="0" w:color="auto"/>
              </w:divBdr>
            </w:div>
            <w:div w:id="1953824959">
              <w:marLeft w:val="0"/>
              <w:marRight w:val="0"/>
              <w:marTop w:val="90"/>
              <w:marBottom w:val="0"/>
              <w:divBdr>
                <w:top w:val="none" w:sz="0" w:space="0" w:color="auto"/>
                <w:left w:val="none" w:sz="0" w:space="0" w:color="auto"/>
                <w:bottom w:val="none" w:sz="0" w:space="0" w:color="auto"/>
                <w:right w:val="none" w:sz="0" w:space="0" w:color="auto"/>
              </w:divBdr>
              <w:divsChild>
                <w:div w:id="1275556368">
                  <w:marLeft w:val="60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ljabethospital.co.ke" TargetMode="External"/><Relationship Id="rId3" Type="http://schemas.openxmlformats.org/officeDocument/2006/relationships/settings" Target="settings.xml"/><Relationship Id="rId7" Type="http://schemas.openxmlformats.org/officeDocument/2006/relationships/hyperlink" Target="mailto:oljabethospital@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oljabethospital.co.ke" TargetMode="External"/><Relationship Id="rId4" Type="http://schemas.openxmlformats.org/officeDocument/2006/relationships/webSettings" Target="webSettings.xml"/><Relationship Id="rId9" Type="http://schemas.openxmlformats.org/officeDocument/2006/relationships/hyperlink" Target="mailto:oljabethospital@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esar\Desktop\Oljabet%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Oljabet Letterhead (1)</Template>
  <TotalTime>43</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6</cp:revision>
  <cp:lastPrinted>2022-01-03T12:11:00Z</cp:lastPrinted>
  <dcterms:created xsi:type="dcterms:W3CDTF">2021-11-27T06:28:00Z</dcterms:created>
  <dcterms:modified xsi:type="dcterms:W3CDTF">2023-02-18T08:36:00Z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TC011832701033</vt:lpwstr>
  </property>
</Properties>
</file>