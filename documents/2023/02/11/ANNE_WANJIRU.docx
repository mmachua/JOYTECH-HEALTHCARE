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7ACBE" w14:textId="163635A2" w:rsidR="007D4BFB" w:rsidRDefault="003C7F1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8E62BC" wp14:editId="5CC3A4BF">
                <wp:simplePos x="0" y="0"/>
                <wp:positionH relativeFrom="column">
                  <wp:posOffset>665018</wp:posOffset>
                </wp:positionH>
                <wp:positionV relativeFrom="paragraph">
                  <wp:posOffset>-463138</wp:posOffset>
                </wp:positionV>
                <wp:extent cx="1698172" cy="1555668"/>
                <wp:effectExtent l="0" t="0" r="1651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15556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E7A5A" w14:textId="0EC85214" w:rsidR="003C7F16" w:rsidRDefault="003C7F16" w:rsidP="003C7F16">
                            <w:r w:rsidRPr="003C7F16">
                              <w:rPr>
                                <w:noProof/>
                              </w:rPr>
                              <w:drawing>
                                <wp:inline distT="0" distB="0" distL="0" distR="0" wp14:anchorId="36018044" wp14:editId="30BEF870">
                                  <wp:extent cx="1365662" cy="1158962"/>
                                  <wp:effectExtent l="0" t="0" r="6350" b="3175"/>
                                  <wp:docPr id="4" name="Picture 84" descr="C:\Users\Caesar\Pictures\Oljabet 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4" descr="C:\Users\Caesar\Pictures\Oljabet 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0911" cy="12058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A8E62BC" id="Rectangle 5" o:spid="_x0000_s1026" style="position:absolute;margin-left:52.35pt;margin-top:-36.45pt;width:133.7pt;height:1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" fillcolor="white [3201]" strokecolor="white [3212]" strokeweight="2pt">
                <v:textbox>
                  <w:txbxContent>
                    <w:p w14:paraId="648E7A5A" w14:textId="0EC85214" w:rsidR="003C7F16" w:rsidRDefault="003C7F16" w:rsidP="003C7F16">
                      <w:r w:rsidRPr="003C7F16">
                        <w:rPr>
                          <w:noProof/>
                        </w:rPr>
                        <w:drawing>
                          <wp:inline distT="0" distB="0" distL="0" distR="0" wp14:anchorId="36018044" wp14:editId="30BEF870">
                            <wp:extent cx="1365662" cy="1158962"/>
                            <wp:effectExtent l="0" t="0" r="6350" b="3175"/>
                            <wp:docPr id="4" name="Picture 84" descr="C:\Users\Caesar\Pictures\Oljabet Lo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4" descr="C:\Users\Caesar\Pictures\Oljabet Log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0911" cy="12058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8536F" w:rsidRPr="003C7F16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CA4CBD7" wp14:editId="435BCEE8">
                <wp:simplePos x="0" y="0"/>
                <wp:positionH relativeFrom="column">
                  <wp:posOffset>1733204</wp:posOffset>
                </wp:positionH>
                <wp:positionV relativeFrom="paragraph">
                  <wp:posOffset>-334414</wp:posOffset>
                </wp:positionV>
                <wp:extent cx="4015553" cy="1246094"/>
                <wp:effectExtent l="0" t="0" r="23495" b="1143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5553" cy="12460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A2137" w14:textId="00429BF0" w:rsidR="007B2657" w:rsidRPr="00F247DC" w:rsidRDefault="00381404" w:rsidP="00381404">
                            <w:pPr>
                              <w:widowControl w:val="0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8F58E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956625" w:rsidRP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2121F1" w:rsidRP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OLJABET </w:t>
                            </w:r>
                            <w:r w:rsidR="007B2657" w:rsidRP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HOSPITAL</w:t>
                            </w:r>
                          </w:p>
                          <w:p w14:paraId="0F492C80" w14:textId="77777777" w:rsidR="002121F1" w:rsidRPr="00F247DC" w:rsidRDefault="007B2657" w:rsidP="007B2657">
                            <w:pPr>
                              <w:widowControl w:val="0"/>
                              <w:ind w:left="1440" w:firstLine="72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247D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121F1" w:rsidRPr="00F247DC">
                              <w:rPr>
                                <w:b/>
                                <w:sz w:val="24"/>
                                <w:szCs w:val="24"/>
                              </w:rPr>
                              <w:t>NYAHURURU</w:t>
                            </w:r>
                          </w:p>
                          <w:p w14:paraId="053CE52C" w14:textId="77777777" w:rsidR="007B2657" w:rsidRPr="00F247DC" w:rsidRDefault="007B2657" w:rsidP="007B2657">
                            <w:pPr>
                              <w:widowControl w:val="0"/>
                              <w:ind w:left="1440"/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247DC">
                              <w:rPr>
                                <w:sz w:val="24"/>
                                <w:szCs w:val="24"/>
                              </w:rPr>
                              <w:t xml:space="preserve">     </w:t>
                            </w:r>
                            <w:hyperlink r:id="rId7" w:history="1">
                              <w:r w:rsidRPr="00F247DC">
                                <w:rPr>
                                  <w:rStyle w:val="Hyperlink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oljabethospital@yahoo.com</w:t>
                              </w:r>
                            </w:hyperlink>
                          </w:p>
                          <w:p w14:paraId="0C308515" w14:textId="77777777" w:rsidR="007B2657" w:rsidRPr="00F247DC" w:rsidRDefault="00381404" w:rsidP="007B2657">
                            <w:pPr>
                              <w:widowControl w:val="0"/>
                              <w:ind w:left="720" w:firstLine="720"/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247DC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7B2657" w:rsidRPr="00F247DC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8" w:history="1">
                              <w:r w:rsidR="00956625" w:rsidRPr="00F247DC">
                                <w:rPr>
                                  <w:rStyle w:val="Hyperlink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www.oljabethospital.co.ke</w:t>
                              </w:r>
                            </w:hyperlink>
                          </w:p>
                          <w:p w14:paraId="3C6E1DAB" w14:textId="391B2A27" w:rsidR="00956625" w:rsidRPr="00F247DC" w:rsidRDefault="00956625" w:rsidP="007B2657">
                            <w:pPr>
                              <w:widowControl w:val="0"/>
                              <w:ind w:left="720" w:firstLine="720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F247DC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       ‘Healthcare that cares’</w:t>
                            </w:r>
                          </w:p>
                          <w:p w14:paraId="622CDFA0" w14:textId="7A1E7985" w:rsidR="00CE193A" w:rsidRPr="00F247DC" w:rsidRDefault="00DA15F4" w:rsidP="00DA15F4">
                            <w:pPr>
                              <w:widowControl w:val="0"/>
                              <w:ind w:left="1440"/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247DC"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2036E9" w:rsidRPr="00F247DC"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0722624363 /0703333111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CA4CBD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136.45pt;margin-top:-26.35pt;width:316.2pt;height:98.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" strokecolor="white [3212]">
                <v:textbox>
                  <w:txbxContent>
                    <w:p w14:paraId="742A2137" w14:textId="00429BF0" w:rsidR="007B2657" w:rsidRPr="00F247DC" w:rsidRDefault="00381404" w:rsidP="00381404">
                      <w:pPr>
                        <w:widowControl w:val="0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     </w:t>
                      </w:r>
                      <w:r w:rsid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 </w:t>
                      </w:r>
                      <w:r w:rsidR="008F58E3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</w:t>
                      </w:r>
                      <w:r w:rsidRP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="00956625" w:rsidRP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="002121F1" w:rsidRP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OLJABET </w:t>
                      </w:r>
                      <w:r w:rsidR="007B2657" w:rsidRP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HOSPITAL</w:t>
                      </w:r>
                    </w:p>
                    <w:p w14:paraId="0F492C80" w14:textId="77777777" w:rsidR="002121F1" w:rsidRPr="00F247DC" w:rsidRDefault="007B2657" w:rsidP="007B2657">
                      <w:pPr>
                        <w:widowControl w:val="0"/>
                        <w:ind w:left="1440" w:firstLine="720"/>
                        <w:rPr>
                          <w:b/>
                          <w:sz w:val="24"/>
                          <w:szCs w:val="24"/>
                        </w:rPr>
                      </w:pPr>
                      <w:r w:rsidRPr="00F247DC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2121F1" w:rsidRPr="00F247DC">
                        <w:rPr>
                          <w:b/>
                          <w:sz w:val="24"/>
                          <w:szCs w:val="24"/>
                        </w:rPr>
                        <w:t>NYAHURURU</w:t>
                      </w:r>
                    </w:p>
                    <w:p w14:paraId="053CE52C" w14:textId="77777777" w:rsidR="007B2657" w:rsidRPr="00F247DC" w:rsidRDefault="007B2657" w:rsidP="007B2657">
                      <w:pPr>
                        <w:widowControl w:val="0"/>
                        <w:ind w:left="1440"/>
                        <w:rPr>
                          <w:color w:val="auto"/>
                          <w:sz w:val="24"/>
                          <w:szCs w:val="24"/>
                        </w:rPr>
                      </w:pPr>
                      <w:r w:rsidRPr="00F247DC">
                        <w:rPr>
                          <w:sz w:val="24"/>
                          <w:szCs w:val="24"/>
                        </w:rPr>
                        <w:t xml:space="preserve">     </w:t>
                      </w:r>
                      <w:hyperlink r:id="rId9" w:history="1">
                        <w:r w:rsidRPr="00F247DC">
                          <w:rPr>
                            <w:rStyle w:val="Hyperlink"/>
                            <w:color w:val="auto"/>
                            <w:sz w:val="24"/>
                            <w:szCs w:val="24"/>
                            <w:u w:val="none"/>
                          </w:rPr>
                          <w:t>oljabethospital@yahoo.com</w:t>
                        </w:r>
                      </w:hyperlink>
                    </w:p>
                    <w:p w14:paraId="0C308515" w14:textId="77777777" w:rsidR="007B2657" w:rsidRPr="00F247DC" w:rsidRDefault="00381404" w:rsidP="007B2657">
                      <w:pPr>
                        <w:widowControl w:val="0"/>
                        <w:ind w:left="720" w:firstLine="720"/>
                        <w:rPr>
                          <w:color w:val="auto"/>
                          <w:sz w:val="24"/>
                          <w:szCs w:val="24"/>
                        </w:rPr>
                      </w:pPr>
                      <w:r w:rsidRPr="00F247DC">
                        <w:rPr>
                          <w:color w:val="auto"/>
                          <w:sz w:val="24"/>
                          <w:szCs w:val="24"/>
                        </w:rPr>
                        <w:t xml:space="preserve">     </w:t>
                      </w:r>
                      <w:r w:rsidR="007B2657" w:rsidRPr="00F247DC">
                        <w:rPr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hyperlink r:id="rId10" w:history="1">
                        <w:r w:rsidR="00956625" w:rsidRPr="00F247DC">
                          <w:rPr>
                            <w:rStyle w:val="Hyperlink"/>
                            <w:color w:val="auto"/>
                            <w:sz w:val="24"/>
                            <w:szCs w:val="24"/>
                            <w:u w:val="none"/>
                          </w:rPr>
                          <w:t>www.oljabethospital.co.ke</w:t>
                        </w:r>
                      </w:hyperlink>
                    </w:p>
                    <w:p w14:paraId="3C6E1DAB" w14:textId="391B2A27" w:rsidR="00956625" w:rsidRPr="00F247DC" w:rsidRDefault="00956625" w:rsidP="007B2657">
                      <w:pPr>
                        <w:widowControl w:val="0"/>
                        <w:ind w:left="720" w:firstLine="720"/>
                        <w:rPr>
                          <w:i/>
                          <w:sz w:val="24"/>
                          <w:szCs w:val="24"/>
                        </w:rPr>
                      </w:pPr>
                      <w:r w:rsidRPr="00F247DC">
                        <w:rPr>
                          <w:i/>
                          <w:sz w:val="24"/>
                          <w:szCs w:val="24"/>
                        </w:rPr>
                        <w:t xml:space="preserve">        ‘Healthcare that cares’</w:t>
                      </w:r>
                    </w:p>
                    <w:p w14:paraId="622CDFA0" w14:textId="7A1E7985" w:rsidR="00CE193A" w:rsidRPr="00F247DC" w:rsidRDefault="00DA15F4" w:rsidP="00DA15F4">
                      <w:pPr>
                        <w:widowControl w:val="0"/>
                        <w:ind w:left="1440"/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F247DC"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      </w:t>
                      </w:r>
                      <w:r w:rsidR="002036E9" w:rsidRPr="00F247DC"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  <w:t>0722624363 /0703333111</w:t>
                      </w:r>
                    </w:p>
                  </w:txbxContent>
                </v:textbox>
              </v:shape>
            </w:pict>
          </mc:Fallback>
        </mc:AlternateContent>
      </w:r>
    </w:p>
    <w:p w14:paraId="38B43ABB" w14:textId="7BE582B1" w:rsidR="003C7F16" w:rsidRDefault="003C7F16"/>
    <w:p w14:paraId="2ED3AF32" w14:textId="09F4E46A" w:rsidR="003C7F16" w:rsidRDefault="003C7F16"/>
    <w:p w14:paraId="12EB626B" w14:textId="6B2B6747" w:rsidR="003C7F16" w:rsidRDefault="003C7F16"/>
    <w:p w14:paraId="7B2608C6" w14:textId="7D2B890A" w:rsidR="003C7F16" w:rsidRDefault="003C7F16"/>
    <w:p w14:paraId="0A35413E" w14:textId="38149DB3" w:rsidR="003C7F16" w:rsidRDefault="003C7F16"/>
    <w:p w14:paraId="09F29C05" w14:textId="77777777" w:rsidR="003C7F16" w:rsidRPr="003C7F16" w:rsidRDefault="003C7F16"/>
    <w:p w14:paraId="180E5972" w14:textId="1A86E1AB" w:rsidR="00B83370" w:rsidRPr="00AB71B5" w:rsidRDefault="00AB71B5" w:rsidP="00AB71B5">
      <w:pPr>
        <w:jc w:val="both"/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</w:t>
      </w:r>
      <w:r w:rsidRPr="00AB71B5">
        <w:rPr>
          <w:rFonts w:ascii="Arial" w:hAnsi="Arial" w:cs="Arial"/>
          <w:sz w:val="24"/>
          <w:szCs w:val="24"/>
        </w:rPr>
        <w:t>Date: 11/2/2023</w:t>
      </w:r>
    </w:p>
    <w:p w14:paraId="438C208F" w14:textId="08FE2DE2" w:rsidR="00AB71B5" w:rsidRDefault="00F60A03" w:rsidP="00BD016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 MA</w:t>
      </w:r>
      <w:r w:rsidR="00BD0162">
        <w:rPr>
          <w:rFonts w:ascii="Arial" w:hAnsi="Arial" w:cs="Arial"/>
          <w:sz w:val="24"/>
          <w:szCs w:val="24"/>
        </w:rPr>
        <w:t>RTIN CATHOLIC SOCIAL APOSTOLATE,</w:t>
      </w:r>
    </w:p>
    <w:p w14:paraId="16FA7385" w14:textId="69FB88FB" w:rsidR="00F60A03" w:rsidRDefault="00F60A03" w:rsidP="00BD016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 BOX </w:t>
      </w:r>
      <w:r w:rsidR="00BD0162">
        <w:rPr>
          <w:rFonts w:ascii="Arial" w:hAnsi="Arial" w:cs="Arial"/>
          <w:sz w:val="24"/>
          <w:szCs w:val="24"/>
        </w:rPr>
        <w:t>2098-20300,</w:t>
      </w:r>
    </w:p>
    <w:p w14:paraId="292F47A0" w14:textId="463FBABD" w:rsidR="00BD0162" w:rsidRDefault="00BD0162" w:rsidP="00BD016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NYAHURURU,</w:t>
      </w:r>
    </w:p>
    <w:p w14:paraId="15EBC34C" w14:textId="1A32EFE6" w:rsidR="00BD0162" w:rsidRDefault="00BD0162" w:rsidP="00BD016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KENYA.</w:t>
      </w:r>
    </w:p>
    <w:p w14:paraId="2F2A1842" w14:textId="7CF15D50" w:rsidR="00BD0162" w:rsidRDefault="00BD0162" w:rsidP="00AB71B5">
      <w:pPr>
        <w:jc w:val="both"/>
        <w:rPr>
          <w:rFonts w:ascii="Arial" w:hAnsi="Arial" w:cs="Arial"/>
          <w:sz w:val="24"/>
          <w:szCs w:val="24"/>
        </w:rPr>
      </w:pPr>
    </w:p>
    <w:p w14:paraId="5295AEE3" w14:textId="536318CC" w:rsidR="00BD0162" w:rsidRDefault="00BD0162" w:rsidP="00AB71B5">
      <w:pPr>
        <w:jc w:val="both"/>
        <w:rPr>
          <w:rFonts w:ascii="Arial" w:hAnsi="Arial" w:cs="Arial"/>
          <w:sz w:val="24"/>
          <w:szCs w:val="24"/>
        </w:rPr>
      </w:pPr>
    </w:p>
    <w:p w14:paraId="1BBB3E40" w14:textId="77777777" w:rsidR="00BD0162" w:rsidRPr="00AB71B5" w:rsidRDefault="00BD0162" w:rsidP="00AB71B5">
      <w:pPr>
        <w:jc w:val="both"/>
        <w:rPr>
          <w:rFonts w:ascii="Arial" w:hAnsi="Arial" w:cs="Arial"/>
          <w:sz w:val="24"/>
          <w:szCs w:val="24"/>
        </w:rPr>
      </w:pPr>
    </w:p>
    <w:p w14:paraId="66CBA4B6" w14:textId="5B4788DC" w:rsidR="00AB71B5" w:rsidRDefault="00BD0162" w:rsidP="00AB71B5">
      <w:pPr>
        <w:jc w:val="both"/>
        <w:rPr>
          <w:rFonts w:ascii="Arial" w:hAnsi="Arial" w:cs="Arial"/>
          <w:sz w:val="24"/>
          <w:szCs w:val="24"/>
        </w:rPr>
      </w:pPr>
      <w:r w:rsidRPr="00AB71B5">
        <w:rPr>
          <w:rFonts w:ascii="Arial" w:hAnsi="Arial" w:cs="Arial"/>
          <w:sz w:val="24"/>
          <w:szCs w:val="24"/>
        </w:rPr>
        <w:t>To Whom It May Concern</w:t>
      </w:r>
      <w:r w:rsidR="00AB71B5" w:rsidRPr="00AB71B5">
        <w:rPr>
          <w:rFonts w:ascii="Arial" w:hAnsi="Arial" w:cs="Arial"/>
          <w:sz w:val="24"/>
          <w:szCs w:val="24"/>
        </w:rPr>
        <w:t>,</w:t>
      </w:r>
    </w:p>
    <w:p w14:paraId="725471D2" w14:textId="2C9F8964" w:rsidR="00186118" w:rsidRDefault="00186118" w:rsidP="00AB71B5">
      <w:pPr>
        <w:jc w:val="both"/>
        <w:rPr>
          <w:rFonts w:ascii="Arial" w:hAnsi="Arial" w:cs="Arial"/>
          <w:sz w:val="24"/>
          <w:szCs w:val="24"/>
        </w:rPr>
      </w:pPr>
    </w:p>
    <w:p w14:paraId="7F667DCB" w14:textId="77777777" w:rsidR="00186118" w:rsidRPr="00AB71B5" w:rsidRDefault="00186118" w:rsidP="00AB71B5">
      <w:pPr>
        <w:jc w:val="both"/>
        <w:rPr>
          <w:rFonts w:ascii="Arial" w:hAnsi="Arial" w:cs="Arial"/>
          <w:sz w:val="24"/>
          <w:szCs w:val="24"/>
        </w:rPr>
      </w:pPr>
    </w:p>
    <w:p w14:paraId="2E98D1D2" w14:textId="37B630DB" w:rsidR="00AB71B5" w:rsidRPr="00AB71B5" w:rsidRDefault="00AB71B5" w:rsidP="00AB71B5">
      <w:pPr>
        <w:jc w:val="both"/>
        <w:rPr>
          <w:rFonts w:ascii="Arial" w:hAnsi="Arial" w:cs="Arial"/>
          <w:sz w:val="24"/>
          <w:szCs w:val="24"/>
        </w:rPr>
      </w:pPr>
    </w:p>
    <w:p w14:paraId="637D0F4B" w14:textId="0DA39FD6" w:rsidR="00AB71B5" w:rsidRPr="00AB71B5" w:rsidRDefault="00BD0162" w:rsidP="00AB71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</w:t>
      </w:r>
      <w:r w:rsidR="00AB71B5" w:rsidRPr="00AB71B5">
        <w:rPr>
          <w:rFonts w:ascii="Arial" w:hAnsi="Arial" w:cs="Arial"/>
          <w:sz w:val="24"/>
          <w:szCs w:val="24"/>
        </w:rPr>
        <w:t>Dear Sir/Madam</w:t>
      </w:r>
      <w:r w:rsidR="00186118">
        <w:rPr>
          <w:rFonts w:ascii="Arial" w:hAnsi="Arial" w:cs="Arial"/>
          <w:sz w:val="24"/>
          <w:szCs w:val="24"/>
        </w:rPr>
        <w:t>,</w:t>
      </w:r>
    </w:p>
    <w:p w14:paraId="3CCF3AF6" w14:textId="7515CD66" w:rsidR="00AB71B5" w:rsidRPr="00AB71B5" w:rsidRDefault="00AB71B5" w:rsidP="00AB71B5">
      <w:pPr>
        <w:jc w:val="both"/>
        <w:rPr>
          <w:rFonts w:ascii="Arial" w:hAnsi="Arial" w:cs="Arial"/>
          <w:b/>
          <w:sz w:val="24"/>
          <w:szCs w:val="24"/>
        </w:rPr>
      </w:pPr>
    </w:p>
    <w:p w14:paraId="3252A654" w14:textId="0AB18233" w:rsidR="00AB71B5" w:rsidRPr="00AB71B5" w:rsidRDefault="00AB71B5" w:rsidP="00AB71B5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AB71B5">
        <w:rPr>
          <w:rFonts w:ascii="Arial" w:hAnsi="Arial" w:cs="Arial"/>
          <w:b/>
          <w:sz w:val="24"/>
          <w:szCs w:val="24"/>
        </w:rPr>
        <w:t xml:space="preserve">RE: </w:t>
      </w:r>
      <w:r w:rsidRPr="00AB71B5">
        <w:rPr>
          <w:rFonts w:ascii="Arial" w:hAnsi="Arial" w:cs="Arial"/>
          <w:b/>
          <w:sz w:val="24"/>
          <w:szCs w:val="24"/>
          <w:u w:val="single"/>
        </w:rPr>
        <w:t>ANNE WANJIRU: FORM 3: GATIMU GIRLS</w:t>
      </w:r>
    </w:p>
    <w:p w14:paraId="2127F14A" w14:textId="32F4B67E" w:rsidR="00AB71B5" w:rsidRPr="00AB71B5" w:rsidRDefault="00AB71B5" w:rsidP="00AB71B5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4E73C3A0" w14:textId="752DBF6C" w:rsidR="00EA6B2C" w:rsidRDefault="00AB71B5" w:rsidP="00186118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AB71B5">
        <w:rPr>
          <w:rFonts w:ascii="Arial" w:hAnsi="Arial" w:cs="Arial"/>
          <w:sz w:val="24"/>
          <w:szCs w:val="24"/>
        </w:rPr>
        <w:t xml:space="preserve">The above named student </w:t>
      </w:r>
      <w:r w:rsidR="00EA6B2C">
        <w:rPr>
          <w:rFonts w:ascii="Arial" w:hAnsi="Arial" w:cs="Arial"/>
          <w:sz w:val="24"/>
          <w:szCs w:val="24"/>
        </w:rPr>
        <w:t>was</w:t>
      </w:r>
      <w:r w:rsidRPr="00AB71B5">
        <w:rPr>
          <w:rFonts w:ascii="Arial" w:hAnsi="Arial" w:cs="Arial"/>
          <w:sz w:val="24"/>
          <w:szCs w:val="24"/>
        </w:rPr>
        <w:t xml:space="preserve"> admitted in our Hospital as at the date indicated in this letter.</w:t>
      </w:r>
      <w:r>
        <w:rPr>
          <w:rFonts w:ascii="Arial" w:hAnsi="Arial" w:cs="Arial"/>
          <w:sz w:val="24"/>
          <w:szCs w:val="24"/>
        </w:rPr>
        <w:t xml:space="preserve"> After a psychosocial assessment session with her</w:t>
      </w:r>
      <w:r w:rsidR="008871B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she disclosed allegations of </w:t>
      </w:r>
      <w:r w:rsidR="00FF0CA2">
        <w:rPr>
          <w:rFonts w:ascii="Arial" w:hAnsi="Arial" w:cs="Arial"/>
          <w:sz w:val="24"/>
          <w:szCs w:val="24"/>
        </w:rPr>
        <w:t>sexual abuse</w:t>
      </w:r>
      <w:r>
        <w:rPr>
          <w:rFonts w:ascii="Arial" w:hAnsi="Arial" w:cs="Arial"/>
          <w:sz w:val="24"/>
          <w:szCs w:val="24"/>
        </w:rPr>
        <w:t>. She</w:t>
      </w:r>
      <w:r w:rsidR="00EA6B2C">
        <w:rPr>
          <w:rFonts w:ascii="Arial" w:hAnsi="Arial" w:cs="Arial"/>
          <w:sz w:val="24"/>
          <w:szCs w:val="24"/>
        </w:rPr>
        <w:t xml:space="preserve"> seems to</w:t>
      </w:r>
      <w:r>
        <w:rPr>
          <w:rFonts w:ascii="Arial" w:hAnsi="Arial" w:cs="Arial"/>
          <w:sz w:val="24"/>
          <w:szCs w:val="24"/>
        </w:rPr>
        <w:t xml:space="preserve"> </w:t>
      </w:r>
      <w:r w:rsidR="00186118">
        <w:rPr>
          <w:rFonts w:ascii="Arial" w:hAnsi="Arial" w:cs="Arial"/>
          <w:sz w:val="24"/>
          <w:szCs w:val="24"/>
        </w:rPr>
        <w:t>come</w:t>
      </w:r>
      <w:r>
        <w:rPr>
          <w:rFonts w:ascii="Arial" w:hAnsi="Arial" w:cs="Arial"/>
          <w:sz w:val="24"/>
          <w:szCs w:val="24"/>
        </w:rPr>
        <w:t xml:space="preserve"> from a vulnerable </w:t>
      </w:r>
      <w:r w:rsidR="00EA6B2C">
        <w:rPr>
          <w:rFonts w:ascii="Arial" w:hAnsi="Arial" w:cs="Arial"/>
          <w:sz w:val="24"/>
          <w:szCs w:val="24"/>
        </w:rPr>
        <w:t>socio-economic background</w:t>
      </w:r>
      <w:r>
        <w:rPr>
          <w:rFonts w:ascii="Arial" w:hAnsi="Arial" w:cs="Arial"/>
          <w:sz w:val="24"/>
          <w:szCs w:val="24"/>
        </w:rPr>
        <w:t xml:space="preserve"> and does not seem to have access to </w:t>
      </w:r>
      <w:r w:rsidR="00FF0CA2">
        <w:rPr>
          <w:rFonts w:ascii="Arial" w:hAnsi="Arial" w:cs="Arial"/>
          <w:sz w:val="24"/>
          <w:szCs w:val="24"/>
        </w:rPr>
        <w:t>any psycho</w:t>
      </w:r>
      <w:r w:rsidR="00186118">
        <w:rPr>
          <w:rFonts w:ascii="Arial" w:hAnsi="Arial" w:cs="Arial"/>
          <w:sz w:val="24"/>
          <w:szCs w:val="24"/>
        </w:rPr>
        <w:t>-</w:t>
      </w:r>
      <w:r w:rsidR="00FF0CA2">
        <w:rPr>
          <w:rFonts w:ascii="Arial" w:hAnsi="Arial" w:cs="Arial"/>
          <w:sz w:val="24"/>
          <w:szCs w:val="24"/>
        </w:rPr>
        <w:t xml:space="preserve">social </w:t>
      </w:r>
      <w:r w:rsidR="00EA6B2C">
        <w:rPr>
          <w:rFonts w:ascii="Arial" w:hAnsi="Arial" w:cs="Arial"/>
          <w:sz w:val="24"/>
          <w:szCs w:val="24"/>
        </w:rPr>
        <w:t xml:space="preserve">and juridical </w:t>
      </w:r>
      <w:r w:rsidR="00FF0CA2">
        <w:rPr>
          <w:rFonts w:ascii="Arial" w:hAnsi="Arial" w:cs="Arial"/>
          <w:sz w:val="24"/>
          <w:szCs w:val="24"/>
        </w:rPr>
        <w:t>assistance owing to</w:t>
      </w:r>
      <w:r w:rsidR="00EA6B2C">
        <w:rPr>
          <w:rFonts w:ascii="Arial" w:hAnsi="Arial" w:cs="Arial"/>
          <w:sz w:val="24"/>
          <w:szCs w:val="24"/>
        </w:rPr>
        <w:t xml:space="preserve"> </w:t>
      </w:r>
      <w:r w:rsidR="008871BC">
        <w:rPr>
          <w:rFonts w:ascii="Arial" w:hAnsi="Arial" w:cs="Arial"/>
          <w:sz w:val="24"/>
          <w:szCs w:val="24"/>
        </w:rPr>
        <w:t xml:space="preserve">her </w:t>
      </w:r>
      <w:r w:rsidR="00EA6B2C">
        <w:rPr>
          <w:rFonts w:ascii="Arial" w:hAnsi="Arial" w:cs="Arial"/>
          <w:sz w:val="24"/>
          <w:szCs w:val="24"/>
        </w:rPr>
        <w:t>sexual abuse allegations.</w:t>
      </w:r>
    </w:p>
    <w:p w14:paraId="520F57E2" w14:textId="77777777" w:rsidR="00186118" w:rsidRDefault="00186118" w:rsidP="00186118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257199A7" w14:textId="31AB4FA5" w:rsidR="00186118" w:rsidRDefault="00186118" w:rsidP="00AB71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accord her any assistance to that effect.</w:t>
      </w:r>
    </w:p>
    <w:p w14:paraId="141B3EEA" w14:textId="744965E8" w:rsidR="00186118" w:rsidRDefault="00186118" w:rsidP="00AB71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D75963" w14:textId="668CF837" w:rsidR="00186118" w:rsidRDefault="00186118" w:rsidP="00AB71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1B3A3C" w14:textId="25BFDE2C" w:rsidR="00186118" w:rsidRDefault="00186118" w:rsidP="00186118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Yours Faithfully,</w:t>
      </w:r>
    </w:p>
    <w:p w14:paraId="4CBB0E3B" w14:textId="7B26ACC8" w:rsidR="00186118" w:rsidRDefault="00186118" w:rsidP="00186118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George </w:t>
      </w:r>
      <w:proofErr w:type="spellStart"/>
      <w:r>
        <w:rPr>
          <w:rFonts w:ascii="Arial" w:hAnsi="Arial" w:cs="Arial"/>
          <w:sz w:val="24"/>
          <w:szCs w:val="24"/>
        </w:rPr>
        <w:t>Masre</w:t>
      </w:r>
      <w:proofErr w:type="spellEnd"/>
    </w:p>
    <w:p w14:paraId="7995251A" w14:textId="052E3AEB" w:rsidR="00186118" w:rsidRDefault="00186118" w:rsidP="00186118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Associate Counselor</w:t>
      </w:r>
      <w:bookmarkStart w:id="0" w:name="_GoBack"/>
      <w:bookmarkEnd w:id="0"/>
    </w:p>
    <w:sectPr w:rsidR="00186118" w:rsidSect="00E3337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10D"/>
    <w:multiLevelType w:val="hybridMultilevel"/>
    <w:tmpl w:val="9898943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0FD350A8"/>
    <w:multiLevelType w:val="hybridMultilevel"/>
    <w:tmpl w:val="18BE9C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E33E1"/>
    <w:multiLevelType w:val="hybridMultilevel"/>
    <w:tmpl w:val="E426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25835"/>
    <w:multiLevelType w:val="hybridMultilevel"/>
    <w:tmpl w:val="87426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12C04"/>
    <w:multiLevelType w:val="hybridMultilevel"/>
    <w:tmpl w:val="8FDA0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73B7B"/>
    <w:multiLevelType w:val="hybridMultilevel"/>
    <w:tmpl w:val="4412F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959D0"/>
    <w:multiLevelType w:val="hybridMultilevel"/>
    <w:tmpl w:val="7ECE3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45B8D"/>
    <w:multiLevelType w:val="hybridMultilevel"/>
    <w:tmpl w:val="ED046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0B0627"/>
    <w:multiLevelType w:val="hybridMultilevel"/>
    <w:tmpl w:val="4948DF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022F9"/>
    <w:multiLevelType w:val="hybridMultilevel"/>
    <w:tmpl w:val="C3B0C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8B373D"/>
    <w:multiLevelType w:val="hybridMultilevel"/>
    <w:tmpl w:val="983A8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15447"/>
    <w:multiLevelType w:val="hybridMultilevel"/>
    <w:tmpl w:val="F0DCCD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6A6D68"/>
    <w:multiLevelType w:val="hybridMultilevel"/>
    <w:tmpl w:val="0010C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6"/>
  </w:num>
  <w:num w:numId="5">
    <w:abstractNumId w:val="12"/>
  </w:num>
  <w:num w:numId="6">
    <w:abstractNumId w:val="2"/>
  </w:num>
  <w:num w:numId="7">
    <w:abstractNumId w:val="9"/>
  </w:num>
  <w:num w:numId="8">
    <w:abstractNumId w:val="7"/>
  </w:num>
  <w:num w:numId="9">
    <w:abstractNumId w:val="5"/>
  </w:num>
  <w:num w:numId="10">
    <w:abstractNumId w:val="8"/>
  </w:num>
  <w:num w:numId="11">
    <w:abstractNumId w:val="11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657"/>
    <w:rsid w:val="000012C7"/>
    <w:rsid w:val="00025249"/>
    <w:rsid w:val="00033FF9"/>
    <w:rsid w:val="000515AA"/>
    <w:rsid w:val="000653D7"/>
    <w:rsid w:val="00071354"/>
    <w:rsid w:val="000859E8"/>
    <w:rsid w:val="00085DFF"/>
    <w:rsid w:val="000D3B99"/>
    <w:rsid w:val="000D43BF"/>
    <w:rsid w:val="000E2B0C"/>
    <w:rsid w:val="000F0851"/>
    <w:rsid w:val="001333A8"/>
    <w:rsid w:val="00140156"/>
    <w:rsid w:val="00143046"/>
    <w:rsid w:val="00144F02"/>
    <w:rsid w:val="00155D48"/>
    <w:rsid w:val="00163CFC"/>
    <w:rsid w:val="00170B79"/>
    <w:rsid w:val="00186118"/>
    <w:rsid w:val="001A3CD9"/>
    <w:rsid w:val="001B0DE7"/>
    <w:rsid w:val="001C058E"/>
    <w:rsid w:val="001C557C"/>
    <w:rsid w:val="001D424E"/>
    <w:rsid w:val="001E6AA4"/>
    <w:rsid w:val="002036E9"/>
    <w:rsid w:val="0020483E"/>
    <w:rsid w:val="002121F1"/>
    <w:rsid w:val="00242681"/>
    <w:rsid w:val="002437A1"/>
    <w:rsid w:val="002918CF"/>
    <w:rsid w:val="00296B34"/>
    <w:rsid w:val="002E26FB"/>
    <w:rsid w:val="002F242C"/>
    <w:rsid w:val="002F55D8"/>
    <w:rsid w:val="003009DE"/>
    <w:rsid w:val="00312BD2"/>
    <w:rsid w:val="00341F14"/>
    <w:rsid w:val="00373949"/>
    <w:rsid w:val="00381404"/>
    <w:rsid w:val="003C3050"/>
    <w:rsid w:val="003C7F16"/>
    <w:rsid w:val="003D3DF3"/>
    <w:rsid w:val="0040166A"/>
    <w:rsid w:val="0041547C"/>
    <w:rsid w:val="00420C93"/>
    <w:rsid w:val="00456FB9"/>
    <w:rsid w:val="00476580"/>
    <w:rsid w:val="004A0A5A"/>
    <w:rsid w:val="004A0C42"/>
    <w:rsid w:val="004D60C1"/>
    <w:rsid w:val="004E7812"/>
    <w:rsid w:val="00521FBA"/>
    <w:rsid w:val="00534FE2"/>
    <w:rsid w:val="0053592F"/>
    <w:rsid w:val="00540687"/>
    <w:rsid w:val="00542700"/>
    <w:rsid w:val="005478D9"/>
    <w:rsid w:val="00551F10"/>
    <w:rsid w:val="0055337D"/>
    <w:rsid w:val="005537CE"/>
    <w:rsid w:val="00587511"/>
    <w:rsid w:val="005944FD"/>
    <w:rsid w:val="005C1877"/>
    <w:rsid w:val="005C5932"/>
    <w:rsid w:val="005D370E"/>
    <w:rsid w:val="006215B3"/>
    <w:rsid w:val="00650735"/>
    <w:rsid w:val="00677699"/>
    <w:rsid w:val="0068705A"/>
    <w:rsid w:val="006B43E3"/>
    <w:rsid w:val="006D3D96"/>
    <w:rsid w:val="006F2DBE"/>
    <w:rsid w:val="00703EB2"/>
    <w:rsid w:val="007042A6"/>
    <w:rsid w:val="00710C3F"/>
    <w:rsid w:val="00720E30"/>
    <w:rsid w:val="00720EB9"/>
    <w:rsid w:val="00722CB6"/>
    <w:rsid w:val="00794481"/>
    <w:rsid w:val="007B2657"/>
    <w:rsid w:val="007C1ABF"/>
    <w:rsid w:val="007D0D71"/>
    <w:rsid w:val="007D1E98"/>
    <w:rsid w:val="007D20BB"/>
    <w:rsid w:val="007D4BFB"/>
    <w:rsid w:val="008631CF"/>
    <w:rsid w:val="00881537"/>
    <w:rsid w:val="008871BC"/>
    <w:rsid w:val="00897BA5"/>
    <w:rsid w:val="008A1C44"/>
    <w:rsid w:val="008E38E9"/>
    <w:rsid w:val="008F58E3"/>
    <w:rsid w:val="0092717A"/>
    <w:rsid w:val="009317F3"/>
    <w:rsid w:val="00956625"/>
    <w:rsid w:val="00962415"/>
    <w:rsid w:val="009636FE"/>
    <w:rsid w:val="009841F6"/>
    <w:rsid w:val="0098536F"/>
    <w:rsid w:val="009E39B5"/>
    <w:rsid w:val="009E647E"/>
    <w:rsid w:val="00A00C9B"/>
    <w:rsid w:val="00A0569E"/>
    <w:rsid w:val="00A4013F"/>
    <w:rsid w:val="00A526E3"/>
    <w:rsid w:val="00AA71C2"/>
    <w:rsid w:val="00AB0DD9"/>
    <w:rsid w:val="00AB71B5"/>
    <w:rsid w:val="00AF2EF1"/>
    <w:rsid w:val="00B51F68"/>
    <w:rsid w:val="00B53872"/>
    <w:rsid w:val="00B83370"/>
    <w:rsid w:val="00BA6A5D"/>
    <w:rsid w:val="00BD0162"/>
    <w:rsid w:val="00BD5A6C"/>
    <w:rsid w:val="00BF1C19"/>
    <w:rsid w:val="00C00E82"/>
    <w:rsid w:val="00C133C3"/>
    <w:rsid w:val="00C21729"/>
    <w:rsid w:val="00C21ED3"/>
    <w:rsid w:val="00C3023F"/>
    <w:rsid w:val="00C846B8"/>
    <w:rsid w:val="00CB4E8A"/>
    <w:rsid w:val="00CC5D3A"/>
    <w:rsid w:val="00CE193A"/>
    <w:rsid w:val="00D5312A"/>
    <w:rsid w:val="00D63E6F"/>
    <w:rsid w:val="00D653C1"/>
    <w:rsid w:val="00D676C6"/>
    <w:rsid w:val="00D71DF2"/>
    <w:rsid w:val="00D85111"/>
    <w:rsid w:val="00DA15F4"/>
    <w:rsid w:val="00DB359D"/>
    <w:rsid w:val="00E145C7"/>
    <w:rsid w:val="00E32929"/>
    <w:rsid w:val="00E33374"/>
    <w:rsid w:val="00E34864"/>
    <w:rsid w:val="00E3663C"/>
    <w:rsid w:val="00E56CC1"/>
    <w:rsid w:val="00E86B1B"/>
    <w:rsid w:val="00EA6B2C"/>
    <w:rsid w:val="00ED0292"/>
    <w:rsid w:val="00ED5DC2"/>
    <w:rsid w:val="00EE1F0A"/>
    <w:rsid w:val="00EF1659"/>
    <w:rsid w:val="00EF4369"/>
    <w:rsid w:val="00F00A06"/>
    <w:rsid w:val="00F05938"/>
    <w:rsid w:val="00F247DC"/>
    <w:rsid w:val="00F42511"/>
    <w:rsid w:val="00F43F93"/>
    <w:rsid w:val="00F5199E"/>
    <w:rsid w:val="00F578D6"/>
    <w:rsid w:val="00F601E4"/>
    <w:rsid w:val="00F60A03"/>
    <w:rsid w:val="00F83BAE"/>
    <w:rsid w:val="00FD3EF9"/>
    <w:rsid w:val="00FF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5D7B3E"/>
  <w15:docId w15:val="{6420708A-1422-484D-9065-48C91190F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47E"/>
    <w:rPr>
      <w:color w:val="21212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271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2717A"/>
    <w:rPr>
      <w:rFonts w:ascii="Tahoma" w:hAnsi="Tahoma" w:cs="Tahoma"/>
      <w:color w:val="212120"/>
      <w:kern w:val="28"/>
      <w:sz w:val="16"/>
      <w:szCs w:val="16"/>
    </w:rPr>
  </w:style>
  <w:style w:type="paragraph" w:styleId="ListParagraph">
    <w:name w:val="List Paragraph"/>
    <w:basedOn w:val="Normal"/>
    <w:uiPriority w:val="34"/>
    <w:qFormat/>
    <w:rsid w:val="00AA71C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</w:rPr>
  </w:style>
  <w:style w:type="character" w:styleId="Hyperlink">
    <w:name w:val="Hyperlink"/>
    <w:basedOn w:val="DefaultParagraphFont"/>
    <w:rsid w:val="007B265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F578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6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767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3868">
                  <w:marLeft w:val="60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4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4959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6368">
                  <w:marLeft w:val="60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ljabethospital.co.k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ljabethospital@yaho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oljabethospital.co.k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ljabethospital@yahoo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esar\Desktop\Oljabet%20Letterhead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Oljabet Letterhead (1)</Template>
  <TotalTime>24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9</cp:revision>
  <cp:lastPrinted>2021-09-07T05:35:00Z</cp:lastPrinted>
  <dcterms:created xsi:type="dcterms:W3CDTF">2021-11-27T06:28:00Z</dcterms:created>
  <dcterms:modified xsi:type="dcterms:W3CDTF">2023-02-11T12:25:00Z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TC011832701033</vt:lpwstr>
  </property>
</Properties>
</file>