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163635A2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7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9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09F29C05" w14:textId="77777777" w:rsidR="003C7F16" w:rsidRPr="003C7F16" w:rsidRDefault="003C7F16"/>
    <w:p w14:paraId="180E5972" w14:textId="71F85BEB" w:rsidR="00B83370" w:rsidRPr="002A3383" w:rsidRDefault="00C41544" w:rsidP="00E504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DATE: 25</w:t>
      </w:r>
      <w:r w:rsidR="008617EC">
        <w:rPr>
          <w:b/>
          <w:sz w:val="24"/>
          <w:szCs w:val="24"/>
        </w:rPr>
        <w:t>/02/2023</w:t>
      </w:r>
    </w:p>
    <w:p w14:paraId="5C4888CF" w14:textId="6959973C" w:rsidR="00E504CE" w:rsidRPr="002A3383" w:rsidRDefault="00E504CE" w:rsidP="00E504C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A3383">
        <w:rPr>
          <w:rFonts w:ascii="Arial" w:hAnsi="Arial" w:cs="Arial"/>
          <w:b/>
          <w:sz w:val="24"/>
          <w:szCs w:val="24"/>
        </w:rPr>
        <w:t>THE PRINCIPAL,</w:t>
      </w:r>
    </w:p>
    <w:p w14:paraId="2D0BD1BC" w14:textId="6E3C56FB" w:rsidR="00E504CE" w:rsidRPr="002A3383" w:rsidRDefault="008617EC" w:rsidP="00E504C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ANNOINTED SAINTS</w:t>
      </w:r>
      <w:r w:rsidR="00E504CE" w:rsidRPr="002A3383">
        <w:rPr>
          <w:rFonts w:ascii="Arial" w:hAnsi="Arial" w:cs="Arial"/>
          <w:b/>
          <w:sz w:val="24"/>
          <w:szCs w:val="24"/>
        </w:rPr>
        <w:t xml:space="preserve">, </w:t>
      </w:r>
    </w:p>
    <w:p w14:paraId="336E044F" w14:textId="372272F7" w:rsidR="00E504CE" w:rsidRPr="002A3383" w:rsidRDefault="008617EC" w:rsidP="00E504C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P.O BOX 20300</w:t>
      </w:r>
    </w:p>
    <w:p w14:paraId="6F2C4DCC" w14:textId="7054AC2C" w:rsidR="00E504CE" w:rsidRPr="002A3383" w:rsidRDefault="008617EC" w:rsidP="00E504C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OLJOROROK</w:t>
      </w:r>
      <w:r w:rsidR="00E504CE" w:rsidRPr="002A3383">
        <w:rPr>
          <w:rFonts w:ascii="Arial" w:hAnsi="Arial" w:cs="Arial"/>
          <w:b/>
          <w:sz w:val="24"/>
          <w:szCs w:val="24"/>
        </w:rPr>
        <w:t>.</w:t>
      </w:r>
    </w:p>
    <w:p w14:paraId="3E22FF9A" w14:textId="5FB49DF8" w:rsidR="00E504CE" w:rsidRPr="002A3383" w:rsidRDefault="00E504CE" w:rsidP="00E504C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1D29EE" w14:textId="14CEB522" w:rsidR="00E504CE" w:rsidRPr="00E504CE" w:rsidRDefault="008617EC" w:rsidP="00E504C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</w:t>
      </w:r>
      <w:r w:rsidR="00E504CE" w:rsidRPr="00E504CE">
        <w:rPr>
          <w:rFonts w:ascii="Arial" w:hAnsi="Arial" w:cs="Arial"/>
          <w:sz w:val="24"/>
          <w:szCs w:val="24"/>
        </w:rPr>
        <w:t>,</w:t>
      </w:r>
    </w:p>
    <w:p w14:paraId="5040AA2C" w14:textId="5BCD3DDD" w:rsidR="00E504CE" w:rsidRPr="00E504CE" w:rsidRDefault="00E504CE" w:rsidP="00E504CE">
      <w:pPr>
        <w:spacing w:line="360" w:lineRule="auto"/>
        <w:rPr>
          <w:rFonts w:ascii="Arial" w:hAnsi="Arial" w:cs="Arial"/>
          <w:sz w:val="24"/>
          <w:szCs w:val="24"/>
        </w:rPr>
      </w:pPr>
    </w:p>
    <w:p w14:paraId="6BCB25FE" w14:textId="70DF3BF2" w:rsidR="00E504CE" w:rsidRPr="008617EC" w:rsidRDefault="00E504CE" w:rsidP="00E504CE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8617EC">
        <w:rPr>
          <w:rFonts w:ascii="Arial" w:hAnsi="Arial" w:cs="Arial"/>
          <w:b/>
          <w:sz w:val="24"/>
          <w:szCs w:val="24"/>
        </w:rPr>
        <w:t xml:space="preserve">RE: </w:t>
      </w:r>
      <w:r w:rsidR="008617EC" w:rsidRPr="008617EC">
        <w:rPr>
          <w:rFonts w:ascii="Arial" w:hAnsi="Arial" w:cs="Arial"/>
          <w:b/>
          <w:sz w:val="24"/>
          <w:szCs w:val="24"/>
          <w:u w:val="single"/>
        </w:rPr>
        <w:t>LEROY MUNDIA: ADM: 732: FORM 2</w:t>
      </w:r>
    </w:p>
    <w:p w14:paraId="360E290F" w14:textId="274966DC" w:rsidR="00C41544" w:rsidRDefault="00C41544" w:rsidP="00E504C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 had indicated in my previous letter, Leroy was to continue with Counselling sessions. I was able to hold another session with him today in the morning hours. During the session, I observed one </w:t>
      </w:r>
      <w:r w:rsidR="001C3DDD">
        <w:rPr>
          <w:rFonts w:ascii="Arial" w:hAnsi="Arial" w:cs="Arial"/>
          <w:sz w:val="24"/>
          <w:szCs w:val="24"/>
        </w:rPr>
        <w:t xml:space="preserve">who is </w:t>
      </w:r>
      <w:bookmarkStart w:id="0" w:name="_GoBack"/>
      <w:bookmarkEnd w:id="0"/>
      <w:r w:rsidR="001C3DDD">
        <w:rPr>
          <w:rFonts w:ascii="Arial" w:hAnsi="Arial" w:cs="Arial"/>
          <w:sz w:val="24"/>
          <w:szCs w:val="24"/>
        </w:rPr>
        <w:t>zealous and determined</w:t>
      </w:r>
      <w:r>
        <w:rPr>
          <w:rFonts w:ascii="Arial" w:hAnsi="Arial" w:cs="Arial"/>
          <w:sz w:val="24"/>
          <w:szCs w:val="24"/>
        </w:rPr>
        <w:t xml:space="preserve"> to </w:t>
      </w:r>
      <w:r w:rsidR="001C3DDD">
        <w:rPr>
          <w:rFonts w:ascii="Arial" w:hAnsi="Arial" w:cs="Arial"/>
          <w:sz w:val="24"/>
          <w:szCs w:val="24"/>
        </w:rPr>
        <w:t>implement</w:t>
      </w:r>
      <w:r>
        <w:rPr>
          <w:rFonts w:ascii="Arial" w:hAnsi="Arial" w:cs="Arial"/>
          <w:sz w:val="24"/>
          <w:szCs w:val="24"/>
        </w:rPr>
        <w:t xml:space="preserve"> the resolutions he made in the 1</w:t>
      </w:r>
      <w:r w:rsidRPr="00C41544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session.</w:t>
      </w:r>
    </w:p>
    <w:p w14:paraId="264EA3D6" w14:textId="77777777" w:rsidR="00C41544" w:rsidRDefault="00C41544" w:rsidP="00E504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26F5C73" w14:textId="5D0E503E" w:rsidR="00C41544" w:rsidRDefault="00C41544" w:rsidP="00E504C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 attitude, emotions and thoughts towards school, home and healthy interpersonal relationships has changed positively. I consider to have other mentorship sessions with him in the</w:t>
      </w:r>
      <w:r w:rsidR="001C3DDD">
        <w:rPr>
          <w:rFonts w:ascii="Arial" w:hAnsi="Arial" w:cs="Arial"/>
          <w:sz w:val="24"/>
          <w:szCs w:val="24"/>
        </w:rPr>
        <w:t xml:space="preserve"> near</w:t>
      </w:r>
      <w:r>
        <w:rPr>
          <w:rFonts w:ascii="Arial" w:hAnsi="Arial" w:cs="Arial"/>
          <w:sz w:val="24"/>
          <w:szCs w:val="24"/>
        </w:rPr>
        <w:t xml:space="preserve"> future especially during school breaks.</w:t>
      </w:r>
    </w:p>
    <w:p w14:paraId="10730983" w14:textId="77777777" w:rsidR="001C3DDD" w:rsidRDefault="001C3DDD" w:rsidP="00E504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445FDF7" w14:textId="2BE2B039" w:rsidR="008617EC" w:rsidRDefault="00C41544" w:rsidP="00E504C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allowing him time to undergo the sessions.</w:t>
      </w:r>
    </w:p>
    <w:p w14:paraId="45410179" w14:textId="69E2556C" w:rsidR="00E504CE" w:rsidRDefault="00E504CE" w:rsidP="00E504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AF4019A" w14:textId="3048849B" w:rsidR="00E504CE" w:rsidRPr="002A3383" w:rsidRDefault="00E504CE" w:rsidP="00E504C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2A3383">
        <w:rPr>
          <w:rFonts w:ascii="Arial" w:hAnsi="Arial" w:cs="Arial"/>
          <w:b/>
          <w:sz w:val="24"/>
          <w:szCs w:val="24"/>
        </w:rPr>
        <w:t>YOURS FAITHFULLY,</w:t>
      </w:r>
    </w:p>
    <w:p w14:paraId="6913F903" w14:textId="29066084" w:rsidR="00E504CE" w:rsidRPr="002A3383" w:rsidRDefault="00E504CE" w:rsidP="00E504C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2A3383">
        <w:rPr>
          <w:rFonts w:ascii="Arial" w:hAnsi="Arial" w:cs="Arial"/>
          <w:b/>
          <w:sz w:val="24"/>
          <w:szCs w:val="24"/>
        </w:rPr>
        <w:t>GEORGE MICHIRA</w:t>
      </w:r>
    </w:p>
    <w:p w14:paraId="74B16684" w14:textId="4B3DCA79" w:rsidR="00E504CE" w:rsidRDefault="00E504CE" w:rsidP="00E504C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A3383">
        <w:rPr>
          <w:rFonts w:ascii="Arial" w:hAnsi="Arial" w:cs="Arial"/>
          <w:b/>
          <w:sz w:val="24"/>
          <w:szCs w:val="24"/>
        </w:rPr>
        <w:t>Associate Counselor</w:t>
      </w:r>
    </w:p>
    <w:sectPr w:rsidR="00E504CE" w:rsidSect="00E333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25249"/>
    <w:rsid w:val="00033FF9"/>
    <w:rsid w:val="00050647"/>
    <w:rsid w:val="000515AA"/>
    <w:rsid w:val="000653D7"/>
    <w:rsid w:val="00071354"/>
    <w:rsid w:val="000859E8"/>
    <w:rsid w:val="00085DFF"/>
    <w:rsid w:val="000D3B99"/>
    <w:rsid w:val="000D43BF"/>
    <w:rsid w:val="000E2B0C"/>
    <w:rsid w:val="000F0851"/>
    <w:rsid w:val="001333A8"/>
    <w:rsid w:val="00140156"/>
    <w:rsid w:val="00143046"/>
    <w:rsid w:val="00144F02"/>
    <w:rsid w:val="00155D48"/>
    <w:rsid w:val="00163CFC"/>
    <w:rsid w:val="00170B79"/>
    <w:rsid w:val="001A3CD9"/>
    <w:rsid w:val="001B0DE7"/>
    <w:rsid w:val="001C058E"/>
    <w:rsid w:val="001C3DDD"/>
    <w:rsid w:val="001C557C"/>
    <w:rsid w:val="001D424E"/>
    <w:rsid w:val="001E6AA4"/>
    <w:rsid w:val="002036E9"/>
    <w:rsid w:val="0020483E"/>
    <w:rsid w:val="002121F1"/>
    <w:rsid w:val="00242681"/>
    <w:rsid w:val="002437A1"/>
    <w:rsid w:val="002918CF"/>
    <w:rsid w:val="00296B34"/>
    <w:rsid w:val="002A3383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40166A"/>
    <w:rsid w:val="0041547C"/>
    <w:rsid w:val="00420C93"/>
    <w:rsid w:val="00456FB9"/>
    <w:rsid w:val="00476580"/>
    <w:rsid w:val="004A0A5A"/>
    <w:rsid w:val="004A0C42"/>
    <w:rsid w:val="004D60C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B43E3"/>
    <w:rsid w:val="006D3D96"/>
    <w:rsid w:val="006F2DBE"/>
    <w:rsid w:val="00703EB2"/>
    <w:rsid w:val="007042A6"/>
    <w:rsid w:val="00710C3F"/>
    <w:rsid w:val="00720E30"/>
    <w:rsid w:val="00720EB9"/>
    <w:rsid w:val="00722CB6"/>
    <w:rsid w:val="00794481"/>
    <w:rsid w:val="007B2657"/>
    <w:rsid w:val="007C1ABF"/>
    <w:rsid w:val="007D0D71"/>
    <w:rsid w:val="007D1E98"/>
    <w:rsid w:val="007D20BB"/>
    <w:rsid w:val="007D4BFB"/>
    <w:rsid w:val="008617EC"/>
    <w:rsid w:val="008631CF"/>
    <w:rsid w:val="00881537"/>
    <w:rsid w:val="00897BA5"/>
    <w:rsid w:val="008A1C44"/>
    <w:rsid w:val="008E38E9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51F68"/>
    <w:rsid w:val="00B53872"/>
    <w:rsid w:val="00B83370"/>
    <w:rsid w:val="00BA6A5D"/>
    <w:rsid w:val="00BD5A6C"/>
    <w:rsid w:val="00BF1C19"/>
    <w:rsid w:val="00C00E82"/>
    <w:rsid w:val="00C133C3"/>
    <w:rsid w:val="00C21729"/>
    <w:rsid w:val="00C21ED3"/>
    <w:rsid w:val="00C3023F"/>
    <w:rsid w:val="00C41544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E145C7"/>
    <w:rsid w:val="00E32929"/>
    <w:rsid w:val="00E33374"/>
    <w:rsid w:val="00E34864"/>
    <w:rsid w:val="00E3663C"/>
    <w:rsid w:val="00E504CE"/>
    <w:rsid w:val="00E56CC1"/>
    <w:rsid w:val="00E86B1B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jabethospital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jabethospital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56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7</cp:revision>
  <cp:lastPrinted>2022-01-03T12:11:00Z</cp:lastPrinted>
  <dcterms:created xsi:type="dcterms:W3CDTF">2021-11-27T06:28:00Z</dcterms:created>
  <dcterms:modified xsi:type="dcterms:W3CDTF">2023-02-25T10:48:00Z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